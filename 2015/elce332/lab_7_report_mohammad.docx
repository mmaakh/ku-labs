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86A77" w14:textId="77777777" w:rsidR="00F6286F" w:rsidRDefault="00C555DC" w:rsidP="00C9567F">
      <w:pPr>
        <w:tabs>
          <w:tab w:val="center" w:pos="4320"/>
        </w:tabs>
        <w:jc w:val="center"/>
        <w:rPr>
          <w:b/>
          <w:sz w:val="28"/>
        </w:rPr>
      </w:pPr>
      <w:r>
        <w:rPr>
          <w:sz w:val="24"/>
        </w:rPr>
        <w:fldChar w:fldCharType="begin"/>
      </w:r>
      <w:r w:rsidR="00F6286F">
        <w:rPr>
          <w:sz w:val="24"/>
        </w:rPr>
        <w:instrText>ADVANCE \y200</w:instrText>
      </w:r>
      <w:r>
        <w:rPr>
          <w:sz w:val="24"/>
        </w:rPr>
        <w:fldChar w:fldCharType="end"/>
      </w:r>
      <w:r w:rsidR="00BB3119">
        <w:rPr>
          <w:b/>
          <w:sz w:val="28"/>
        </w:rPr>
        <w:t xml:space="preserve">Khalifa University </w:t>
      </w:r>
      <w:r w:rsidR="005462A5">
        <w:rPr>
          <w:b/>
          <w:sz w:val="28"/>
        </w:rPr>
        <w:t>of Science, Technology and Research</w:t>
      </w:r>
    </w:p>
    <w:p w14:paraId="2D4936C4" w14:textId="77777777" w:rsidR="00F6286F" w:rsidRDefault="00F6286F">
      <w:pPr>
        <w:tabs>
          <w:tab w:val="center" w:pos="4320"/>
        </w:tabs>
        <w:jc w:val="center"/>
        <w:rPr>
          <w:b/>
          <w:sz w:val="28"/>
        </w:rPr>
      </w:pPr>
    </w:p>
    <w:p w14:paraId="6CC6C761" w14:textId="77777777" w:rsidR="004F6C57" w:rsidRDefault="004F6C57">
      <w:pPr>
        <w:tabs>
          <w:tab w:val="center" w:pos="4320"/>
        </w:tabs>
        <w:jc w:val="center"/>
        <w:rPr>
          <w:b/>
          <w:caps/>
          <w:sz w:val="36"/>
        </w:rPr>
      </w:pPr>
    </w:p>
    <w:p w14:paraId="20DBCDB3" w14:textId="77777777" w:rsidR="00F6286F" w:rsidRDefault="00F6286F">
      <w:pPr>
        <w:tabs>
          <w:tab w:val="center" w:pos="4320"/>
        </w:tabs>
        <w:jc w:val="center"/>
        <w:rPr>
          <w:b/>
          <w:sz w:val="36"/>
        </w:rPr>
      </w:pPr>
    </w:p>
    <w:p w14:paraId="2B6F1070" w14:textId="77777777" w:rsidR="00F6286F" w:rsidRDefault="00F6286F">
      <w:pPr>
        <w:tabs>
          <w:tab w:val="center" w:pos="4320"/>
        </w:tabs>
        <w:jc w:val="center"/>
        <w:rPr>
          <w:b/>
          <w:sz w:val="36"/>
        </w:rPr>
      </w:pPr>
    </w:p>
    <w:p w14:paraId="5ED66C4E" w14:textId="77777777" w:rsidR="000D7B4E" w:rsidRDefault="00CB53A9" w:rsidP="00CB53A9">
      <w:pPr>
        <w:tabs>
          <w:tab w:val="center" w:pos="4320"/>
        </w:tabs>
        <w:jc w:val="center"/>
        <w:rPr>
          <w:b/>
          <w:sz w:val="28"/>
        </w:rPr>
      </w:pPr>
      <w:r>
        <w:rPr>
          <w:b/>
          <w:sz w:val="28"/>
        </w:rPr>
        <w:t>Microprocessor Systems Laboratory</w:t>
      </w:r>
      <w:r w:rsidR="0040053C" w:rsidRPr="0040053C">
        <w:rPr>
          <w:b/>
          <w:sz w:val="28"/>
        </w:rPr>
        <w:t xml:space="preserve"> </w:t>
      </w:r>
      <w:r w:rsidR="0040053C">
        <w:rPr>
          <w:b/>
          <w:sz w:val="28"/>
        </w:rPr>
        <w:t>ELCE</w:t>
      </w:r>
      <w:r>
        <w:rPr>
          <w:b/>
          <w:sz w:val="28"/>
        </w:rPr>
        <w:t>33</w:t>
      </w:r>
      <w:r w:rsidR="004F33AD">
        <w:rPr>
          <w:b/>
          <w:sz w:val="28"/>
        </w:rPr>
        <w:t>2</w:t>
      </w:r>
    </w:p>
    <w:p w14:paraId="6305E172" w14:textId="77777777" w:rsidR="00F6286F" w:rsidRDefault="00F6286F">
      <w:pPr>
        <w:tabs>
          <w:tab w:val="center" w:pos="4320"/>
        </w:tabs>
        <w:jc w:val="center"/>
        <w:rPr>
          <w:b/>
          <w:sz w:val="36"/>
        </w:rPr>
      </w:pPr>
    </w:p>
    <w:p w14:paraId="73A6CEF1" w14:textId="77777777" w:rsidR="009733A5" w:rsidRDefault="009733A5" w:rsidP="001108AA">
      <w:pPr>
        <w:tabs>
          <w:tab w:val="center" w:pos="4320"/>
        </w:tabs>
        <w:jc w:val="center"/>
        <w:rPr>
          <w:b/>
          <w:caps/>
          <w:sz w:val="36"/>
        </w:rPr>
      </w:pPr>
      <w:r w:rsidRPr="009733A5">
        <w:rPr>
          <w:b/>
          <w:caps/>
          <w:sz w:val="36"/>
        </w:rPr>
        <w:t>Using HCS12 Timers and Interrupt</w:t>
      </w:r>
    </w:p>
    <w:p w14:paraId="615DEF68" w14:textId="77777777" w:rsidR="00F6286F" w:rsidRDefault="0040053C" w:rsidP="001108AA">
      <w:pPr>
        <w:tabs>
          <w:tab w:val="center" w:pos="4320"/>
        </w:tabs>
        <w:jc w:val="center"/>
        <w:rPr>
          <w:sz w:val="24"/>
        </w:rPr>
      </w:pPr>
      <w:r>
        <w:rPr>
          <w:sz w:val="24"/>
        </w:rPr>
        <w:t xml:space="preserve">Laboratory Experiment No. </w:t>
      </w:r>
      <w:r w:rsidR="009733A5">
        <w:rPr>
          <w:sz w:val="24"/>
        </w:rPr>
        <w:t>7</w:t>
      </w:r>
    </w:p>
    <w:p w14:paraId="6BB64C5C" w14:textId="77777777" w:rsidR="00F6286F" w:rsidRDefault="00F6286F">
      <w:pPr>
        <w:tabs>
          <w:tab w:val="center" w:pos="4320"/>
        </w:tabs>
        <w:jc w:val="center"/>
        <w:rPr>
          <w:sz w:val="24"/>
        </w:rPr>
      </w:pPr>
    </w:p>
    <w:p w14:paraId="4B9C4E9F" w14:textId="77777777" w:rsidR="00F6286F" w:rsidRDefault="00F6286F">
      <w:pPr>
        <w:tabs>
          <w:tab w:val="center" w:pos="4320"/>
        </w:tabs>
        <w:jc w:val="center"/>
        <w:rPr>
          <w:sz w:val="24"/>
        </w:rPr>
      </w:pPr>
    </w:p>
    <w:p w14:paraId="46810480" w14:textId="77777777" w:rsidR="00F6286F" w:rsidRDefault="00F6286F">
      <w:pPr>
        <w:tabs>
          <w:tab w:val="left" w:pos="-1440"/>
          <w:tab w:val="left" w:pos="-720"/>
          <w:tab w:val="left" w:pos="0"/>
          <w:tab w:val="left" w:pos="360"/>
        </w:tabs>
        <w:jc w:val="center"/>
        <w:rPr>
          <w:sz w:val="24"/>
        </w:rPr>
      </w:pPr>
    </w:p>
    <w:p w14:paraId="5E967B10" w14:textId="77777777" w:rsidR="00F6286F" w:rsidRDefault="00F6286F" w:rsidP="000D7B4E">
      <w:pPr>
        <w:jc w:val="center"/>
        <w:rPr>
          <w:sz w:val="24"/>
        </w:rPr>
      </w:pPr>
    </w:p>
    <w:p w14:paraId="4DFC097A" w14:textId="2D9875E5" w:rsidR="004F33AD" w:rsidRPr="00E22838" w:rsidRDefault="009324C0" w:rsidP="009324C0">
      <w:pPr>
        <w:tabs>
          <w:tab w:val="left" w:pos="2960"/>
          <w:tab w:val="center" w:pos="4320"/>
        </w:tabs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4F33AD">
        <w:rPr>
          <w:b/>
          <w:sz w:val="28"/>
        </w:rPr>
        <w:t>Lab Partners</w:t>
      </w:r>
    </w:p>
    <w:p w14:paraId="5904600A" w14:textId="77777777" w:rsidR="004F33AD" w:rsidRDefault="004F33AD" w:rsidP="004F33AD">
      <w:pPr>
        <w:spacing w:before="60" w:after="60"/>
        <w:jc w:val="center"/>
        <w:rPr>
          <w:sz w:val="24"/>
        </w:rPr>
      </w:pPr>
      <w:r>
        <w:rPr>
          <w:sz w:val="24"/>
        </w:rPr>
        <w:t xml:space="preserve">Mohammad </w:t>
      </w:r>
      <w:proofErr w:type="spellStart"/>
      <w:r>
        <w:rPr>
          <w:sz w:val="24"/>
        </w:rPr>
        <w:t>Jassem</w:t>
      </w:r>
      <w:proofErr w:type="spellEnd"/>
      <w:r>
        <w:rPr>
          <w:sz w:val="24"/>
        </w:rPr>
        <w:t xml:space="preserve"> 100037002</w:t>
      </w:r>
    </w:p>
    <w:p w14:paraId="17E54DDB" w14:textId="77777777" w:rsidR="004F33AD" w:rsidRDefault="004F33AD" w:rsidP="004F33AD">
      <w:pPr>
        <w:spacing w:before="60" w:after="60"/>
        <w:jc w:val="center"/>
        <w:rPr>
          <w:sz w:val="24"/>
        </w:rPr>
      </w:pPr>
      <w:r>
        <w:rPr>
          <w:sz w:val="24"/>
        </w:rPr>
        <w:t>Khalid Al-</w:t>
      </w:r>
      <w:proofErr w:type="spellStart"/>
      <w:r>
        <w:rPr>
          <w:sz w:val="24"/>
        </w:rPr>
        <w:t>Zarouni</w:t>
      </w:r>
      <w:proofErr w:type="spellEnd"/>
      <w:r>
        <w:rPr>
          <w:sz w:val="24"/>
        </w:rPr>
        <w:t xml:space="preserve"> 100035499</w:t>
      </w:r>
    </w:p>
    <w:p w14:paraId="52E88574" w14:textId="77777777" w:rsidR="004F33AD" w:rsidRDefault="004F33AD" w:rsidP="004F33AD">
      <w:pPr>
        <w:spacing w:before="60" w:after="60"/>
        <w:jc w:val="center"/>
        <w:rPr>
          <w:sz w:val="24"/>
        </w:rPr>
      </w:pPr>
      <w:r>
        <w:rPr>
          <w:sz w:val="24"/>
        </w:rPr>
        <w:t>Khalid Al-</w:t>
      </w:r>
      <w:proofErr w:type="spellStart"/>
      <w:r>
        <w:rPr>
          <w:sz w:val="24"/>
        </w:rPr>
        <w:t>Hosani</w:t>
      </w:r>
      <w:proofErr w:type="spellEnd"/>
      <w:r>
        <w:rPr>
          <w:sz w:val="24"/>
        </w:rPr>
        <w:t xml:space="preserve"> 100037003</w:t>
      </w:r>
    </w:p>
    <w:p w14:paraId="3D548423" w14:textId="77777777" w:rsidR="004F33AD" w:rsidRDefault="004F33AD" w:rsidP="004F33AD">
      <w:pPr>
        <w:spacing w:before="60" w:after="60"/>
        <w:jc w:val="center"/>
        <w:rPr>
          <w:sz w:val="24"/>
        </w:rPr>
      </w:pPr>
    </w:p>
    <w:p w14:paraId="6E5E1A1D" w14:textId="6C16419F" w:rsidR="004F33AD" w:rsidRDefault="004F33AD" w:rsidP="004F33AD">
      <w:pPr>
        <w:jc w:val="center"/>
        <w:rPr>
          <w:sz w:val="24"/>
        </w:rPr>
      </w:pPr>
      <w:r w:rsidRPr="00603B39">
        <w:rPr>
          <w:b/>
          <w:bCs/>
          <w:sz w:val="24"/>
        </w:rPr>
        <w:t>Date Experiment Performed</w:t>
      </w:r>
      <w:r>
        <w:rPr>
          <w:sz w:val="24"/>
        </w:rPr>
        <w:t xml:space="preserve">: </w:t>
      </w:r>
      <w:r w:rsidR="00CD2411">
        <w:rPr>
          <w:sz w:val="24"/>
        </w:rPr>
        <w:t>18</w:t>
      </w:r>
      <w:r>
        <w:rPr>
          <w:sz w:val="24"/>
        </w:rPr>
        <w:t>-</w:t>
      </w:r>
      <w:r w:rsidR="00CD2411">
        <w:rPr>
          <w:sz w:val="24"/>
        </w:rPr>
        <w:t>3</w:t>
      </w:r>
      <w:r>
        <w:rPr>
          <w:sz w:val="24"/>
        </w:rPr>
        <w:t>-2015</w:t>
      </w:r>
    </w:p>
    <w:p w14:paraId="2B1CBDDA" w14:textId="784FE368" w:rsidR="004F33AD" w:rsidRDefault="004F33AD" w:rsidP="004F33AD">
      <w:pPr>
        <w:tabs>
          <w:tab w:val="left" w:pos="-1440"/>
          <w:tab w:val="left" w:pos="-720"/>
        </w:tabs>
        <w:spacing w:before="60" w:after="60"/>
        <w:jc w:val="center"/>
        <w:rPr>
          <w:sz w:val="24"/>
        </w:rPr>
      </w:pPr>
      <w:r w:rsidRPr="00603B39">
        <w:rPr>
          <w:b/>
          <w:bCs/>
          <w:sz w:val="24"/>
        </w:rPr>
        <w:t>Date Lab Report Submitted</w:t>
      </w:r>
      <w:r>
        <w:rPr>
          <w:sz w:val="24"/>
        </w:rPr>
        <w:t xml:space="preserve">: </w:t>
      </w:r>
      <w:r w:rsidR="00CD2411">
        <w:rPr>
          <w:sz w:val="24"/>
        </w:rPr>
        <w:t>25</w:t>
      </w:r>
      <w:r>
        <w:rPr>
          <w:sz w:val="24"/>
        </w:rPr>
        <w:t>-</w:t>
      </w:r>
      <w:r w:rsidR="00CD2411">
        <w:rPr>
          <w:sz w:val="24"/>
        </w:rPr>
        <w:t>3</w:t>
      </w:r>
      <w:r>
        <w:rPr>
          <w:sz w:val="24"/>
        </w:rPr>
        <w:t>-2015</w:t>
      </w:r>
    </w:p>
    <w:p w14:paraId="08AC1CA8" w14:textId="77777777" w:rsidR="004F33AD" w:rsidRPr="00513356" w:rsidRDefault="004F33AD" w:rsidP="004F33AD">
      <w:pPr>
        <w:rPr>
          <w:sz w:val="18"/>
          <w:szCs w:val="16"/>
        </w:rPr>
      </w:pPr>
    </w:p>
    <w:p w14:paraId="4DD3FEF2" w14:textId="77777777" w:rsidR="004F33AD" w:rsidRDefault="004F33AD" w:rsidP="004F33AD">
      <w:pPr>
        <w:ind w:left="2880" w:firstLine="720"/>
        <w:rPr>
          <w:b/>
          <w:bCs/>
          <w:sz w:val="24"/>
        </w:rPr>
      </w:pPr>
      <w:r w:rsidRPr="00603B39">
        <w:rPr>
          <w:b/>
          <w:bCs/>
          <w:sz w:val="24"/>
        </w:rPr>
        <w:t>Lab Instructor:</w:t>
      </w:r>
      <w:r>
        <w:rPr>
          <w:b/>
          <w:bCs/>
          <w:sz w:val="24"/>
        </w:rPr>
        <w:t xml:space="preserve"> </w:t>
      </w:r>
    </w:p>
    <w:p w14:paraId="6163BE16" w14:textId="77777777" w:rsidR="00CD2411" w:rsidRDefault="00CD2411" w:rsidP="004F33AD">
      <w:pPr>
        <w:ind w:left="2880" w:firstLine="720"/>
        <w:rPr>
          <w:b/>
          <w:bCs/>
          <w:sz w:val="24"/>
        </w:rPr>
      </w:pPr>
    </w:p>
    <w:p w14:paraId="58E8604E" w14:textId="77777777" w:rsidR="004F33AD" w:rsidRPr="00CE5FC5" w:rsidRDefault="004F33AD" w:rsidP="00CD2411">
      <w:pPr>
        <w:ind w:left="3600"/>
        <w:rPr>
          <w:b/>
          <w:bCs/>
          <w:sz w:val="24"/>
        </w:rPr>
      </w:pPr>
      <w:r>
        <w:rPr>
          <w:b/>
          <w:bCs/>
          <w:sz w:val="24"/>
        </w:rPr>
        <w:t xml:space="preserve">Dr. Mahmoud </w:t>
      </w:r>
      <w:proofErr w:type="spellStart"/>
      <w:r>
        <w:rPr>
          <w:b/>
          <w:bCs/>
          <w:sz w:val="24"/>
        </w:rPr>
        <w:t>Khonji</w:t>
      </w:r>
      <w:proofErr w:type="spellEnd"/>
      <w:r>
        <w:rPr>
          <w:b/>
          <w:bCs/>
          <w:sz w:val="24"/>
        </w:rPr>
        <w:t xml:space="preserve">, and Dr. Mohammad Al </w:t>
      </w:r>
      <w:proofErr w:type="spellStart"/>
      <w:r>
        <w:rPr>
          <w:b/>
          <w:bCs/>
          <w:sz w:val="24"/>
        </w:rPr>
        <w:t>Azaabi</w:t>
      </w:r>
      <w:proofErr w:type="spellEnd"/>
    </w:p>
    <w:p w14:paraId="65C37ABB" w14:textId="77777777" w:rsidR="004F33AD" w:rsidRDefault="004F33AD" w:rsidP="004F33AD">
      <w:pPr>
        <w:ind w:left="3600" w:firstLine="720"/>
        <w:rPr>
          <w:b/>
          <w:sz w:val="28"/>
        </w:rPr>
      </w:pPr>
    </w:p>
    <w:p w14:paraId="33888BC2" w14:textId="77777777" w:rsidR="00CD2411" w:rsidRDefault="00CD2411" w:rsidP="004F33AD">
      <w:pPr>
        <w:ind w:left="3600" w:firstLine="720"/>
        <w:rPr>
          <w:b/>
          <w:sz w:val="28"/>
        </w:rPr>
      </w:pPr>
    </w:p>
    <w:p w14:paraId="17485571" w14:textId="77777777" w:rsidR="004F33AD" w:rsidRPr="00EE42D0" w:rsidRDefault="004F33AD" w:rsidP="004F33AD">
      <w:pPr>
        <w:ind w:left="3600" w:firstLine="720"/>
        <w:rPr>
          <w:b/>
          <w:sz w:val="28"/>
        </w:rPr>
      </w:pPr>
      <w:r>
        <w:rPr>
          <w:b/>
          <w:sz w:val="28"/>
        </w:rPr>
        <w:t>Spring 2013</w:t>
      </w:r>
    </w:p>
    <w:p w14:paraId="4D028D0B" w14:textId="77777777" w:rsidR="00F6286F" w:rsidRDefault="00F6286F">
      <w:pPr>
        <w:tabs>
          <w:tab w:val="left" w:pos="-1440"/>
          <w:tab w:val="left" w:pos="-720"/>
          <w:tab w:val="left" w:pos="0"/>
          <w:tab w:val="left" w:pos="360"/>
        </w:tabs>
        <w:rPr>
          <w:sz w:val="24"/>
        </w:rPr>
      </w:pPr>
    </w:p>
    <w:p w14:paraId="4A803546" w14:textId="77777777" w:rsidR="00CD2411" w:rsidRDefault="00CD2411">
      <w:pPr>
        <w:tabs>
          <w:tab w:val="left" w:pos="-1440"/>
          <w:tab w:val="left" w:pos="-720"/>
          <w:tab w:val="left" w:pos="0"/>
          <w:tab w:val="left" w:pos="360"/>
        </w:tabs>
        <w:rPr>
          <w:sz w:val="24"/>
        </w:rPr>
      </w:pPr>
    </w:p>
    <w:p w14:paraId="75E9B34A" w14:textId="77777777" w:rsidR="00F6286F" w:rsidRDefault="00F6286F">
      <w:pPr>
        <w:tabs>
          <w:tab w:val="left" w:pos="-1440"/>
          <w:tab w:val="left" w:pos="-720"/>
          <w:tab w:val="left" w:pos="0"/>
          <w:tab w:val="left" w:pos="360"/>
        </w:tabs>
        <w:rPr>
          <w:sz w:val="24"/>
        </w:rPr>
        <w:sectPr w:rsidR="00F6286F" w:rsidSect="00BB3119">
          <w:headerReference w:type="first" r:id="rId12"/>
          <w:endnotePr>
            <w:numFmt w:val="decimal"/>
            <w:numRestart w:val="eachSect"/>
          </w:endnotePr>
          <w:pgSz w:w="12240" w:h="15840" w:code="1"/>
          <w:pgMar w:top="1440" w:right="1440" w:bottom="1440" w:left="2160" w:header="1440" w:footer="1440" w:gutter="0"/>
          <w:cols w:space="720"/>
          <w:noEndnote/>
          <w:titlePg/>
          <w:docGrid w:linePitch="272"/>
        </w:sect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47738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F0FA8D" w14:textId="40C8C8A3" w:rsidR="008F01DE" w:rsidRDefault="008F01DE">
          <w:pPr>
            <w:pStyle w:val="TOCHeading"/>
          </w:pPr>
          <w:r>
            <w:t>Table of Contents</w:t>
          </w:r>
        </w:p>
        <w:p w14:paraId="70C7DB2D" w14:textId="77777777" w:rsidR="008F01DE" w:rsidRDefault="008F01DE">
          <w:pPr>
            <w:pStyle w:val="TOC1"/>
            <w:tabs>
              <w:tab w:val="right" w:pos="863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List of Figures and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_Toc288906747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918F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303499" w14:textId="77777777" w:rsidR="008F01DE" w:rsidRDefault="008F01DE">
          <w:pPr>
            <w:pStyle w:val="TOC1"/>
            <w:tabs>
              <w:tab w:val="right" w:pos="863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_Toc288906748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918F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5EB71C" w14:textId="77777777" w:rsidR="008F01DE" w:rsidRDefault="008F01DE">
          <w:pPr>
            <w:pStyle w:val="TOC1"/>
            <w:tabs>
              <w:tab w:val="right" w:pos="863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 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_Toc288906749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918F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34679D" w14:textId="77777777" w:rsidR="008F01DE" w:rsidRDefault="008F01DE">
          <w:pPr>
            <w:pStyle w:val="TOC3"/>
            <w:tabs>
              <w:tab w:val="left" w:pos="916"/>
              <w:tab w:val="right" w:pos="8630"/>
            </w:tabs>
            <w:rPr>
              <w:rFonts w:eastAsiaTheme="minorEastAsia" w:cstheme="minorBidi"/>
              <w:i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i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_Toc288906751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918F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77D46A" w14:textId="77777777" w:rsidR="008F01DE" w:rsidRDefault="008F01DE">
          <w:pPr>
            <w:pStyle w:val="TOC3"/>
            <w:tabs>
              <w:tab w:val="left" w:pos="916"/>
              <w:tab w:val="right" w:pos="8630"/>
            </w:tabs>
            <w:rPr>
              <w:noProof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i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_Toc288906752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918F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EEBB80E" w14:textId="77777777" w:rsidR="008F01DE" w:rsidRDefault="008F01DE" w:rsidP="008F01DE">
          <w:pPr>
            <w:rPr>
              <w:rFonts w:eastAsiaTheme="minorEastAsia"/>
              <w:noProof/>
            </w:rPr>
          </w:pPr>
        </w:p>
        <w:p w14:paraId="54D56335" w14:textId="2DA05FDA" w:rsidR="008F01DE" w:rsidRDefault="008F01DE" w:rsidP="008F01DE">
          <w:pPr>
            <w:pStyle w:val="TOC1"/>
            <w:tabs>
              <w:tab w:val="right" w:pos="863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 Design and Results</w:t>
          </w:r>
          <w:r>
            <w:rPr>
              <w:noProof/>
            </w:rPr>
            <w:tab/>
            <w:t>6</w:t>
          </w:r>
        </w:p>
        <w:p w14:paraId="1400DFFC" w14:textId="77777777" w:rsidR="008F01DE" w:rsidRPr="008F01DE" w:rsidRDefault="008F01DE" w:rsidP="008F01DE">
          <w:pPr>
            <w:rPr>
              <w:rFonts w:eastAsiaTheme="minorEastAsia"/>
              <w:noProof/>
            </w:rPr>
          </w:pPr>
        </w:p>
        <w:p w14:paraId="4C1CD34E" w14:textId="7C89F5E6" w:rsidR="008F01DE" w:rsidRDefault="008F01DE">
          <w:pPr>
            <w:pStyle w:val="TOC1"/>
            <w:tabs>
              <w:tab w:val="right" w:pos="863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 Assignment Question: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_Toc288906753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918FC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8E3274A" w14:textId="310A85E7" w:rsidR="008F01DE" w:rsidRDefault="008F01DE">
          <w:pPr>
            <w:pStyle w:val="TOC1"/>
            <w:tabs>
              <w:tab w:val="right" w:pos="863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 Conclusions and Recommendations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_Toc288906754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918FC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EC8D47C" w14:textId="0D66EE18" w:rsidR="008F01DE" w:rsidRDefault="008F01DE">
          <w:r>
            <w:rPr>
              <w:b/>
              <w:bCs/>
              <w:noProof/>
            </w:rPr>
            <w:fldChar w:fldCharType="end"/>
          </w:r>
        </w:p>
      </w:sdtContent>
    </w:sdt>
    <w:p w14:paraId="33044565" w14:textId="5DD5A688" w:rsidR="00996A1B" w:rsidRDefault="00996A1B" w:rsidP="00996A1B">
      <w:pPr>
        <w:pStyle w:val="ReportSectionHeading"/>
        <w:rPr>
          <w:sz w:val="24"/>
        </w:rPr>
      </w:pPr>
      <w:r>
        <w:rPr>
          <w:sz w:val="24"/>
        </w:rPr>
        <w:t xml:space="preserve"> </w:t>
      </w:r>
    </w:p>
    <w:p w14:paraId="45E7153F" w14:textId="77777777" w:rsidR="00F6286F" w:rsidRDefault="00F6286F">
      <w:pPr>
        <w:tabs>
          <w:tab w:val="right" w:leader="dot" w:pos="8640"/>
        </w:tabs>
        <w:ind w:left="360" w:hanging="360"/>
        <w:rPr>
          <w:sz w:val="24"/>
        </w:rPr>
      </w:pPr>
    </w:p>
    <w:p w14:paraId="4D26FEC2" w14:textId="77777777" w:rsidR="00F6286F" w:rsidRDefault="00F6286F">
      <w:pPr>
        <w:tabs>
          <w:tab w:val="right" w:leader="dot" w:pos="8640"/>
        </w:tabs>
        <w:ind w:left="360" w:hanging="360"/>
        <w:rPr>
          <w:sz w:val="24"/>
        </w:rPr>
      </w:pPr>
    </w:p>
    <w:p w14:paraId="6C082F64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110F0425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081EB9D0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1DCB2726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15A99454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25AC24D9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580E5380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38A637F5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5BBD7F67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0FCD849D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5A65279E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75ADB528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240BBACA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7109A994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1ABB7693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24C096C8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74A90816" w14:textId="77777777" w:rsidR="008F01DE" w:rsidRDefault="008F01DE">
      <w:pPr>
        <w:tabs>
          <w:tab w:val="right" w:leader="dot" w:pos="8640"/>
        </w:tabs>
        <w:ind w:left="360" w:hanging="360"/>
        <w:rPr>
          <w:sz w:val="24"/>
        </w:rPr>
      </w:pPr>
    </w:p>
    <w:p w14:paraId="13A83120" w14:textId="77777777" w:rsidR="008F01DE" w:rsidRDefault="008F01DE">
      <w:pPr>
        <w:tabs>
          <w:tab w:val="right" w:leader="dot" w:pos="8640"/>
        </w:tabs>
        <w:ind w:left="360" w:hanging="360"/>
        <w:rPr>
          <w:sz w:val="24"/>
        </w:rPr>
      </w:pPr>
    </w:p>
    <w:p w14:paraId="3671594A" w14:textId="77777777" w:rsidR="008F01DE" w:rsidRDefault="008F01DE">
      <w:pPr>
        <w:tabs>
          <w:tab w:val="right" w:leader="dot" w:pos="8640"/>
        </w:tabs>
        <w:ind w:left="360" w:hanging="360"/>
        <w:rPr>
          <w:sz w:val="24"/>
        </w:rPr>
      </w:pPr>
    </w:p>
    <w:p w14:paraId="357B3C5B" w14:textId="77777777" w:rsidR="008F01DE" w:rsidRDefault="008F01DE">
      <w:pPr>
        <w:tabs>
          <w:tab w:val="right" w:leader="dot" w:pos="8640"/>
        </w:tabs>
        <w:ind w:left="360" w:hanging="360"/>
        <w:rPr>
          <w:sz w:val="24"/>
        </w:rPr>
      </w:pPr>
    </w:p>
    <w:p w14:paraId="53C74C0B" w14:textId="77777777" w:rsidR="008F01DE" w:rsidRDefault="008F01DE">
      <w:pPr>
        <w:tabs>
          <w:tab w:val="right" w:leader="dot" w:pos="8640"/>
        </w:tabs>
        <w:ind w:left="360" w:hanging="360"/>
        <w:rPr>
          <w:sz w:val="24"/>
        </w:rPr>
      </w:pPr>
    </w:p>
    <w:p w14:paraId="0B654509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47161D98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367A3A51" w14:textId="77777777" w:rsidR="00996A1B" w:rsidRDefault="00996A1B" w:rsidP="00996A1B">
      <w:pPr>
        <w:pStyle w:val="ReportSectionHeading"/>
      </w:pPr>
      <w:bookmarkStart w:id="0" w:name="_Toc288906747"/>
      <w:r>
        <w:t>List of Figures and Tables</w:t>
      </w:r>
      <w:bookmarkEnd w:id="0"/>
      <w:r w:rsidR="00C555DC">
        <w:fldChar w:fldCharType="begin"/>
      </w:r>
      <w:r>
        <w:instrText>tc \l1 "</w:instrText>
      </w:r>
      <w:r>
        <w:tab/>
      </w:r>
      <w:bookmarkStart w:id="1" w:name="_Toc398567264"/>
      <w:bookmarkStart w:id="2" w:name="_Toc398568800"/>
      <w:r>
        <w:instrText>List of Figures and Tables</w:instrText>
      </w:r>
      <w:bookmarkEnd w:id="1"/>
      <w:bookmarkEnd w:id="2"/>
      <w:r w:rsidR="00C555DC">
        <w:fldChar w:fldCharType="end"/>
      </w:r>
    </w:p>
    <w:p w14:paraId="0A1C1710" w14:textId="77777777" w:rsidR="00996A1B" w:rsidRDefault="00996A1B" w:rsidP="00996A1B">
      <w:pPr>
        <w:tabs>
          <w:tab w:val="left" w:pos="-1440"/>
          <w:tab w:val="left" w:pos="-720"/>
          <w:tab w:val="left" w:pos="0"/>
          <w:tab w:val="left" w:pos="360"/>
        </w:tabs>
        <w:rPr>
          <w:sz w:val="24"/>
        </w:rPr>
      </w:pPr>
    </w:p>
    <w:p w14:paraId="72AD67EC" w14:textId="77777777" w:rsidR="000D418C" w:rsidRDefault="00996A1B" w:rsidP="000D418C">
      <w:pPr>
        <w:pStyle w:val="Caption"/>
        <w:keepNext/>
        <w:spacing w:line="360" w:lineRule="auto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</w:pPr>
      <w:r w:rsidRPr="006B14AF"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  <w:t xml:space="preserve">List of </w:t>
      </w:r>
      <w:r w:rsidR="006B14AF" w:rsidRPr="006B14AF"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  <w:t>figures</w:t>
      </w:r>
      <w:r w:rsidRPr="006B14AF"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  <w:t>:</w:t>
      </w:r>
    </w:p>
    <w:p w14:paraId="0178C1E6" w14:textId="77777777" w:rsidR="000D418C" w:rsidRDefault="000D418C" w:rsidP="00371E6F">
      <w:pPr>
        <w:pStyle w:val="Caption"/>
        <w:keepNext/>
        <w:spacing w:line="276" w:lineRule="auto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</w:pPr>
      <w:r w:rsidRPr="00545C64">
        <w:t xml:space="preserve">Figure </w:t>
      </w:r>
      <w:r w:rsidR="00E918FC">
        <w:fldChar w:fldCharType="begin"/>
      </w:r>
      <w:r w:rsidR="00E918FC">
        <w:instrText xml:space="preserve"> SEQ Figure \* ARABIC </w:instrText>
      </w:r>
      <w:r w:rsidR="00E918FC">
        <w:fldChar w:fldCharType="separate"/>
      </w:r>
      <w:r w:rsidR="00A26813">
        <w:rPr>
          <w:noProof/>
        </w:rPr>
        <w:t>1</w:t>
      </w:r>
      <w:r w:rsidR="00E918FC">
        <w:rPr>
          <w:noProof/>
        </w:rPr>
        <w:fldChar w:fldCharType="end"/>
      </w:r>
      <w:r w:rsidRPr="00545C64">
        <w:t>: Timer Overflow code</w:t>
      </w:r>
      <w:r w:rsidR="003A7DD5">
        <w:rPr>
          <w:rFonts w:asciiTheme="majorBidi" w:hAnsiTheme="majorBidi" w:cstheme="majorBidi"/>
          <w:sz w:val="24"/>
          <w:szCs w:val="24"/>
        </w:rPr>
        <w:tab/>
      </w:r>
      <w:r w:rsidR="001108AA">
        <w:rPr>
          <w:rFonts w:asciiTheme="majorBidi" w:hAnsiTheme="majorBidi" w:cstheme="majorBidi"/>
          <w:sz w:val="24"/>
          <w:szCs w:val="24"/>
        </w:rPr>
        <w:tab/>
      </w:r>
      <w:r w:rsidR="001108AA">
        <w:rPr>
          <w:rFonts w:asciiTheme="majorBidi" w:hAnsiTheme="majorBidi" w:cstheme="majorBidi"/>
          <w:sz w:val="24"/>
          <w:szCs w:val="24"/>
        </w:rPr>
        <w:tab/>
      </w:r>
      <w:r w:rsidR="001108AA">
        <w:rPr>
          <w:rFonts w:asciiTheme="majorBidi" w:hAnsiTheme="majorBidi" w:cstheme="majorBidi"/>
          <w:sz w:val="24"/>
          <w:szCs w:val="24"/>
        </w:rPr>
        <w:tab/>
      </w:r>
      <w:r w:rsidR="001108AA">
        <w:rPr>
          <w:rFonts w:asciiTheme="majorBidi" w:hAnsiTheme="majorBidi" w:cstheme="majorBidi"/>
          <w:sz w:val="24"/>
          <w:szCs w:val="24"/>
        </w:rPr>
        <w:tab/>
      </w:r>
      <w:r w:rsidR="001108AA">
        <w:rPr>
          <w:rFonts w:asciiTheme="majorBidi" w:hAnsiTheme="majorBidi" w:cstheme="majorBidi"/>
          <w:sz w:val="24"/>
          <w:szCs w:val="24"/>
        </w:rPr>
        <w:tab/>
      </w:r>
      <w:r w:rsidR="001108A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</w:t>
      </w:r>
    </w:p>
    <w:p w14:paraId="10B33D18" w14:textId="77777777" w:rsidR="000D418C" w:rsidRDefault="00371E6F" w:rsidP="00371E6F">
      <w:pPr>
        <w:pStyle w:val="Caption"/>
        <w:spacing w:line="276" w:lineRule="auto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</w:pPr>
      <w:r w:rsidRPr="00545C64">
        <w:t xml:space="preserve">Figure </w:t>
      </w:r>
      <w:r>
        <w:t>2</w:t>
      </w:r>
      <w:r w:rsidRPr="00545C64">
        <w:t>: Frequency of Toggling using oscilloscope</w:t>
      </w:r>
      <w:r>
        <w:t xml:space="preserve"> with </w:t>
      </w:r>
      <w:proofErr w:type="spellStart"/>
      <w:r>
        <w:t>prescaler</w:t>
      </w:r>
      <w:proofErr w:type="spellEnd"/>
      <w:r>
        <w:t xml:space="preserve"> 128</w:t>
      </w:r>
      <w:r w:rsidR="000D418C">
        <w:rPr>
          <w:rFonts w:asciiTheme="majorBidi" w:hAnsiTheme="majorBidi" w:cstheme="majorBidi"/>
          <w:sz w:val="24"/>
          <w:szCs w:val="24"/>
        </w:rPr>
        <w:tab/>
      </w:r>
      <w:r w:rsidR="000D418C">
        <w:rPr>
          <w:rFonts w:asciiTheme="majorBidi" w:hAnsiTheme="majorBidi" w:cstheme="majorBidi"/>
          <w:sz w:val="24"/>
          <w:szCs w:val="24"/>
        </w:rPr>
        <w:tab/>
      </w:r>
      <w:r w:rsidR="000D418C">
        <w:rPr>
          <w:rFonts w:asciiTheme="majorBidi" w:hAnsiTheme="majorBidi" w:cstheme="majorBidi"/>
          <w:sz w:val="24"/>
          <w:szCs w:val="24"/>
        </w:rPr>
        <w:tab/>
        <w:t>7</w:t>
      </w:r>
    </w:p>
    <w:p w14:paraId="473B7F76" w14:textId="77777777" w:rsidR="00371E6F" w:rsidRDefault="000D418C" w:rsidP="00371E6F">
      <w:pPr>
        <w:pStyle w:val="Caption"/>
        <w:keepNext/>
        <w:spacing w:line="276" w:lineRule="auto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</w:pPr>
      <w:r w:rsidRPr="00545C64">
        <w:t xml:space="preserve">Figure </w:t>
      </w:r>
      <w:r w:rsidR="00E918FC">
        <w:fldChar w:fldCharType="begin"/>
      </w:r>
      <w:r w:rsidR="00E918FC">
        <w:instrText xml:space="preserve"> SEQ Figure \* ARABIC </w:instrText>
      </w:r>
      <w:r w:rsidR="00E918FC">
        <w:fldChar w:fldCharType="separate"/>
      </w:r>
      <w:r w:rsidR="00A26813">
        <w:rPr>
          <w:noProof/>
        </w:rPr>
        <w:t>3</w:t>
      </w:r>
      <w:r w:rsidR="00E918FC">
        <w:rPr>
          <w:noProof/>
        </w:rPr>
        <w:fldChar w:fldCharType="end"/>
      </w:r>
      <w:r w:rsidRPr="00545C64">
        <w:t xml:space="preserve">: Timer Overflow with </w:t>
      </w:r>
      <w:proofErr w:type="spellStart"/>
      <w:r w:rsidRPr="00545C64">
        <w:t>Prescaler</w:t>
      </w:r>
      <w:proofErr w:type="spellEnd"/>
      <w:r w:rsidRPr="00545C64">
        <w:t xml:space="preserve"> </w:t>
      </w:r>
      <w:r>
        <w:t>specified using PTH DIP switches</w:t>
      </w:r>
      <w:r w:rsidR="003A7DD5">
        <w:rPr>
          <w:noProof/>
        </w:rPr>
        <w:tab/>
      </w:r>
      <w:r w:rsidR="003A7DD5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rFonts w:asciiTheme="majorBidi" w:hAnsiTheme="majorBidi" w:cstheme="majorBidi"/>
        </w:rPr>
        <w:t>8</w:t>
      </w:r>
    </w:p>
    <w:p w14:paraId="5095AA9E" w14:textId="77777777" w:rsidR="000D418C" w:rsidRDefault="00371E6F" w:rsidP="00371E6F">
      <w:pPr>
        <w:pStyle w:val="Caption"/>
        <w:keepNext/>
        <w:spacing w:line="276" w:lineRule="auto"/>
        <w:jc w:val="left"/>
      </w:pPr>
      <w:r>
        <w:t xml:space="preserve"> </w:t>
      </w:r>
      <w:r w:rsidRPr="00545C64">
        <w:t xml:space="preserve">Figure </w:t>
      </w:r>
      <w:r>
        <w:t>4</w:t>
      </w:r>
      <w:r w:rsidRPr="00545C64">
        <w:t>: Frequency of Toggling using oscilloscope</w:t>
      </w:r>
      <w:r>
        <w:t xml:space="preserve"> with </w:t>
      </w:r>
      <w:proofErr w:type="spellStart"/>
      <w:r>
        <w:t>prescaler</w:t>
      </w:r>
      <w:proofErr w:type="spellEnd"/>
      <w:r>
        <w:t xml:space="preserve"> 64</w:t>
      </w:r>
      <w:r w:rsidR="000D418C">
        <w:tab/>
      </w:r>
      <w:r w:rsidR="000D418C">
        <w:tab/>
      </w:r>
      <w:r w:rsidR="000D418C">
        <w:tab/>
        <w:t>9</w:t>
      </w:r>
    </w:p>
    <w:p w14:paraId="18BF6257" w14:textId="77777777" w:rsidR="00371E6F" w:rsidRPr="00545C64" w:rsidRDefault="00371E6F" w:rsidP="00371E6F">
      <w:pPr>
        <w:pStyle w:val="Caption"/>
        <w:spacing w:line="276" w:lineRule="auto"/>
        <w:jc w:val="left"/>
      </w:pPr>
      <w:r w:rsidRPr="00545C64">
        <w:t xml:space="preserve">Figure </w:t>
      </w:r>
      <w:r>
        <w:t>5</w:t>
      </w:r>
      <w:r w:rsidRPr="00545C64">
        <w:rPr>
          <w:noProof/>
        </w:rPr>
        <w:t xml:space="preserve">: </w:t>
      </w:r>
      <w:r>
        <w:rPr>
          <w:noProof/>
        </w:rPr>
        <w:t>generating a signal ( 50% duty cycle)                                                                              10</w:t>
      </w:r>
    </w:p>
    <w:p w14:paraId="012C6F83" w14:textId="77777777" w:rsidR="000D418C" w:rsidRDefault="00371E6F" w:rsidP="00371E6F">
      <w:pPr>
        <w:pStyle w:val="Caption"/>
        <w:spacing w:line="276" w:lineRule="auto"/>
        <w:jc w:val="left"/>
        <w:rPr>
          <w:noProof/>
        </w:rPr>
      </w:pPr>
      <w:r>
        <w:t xml:space="preserve"> </w:t>
      </w:r>
      <w:r w:rsidRPr="00545C64">
        <w:t xml:space="preserve">Figure </w:t>
      </w:r>
      <w:r>
        <w:t>6</w:t>
      </w:r>
      <w:r w:rsidRPr="00545C64">
        <w:rPr>
          <w:noProof/>
        </w:rPr>
        <w:t xml:space="preserve">: </w:t>
      </w:r>
      <w:r>
        <w:rPr>
          <w:noProof/>
        </w:rPr>
        <w:t xml:space="preserve">PTT2 pin output ( 50% duty cycle)      </w:t>
      </w:r>
      <w:r>
        <w:rPr>
          <w:noProof/>
        </w:rPr>
        <w:tab/>
        <w:t xml:space="preserve">               </w:t>
      </w:r>
      <w:r w:rsidR="000D418C">
        <w:rPr>
          <w:noProof/>
        </w:rPr>
        <w:tab/>
      </w:r>
      <w:r w:rsidR="000D418C">
        <w:rPr>
          <w:noProof/>
        </w:rPr>
        <w:tab/>
      </w:r>
      <w:r w:rsidR="000D418C">
        <w:rPr>
          <w:noProof/>
        </w:rPr>
        <w:tab/>
      </w:r>
      <w:r w:rsidR="000D418C">
        <w:rPr>
          <w:noProof/>
        </w:rPr>
        <w:tab/>
        <w:t>11</w:t>
      </w:r>
    </w:p>
    <w:p w14:paraId="20BEA825" w14:textId="6D95C61D" w:rsidR="00371E6F" w:rsidRDefault="00371E6F" w:rsidP="00371E6F">
      <w:pPr>
        <w:pStyle w:val="Caption"/>
        <w:spacing w:line="276" w:lineRule="auto"/>
        <w:jc w:val="left"/>
        <w:rPr>
          <w:noProof/>
        </w:rPr>
      </w:pPr>
      <w:r w:rsidRPr="00545C64">
        <w:t xml:space="preserve">Figure </w:t>
      </w:r>
      <w:r>
        <w:t>7</w:t>
      </w:r>
      <w:r w:rsidRPr="00545C64">
        <w:rPr>
          <w:noProof/>
        </w:rPr>
        <w:t xml:space="preserve">: </w:t>
      </w:r>
      <w:r w:rsidR="00304379">
        <w:rPr>
          <w:noProof/>
        </w:rPr>
        <w:t>generating a signal ( 30%</w:t>
      </w:r>
      <w:r w:rsidR="0066052D">
        <w:rPr>
          <w:b w:val="0"/>
          <w:bCs w:val="0"/>
          <w:noProof/>
        </w:rPr>
        <w:t xml:space="preserve"> </w:t>
      </w:r>
      <w:r>
        <w:rPr>
          <w:noProof/>
        </w:rPr>
        <w:t>duty c</w:t>
      </w:r>
      <w:r w:rsidR="0066052D">
        <w:rPr>
          <w:noProof/>
        </w:rPr>
        <w:t xml:space="preserve">ycle) </w:t>
      </w:r>
      <w:r w:rsidR="00304379">
        <w:rPr>
          <w:noProof/>
        </w:rPr>
        <w:t xml:space="preserve">     </w:t>
      </w:r>
      <w:r w:rsidR="0066052D">
        <w:rPr>
          <w:noProof/>
        </w:rPr>
        <w:t xml:space="preserve">  </w:t>
      </w:r>
      <w:r w:rsidR="00304379">
        <w:rPr>
          <w:noProof/>
        </w:rPr>
        <w:t xml:space="preserve">  </w:t>
      </w:r>
      <w:r>
        <w:rPr>
          <w:noProof/>
        </w:rPr>
        <w:tab/>
      </w:r>
      <w:r w:rsidR="00304379"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 w:rsidR="00304379"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  <w:t>12</w:t>
      </w:r>
    </w:p>
    <w:p w14:paraId="4D4545B8" w14:textId="25DE4457" w:rsidR="00371E6F" w:rsidRDefault="00371E6F" w:rsidP="00371E6F">
      <w:pPr>
        <w:pStyle w:val="Default"/>
        <w:spacing w:line="276" w:lineRule="auto"/>
        <w:jc w:val="both"/>
        <w:rPr>
          <w:b/>
          <w:bCs/>
          <w:noProof/>
          <w:sz w:val="20"/>
          <w:szCs w:val="20"/>
        </w:rPr>
      </w:pPr>
      <w:r w:rsidRPr="008E3B93">
        <w:rPr>
          <w:b/>
          <w:bCs/>
          <w:sz w:val="20"/>
          <w:szCs w:val="20"/>
        </w:rPr>
        <w:t xml:space="preserve">Figure </w:t>
      </w:r>
      <w:r>
        <w:rPr>
          <w:b/>
          <w:bCs/>
          <w:sz w:val="20"/>
          <w:szCs w:val="20"/>
        </w:rPr>
        <w:t>8</w:t>
      </w:r>
      <w:r w:rsidRPr="008E3B93">
        <w:rPr>
          <w:b/>
          <w:bCs/>
          <w:noProof/>
          <w:sz w:val="20"/>
          <w:szCs w:val="20"/>
        </w:rPr>
        <w:t xml:space="preserve">: </w:t>
      </w:r>
      <w:r w:rsidR="0066052D">
        <w:rPr>
          <w:b/>
          <w:bCs/>
          <w:noProof/>
          <w:sz w:val="20"/>
          <w:szCs w:val="20"/>
        </w:rPr>
        <w:t>PTT2 pin output ( 30</w:t>
      </w:r>
      <w:r w:rsidR="0066052D" w:rsidRPr="008E3B93">
        <w:rPr>
          <w:b/>
          <w:bCs/>
          <w:noProof/>
          <w:sz w:val="20"/>
          <w:szCs w:val="20"/>
        </w:rPr>
        <w:t>%</w:t>
      </w:r>
      <w:r w:rsidR="0066052D">
        <w:rPr>
          <w:b/>
          <w:bCs/>
          <w:noProof/>
          <w:sz w:val="20"/>
          <w:szCs w:val="20"/>
        </w:rPr>
        <w:t xml:space="preserve"> duty cycle)</w:t>
      </w:r>
      <w:r w:rsidR="00304379">
        <w:rPr>
          <w:b/>
          <w:bCs/>
          <w:noProof/>
          <w:sz w:val="20"/>
          <w:szCs w:val="20"/>
        </w:rPr>
        <w:t xml:space="preserve">              </w:t>
      </w:r>
      <w:r>
        <w:rPr>
          <w:b/>
          <w:bCs/>
          <w:noProof/>
          <w:sz w:val="20"/>
          <w:szCs w:val="20"/>
        </w:rPr>
        <w:tab/>
      </w:r>
      <w:r>
        <w:rPr>
          <w:b/>
          <w:bCs/>
          <w:noProof/>
          <w:sz w:val="20"/>
          <w:szCs w:val="20"/>
        </w:rPr>
        <w:tab/>
      </w:r>
      <w:r>
        <w:rPr>
          <w:b/>
          <w:bCs/>
          <w:noProof/>
          <w:sz w:val="20"/>
          <w:szCs w:val="20"/>
        </w:rPr>
        <w:tab/>
      </w:r>
      <w:r>
        <w:rPr>
          <w:b/>
          <w:bCs/>
          <w:noProof/>
          <w:sz w:val="20"/>
          <w:szCs w:val="20"/>
        </w:rPr>
        <w:tab/>
      </w:r>
      <w:r>
        <w:rPr>
          <w:b/>
          <w:bCs/>
          <w:noProof/>
          <w:sz w:val="20"/>
          <w:szCs w:val="20"/>
        </w:rPr>
        <w:tab/>
        <w:t>12</w:t>
      </w:r>
    </w:p>
    <w:p w14:paraId="7590849C" w14:textId="77777777" w:rsidR="00371E6F" w:rsidRPr="00B50071" w:rsidRDefault="00371E6F" w:rsidP="00371E6F">
      <w:pPr>
        <w:pStyle w:val="Caption"/>
        <w:spacing w:line="276" w:lineRule="auto"/>
        <w:jc w:val="left"/>
      </w:pPr>
      <w:r w:rsidRPr="00B50071">
        <w:t xml:space="preserve">Figure </w:t>
      </w:r>
      <w:r>
        <w:t>9</w:t>
      </w:r>
      <w:r w:rsidRPr="00B50071">
        <w:t xml:space="preserve">: </w:t>
      </w:r>
      <w:r>
        <w:t xml:space="preserve">input capture result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443C583F" w14:textId="77777777" w:rsidR="00371E6F" w:rsidRPr="008E3B93" w:rsidRDefault="00371E6F" w:rsidP="00371E6F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14:paraId="5A12413A" w14:textId="77777777" w:rsidR="00996A1B" w:rsidRDefault="00996A1B">
      <w:pPr>
        <w:tabs>
          <w:tab w:val="right" w:leader="dot" w:pos="8640"/>
        </w:tabs>
        <w:ind w:left="360" w:hanging="360"/>
        <w:rPr>
          <w:sz w:val="24"/>
        </w:rPr>
      </w:pPr>
    </w:p>
    <w:p w14:paraId="095D2DD5" w14:textId="77777777" w:rsidR="000D418C" w:rsidRDefault="000D418C" w:rsidP="000D418C">
      <w:pPr>
        <w:pStyle w:val="Caption"/>
        <w:keepNext/>
        <w:spacing w:line="360" w:lineRule="auto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</w:pPr>
      <w:r w:rsidRPr="006B14AF"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  <w:t xml:space="preserve">List of </w:t>
      </w:r>
      <w:r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  <w:t>tables</w:t>
      </w:r>
      <w:r w:rsidRPr="006B14AF">
        <w:rPr>
          <w:rFonts w:asciiTheme="majorBidi" w:hAnsiTheme="majorBidi" w:cstheme="majorBidi"/>
          <w:b w:val="0"/>
          <w:bCs w:val="0"/>
          <w:sz w:val="24"/>
          <w:szCs w:val="24"/>
          <w:u w:val="single"/>
        </w:rPr>
        <w:t>:</w:t>
      </w:r>
    </w:p>
    <w:p w14:paraId="56B3FD19" w14:textId="77777777" w:rsidR="000D418C" w:rsidRDefault="000D418C" w:rsidP="000D418C">
      <w:pPr>
        <w:pStyle w:val="Caption"/>
        <w:keepNext/>
        <w:spacing w:line="360" w:lineRule="auto"/>
        <w:jc w:val="left"/>
      </w:pPr>
      <w:r w:rsidRPr="00545C64">
        <w:t xml:space="preserve">Table </w:t>
      </w:r>
      <w:r w:rsidR="00E918FC">
        <w:fldChar w:fldCharType="begin"/>
      </w:r>
      <w:r w:rsidR="00E918FC">
        <w:instrText xml:space="preserve"> SEQ Table \* ARABIC </w:instrText>
      </w:r>
      <w:r w:rsidR="00E918FC">
        <w:fldChar w:fldCharType="separate"/>
      </w:r>
      <w:r w:rsidR="00A26813">
        <w:rPr>
          <w:noProof/>
        </w:rPr>
        <w:t>1</w:t>
      </w:r>
      <w:r w:rsidR="00E918FC">
        <w:rPr>
          <w:noProof/>
        </w:rPr>
        <w:fldChar w:fldCharType="end"/>
      </w:r>
      <w:r w:rsidRPr="00545C64">
        <w:t xml:space="preserve">: Measured frequencies for various </w:t>
      </w:r>
      <w:proofErr w:type="spellStart"/>
      <w:r w:rsidRPr="00545C64">
        <w:t>prescaler</w:t>
      </w:r>
      <w:proofErr w:type="spellEnd"/>
      <w:r w:rsidRPr="00545C64">
        <w:t xml:space="preserve"> values</w:t>
      </w:r>
      <w:r>
        <w:t xml:space="preserve"> </w:t>
      </w:r>
      <w:r>
        <w:tab/>
      </w:r>
      <w:r>
        <w:tab/>
      </w:r>
      <w:r>
        <w:tab/>
      </w:r>
      <w:r>
        <w:tab/>
        <w:t>8</w:t>
      </w:r>
    </w:p>
    <w:p w14:paraId="5201952D" w14:textId="77777777" w:rsidR="000D418C" w:rsidRPr="000D418C" w:rsidRDefault="000D418C" w:rsidP="000D418C"/>
    <w:p w14:paraId="21C4CB2C" w14:textId="77777777" w:rsidR="000D418C" w:rsidRPr="000D418C" w:rsidRDefault="000D418C" w:rsidP="000D418C"/>
    <w:p w14:paraId="15B31913" w14:textId="77777777" w:rsidR="00F6286F" w:rsidRDefault="00F6286F" w:rsidP="00D12C69">
      <w:pPr>
        <w:pStyle w:val="ReportSectionHeading"/>
      </w:pPr>
      <w:r>
        <w:br w:type="page"/>
      </w:r>
      <w:bookmarkStart w:id="3" w:name="_Toc272613853"/>
      <w:bookmarkStart w:id="4" w:name="_Toc288906748"/>
      <w:bookmarkStart w:id="5" w:name="_Toc398568801"/>
      <w:r>
        <w:rPr>
          <w:noProof/>
        </w:rPr>
        <w:lastRenderedPageBreak/>
        <w:t>Summary</w:t>
      </w:r>
      <w:bookmarkEnd w:id="3"/>
      <w:bookmarkEnd w:id="4"/>
      <w:r w:rsidR="00C555DC">
        <w:fldChar w:fldCharType="begin"/>
      </w:r>
      <w:r>
        <w:instrText>tc \l1 "</w:instrText>
      </w:r>
      <w:r>
        <w:tab/>
      </w:r>
      <w:r>
        <w:rPr>
          <w:noProof/>
        </w:rPr>
        <w:instrText>Executive Summary</w:instrText>
      </w:r>
      <w:r>
        <w:instrText xml:space="preserve"> </w:instrText>
      </w:r>
      <w:r w:rsidR="00C555DC">
        <w:fldChar w:fldCharType="end"/>
      </w:r>
    </w:p>
    <w:p w14:paraId="12D5A953" w14:textId="77777777" w:rsidR="001F7820" w:rsidRDefault="001F7820" w:rsidP="00ED3ABA">
      <w:pPr>
        <w:pStyle w:val="ReportBody"/>
        <w:tabs>
          <w:tab w:val="clear" w:pos="-1440"/>
          <w:tab w:val="clear" w:pos="-720"/>
          <w:tab w:val="clear" w:pos="0"/>
          <w:tab w:val="clear" w:pos="360"/>
        </w:tabs>
        <w:ind w:firstLine="431"/>
        <w:jc w:val="both"/>
      </w:pPr>
    </w:p>
    <w:p w14:paraId="29CD8A34" w14:textId="5E88F1F1" w:rsidR="00B10AD4" w:rsidRPr="006B14AF" w:rsidRDefault="008F01DE" w:rsidP="00DC6617">
      <w:pPr>
        <w:pStyle w:val="Default"/>
        <w:spacing w:line="360" w:lineRule="auto"/>
        <w:ind w:firstLine="720"/>
        <w:jc w:val="both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This lab report </w:t>
      </w:r>
      <w:r w:rsidR="001D79B2">
        <w:rPr>
          <w:rFonts w:cstheme="minorHAnsi"/>
          <w:color w:val="auto"/>
        </w:rPr>
        <w:t>discusses the timer and interrupts</w:t>
      </w:r>
      <w:r>
        <w:rPr>
          <w:rFonts w:cstheme="minorHAnsi"/>
          <w:color w:val="auto"/>
        </w:rPr>
        <w:t xml:space="preserve"> of HCS12</w:t>
      </w:r>
      <w:r w:rsidR="00B10AD4" w:rsidRPr="006B14AF">
        <w:rPr>
          <w:rFonts w:cstheme="minorHAnsi"/>
          <w:color w:val="auto"/>
        </w:rPr>
        <w:t xml:space="preserve">. This </w:t>
      </w:r>
      <w:r>
        <w:rPr>
          <w:rFonts w:cstheme="minorHAnsi"/>
          <w:color w:val="auto"/>
        </w:rPr>
        <w:t>lab</w:t>
      </w:r>
      <w:r w:rsidR="00B10AD4" w:rsidRPr="006B14AF">
        <w:rPr>
          <w:rFonts w:cstheme="minorHAnsi"/>
          <w:color w:val="auto"/>
        </w:rPr>
        <w:t xml:space="preserve"> </w:t>
      </w:r>
      <w:r w:rsidR="001108AA">
        <w:rPr>
          <w:rFonts w:cstheme="minorHAnsi"/>
          <w:color w:val="auto"/>
        </w:rPr>
        <w:t xml:space="preserve">includes </w:t>
      </w:r>
      <w:r w:rsidR="001D79B2">
        <w:rPr>
          <w:rFonts w:cstheme="minorHAnsi"/>
          <w:color w:val="auto"/>
        </w:rPr>
        <w:t>three</w:t>
      </w:r>
      <w:r w:rsidR="00CC3B27" w:rsidRPr="006B14AF">
        <w:rPr>
          <w:rFonts w:cstheme="minorHAnsi"/>
          <w:color w:val="auto"/>
        </w:rPr>
        <w:t xml:space="preserve"> main</w:t>
      </w:r>
      <w:r w:rsidR="00B10AD4" w:rsidRPr="006B14AF">
        <w:rPr>
          <w:rFonts w:cstheme="minorHAnsi"/>
          <w:color w:val="auto"/>
        </w:rPr>
        <w:t xml:space="preserve"> tasks. </w:t>
      </w:r>
      <w:r>
        <w:rPr>
          <w:rFonts w:cstheme="minorHAnsi"/>
          <w:color w:val="auto"/>
        </w:rPr>
        <w:t>First</w:t>
      </w:r>
      <w:r w:rsidR="00B10AD4" w:rsidRPr="006B14AF">
        <w:rPr>
          <w:rFonts w:cstheme="minorHAnsi"/>
          <w:color w:val="auto"/>
        </w:rPr>
        <w:t>,</w:t>
      </w:r>
      <w:r w:rsidR="00B10AD4" w:rsidRPr="006B14AF">
        <w:rPr>
          <w:color w:val="auto"/>
        </w:rPr>
        <w:t xml:space="preserve"> </w:t>
      </w:r>
      <w:r>
        <w:rPr>
          <w:color w:val="auto"/>
        </w:rPr>
        <w:t xml:space="preserve">we should </w:t>
      </w:r>
      <w:r>
        <w:rPr>
          <w:rFonts w:cstheme="minorHAnsi"/>
          <w:color w:val="auto"/>
        </w:rPr>
        <w:t>write</w:t>
      </w:r>
      <w:r w:rsidR="001108AA">
        <w:rPr>
          <w:rFonts w:cstheme="minorHAnsi"/>
          <w:color w:val="auto"/>
        </w:rPr>
        <w:t xml:space="preserve"> a code that</w:t>
      </w:r>
      <w:r w:rsidR="00B346D1">
        <w:rPr>
          <w:rFonts w:cstheme="minorHAnsi"/>
          <w:color w:val="auto"/>
        </w:rPr>
        <w:t xml:space="preserve"> </w:t>
      </w:r>
      <w:r w:rsidR="001108AA" w:rsidRPr="00735F88">
        <w:rPr>
          <w:rFonts w:asciiTheme="majorBidi" w:hAnsiTheme="majorBidi" w:cstheme="majorBidi"/>
          <w:bCs/>
        </w:rPr>
        <w:t xml:space="preserve">will </w:t>
      </w:r>
      <w:r w:rsidR="001D79B2">
        <w:rPr>
          <w:rFonts w:asciiTheme="majorBidi" w:hAnsiTheme="majorBidi" w:cstheme="majorBidi"/>
          <w:bCs/>
        </w:rPr>
        <w:t xml:space="preserve">provide a time delay in </w:t>
      </w:r>
      <w:r w:rsidR="00B83E84">
        <w:rPr>
          <w:rFonts w:asciiTheme="majorBidi" w:hAnsiTheme="majorBidi" w:cstheme="majorBidi"/>
          <w:bCs/>
        </w:rPr>
        <w:t>switching the LEDs ON and OFF</w:t>
      </w:r>
      <w:r w:rsidR="001D79B2">
        <w:rPr>
          <w:rFonts w:asciiTheme="majorBidi" w:hAnsiTheme="majorBidi" w:cstheme="majorBidi"/>
          <w:bCs/>
        </w:rPr>
        <w:t xml:space="preserve"> due to the use of timer overflow</w:t>
      </w:r>
      <w:r w:rsidR="001108AA">
        <w:rPr>
          <w:rFonts w:cstheme="minorHAnsi"/>
          <w:color w:val="auto"/>
        </w:rPr>
        <w:t>. Task</w:t>
      </w:r>
      <w:r w:rsidR="001D79B2">
        <w:rPr>
          <w:rFonts w:cstheme="minorHAnsi"/>
          <w:color w:val="auto"/>
        </w:rPr>
        <w:t xml:space="preserve"> 2 explains </w:t>
      </w:r>
      <w:r w:rsidR="00B83E84">
        <w:rPr>
          <w:rFonts w:cstheme="minorHAnsi"/>
          <w:color w:val="auto"/>
        </w:rPr>
        <w:t xml:space="preserve">how to write a code using output compare to generate a signal with a certain frequency </w:t>
      </w:r>
      <w:proofErr w:type="gramStart"/>
      <w:r w:rsidR="00B83E84">
        <w:rPr>
          <w:rFonts w:cstheme="minorHAnsi"/>
          <w:color w:val="auto"/>
        </w:rPr>
        <w:t>( 1KHz</w:t>
      </w:r>
      <w:proofErr w:type="gramEnd"/>
      <w:r w:rsidR="00B83E84">
        <w:rPr>
          <w:rFonts w:cstheme="minorHAnsi"/>
          <w:color w:val="auto"/>
        </w:rPr>
        <w:t xml:space="preserve"> in our task)</w:t>
      </w:r>
      <w:r w:rsidR="00730655">
        <w:t>.</w:t>
      </w:r>
      <w:r w:rsidR="00DC6617">
        <w:rPr>
          <w:rFonts w:cstheme="minorHAnsi"/>
          <w:color w:val="auto"/>
        </w:rPr>
        <w:t xml:space="preserve"> In task 3, we are asked to apply an external signal using the function generator to our program and check the period and frequency values on the LCD.</w:t>
      </w:r>
      <w:r w:rsidR="00730655">
        <w:rPr>
          <w:rFonts w:cstheme="minorHAnsi"/>
          <w:color w:val="auto"/>
        </w:rPr>
        <w:t xml:space="preserve">  </w:t>
      </w:r>
    </w:p>
    <w:p w14:paraId="4D3BB772" w14:textId="77777777" w:rsidR="0043254E" w:rsidRPr="00085C7D" w:rsidRDefault="0043254E" w:rsidP="00B10AD4">
      <w:pPr>
        <w:pStyle w:val="Default"/>
        <w:spacing w:line="360" w:lineRule="auto"/>
        <w:ind w:firstLine="720"/>
        <w:jc w:val="both"/>
        <w:rPr>
          <w:rFonts w:cstheme="minorHAnsi"/>
        </w:rPr>
      </w:pPr>
    </w:p>
    <w:p w14:paraId="06F95FFE" w14:textId="77777777" w:rsidR="009733A5" w:rsidRDefault="00F6286F" w:rsidP="009733A5">
      <w:pPr>
        <w:pStyle w:val="ReportSectionHeading"/>
      </w:pPr>
      <w:bookmarkStart w:id="6" w:name="Introduction"/>
      <w:bookmarkStart w:id="7" w:name="_Toc272613854"/>
      <w:bookmarkStart w:id="8" w:name="_Toc288906749"/>
      <w:bookmarkEnd w:id="6"/>
      <w:r>
        <w:t>1. Introduction</w:t>
      </w:r>
      <w:bookmarkEnd w:id="5"/>
      <w:bookmarkEnd w:id="7"/>
      <w:bookmarkEnd w:id="8"/>
      <w:r w:rsidR="00C555DC">
        <w:fldChar w:fldCharType="begin"/>
      </w:r>
      <w:r>
        <w:instrText>tc \l1 "</w:instrText>
      </w:r>
      <w:r>
        <w:tab/>
      </w:r>
      <w:bookmarkStart w:id="9" w:name="_Toc398567265"/>
      <w:bookmarkStart w:id="10" w:name="_Toc398568802"/>
      <w:r>
        <w:instrText>1. Introduction</w:instrText>
      </w:r>
      <w:bookmarkEnd w:id="9"/>
      <w:bookmarkEnd w:id="10"/>
      <w:r w:rsidR="00C555DC">
        <w:fldChar w:fldCharType="end"/>
      </w:r>
      <w:bookmarkStart w:id="11" w:name="_Toc272613855"/>
    </w:p>
    <w:p w14:paraId="27E44301" w14:textId="77777777" w:rsidR="00976689" w:rsidRDefault="00976689" w:rsidP="00976689">
      <w:pPr>
        <w:pStyle w:val="ReportSectionHeading"/>
        <w:jc w:val="left"/>
        <w:rPr>
          <w:rFonts w:ascii="Times New Roman" w:hAnsi="Times New Roman" w:cs="Times New Roman"/>
          <w:sz w:val="24"/>
          <w:szCs w:val="24"/>
        </w:rPr>
      </w:pPr>
    </w:p>
    <w:p w14:paraId="7AEB4BE3" w14:textId="77777777" w:rsidR="00976689" w:rsidRPr="00976689" w:rsidRDefault="009733A5" w:rsidP="00976689">
      <w:pPr>
        <w:pStyle w:val="ReportSectionHeading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2" w:name="_Toc288906750"/>
      <w:r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Every timer needs a clock pulse to tick. </w:t>
      </w:r>
      <w:r w:rsidR="00976689"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>M</w:t>
      </w:r>
      <w:r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>icrocontroller clock sou</w:t>
      </w:r>
      <w:r w:rsidR="00976689"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rce can be internal or external. </w:t>
      </w:r>
      <w:r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>For the internal clock sour</w:t>
      </w:r>
      <w:r w:rsidR="00976689"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ce, oscillator frequency on the </w:t>
      </w:r>
      <w:r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>XTAL/EX</w:t>
      </w:r>
      <w:r w:rsidR="00976689"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TAL pins is fed into the timer. Timer is used for time </w:t>
      </w:r>
      <w:r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>me</w:t>
      </w:r>
      <w:r w:rsidR="00976689"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asurement and </w:t>
      </w:r>
      <w:r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>time delay generation</w:t>
      </w:r>
      <w:r w:rsidR="00976689"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>In the external clock option, pulses feed through</w:t>
      </w:r>
      <w:r w:rsidR="00976689"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>one of the HCS12’s pins.</w:t>
      </w:r>
      <w:r w:rsidR="00976689"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This is</w:t>
      </w:r>
      <w:r w:rsidRPr="009766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called a </w:t>
      </w:r>
      <w:r w:rsidRPr="00976689">
        <w:rPr>
          <w:rFonts w:asciiTheme="majorBidi" w:hAnsiTheme="majorBidi" w:cstheme="majorBidi"/>
          <w:b w:val="0"/>
          <w:bCs w:val="0"/>
          <w:sz w:val="24"/>
          <w:szCs w:val="24"/>
        </w:rPr>
        <w:t>counter since it is being used for event counting</w:t>
      </w:r>
      <w:r w:rsidR="00976689" w:rsidRPr="00976689">
        <w:rPr>
          <w:rFonts w:asciiTheme="majorBidi" w:hAnsiTheme="majorBidi" w:cstheme="majorBidi"/>
          <w:b w:val="0"/>
          <w:bCs w:val="0"/>
          <w:sz w:val="24"/>
          <w:szCs w:val="24"/>
        </w:rPr>
        <w:t>.  The built-in timer subsystem on the HCS12 has these features:</w:t>
      </w:r>
      <w:bookmarkEnd w:id="12"/>
    </w:p>
    <w:p w14:paraId="2FCB2B18" w14:textId="77777777" w:rsidR="00976689" w:rsidRDefault="00976689" w:rsidP="00976689">
      <w:pPr>
        <w:pStyle w:val="ReportBody"/>
      </w:pPr>
      <w:r>
        <w:t xml:space="preserve">• 16-bit counter (TCNT) operating from system bus clock (4 MHz on lab trainer).    </w:t>
      </w:r>
      <w:r>
        <w:tab/>
        <w:t xml:space="preserve"> </w:t>
      </w:r>
      <w:r>
        <w:tab/>
        <w:t xml:space="preserve"> • Upon reset, TCNT starts with zero and counts up with each pulse coming from the oscillator. </w:t>
      </w:r>
    </w:p>
    <w:p w14:paraId="2040F34A" w14:textId="77777777" w:rsidR="00976689" w:rsidRDefault="00976689" w:rsidP="00976689">
      <w:pPr>
        <w:pStyle w:val="ReportBody"/>
      </w:pPr>
      <w:r>
        <w:t>• A timer overflow flag to extend the 16-bit capability with 8 MHz clock, overflows are every 8.192 ms = (64K x 125 ns).</w:t>
      </w:r>
    </w:p>
    <w:p w14:paraId="76C220DE" w14:textId="77777777" w:rsidR="00976689" w:rsidRDefault="00976689" w:rsidP="00976689">
      <w:pPr>
        <w:pStyle w:val="ReportBody"/>
      </w:pPr>
      <w:r>
        <w:t>• Up to 8 output compare functions that can be used to time intervals shorter than one overflow period.</w:t>
      </w:r>
    </w:p>
    <w:p w14:paraId="1073CD54" w14:textId="77777777" w:rsidR="00976689" w:rsidRDefault="00976689" w:rsidP="00976689"/>
    <w:p w14:paraId="4598B98D" w14:textId="77777777" w:rsidR="00976689" w:rsidRPr="00976689" w:rsidRDefault="00976689" w:rsidP="00976689">
      <w:pPr>
        <w:spacing w:line="360" w:lineRule="auto"/>
        <w:jc w:val="both"/>
        <w:rPr>
          <w:sz w:val="24"/>
          <w:szCs w:val="24"/>
        </w:rPr>
      </w:pPr>
      <w:r w:rsidRPr="00976689">
        <w:rPr>
          <w:sz w:val="24"/>
          <w:szCs w:val="24"/>
        </w:rPr>
        <w:t>To apply the overflow, there are some sequences that the programmers should follows as the following:</w:t>
      </w:r>
    </w:p>
    <w:p w14:paraId="0F132C3E" w14:textId="77777777" w:rsidR="00976689" w:rsidRPr="00976689" w:rsidRDefault="00976689" w:rsidP="009766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T</w:t>
      </w:r>
      <w:r w:rsidRPr="00976689">
        <w:rPr>
          <w:sz w:val="24"/>
          <w:szCs w:val="24"/>
        </w:rPr>
        <w:t xml:space="preserve">he desired timer frequency </w:t>
      </w:r>
      <w:r w:rsidR="001D79B2">
        <w:rPr>
          <w:sz w:val="24"/>
          <w:szCs w:val="24"/>
        </w:rPr>
        <w:t xml:space="preserve">should be set </w:t>
      </w:r>
      <w:r w:rsidRPr="00976689">
        <w:rPr>
          <w:sz w:val="24"/>
          <w:szCs w:val="24"/>
        </w:rPr>
        <w:t xml:space="preserve">using the </w:t>
      </w:r>
      <w:proofErr w:type="spellStart"/>
      <w:r w:rsidRPr="00976689">
        <w:rPr>
          <w:sz w:val="24"/>
          <w:szCs w:val="24"/>
        </w:rPr>
        <w:t>prescaler</w:t>
      </w:r>
      <w:proofErr w:type="spellEnd"/>
      <w:r w:rsidRPr="00976689">
        <w:rPr>
          <w:sz w:val="24"/>
          <w:szCs w:val="24"/>
        </w:rPr>
        <w:t>. (TSCR2)</w:t>
      </w:r>
    </w:p>
    <w:p w14:paraId="6D950E14" w14:textId="77777777" w:rsidR="00976689" w:rsidRPr="00976689" w:rsidRDefault="001D79B2" w:rsidP="009766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T</w:t>
      </w:r>
      <w:r w:rsidR="00976689" w:rsidRPr="00976689">
        <w:rPr>
          <w:sz w:val="24"/>
          <w:szCs w:val="24"/>
        </w:rPr>
        <w:t>he timer</w:t>
      </w:r>
      <w:r>
        <w:rPr>
          <w:sz w:val="24"/>
          <w:szCs w:val="24"/>
        </w:rPr>
        <w:t xml:space="preserve"> should be enabling</w:t>
      </w:r>
      <w:r w:rsidR="00976689" w:rsidRPr="00976689">
        <w:rPr>
          <w:sz w:val="24"/>
          <w:szCs w:val="24"/>
        </w:rPr>
        <w:t>. (TEN in TSCR1)</w:t>
      </w:r>
    </w:p>
    <w:p w14:paraId="0A4A0104" w14:textId="77777777" w:rsidR="00976689" w:rsidRPr="00976689" w:rsidRDefault="00976689" w:rsidP="001D79B2">
      <w:pPr>
        <w:spacing w:line="360" w:lineRule="auto"/>
        <w:jc w:val="both"/>
        <w:rPr>
          <w:sz w:val="24"/>
          <w:szCs w:val="24"/>
        </w:rPr>
      </w:pPr>
      <w:r w:rsidRPr="00976689">
        <w:rPr>
          <w:sz w:val="24"/>
          <w:szCs w:val="24"/>
        </w:rPr>
        <w:t xml:space="preserve">3. TOF </w:t>
      </w:r>
      <w:r w:rsidR="001D79B2">
        <w:rPr>
          <w:sz w:val="24"/>
          <w:szCs w:val="24"/>
        </w:rPr>
        <w:t xml:space="preserve">is then cleared </w:t>
      </w:r>
      <w:r w:rsidRPr="00976689">
        <w:rPr>
          <w:sz w:val="24"/>
          <w:szCs w:val="24"/>
        </w:rPr>
        <w:t>by writing a 1 to it. (TFLG2)</w:t>
      </w:r>
    </w:p>
    <w:p w14:paraId="5415B1B8" w14:textId="77777777" w:rsidR="00976689" w:rsidRPr="00976689" w:rsidRDefault="00976689" w:rsidP="001D79B2">
      <w:pPr>
        <w:spacing w:line="360" w:lineRule="auto"/>
        <w:jc w:val="both"/>
        <w:rPr>
          <w:sz w:val="24"/>
          <w:szCs w:val="24"/>
        </w:rPr>
      </w:pPr>
      <w:r w:rsidRPr="00976689">
        <w:rPr>
          <w:sz w:val="24"/>
          <w:szCs w:val="24"/>
        </w:rPr>
        <w:lastRenderedPageBreak/>
        <w:t xml:space="preserve">4. </w:t>
      </w:r>
      <w:r w:rsidR="001D79B2">
        <w:rPr>
          <w:sz w:val="24"/>
          <w:szCs w:val="24"/>
        </w:rPr>
        <w:t>A</w:t>
      </w:r>
      <w:r w:rsidRPr="00976689">
        <w:rPr>
          <w:sz w:val="24"/>
          <w:szCs w:val="24"/>
        </w:rPr>
        <w:t xml:space="preserve"> loop that counts the number of overflows </w:t>
      </w:r>
      <w:r w:rsidR="001D79B2">
        <w:rPr>
          <w:sz w:val="24"/>
          <w:szCs w:val="24"/>
        </w:rPr>
        <w:t xml:space="preserve">should be created. </w:t>
      </w:r>
    </w:p>
    <w:p w14:paraId="5F4FD3AE" w14:textId="77777777" w:rsidR="00976689" w:rsidRPr="00976689" w:rsidRDefault="00976689" w:rsidP="00976689">
      <w:pPr>
        <w:spacing w:line="360" w:lineRule="auto"/>
        <w:jc w:val="both"/>
        <w:rPr>
          <w:sz w:val="24"/>
          <w:szCs w:val="24"/>
        </w:rPr>
      </w:pPr>
      <w:r w:rsidRPr="00976689">
        <w:rPr>
          <w:sz w:val="24"/>
          <w:szCs w:val="24"/>
        </w:rPr>
        <w:t>– Wait on TOF.</w:t>
      </w:r>
    </w:p>
    <w:p w14:paraId="1478B35F" w14:textId="77777777" w:rsidR="00976689" w:rsidRPr="00976689" w:rsidRDefault="00976689" w:rsidP="00976689">
      <w:pPr>
        <w:spacing w:line="360" w:lineRule="auto"/>
        <w:jc w:val="both"/>
        <w:rPr>
          <w:sz w:val="24"/>
          <w:szCs w:val="24"/>
        </w:rPr>
      </w:pPr>
      <w:r w:rsidRPr="00976689">
        <w:rPr>
          <w:sz w:val="24"/>
          <w:szCs w:val="24"/>
        </w:rPr>
        <w:t>– Clear TOF by writing a 1 to it.</w:t>
      </w:r>
    </w:p>
    <w:p w14:paraId="75861255" w14:textId="77777777" w:rsidR="009733A5" w:rsidRDefault="00976689" w:rsidP="001D79B2">
      <w:pPr>
        <w:spacing w:line="360" w:lineRule="auto"/>
        <w:jc w:val="both"/>
        <w:rPr>
          <w:sz w:val="24"/>
          <w:szCs w:val="24"/>
        </w:rPr>
      </w:pPr>
      <w:r w:rsidRPr="00976689">
        <w:rPr>
          <w:sz w:val="24"/>
          <w:szCs w:val="24"/>
        </w:rPr>
        <w:t>– Repeat until loop is done.</w:t>
      </w:r>
    </w:p>
    <w:p w14:paraId="337A4A61" w14:textId="77777777" w:rsidR="001D79B2" w:rsidRPr="001D79B2" w:rsidRDefault="001D79B2" w:rsidP="001D79B2">
      <w:pPr>
        <w:spacing w:line="360" w:lineRule="auto"/>
        <w:jc w:val="both"/>
        <w:rPr>
          <w:sz w:val="24"/>
          <w:szCs w:val="24"/>
        </w:rPr>
      </w:pPr>
    </w:p>
    <w:p w14:paraId="75843CAF" w14:textId="77777777" w:rsidR="005462A5" w:rsidRDefault="00C962F6" w:rsidP="008D238F">
      <w:pPr>
        <w:pStyle w:val="ReportSub-sectionheading"/>
        <w:jc w:val="both"/>
      </w:pPr>
      <w:bookmarkStart w:id="13" w:name="_Toc288906751"/>
      <w:r>
        <w:t>1.</w:t>
      </w:r>
      <w:r w:rsidR="00B346D1">
        <w:t>1</w:t>
      </w:r>
      <w:r w:rsidR="005462A5">
        <w:tab/>
        <w:t>Aim</w:t>
      </w:r>
      <w:bookmarkEnd w:id="11"/>
      <w:bookmarkEnd w:id="13"/>
      <w:r w:rsidR="00C555DC">
        <w:fldChar w:fldCharType="begin"/>
      </w:r>
      <w:r w:rsidR="005462A5">
        <w:instrText>tc \l2 "</w:instrText>
      </w:r>
      <w:r w:rsidR="005462A5">
        <w:tab/>
        <w:instrText>2.1 Theory Subsection</w:instrText>
      </w:r>
      <w:r w:rsidR="00C555DC">
        <w:fldChar w:fldCharType="end"/>
      </w:r>
    </w:p>
    <w:p w14:paraId="6D18F06B" w14:textId="77777777" w:rsidR="00CE6F3B" w:rsidRPr="009733A5" w:rsidRDefault="00B10AD4" w:rsidP="009733A5">
      <w:pPr>
        <w:pStyle w:val="Default"/>
        <w:spacing w:line="360" w:lineRule="auto"/>
        <w:jc w:val="both"/>
        <w:rPr>
          <w:sz w:val="23"/>
          <w:szCs w:val="23"/>
        </w:rPr>
      </w:pPr>
      <w:r w:rsidRPr="00640FBF">
        <w:rPr>
          <w:rFonts w:asciiTheme="majorBidi" w:hAnsiTheme="majorBidi" w:cstheme="majorBidi"/>
        </w:rPr>
        <w:t>The main aim of this e</w:t>
      </w:r>
      <w:r>
        <w:rPr>
          <w:rFonts w:asciiTheme="majorBidi" w:hAnsiTheme="majorBidi" w:cstheme="majorBidi"/>
        </w:rPr>
        <w:t xml:space="preserve">xperiment is to </w:t>
      </w:r>
      <w:r w:rsidR="00B346D1">
        <w:rPr>
          <w:rFonts w:asciiTheme="majorBidi" w:hAnsiTheme="majorBidi" w:cstheme="majorBidi"/>
        </w:rPr>
        <w:t xml:space="preserve">get familiar </w:t>
      </w:r>
      <w:r w:rsidR="009733A5">
        <w:rPr>
          <w:rFonts w:asciiTheme="majorBidi" w:hAnsiTheme="majorBidi" w:cstheme="majorBidi"/>
        </w:rPr>
        <w:t xml:space="preserve">with the </w:t>
      </w:r>
      <w:r w:rsidR="009733A5">
        <w:rPr>
          <w:sz w:val="23"/>
          <w:szCs w:val="23"/>
        </w:rPr>
        <w:t>use of timers</w:t>
      </w:r>
      <w:r w:rsidR="009733A5" w:rsidRPr="009733A5">
        <w:rPr>
          <w:sz w:val="23"/>
          <w:szCs w:val="23"/>
        </w:rPr>
        <w:t xml:space="preserve"> and how delays can be implemented using timers and interrupts</w:t>
      </w:r>
    </w:p>
    <w:p w14:paraId="70CC39F8" w14:textId="77777777" w:rsidR="0040053C" w:rsidRPr="00321992" w:rsidRDefault="0040053C" w:rsidP="00321992">
      <w:pPr>
        <w:pStyle w:val="ReportBody"/>
        <w:jc w:val="both"/>
        <w:rPr>
          <w:iCs/>
        </w:rPr>
      </w:pPr>
    </w:p>
    <w:p w14:paraId="65D8DE18" w14:textId="77777777" w:rsidR="009733A5" w:rsidRPr="009733A5" w:rsidRDefault="00C962F6" w:rsidP="009733A5">
      <w:pPr>
        <w:pStyle w:val="ReportSub-sectionheading"/>
      </w:pPr>
      <w:bookmarkStart w:id="14" w:name="_Toc272613856"/>
      <w:bookmarkStart w:id="15" w:name="_Toc288906752"/>
      <w:r>
        <w:t>1.</w:t>
      </w:r>
      <w:r w:rsidR="00B346D1">
        <w:t>2</w:t>
      </w:r>
      <w:r w:rsidR="005462A5">
        <w:tab/>
        <w:t>Objectives</w:t>
      </w:r>
      <w:bookmarkEnd w:id="14"/>
      <w:bookmarkEnd w:id="15"/>
      <w:r w:rsidR="00C555DC">
        <w:fldChar w:fldCharType="begin"/>
      </w:r>
      <w:r w:rsidR="005462A5">
        <w:instrText>tc \l2 "</w:instrText>
      </w:r>
      <w:r w:rsidR="005462A5">
        <w:tab/>
        <w:instrText>2.1 Theory Subsection</w:instrText>
      </w:r>
      <w:r w:rsidR="00C555DC">
        <w:fldChar w:fldCharType="end"/>
      </w:r>
      <w:bookmarkStart w:id="16" w:name="_Toc398568809"/>
      <w:bookmarkStart w:id="17" w:name="_Toc272613857"/>
    </w:p>
    <w:p w14:paraId="4BCD3A6D" w14:textId="77777777" w:rsidR="009733A5" w:rsidRPr="009733A5" w:rsidRDefault="009733A5" w:rsidP="009733A5">
      <w:pPr>
        <w:spacing w:line="360" w:lineRule="auto"/>
        <w:rPr>
          <w:color w:val="000000"/>
          <w:sz w:val="23"/>
          <w:szCs w:val="23"/>
        </w:rPr>
      </w:pPr>
      <w:r w:rsidRPr="009733A5">
        <w:rPr>
          <w:color w:val="000000"/>
          <w:sz w:val="23"/>
          <w:szCs w:val="23"/>
        </w:rPr>
        <w:t xml:space="preserve">1- </w:t>
      </w:r>
      <w:r>
        <w:rPr>
          <w:color w:val="000000"/>
          <w:sz w:val="23"/>
          <w:szCs w:val="23"/>
        </w:rPr>
        <w:t>Study</w:t>
      </w:r>
      <w:r w:rsidRPr="009733A5">
        <w:rPr>
          <w:color w:val="000000"/>
          <w:sz w:val="23"/>
          <w:szCs w:val="23"/>
        </w:rPr>
        <w:t xml:space="preserve"> the concept of timers. </w:t>
      </w:r>
    </w:p>
    <w:p w14:paraId="1B473D2B" w14:textId="77777777" w:rsidR="009733A5" w:rsidRPr="009733A5" w:rsidRDefault="009733A5" w:rsidP="009733A5">
      <w:pPr>
        <w:spacing w:line="360" w:lineRule="auto"/>
        <w:rPr>
          <w:color w:val="000000"/>
          <w:sz w:val="23"/>
          <w:szCs w:val="23"/>
        </w:rPr>
      </w:pPr>
      <w:r w:rsidRPr="009733A5">
        <w:rPr>
          <w:color w:val="000000"/>
          <w:sz w:val="23"/>
          <w:szCs w:val="23"/>
        </w:rPr>
        <w:t xml:space="preserve">2- </w:t>
      </w:r>
      <w:r>
        <w:rPr>
          <w:color w:val="000000"/>
          <w:sz w:val="23"/>
          <w:szCs w:val="23"/>
        </w:rPr>
        <w:t xml:space="preserve">To program a code </w:t>
      </w:r>
      <w:r w:rsidRPr="009733A5">
        <w:rPr>
          <w:color w:val="000000"/>
          <w:sz w:val="23"/>
          <w:szCs w:val="23"/>
        </w:rPr>
        <w:t>using timers overflow</w:t>
      </w:r>
      <w:r>
        <w:rPr>
          <w:color w:val="000000"/>
          <w:sz w:val="23"/>
          <w:szCs w:val="23"/>
        </w:rPr>
        <w:t xml:space="preserve"> in C.</w:t>
      </w:r>
    </w:p>
    <w:p w14:paraId="17025EBC" w14:textId="77777777" w:rsidR="009733A5" w:rsidRPr="009733A5" w:rsidRDefault="009733A5" w:rsidP="009733A5">
      <w:pPr>
        <w:spacing w:line="360" w:lineRule="auto"/>
        <w:rPr>
          <w:color w:val="000000"/>
          <w:sz w:val="23"/>
          <w:szCs w:val="23"/>
        </w:rPr>
      </w:pPr>
      <w:r w:rsidRPr="009733A5">
        <w:rPr>
          <w:color w:val="000000"/>
          <w:sz w:val="23"/>
          <w:szCs w:val="23"/>
        </w:rPr>
        <w:t>3- Write C program using timers overflow with interrupts.</w:t>
      </w:r>
    </w:p>
    <w:p w14:paraId="50F90A0B" w14:textId="77777777" w:rsidR="009733A5" w:rsidRPr="009733A5" w:rsidRDefault="009733A5" w:rsidP="009733A5">
      <w:pPr>
        <w:spacing w:line="360" w:lineRule="auto"/>
        <w:rPr>
          <w:color w:val="000000"/>
          <w:sz w:val="23"/>
          <w:szCs w:val="23"/>
        </w:rPr>
      </w:pPr>
      <w:r w:rsidRPr="009733A5">
        <w:rPr>
          <w:color w:val="000000"/>
          <w:sz w:val="23"/>
          <w:szCs w:val="23"/>
        </w:rPr>
        <w:t>4- To program the Output Compare feature of timer in HCS12.</w:t>
      </w:r>
    </w:p>
    <w:p w14:paraId="7D03273A" w14:textId="77777777" w:rsidR="009733A5" w:rsidRPr="009733A5" w:rsidRDefault="009733A5" w:rsidP="009733A5">
      <w:pPr>
        <w:spacing w:line="360" w:lineRule="auto"/>
        <w:rPr>
          <w:color w:val="000000"/>
          <w:sz w:val="23"/>
          <w:szCs w:val="23"/>
        </w:rPr>
      </w:pPr>
      <w:r w:rsidRPr="009733A5">
        <w:rPr>
          <w:color w:val="000000"/>
          <w:sz w:val="23"/>
          <w:szCs w:val="23"/>
        </w:rPr>
        <w:t>5- Use the CodeWarrior IDE for the development of HCS12 microcontroller C programs.</w:t>
      </w:r>
    </w:p>
    <w:p w14:paraId="7D04D719" w14:textId="77777777" w:rsidR="00D12E77" w:rsidRDefault="009733A5" w:rsidP="001D79B2">
      <w:pPr>
        <w:spacing w:line="360" w:lineRule="auto"/>
        <w:rPr>
          <w:color w:val="000000"/>
          <w:sz w:val="23"/>
          <w:szCs w:val="23"/>
        </w:rPr>
      </w:pPr>
      <w:r w:rsidRPr="009733A5">
        <w:rPr>
          <w:color w:val="000000"/>
          <w:sz w:val="23"/>
          <w:szCs w:val="23"/>
        </w:rPr>
        <w:t xml:space="preserve">6- </w:t>
      </w:r>
      <w:proofErr w:type="gramStart"/>
      <w:r w:rsidRPr="009733A5">
        <w:rPr>
          <w:color w:val="000000"/>
          <w:sz w:val="23"/>
          <w:szCs w:val="23"/>
        </w:rPr>
        <w:t>To</w:t>
      </w:r>
      <w:proofErr w:type="gramEnd"/>
      <w:r w:rsidRPr="009733A5">
        <w:rPr>
          <w:color w:val="000000"/>
          <w:sz w:val="23"/>
          <w:szCs w:val="23"/>
        </w:rPr>
        <w:t xml:space="preserve"> compile, download and debug/test a C program using </w:t>
      </w:r>
      <w:r>
        <w:rPr>
          <w:color w:val="000000"/>
          <w:sz w:val="23"/>
          <w:szCs w:val="23"/>
        </w:rPr>
        <w:t>CodeWarrior</w:t>
      </w:r>
      <w:r w:rsidRPr="009733A5">
        <w:rPr>
          <w:color w:val="000000"/>
          <w:sz w:val="23"/>
          <w:szCs w:val="23"/>
        </w:rPr>
        <w:t xml:space="preserve"> C compiler and Dragon12 Plus Trainer board</w:t>
      </w:r>
      <w:r>
        <w:rPr>
          <w:color w:val="000000"/>
          <w:sz w:val="23"/>
          <w:szCs w:val="23"/>
        </w:rPr>
        <w:t>.</w:t>
      </w:r>
    </w:p>
    <w:p w14:paraId="3DBCE42D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128A6333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620C4EA0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0D314BAF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37314035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7778FD9A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77A600AB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3674868D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2F5A8E63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40154A86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0BD8D95D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46B69134" w14:textId="77777777" w:rsidR="008F01DE" w:rsidRDefault="008F01DE" w:rsidP="001D79B2">
      <w:pPr>
        <w:spacing w:line="360" w:lineRule="auto"/>
        <w:rPr>
          <w:color w:val="000000"/>
          <w:sz w:val="23"/>
          <w:szCs w:val="23"/>
        </w:rPr>
      </w:pPr>
    </w:p>
    <w:p w14:paraId="191780BB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35B24566" w14:textId="77777777" w:rsidR="001D79B2" w:rsidRDefault="001D79B2" w:rsidP="001D79B2">
      <w:pPr>
        <w:spacing w:line="360" w:lineRule="auto"/>
        <w:rPr>
          <w:color w:val="000000"/>
          <w:sz w:val="23"/>
          <w:szCs w:val="23"/>
        </w:rPr>
      </w:pPr>
    </w:p>
    <w:p w14:paraId="131D2E21" w14:textId="77777777" w:rsidR="001108AA" w:rsidRDefault="00361D5B" w:rsidP="001108AA">
      <w:pPr>
        <w:pStyle w:val="ListParagraph"/>
        <w:spacing w:line="360" w:lineRule="auto"/>
        <w:ind w:left="781"/>
        <w:jc w:val="center"/>
        <w:rPr>
          <w:rFonts w:asciiTheme="minorBidi" w:hAnsiTheme="minorBidi"/>
          <w:b/>
          <w:bCs/>
          <w:sz w:val="28"/>
          <w:szCs w:val="28"/>
        </w:rPr>
      </w:pPr>
      <w:r w:rsidRPr="00D12E77">
        <w:rPr>
          <w:rFonts w:asciiTheme="minorBidi" w:hAnsiTheme="minorBidi"/>
          <w:b/>
          <w:bCs/>
          <w:sz w:val="28"/>
          <w:szCs w:val="28"/>
        </w:rPr>
        <w:lastRenderedPageBreak/>
        <w:t>2</w:t>
      </w:r>
      <w:r w:rsidR="00F6286F" w:rsidRPr="00D12E77">
        <w:rPr>
          <w:rFonts w:asciiTheme="minorBidi" w:hAnsiTheme="minorBidi"/>
          <w:b/>
          <w:bCs/>
          <w:sz w:val="28"/>
          <w:szCs w:val="28"/>
        </w:rPr>
        <w:t xml:space="preserve">. </w:t>
      </w:r>
      <w:bookmarkStart w:id="18" w:name="Results"/>
      <w:r w:rsidR="005462A5" w:rsidRPr="00D12E77">
        <w:rPr>
          <w:rFonts w:asciiTheme="minorBidi" w:hAnsiTheme="minorBidi"/>
          <w:b/>
          <w:bCs/>
          <w:sz w:val="28"/>
          <w:szCs w:val="28"/>
        </w:rPr>
        <w:t xml:space="preserve">Design and </w:t>
      </w:r>
      <w:r w:rsidR="00F6286F" w:rsidRPr="00D12E77">
        <w:rPr>
          <w:rFonts w:asciiTheme="minorBidi" w:hAnsiTheme="minorBidi"/>
          <w:b/>
          <w:bCs/>
          <w:sz w:val="28"/>
          <w:szCs w:val="28"/>
        </w:rPr>
        <w:t>Results</w:t>
      </w:r>
      <w:bookmarkEnd w:id="16"/>
      <w:bookmarkEnd w:id="17"/>
      <w:bookmarkEnd w:id="18"/>
      <w:r w:rsidR="00C555DC" w:rsidRPr="00D12E77">
        <w:rPr>
          <w:rFonts w:asciiTheme="minorBidi" w:hAnsiTheme="minorBidi"/>
          <w:b/>
          <w:bCs/>
          <w:sz w:val="28"/>
          <w:szCs w:val="28"/>
        </w:rPr>
        <w:fldChar w:fldCharType="begin"/>
      </w:r>
      <w:r w:rsidR="00F6286F" w:rsidRPr="00D12E77">
        <w:rPr>
          <w:rFonts w:asciiTheme="minorBidi" w:hAnsiTheme="minorBidi"/>
          <w:b/>
          <w:bCs/>
          <w:sz w:val="28"/>
          <w:szCs w:val="28"/>
        </w:rPr>
        <w:instrText>tc \l1 "</w:instrText>
      </w:r>
      <w:r w:rsidR="00F6286F" w:rsidRPr="00D12E77">
        <w:rPr>
          <w:rFonts w:asciiTheme="minorBidi" w:hAnsiTheme="minorBidi"/>
          <w:b/>
          <w:bCs/>
          <w:sz w:val="28"/>
          <w:szCs w:val="28"/>
        </w:rPr>
        <w:tab/>
      </w:r>
      <w:bookmarkStart w:id="19" w:name="_Toc398567269"/>
      <w:bookmarkStart w:id="20" w:name="_Toc398568810"/>
      <w:r w:rsidR="00F6286F" w:rsidRPr="00D12E77">
        <w:rPr>
          <w:rFonts w:asciiTheme="minorBidi" w:hAnsiTheme="minorBidi"/>
          <w:b/>
          <w:bCs/>
          <w:sz w:val="28"/>
          <w:szCs w:val="28"/>
        </w:rPr>
        <w:instrText>5. Results</w:instrText>
      </w:r>
      <w:bookmarkEnd w:id="19"/>
      <w:bookmarkEnd w:id="20"/>
      <w:r w:rsidR="00C555DC" w:rsidRPr="00D12E77">
        <w:rPr>
          <w:rFonts w:asciiTheme="minorBidi" w:hAnsiTheme="minorBidi"/>
          <w:b/>
          <w:bCs/>
          <w:sz w:val="28"/>
          <w:szCs w:val="28"/>
        </w:rPr>
        <w:fldChar w:fldCharType="end"/>
      </w:r>
      <w:bookmarkStart w:id="21" w:name="_Toc398568811"/>
      <w:bookmarkStart w:id="22" w:name="_Toc272613858"/>
    </w:p>
    <w:p w14:paraId="617F53D2" w14:textId="77777777" w:rsidR="009733A5" w:rsidRPr="00EF2C49" w:rsidRDefault="009733A5" w:rsidP="009733A5">
      <w:pPr>
        <w:keepNext/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F2C49">
        <w:rPr>
          <w:rFonts w:asciiTheme="majorBidi" w:hAnsiTheme="majorBidi" w:cstheme="majorBidi"/>
          <w:b/>
          <w:bCs/>
          <w:sz w:val="28"/>
          <w:szCs w:val="28"/>
        </w:rPr>
        <w:t xml:space="preserve">TASK-1: Timer Overflow </w:t>
      </w:r>
    </w:p>
    <w:p w14:paraId="0E5E15A9" w14:textId="77777777" w:rsidR="00FE71A7" w:rsidRDefault="009733A5" w:rsidP="00FE71A7">
      <w:pPr>
        <w:pStyle w:val="Default"/>
        <w:spacing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 w:rsidRPr="00EF2C49">
        <w:rPr>
          <w:rFonts w:asciiTheme="majorBidi" w:hAnsiTheme="majorBidi" w:cstheme="majorBidi"/>
          <w:bCs/>
        </w:rPr>
        <w:t xml:space="preserve">In the first task it is required to write a </w:t>
      </w:r>
      <w:r>
        <w:rPr>
          <w:sz w:val="23"/>
          <w:szCs w:val="23"/>
        </w:rPr>
        <w:t xml:space="preserve">program that uses </w:t>
      </w:r>
      <w:r w:rsidRPr="001C4DED">
        <w:rPr>
          <w:bCs/>
          <w:sz w:val="23"/>
          <w:szCs w:val="23"/>
        </w:rPr>
        <w:t>timer overflow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to implement a delay. The output of the counter implemented in the program should be </w:t>
      </w:r>
      <w:r w:rsidR="00FE71A7">
        <w:rPr>
          <w:sz w:val="23"/>
          <w:szCs w:val="23"/>
        </w:rPr>
        <w:t>displayed on the LEDs connected to PORTB. So the program will be as following:</w:t>
      </w:r>
    </w:p>
    <w:p w14:paraId="22923AE6" w14:textId="65940FC3" w:rsidR="00FE71A7" w:rsidRDefault="005E1F71" w:rsidP="009733A5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rFonts w:asciiTheme="majorBidi" w:hAnsiTheme="majorBidi" w:cstheme="majorBidi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5B557" wp14:editId="72CCCB3C">
                <wp:simplePos x="0" y="0"/>
                <wp:positionH relativeFrom="column">
                  <wp:posOffset>317500</wp:posOffset>
                </wp:positionH>
                <wp:positionV relativeFrom="paragraph">
                  <wp:posOffset>367665</wp:posOffset>
                </wp:positionV>
                <wp:extent cx="4889500" cy="3726180"/>
                <wp:effectExtent l="0" t="0" r="0" b="762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372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94767" w14:textId="4CD43D70" w:rsidR="00174E5D" w:rsidRDefault="00174E5D" w:rsidP="005E1F71">
                            <w:r>
                              <w:t>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&lt;</w:t>
                            </w:r>
                            <w:proofErr w:type="spellStart"/>
                            <w:r>
                              <w:t>hidef.h</w:t>
                            </w:r>
                            <w:proofErr w:type="spellEnd"/>
                            <w:r>
                              <w:t>&gt; /* common defines and macros */</w:t>
                            </w:r>
                          </w:p>
                          <w:p w14:paraId="6D9AD246" w14:textId="4468F3C7" w:rsidR="00174E5D" w:rsidRDefault="00174E5D" w:rsidP="005E1F71">
                            <w:r>
                              <w:t>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"</w:t>
                            </w:r>
                            <w:proofErr w:type="spellStart"/>
                            <w:r>
                              <w:t>derivative.h</w:t>
                            </w:r>
                            <w:proofErr w:type="spellEnd"/>
                            <w:r>
                              <w:t>" /* derivative-specific definitions */</w:t>
                            </w:r>
                          </w:p>
                          <w:p w14:paraId="780E0C98" w14:textId="0545D712" w:rsidR="00174E5D" w:rsidRDefault="00174E5D" w:rsidP="005E1F71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flag=0;</w:t>
                            </w:r>
                          </w:p>
                          <w:p w14:paraId="5B2DE7B4" w14:textId="53F8B808" w:rsidR="00174E5D" w:rsidRDefault="00174E5D" w:rsidP="005E1F71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init_timer</w:t>
                            </w:r>
                            <w:proofErr w:type="spellEnd"/>
                            <w:r>
                              <w:t>(void)</w:t>
                            </w:r>
                          </w:p>
                          <w:p w14:paraId="377737F5" w14:textId="5C5457BD" w:rsidR="00174E5D" w:rsidRDefault="00174E5D" w:rsidP="005E1F71">
                            <w:r>
                              <w:t>{TSCR1 = 0x80; // enable timer counter</w:t>
                            </w:r>
                          </w:p>
                          <w:p w14:paraId="6F621F0C" w14:textId="2AB6C494" w:rsidR="00174E5D" w:rsidRDefault="00174E5D" w:rsidP="005E1F71">
                            <w:r>
                              <w:t xml:space="preserve">TSCR2 = 0x87; // enable timer interrupt, set </w:t>
                            </w:r>
                            <w:proofErr w:type="spellStart"/>
                            <w:r>
                              <w:t>prescaler</w:t>
                            </w:r>
                            <w:proofErr w:type="spellEnd"/>
                            <w:r>
                              <w:t xml:space="preserve"> to 128</w:t>
                            </w:r>
                          </w:p>
                          <w:p w14:paraId="23230DD4" w14:textId="5C668EA3" w:rsidR="00174E5D" w:rsidRDefault="00174E5D" w:rsidP="005E1F71">
                            <w:r>
                              <w:t>TFLG2 = TFLG2_TOF_MASK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  <w:r>
                              <w:t xml:space="preserve"> // Reset timer overflow flag</w:t>
                            </w:r>
                          </w:p>
                          <w:p w14:paraId="3E32A093" w14:textId="657AE931" w:rsidR="00174E5D" w:rsidRDefault="00174E5D" w:rsidP="005E1F71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main(void)</w:t>
                            </w:r>
                          </w:p>
                          <w:p w14:paraId="3A9452DC" w14:textId="3750DECF" w:rsidR="00174E5D" w:rsidRDefault="00174E5D" w:rsidP="005E1F71">
                            <w:proofErr w:type="gramStart"/>
                            <w:r>
                              <w:t>{ DDRB</w:t>
                            </w:r>
                            <w:proofErr w:type="gramEnd"/>
                            <w:r>
                              <w:t xml:space="preserve"> = 0xFF; //PORTB as output since LEDs are connected to it</w:t>
                            </w:r>
                          </w:p>
                          <w:p w14:paraId="733E0BBE" w14:textId="3F1B3DB9" w:rsidR="00174E5D" w:rsidRDefault="00174E5D" w:rsidP="005E1F71">
                            <w:r>
                              <w:t>DDRJ = 0xFF; //PTJ as output to control Dragon12+ LEDs</w:t>
                            </w:r>
                          </w:p>
                          <w:p w14:paraId="20B871D2" w14:textId="131BB2E8" w:rsidR="00174E5D" w:rsidRDefault="00174E5D" w:rsidP="005E1F71">
                            <w:r>
                              <w:t>DDRP=0xFF;</w:t>
                            </w:r>
                          </w:p>
                          <w:p w14:paraId="372582BA" w14:textId="28AB39D0" w:rsidR="00174E5D" w:rsidRDefault="00174E5D" w:rsidP="005E1F71">
                            <w:r>
                              <w:t>PTP=0x0F; //Disable 7-seg display</w:t>
                            </w:r>
                          </w:p>
                          <w:p w14:paraId="7BC2E33E" w14:textId="5C270F18" w:rsidR="00174E5D" w:rsidRDefault="00174E5D" w:rsidP="005E1F71">
                            <w:r>
                              <w:t>PTJ=0x0; //Allow the LEDs to display data on PORTB pins</w:t>
                            </w:r>
                          </w:p>
                          <w:p w14:paraId="29468C02" w14:textId="617B057A" w:rsidR="00174E5D" w:rsidRDefault="00174E5D" w:rsidP="005E1F71">
                            <w:r>
                              <w:t>PORTB = 0x00;</w:t>
                            </w:r>
                          </w:p>
                          <w:p w14:paraId="54084973" w14:textId="478DF987" w:rsidR="00174E5D" w:rsidRDefault="00174E5D" w:rsidP="005E1F71"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gramEnd"/>
                            <w:r>
                              <w:t>_timer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ED80B90" w14:textId="2CAA9293" w:rsidR="00174E5D" w:rsidRDefault="00174E5D" w:rsidP="005E1F71">
                            <w:r>
                              <w:t>__</w:t>
                            </w:r>
                            <w:proofErr w:type="spellStart"/>
                            <w:proofErr w:type="gramStart"/>
                            <w:r>
                              <w:t>asm</w:t>
                            </w:r>
                            <w:proofErr w:type="spellEnd"/>
                            <w:proofErr w:type="gramEnd"/>
                            <w:r>
                              <w:t xml:space="preserve"> CLI;</w:t>
                            </w:r>
                          </w:p>
                          <w:p w14:paraId="64768B90" w14:textId="26C5E5C6" w:rsidR="00174E5D" w:rsidRDefault="00174E5D" w:rsidP="005E1F71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>(;;){</w:t>
                            </w:r>
                          </w:p>
                          <w:p w14:paraId="2EB7560A" w14:textId="110CA4A4" w:rsidR="00174E5D" w:rsidRDefault="00174E5D" w:rsidP="005E1F71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(flag==1)</w:t>
                            </w:r>
                          </w:p>
                          <w:p w14:paraId="3F445970" w14:textId="2D14D489" w:rsidR="00174E5D" w:rsidRDefault="00174E5D" w:rsidP="005E1F71">
                            <w:r>
                              <w:t>{PORTB=PORTB ^ 0xFF;</w:t>
                            </w:r>
                          </w:p>
                          <w:p w14:paraId="61B205D9" w14:textId="132A6503" w:rsidR="00174E5D" w:rsidRDefault="00174E5D" w:rsidP="005E1F71">
                            <w:proofErr w:type="gramStart"/>
                            <w:r>
                              <w:t>flag</w:t>
                            </w:r>
                            <w:proofErr w:type="gramEnd"/>
                            <w:r>
                              <w:t>=0;}} }</w:t>
                            </w:r>
                          </w:p>
                          <w:p w14:paraId="142689FF" w14:textId="5C71E460" w:rsidR="00174E5D" w:rsidRDefault="00174E5D" w:rsidP="005E1F71">
                            <w:r>
                              <w:t>#</w:t>
                            </w:r>
                            <w:proofErr w:type="gramStart"/>
                            <w:r>
                              <w:t>pragma</w:t>
                            </w:r>
                            <w:proofErr w:type="gramEnd"/>
                            <w:r>
                              <w:t xml:space="preserve"> CODE_SEG NON_BANKED</w:t>
                            </w:r>
                          </w:p>
                          <w:p w14:paraId="07D25BCA" w14:textId="4A949606" w:rsidR="00174E5D" w:rsidRDefault="00174E5D" w:rsidP="005E1F71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interrupt (((0x10000-Vtimovf)/2)-1) TIMOVF_ISR(void)</w:t>
                            </w:r>
                          </w:p>
                          <w:p w14:paraId="2FD5C166" w14:textId="414C4C1B" w:rsidR="00174E5D" w:rsidRDefault="00174E5D" w:rsidP="005E1F71">
                            <w:r>
                              <w:t>{</w:t>
                            </w:r>
                            <w:proofErr w:type="gramStart"/>
                            <w:r>
                              <w:t>flag</w:t>
                            </w:r>
                            <w:proofErr w:type="gramEnd"/>
                            <w:r>
                              <w:t>=1;</w:t>
                            </w:r>
                          </w:p>
                          <w:p w14:paraId="2F0DDA8E" w14:textId="3669316F" w:rsidR="00174E5D" w:rsidRDefault="00174E5D" w:rsidP="005E1F71">
                            <w:r>
                              <w:t>TFLG2 =TFLG2_TOF_MASK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  <w:r>
                              <w:t>//Clear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pt;margin-top:28.95pt;width:385pt;height:29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dCS9MCAAAW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" filled="f" stroked="f">
                <v:textbox>
                  <w:txbxContent>
                    <w:p w14:paraId="53994767" w14:textId="4CD43D70" w:rsidR="00174E5D" w:rsidRDefault="00174E5D" w:rsidP="005E1F71">
                      <w:r>
                        <w:t>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&lt;</w:t>
                      </w:r>
                      <w:proofErr w:type="spellStart"/>
                      <w:r>
                        <w:t>hidef.h</w:t>
                      </w:r>
                      <w:proofErr w:type="spellEnd"/>
                      <w:r>
                        <w:t>&gt; /* common defines and macros */</w:t>
                      </w:r>
                    </w:p>
                    <w:p w14:paraId="6D9AD246" w14:textId="4468F3C7" w:rsidR="00174E5D" w:rsidRDefault="00174E5D" w:rsidP="005E1F71">
                      <w:r>
                        <w:t>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derivative.h</w:t>
                      </w:r>
                      <w:proofErr w:type="spellEnd"/>
                      <w:r>
                        <w:t>" /* derivative-specific definitions */</w:t>
                      </w:r>
                    </w:p>
                    <w:p w14:paraId="780E0C98" w14:textId="0545D712" w:rsidR="00174E5D" w:rsidRDefault="00174E5D" w:rsidP="005E1F71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flag=0;</w:t>
                      </w:r>
                    </w:p>
                    <w:p w14:paraId="5B2DE7B4" w14:textId="53F8B808" w:rsidR="00174E5D" w:rsidRDefault="00174E5D" w:rsidP="005E1F71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init_timer</w:t>
                      </w:r>
                      <w:proofErr w:type="spellEnd"/>
                      <w:r>
                        <w:t>(void)</w:t>
                      </w:r>
                    </w:p>
                    <w:p w14:paraId="377737F5" w14:textId="5C5457BD" w:rsidR="00174E5D" w:rsidRDefault="00174E5D" w:rsidP="005E1F71">
                      <w:r>
                        <w:t>{TSCR1 = 0x80; // enable timer counter</w:t>
                      </w:r>
                    </w:p>
                    <w:p w14:paraId="6F621F0C" w14:textId="2AB6C494" w:rsidR="00174E5D" w:rsidRDefault="00174E5D" w:rsidP="005E1F71">
                      <w:r>
                        <w:t xml:space="preserve">TSCR2 = 0x87; // enable timer interrupt, set </w:t>
                      </w:r>
                      <w:proofErr w:type="spellStart"/>
                      <w:r>
                        <w:t>prescaler</w:t>
                      </w:r>
                      <w:proofErr w:type="spellEnd"/>
                      <w:r>
                        <w:t xml:space="preserve"> to 128</w:t>
                      </w:r>
                    </w:p>
                    <w:p w14:paraId="23230DD4" w14:textId="5C668EA3" w:rsidR="00174E5D" w:rsidRDefault="00174E5D" w:rsidP="005E1F71">
                      <w:r>
                        <w:t>TFLG2 = TFLG2_TOF_MASK</w:t>
                      </w:r>
                      <w:proofErr w:type="gramStart"/>
                      <w:r>
                        <w:t>; }</w:t>
                      </w:r>
                      <w:proofErr w:type="gramEnd"/>
                      <w:r>
                        <w:t xml:space="preserve"> // Reset timer overflow flag</w:t>
                      </w:r>
                    </w:p>
                    <w:p w14:paraId="3E32A093" w14:textId="657AE931" w:rsidR="00174E5D" w:rsidRDefault="00174E5D" w:rsidP="005E1F71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main(void)</w:t>
                      </w:r>
                    </w:p>
                    <w:p w14:paraId="3A9452DC" w14:textId="3750DECF" w:rsidR="00174E5D" w:rsidRDefault="00174E5D" w:rsidP="005E1F71">
                      <w:proofErr w:type="gramStart"/>
                      <w:r>
                        <w:t>{ DDRB</w:t>
                      </w:r>
                      <w:proofErr w:type="gramEnd"/>
                      <w:r>
                        <w:t xml:space="preserve"> = 0xFF; //PORTB as output since LEDs are connected to it</w:t>
                      </w:r>
                    </w:p>
                    <w:p w14:paraId="733E0BBE" w14:textId="3F1B3DB9" w:rsidR="00174E5D" w:rsidRDefault="00174E5D" w:rsidP="005E1F71">
                      <w:r>
                        <w:t>DDRJ = 0xFF; //PTJ as output to control Dragon12+ LEDs</w:t>
                      </w:r>
                    </w:p>
                    <w:p w14:paraId="20B871D2" w14:textId="131BB2E8" w:rsidR="00174E5D" w:rsidRDefault="00174E5D" w:rsidP="005E1F71">
                      <w:r>
                        <w:t>DDRP=0xFF;</w:t>
                      </w:r>
                    </w:p>
                    <w:p w14:paraId="372582BA" w14:textId="28AB39D0" w:rsidR="00174E5D" w:rsidRDefault="00174E5D" w:rsidP="005E1F71">
                      <w:r>
                        <w:t>PTP=0x0F; //Disable 7-seg display</w:t>
                      </w:r>
                    </w:p>
                    <w:p w14:paraId="7BC2E33E" w14:textId="5C270F18" w:rsidR="00174E5D" w:rsidRDefault="00174E5D" w:rsidP="005E1F71">
                      <w:r>
                        <w:t>PTJ=0x0; //Allow the LEDs to display data on PORTB pins</w:t>
                      </w:r>
                    </w:p>
                    <w:p w14:paraId="29468C02" w14:textId="617B057A" w:rsidR="00174E5D" w:rsidRDefault="00174E5D" w:rsidP="005E1F71">
                      <w:r>
                        <w:t>PORTB = 0x00;</w:t>
                      </w:r>
                    </w:p>
                    <w:p w14:paraId="54084973" w14:textId="478DF987" w:rsidR="00174E5D" w:rsidRDefault="00174E5D" w:rsidP="005E1F71">
                      <w:proofErr w:type="spellStart"/>
                      <w:proofErr w:type="gramStart"/>
                      <w:r>
                        <w:t>init</w:t>
                      </w:r>
                      <w:proofErr w:type="gramEnd"/>
                      <w:r>
                        <w:t>_timer</w:t>
                      </w:r>
                      <w:proofErr w:type="spellEnd"/>
                      <w:r>
                        <w:t>();</w:t>
                      </w:r>
                    </w:p>
                    <w:p w14:paraId="7ED80B90" w14:textId="2CAA9293" w:rsidR="00174E5D" w:rsidRDefault="00174E5D" w:rsidP="005E1F71">
                      <w:r>
                        <w:t>__</w:t>
                      </w:r>
                      <w:proofErr w:type="spellStart"/>
                      <w:proofErr w:type="gramStart"/>
                      <w:r>
                        <w:t>asm</w:t>
                      </w:r>
                      <w:proofErr w:type="spellEnd"/>
                      <w:proofErr w:type="gramEnd"/>
                      <w:r>
                        <w:t xml:space="preserve"> CLI;</w:t>
                      </w:r>
                    </w:p>
                    <w:p w14:paraId="64768B90" w14:textId="26C5E5C6" w:rsidR="00174E5D" w:rsidRDefault="00174E5D" w:rsidP="005E1F71">
                      <w:proofErr w:type="gramStart"/>
                      <w:r>
                        <w:t>for</w:t>
                      </w:r>
                      <w:proofErr w:type="gramEnd"/>
                      <w:r>
                        <w:t>(;;){</w:t>
                      </w:r>
                    </w:p>
                    <w:p w14:paraId="2EB7560A" w14:textId="110CA4A4" w:rsidR="00174E5D" w:rsidRDefault="00174E5D" w:rsidP="005E1F71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(flag==1)</w:t>
                      </w:r>
                    </w:p>
                    <w:p w14:paraId="3F445970" w14:textId="2D14D489" w:rsidR="00174E5D" w:rsidRDefault="00174E5D" w:rsidP="005E1F71">
                      <w:r>
                        <w:t>{PORTB=PORTB ^ 0xFF;</w:t>
                      </w:r>
                    </w:p>
                    <w:p w14:paraId="61B205D9" w14:textId="132A6503" w:rsidR="00174E5D" w:rsidRDefault="00174E5D" w:rsidP="005E1F71">
                      <w:proofErr w:type="gramStart"/>
                      <w:r>
                        <w:t>flag</w:t>
                      </w:r>
                      <w:proofErr w:type="gramEnd"/>
                      <w:r>
                        <w:t>=0;}} }</w:t>
                      </w:r>
                    </w:p>
                    <w:p w14:paraId="142689FF" w14:textId="5C71E460" w:rsidR="00174E5D" w:rsidRDefault="00174E5D" w:rsidP="005E1F71">
                      <w:r>
                        <w:t>#</w:t>
                      </w:r>
                      <w:proofErr w:type="gramStart"/>
                      <w:r>
                        <w:t>pragma</w:t>
                      </w:r>
                      <w:proofErr w:type="gramEnd"/>
                      <w:r>
                        <w:t xml:space="preserve"> CODE_SEG NON_BANKED</w:t>
                      </w:r>
                    </w:p>
                    <w:p w14:paraId="07D25BCA" w14:textId="4A949606" w:rsidR="00174E5D" w:rsidRDefault="00174E5D" w:rsidP="005E1F71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interrupt (((0x10000-Vtimovf)/2)-1) TIMOVF_ISR(void)</w:t>
                      </w:r>
                    </w:p>
                    <w:p w14:paraId="2FD5C166" w14:textId="414C4C1B" w:rsidR="00174E5D" w:rsidRDefault="00174E5D" w:rsidP="005E1F71">
                      <w:r>
                        <w:t>{</w:t>
                      </w:r>
                      <w:proofErr w:type="gramStart"/>
                      <w:r>
                        <w:t>flag</w:t>
                      </w:r>
                      <w:proofErr w:type="gramEnd"/>
                      <w:r>
                        <w:t>=1;</w:t>
                      </w:r>
                    </w:p>
                    <w:p w14:paraId="2F0DDA8E" w14:textId="3669316F" w:rsidR="00174E5D" w:rsidRDefault="00174E5D" w:rsidP="005E1F71">
                      <w:r>
                        <w:t>TFLG2 =TFLG2_TOF_MASK</w:t>
                      </w:r>
                      <w:proofErr w:type="gramStart"/>
                      <w:r>
                        <w:t>; }</w:t>
                      </w:r>
                      <w:proofErr w:type="gramEnd"/>
                      <w:r>
                        <w:t>//Clear Interrupt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50777" w14:textId="34DBC2FF" w:rsidR="009733A5" w:rsidRDefault="009733A5" w:rsidP="00174E5D">
      <w:pPr>
        <w:pStyle w:val="Default"/>
        <w:keepNext/>
        <w:spacing w:line="360" w:lineRule="auto"/>
      </w:pPr>
    </w:p>
    <w:p w14:paraId="63CC0851" w14:textId="77777777" w:rsidR="009733A5" w:rsidRPr="00545C64" w:rsidRDefault="009733A5" w:rsidP="00371E6F">
      <w:pPr>
        <w:pStyle w:val="Caption"/>
        <w:rPr>
          <w:rFonts w:asciiTheme="majorBidi" w:hAnsiTheme="majorBidi" w:cstheme="majorBidi"/>
          <w:bCs w:val="0"/>
        </w:rPr>
      </w:pPr>
      <w:r w:rsidRPr="00545C64">
        <w:t xml:space="preserve">Figure </w:t>
      </w:r>
      <w:r w:rsidR="00371E6F">
        <w:t>1</w:t>
      </w:r>
      <w:r w:rsidRPr="00545C64">
        <w:t>: Timer Overflow code</w:t>
      </w:r>
    </w:p>
    <w:p w14:paraId="2567EC16" w14:textId="77777777" w:rsidR="009733A5" w:rsidRDefault="009733A5" w:rsidP="009733A5">
      <w:pPr>
        <w:pStyle w:val="Default"/>
        <w:spacing w:line="360" w:lineRule="auto"/>
        <w:ind w:firstLine="7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 program should be downloaded to the Dragon Plus Trainer to verify that it works correctly.</w:t>
      </w:r>
    </w:p>
    <w:p w14:paraId="1ED8C79C" w14:textId="77777777" w:rsidR="009733A5" w:rsidRDefault="009733A5" w:rsidP="009733A5">
      <w:pPr>
        <w:pStyle w:val="Default"/>
        <w:spacing w:line="360" w:lineRule="auto"/>
        <w:jc w:val="both"/>
        <w:rPr>
          <w:rFonts w:asciiTheme="majorBidi" w:hAnsiTheme="majorBidi" w:cstheme="majorBidi"/>
          <w:bCs/>
        </w:rPr>
      </w:pPr>
    </w:p>
    <w:p w14:paraId="7D6E6750" w14:textId="77777777" w:rsidR="009733A5" w:rsidRDefault="009733A5" w:rsidP="00DC6617">
      <w:pPr>
        <w:pStyle w:val="Default"/>
        <w:spacing w:line="360" w:lineRule="auto"/>
        <w:ind w:firstLine="720"/>
        <w:jc w:val="both"/>
        <w:rPr>
          <w:noProof/>
        </w:rPr>
      </w:pPr>
      <w:r w:rsidRPr="00EF2C49">
        <w:t>Then,</w:t>
      </w:r>
      <w:r w:rsidR="00DC6617">
        <w:t xml:space="preserve"> the rate of toggling for PORTB</w:t>
      </w:r>
      <w:r w:rsidRPr="00EF2C49">
        <w:t xml:space="preserve"> pin </w:t>
      </w:r>
      <w:r>
        <w:t xml:space="preserve">is measured </w:t>
      </w:r>
      <w:r w:rsidRPr="00EF2C49">
        <w:t>with the help of an oscillosco</w:t>
      </w:r>
      <w:r>
        <w:t>pe monitor</w:t>
      </w:r>
      <w:r w:rsidR="00DC6617">
        <w:t>ing</w:t>
      </w:r>
      <w:r>
        <w:t xml:space="preserve"> the signal at PORTB</w:t>
      </w:r>
      <w:r w:rsidR="00DC6617">
        <w:t xml:space="preserve"> pin1</w:t>
      </w:r>
      <w:r w:rsidRPr="00EF2C49">
        <w:t>.</w:t>
      </w:r>
      <w:r>
        <w:t xml:space="preserve"> The result shown in the oscilloscope is as figure 2.</w:t>
      </w:r>
    </w:p>
    <w:p w14:paraId="0F7E5862" w14:textId="77777777" w:rsidR="009733A5" w:rsidRDefault="00DC6617" w:rsidP="009733A5">
      <w:pPr>
        <w:pStyle w:val="Default"/>
        <w:keepNext/>
        <w:spacing w:line="360" w:lineRule="auto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353AC4EE" wp14:editId="2AA1A7BE">
            <wp:extent cx="4743450" cy="33528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165DD" w14:textId="77777777" w:rsidR="009733A5" w:rsidRPr="00545C64" w:rsidRDefault="009733A5" w:rsidP="00371E6F">
      <w:pPr>
        <w:pStyle w:val="Caption"/>
      </w:pPr>
      <w:r w:rsidRPr="00545C64">
        <w:t xml:space="preserve">Figure </w:t>
      </w:r>
      <w:r w:rsidR="00371E6F">
        <w:t>2</w:t>
      </w:r>
      <w:r w:rsidRPr="00545C64">
        <w:t>: Frequency of Toggling using oscilloscope</w:t>
      </w:r>
      <w:r w:rsidR="002A1A20">
        <w:t xml:space="preserve"> with </w:t>
      </w:r>
      <w:proofErr w:type="spellStart"/>
      <w:r w:rsidR="002A1A20">
        <w:t>prescaler</w:t>
      </w:r>
      <w:proofErr w:type="spellEnd"/>
      <w:r w:rsidR="002A1A20">
        <w:t xml:space="preserve"> 128</w:t>
      </w:r>
    </w:p>
    <w:p w14:paraId="1F7DCD51" w14:textId="77777777" w:rsidR="009733A5" w:rsidRPr="00C34EFB" w:rsidRDefault="009733A5" w:rsidP="00DC6617">
      <w:pPr>
        <w:pStyle w:val="Default"/>
        <w:spacing w:line="360" w:lineRule="auto"/>
        <w:jc w:val="both"/>
        <w:rPr>
          <w:b/>
        </w:rPr>
      </w:pPr>
      <w:r>
        <w:rPr>
          <w:b/>
        </w:rPr>
        <w:t>Comment</w:t>
      </w:r>
      <w:r w:rsidRPr="00AD6EEF">
        <w:rPr>
          <w:bCs/>
        </w:rPr>
        <w:t xml:space="preserve">: When </w:t>
      </w:r>
      <w:proofErr w:type="spellStart"/>
      <w:r w:rsidRPr="00AD6EEF">
        <w:rPr>
          <w:bCs/>
        </w:rPr>
        <w:t>prescaler</w:t>
      </w:r>
      <w:proofErr w:type="spellEnd"/>
      <w:r w:rsidRPr="00AD6EEF">
        <w:rPr>
          <w:bCs/>
        </w:rPr>
        <w:t xml:space="preserve"> is equal to </w:t>
      </w:r>
      <w:r w:rsidR="00DC6617">
        <w:rPr>
          <w:bCs/>
        </w:rPr>
        <w:t>128</w:t>
      </w:r>
      <w:r w:rsidRPr="00AD6EEF">
        <w:rPr>
          <w:bCs/>
        </w:rPr>
        <w:t xml:space="preserve">, the frequency obtained of toggling is equal to </w:t>
      </w:r>
      <w:r w:rsidR="00DC6617">
        <w:rPr>
          <w:bCs/>
        </w:rPr>
        <w:t>1.43</w:t>
      </w:r>
      <w:r w:rsidRPr="00AD6EEF">
        <w:rPr>
          <w:bCs/>
        </w:rPr>
        <w:t>Hz</w:t>
      </w:r>
    </w:p>
    <w:p w14:paraId="383A63FC" w14:textId="77777777" w:rsidR="009733A5" w:rsidRDefault="009733A5" w:rsidP="009733A5">
      <w:pPr>
        <w:pStyle w:val="Default"/>
        <w:spacing w:line="360" w:lineRule="auto"/>
        <w:jc w:val="both"/>
      </w:pPr>
    </w:p>
    <w:p w14:paraId="331A7FEE" w14:textId="77777777" w:rsidR="0075547B" w:rsidRDefault="0075547B" w:rsidP="009733A5">
      <w:pPr>
        <w:pStyle w:val="Default"/>
        <w:spacing w:line="360" w:lineRule="auto"/>
        <w:ind w:firstLine="720"/>
        <w:jc w:val="both"/>
      </w:pPr>
    </w:p>
    <w:p w14:paraId="1AAAAEF2" w14:textId="77777777" w:rsidR="0075547B" w:rsidRDefault="0075547B" w:rsidP="009733A5">
      <w:pPr>
        <w:pStyle w:val="Default"/>
        <w:spacing w:line="360" w:lineRule="auto"/>
        <w:ind w:firstLine="720"/>
        <w:jc w:val="both"/>
      </w:pPr>
    </w:p>
    <w:p w14:paraId="21063975" w14:textId="77777777" w:rsidR="0075547B" w:rsidRDefault="0075547B" w:rsidP="009733A5">
      <w:pPr>
        <w:pStyle w:val="Default"/>
        <w:spacing w:line="360" w:lineRule="auto"/>
        <w:ind w:firstLine="720"/>
        <w:jc w:val="both"/>
      </w:pPr>
    </w:p>
    <w:p w14:paraId="06D6F22F" w14:textId="77777777" w:rsidR="00E93793" w:rsidRDefault="009733A5" w:rsidP="009733A5">
      <w:pPr>
        <w:pStyle w:val="Default"/>
        <w:spacing w:line="360" w:lineRule="auto"/>
        <w:ind w:firstLine="720"/>
        <w:jc w:val="both"/>
      </w:pPr>
      <w:r>
        <w:t xml:space="preserve">Now the previous code should be modified to use the PTH DIP switches in order to determine the value of the </w:t>
      </w:r>
      <w:proofErr w:type="spellStart"/>
      <w:r>
        <w:t>prescaler</w:t>
      </w:r>
      <w:proofErr w:type="spellEnd"/>
      <w:r>
        <w:t xml:space="preserve">. The switches SW0, SW1 and SW2 will be used to give the value of the </w:t>
      </w:r>
      <w:proofErr w:type="spellStart"/>
      <w:r>
        <w:t>prescaler</w:t>
      </w:r>
      <w:proofErr w:type="spellEnd"/>
      <w:r>
        <w:t xml:space="preserve"> three bits. Thus the following figure shows the proper written code for that.</w:t>
      </w:r>
    </w:p>
    <w:p w14:paraId="7F159CC8" w14:textId="77777777" w:rsidR="00E93793" w:rsidRPr="00E93793" w:rsidRDefault="00E93793" w:rsidP="00E93793"/>
    <w:p w14:paraId="7B2CAF32" w14:textId="77777777" w:rsidR="00E93793" w:rsidRPr="00E93793" w:rsidRDefault="00E93793" w:rsidP="00E93793"/>
    <w:p w14:paraId="7C4A0BD1" w14:textId="77777777" w:rsidR="00E93793" w:rsidRPr="00E93793" w:rsidRDefault="00E93793" w:rsidP="00E93793"/>
    <w:p w14:paraId="3FB45E77" w14:textId="77777777" w:rsidR="00E93793" w:rsidRDefault="00E93793" w:rsidP="00E93793"/>
    <w:p w14:paraId="0598D9B8" w14:textId="03789793" w:rsidR="009733A5" w:rsidRDefault="00174E5D" w:rsidP="009733A5">
      <w:pPr>
        <w:pStyle w:val="Default"/>
        <w:keepNext/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65118" wp14:editId="21419966">
                <wp:simplePos x="0" y="0"/>
                <wp:positionH relativeFrom="column">
                  <wp:posOffset>254000</wp:posOffset>
                </wp:positionH>
                <wp:positionV relativeFrom="paragraph">
                  <wp:posOffset>-114300</wp:posOffset>
                </wp:positionV>
                <wp:extent cx="5080000" cy="3886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1FF8" w14:textId="5DD54DFA" w:rsidR="00174E5D" w:rsidRDefault="00174E5D" w:rsidP="00174E5D">
                            <w:r>
                              <w:t>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&lt;</w:t>
                            </w:r>
                            <w:proofErr w:type="spellStart"/>
                            <w:r>
                              <w:t>hidef.h</w:t>
                            </w:r>
                            <w:proofErr w:type="spellEnd"/>
                            <w:r>
                              <w:t>&gt; /* common defines and macros */</w:t>
                            </w:r>
                          </w:p>
                          <w:p w14:paraId="4651FEDA" w14:textId="5B1D5892" w:rsidR="00174E5D" w:rsidRDefault="00174E5D" w:rsidP="00174E5D">
                            <w:r>
                              <w:t>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"</w:t>
                            </w:r>
                            <w:proofErr w:type="spellStart"/>
                            <w:r>
                              <w:t>derivative.h</w:t>
                            </w:r>
                            <w:proofErr w:type="spellEnd"/>
                            <w:r>
                              <w:t>" /* derivative-specific definitions */</w:t>
                            </w:r>
                          </w:p>
                          <w:p w14:paraId="7CBA8FC2" w14:textId="0FDBB055" w:rsidR="00174E5D" w:rsidRDefault="00174E5D" w:rsidP="00174E5D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flag=0;</w:t>
                            </w:r>
                          </w:p>
                          <w:p w14:paraId="122321A8" w14:textId="7A0877CE" w:rsidR="00174E5D" w:rsidRDefault="00174E5D" w:rsidP="00174E5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init_timer</w:t>
                            </w:r>
                            <w:proofErr w:type="spellEnd"/>
                            <w:r>
                              <w:t>(void)</w:t>
                            </w:r>
                          </w:p>
                          <w:p w14:paraId="61B8C58C" w14:textId="5487DB2D" w:rsidR="00174E5D" w:rsidRDefault="00174E5D" w:rsidP="00174E5D">
                            <w:r>
                              <w:t>{TSCR1 = 0x80; // enable timer counter</w:t>
                            </w:r>
                          </w:p>
                          <w:p w14:paraId="1A59369B" w14:textId="7AF024B6" w:rsidR="00174E5D" w:rsidRDefault="00174E5D" w:rsidP="00174E5D">
                            <w:r>
                              <w:t xml:space="preserve">TSCR2 = 0x87; // enable timer interrupt, set </w:t>
                            </w:r>
                            <w:proofErr w:type="spellStart"/>
                            <w:r>
                              <w:t>prescaler</w:t>
                            </w:r>
                            <w:proofErr w:type="spellEnd"/>
                            <w:r>
                              <w:t xml:space="preserve"> to 128</w:t>
                            </w:r>
                          </w:p>
                          <w:p w14:paraId="2790DEAE" w14:textId="1F0E1B3F" w:rsidR="00174E5D" w:rsidRDefault="00174E5D" w:rsidP="00174E5D">
                            <w:r>
                              <w:t>TFLG2 = TFLG2_TOF_MASK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  <w:r>
                              <w:t xml:space="preserve"> // Reset timer overflow flag</w:t>
                            </w:r>
                          </w:p>
                          <w:p w14:paraId="61DD9B3E" w14:textId="7B3808B7" w:rsidR="00174E5D" w:rsidRDefault="00174E5D" w:rsidP="00174E5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main(void)</w:t>
                            </w:r>
                          </w:p>
                          <w:p w14:paraId="572457D4" w14:textId="2FB3439A" w:rsidR="00174E5D" w:rsidRDefault="00174E5D" w:rsidP="00174E5D">
                            <w:proofErr w:type="gramStart"/>
                            <w:r>
                              <w:t xml:space="preserve">{ </w:t>
                            </w:r>
                            <w:proofErr w:type="gramEnd"/>
                          </w:p>
                          <w:p w14:paraId="4609F0A8" w14:textId="0B352CD0" w:rsidR="00174E5D" w:rsidRDefault="00174E5D" w:rsidP="00174E5D">
                            <w:r>
                              <w:t>DDRB = 0xFF; //PORTB as output since LEDs are connected to it</w:t>
                            </w:r>
                          </w:p>
                          <w:p w14:paraId="018C52EE" w14:textId="5D6296AD" w:rsidR="00174E5D" w:rsidRDefault="00174E5D" w:rsidP="00174E5D">
                            <w:r>
                              <w:t>DDRJ = 0xFF; //PTJ as output to control Dragon12+ LEDs</w:t>
                            </w:r>
                          </w:p>
                          <w:p w14:paraId="24A65220" w14:textId="2A3B5AA4" w:rsidR="00174E5D" w:rsidRDefault="00174E5D" w:rsidP="00174E5D">
                            <w:r>
                              <w:t>DDRP=0xFF;</w:t>
                            </w:r>
                          </w:p>
                          <w:p w14:paraId="4AD8DFEC" w14:textId="42111FB8" w:rsidR="00174E5D" w:rsidRDefault="00174E5D" w:rsidP="00174E5D">
                            <w:r>
                              <w:t>DDRH = 0x00;</w:t>
                            </w:r>
                          </w:p>
                          <w:p w14:paraId="6902454F" w14:textId="25FA9D07" w:rsidR="00174E5D" w:rsidRDefault="00174E5D" w:rsidP="00174E5D">
                            <w:r>
                              <w:t>PTP=0x0F; //Disable 7-seg display</w:t>
                            </w:r>
                          </w:p>
                          <w:p w14:paraId="3B8A736C" w14:textId="7770B17F" w:rsidR="00174E5D" w:rsidRDefault="00174E5D" w:rsidP="00174E5D">
                            <w:r>
                              <w:t>PTJ=0x0; //Allow the LEDs to display data on PORTB pins</w:t>
                            </w:r>
                          </w:p>
                          <w:p w14:paraId="0554142F" w14:textId="39565F88" w:rsidR="00174E5D" w:rsidRDefault="00174E5D" w:rsidP="00174E5D">
                            <w:r>
                              <w:t>PORTB = 0x00;</w:t>
                            </w:r>
                          </w:p>
                          <w:p w14:paraId="0EC51BD4" w14:textId="419BAAC4" w:rsidR="00174E5D" w:rsidRDefault="00174E5D" w:rsidP="00174E5D"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gramEnd"/>
                            <w:r>
                              <w:t>_timer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8B20FD2" w14:textId="0BF2EA30" w:rsidR="00174E5D" w:rsidRDefault="00174E5D" w:rsidP="00174E5D">
                            <w:r>
                              <w:t>__</w:t>
                            </w:r>
                            <w:proofErr w:type="spellStart"/>
                            <w:proofErr w:type="gramStart"/>
                            <w:r>
                              <w:t>asm</w:t>
                            </w:r>
                            <w:proofErr w:type="spellEnd"/>
                            <w:proofErr w:type="gramEnd"/>
                            <w:r>
                              <w:t xml:space="preserve"> CLI;</w:t>
                            </w:r>
                          </w:p>
                          <w:p w14:paraId="57E530A6" w14:textId="010EE3C5" w:rsidR="00174E5D" w:rsidRDefault="00174E5D" w:rsidP="00174E5D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>(;;){</w:t>
                            </w:r>
                          </w:p>
                          <w:p w14:paraId="1A60AC9F" w14:textId="3344B61D" w:rsidR="00174E5D" w:rsidRDefault="00174E5D" w:rsidP="00174E5D">
                            <w:r>
                              <w:t xml:space="preserve">TSCR2_PR0 </w:t>
                            </w:r>
                            <w:proofErr w:type="gramStart"/>
                            <w:r>
                              <w:t>=  PTH</w:t>
                            </w:r>
                            <w:proofErr w:type="gramEnd"/>
                            <w:r>
                              <w:t>_PTH0;</w:t>
                            </w:r>
                          </w:p>
                          <w:p w14:paraId="4FE2C351" w14:textId="6E0B3D31" w:rsidR="00174E5D" w:rsidRDefault="00174E5D" w:rsidP="00174E5D">
                            <w:r>
                              <w:t xml:space="preserve">TSCR2_PR1 </w:t>
                            </w:r>
                            <w:proofErr w:type="gramStart"/>
                            <w:r>
                              <w:t>=  PTH</w:t>
                            </w:r>
                            <w:proofErr w:type="gramEnd"/>
                            <w:r>
                              <w:t>_PTH1;</w:t>
                            </w:r>
                          </w:p>
                          <w:p w14:paraId="4BA384E1" w14:textId="40377128" w:rsidR="00174E5D" w:rsidRDefault="00174E5D" w:rsidP="00174E5D">
                            <w:r>
                              <w:t xml:space="preserve">TSCR2_PR2 </w:t>
                            </w:r>
                            <w:proofErr w:type="gramStart"/>
                            <w:r>
                              <w:t>=  PTH</w:t>
                            </w:r>
                            <w:proofErr w:type="gramEnd"/>
                            <w:r>
                              <w:t>_PTH2;</w:t>
                            </w:r>
                          </w:p>
                          <w:p w14:paraId="7D5EA571" w14:textId="29FCE06D" w:rsidR="00174E5D" w:rsidRDefault="00174E5D" w:rsidP="00174E5D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(flag==1)</w:t>
                            </w:r>
                          </w:p>
                          <w:p w14:paraId="4FBF18E0" w14:textId="653A87B8" w:rsidR="00174E5D" w:rsidRDefault="00174E5D" w:rsidP="00174E5D">
                            <w:r>
                              <w:t>{PORTB=PORTB ^ 0xFF;</w:t>
                            </w:r>
                          </w:p>
                          <w:p w14:paraId="712A2AA1" w14:textId="77777777" w:rsidR="00174E5D" w:rsidRDefault="00174E5D" w:rsidP="00174E5D">
                            <w:proofErr w:type="gramStart"/>
                            <w:r>
                              <w:t>flag</w:t>
                            </w:r>
                            <w:proofErr w:type="gramEnd"/>
                            <w:r>
                              <w:t xml:space="preserve">=0;}} </w:t>
                            </w:r>
                          </w:p>
                          <w:p w14:paraId="79B259D9" w14:textId="77777777" w:rsidR="00174E5D" w:rsidRDefault="00174E5D" w:rsidP="00174E5D"/>
                          <w:p w14:paraId="4A2DC14F" w14:textId="77777777" w:rsidR="00174E5D" w:rsidRDefault="00174E5D" w:rsidP="00174E5D"/>
                          <w:p w14:paraId="585DC7B1" w14:textId="77777777" w:rsidR="00174E5D" w:rsidRDefault="00174E5D" w:rsidP="00174E5D"/>
                          <w:p w14:paraId="20C2C2E5" w14:textId="77777777" w:rsidR="00174E5D" w:rsidRDefault="00174E5D" w:rsidP="00174E5D">
                            <w:r>
                              <w:t>}</w:t>
                            </w:r>
                          </w:p>
                          <w:p w14:paraId="6ABB8CC0" w14:textId="77777777" w:rsidR="00174E5D" w:rsidRDefault="00174E5D" w:rsidP="00174E5D"/>
                          <w:p w14:paraId="38139F7B" w14:textId="77777777" w:rsidR="00174E5D" w:rsidRDefault="00174E5D" w:rsidP="00174E5D"/>
                          <w:p w14:paraId="63DA0394" w14:textId="77777777" w:rsidR="00174E5D" w:rsidRDefault="00174E5D" w:rsidP="00174E5D"/>
                          <w:p w14:paraId="3DC8330F" w14:textId="77777777" w:rsidR="00174E5D" w:rsidRDefault="00174E5D" w:rsidP="00174E5D"/>
                          <w:p w14:paraId="445BAEAD" w14:textId="77777777" w:rsidR="00174E5D" w:rsidRDefault="00174E5D" w:rsidP="00174E5D"/>
                          <w:p w14:paraId="0C48EFBA" w14:textId="77777777" w:rsidR="00174E5D" w:rsidRDefault="00174E5D" w:rsidP="00174E5D">
                            <w:r>
                              <w:t>#</w:t>
                            </w:r>
                            <w:proofErr w:type="gramStart"/>
                            <w:r>
                              <w:t>pragma</w:t>
                            </w:r>
                            <w:proofErr w:type="gramEnd"/>
                            <w:r>
                              <w:t xml:space="preserve"> CODE_SEG NON_BANKED</w:t>
                            </w:r>
                          </w:p>
                          <w:p w14:paraId="652173FB" w14:textId="77777777" w:rsidR="00174E5D" w:rsidRDefault="00174E5D" w:rsidP="00174E5D"/>
                          <w:p w14:paraId="4F6B53FA" w14:textId="77777777" w:rsidR="00174E5D" w:rsidRDefault="00174E5D" w:rsidP="00174E5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interrupt (((0x10000-Vtimovf)/2)-1) TIMOVF_ISR(void)</w:t>
                            </w:r>
                          </w:p>
                          <w:p w14:paraId="638177F5" w14:textId="77777777" w:rsidR="00174E5D" w:rsidRDefault="00174E5D" w:rsidP="00174E5D"/>
                          <w:p w14:paraId="78E3DF8C" w14:textId="77777777" w:rsidR="00174E5D" w:rsidRDefault="00174E5D" w:rsidP="00174E5D">
                            <w:r>
                              <w:t>{</w:t>
                            </w:r>
                            <w:proofErr w:type="gramStart"/>
                            <w:r>
                              <w:t>flag</w:t>
                            </w:r>
                            <w:proofErr w:type="gramEnd"/>
                            <w:r>
                              <w:t>=1;</w:t>
                            </w:r>
                          </w:p>
                          <w:p w14:paraId="5903ED20" w14:textId="77777777" w:rsidR="00174E5D" w:rsidRDefault="00174E5D" w:rsidP="00174E5D"/>
                          <w:p w14:paraId="51EB8B53" w14:textId="06ACDACA" w:rsidR="00174E5D" w:rsidRDefault="00174E5D" w:rsidP="00174E5D">
                            <w:r>
                              <w:t>TFLG2 =TFLG2_TOF_MASK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  <w:r>
                              <w:t>//Clear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0pt;margin-top:-8.95pt;width:400pt;height:30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" filled="f" stroked="f">
                <v:textbox>
                  <w:txbxContent>
                    <w:p w14:paraId="34881FF8" w14:textId="5DD54DFA" w:rsidR="00174E5D" w:rsidRDefault="00174E5D" w:rsidP="00174E5D">
                      <w:r>
                        <w:t>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&lt;</w:t>
                      </w:r>
                      <w:proofErr w:type="spellStart"/>
                      <w:r>
                        <w:t>hidef.h</w:t>
                      </w:r>
                      <w:proofErr w:type="spellEnd"/>
                      <w:r>
                        <w:t>&gt; /* common defines and macros */</w:t>
                      </w:r>
                    </w:p>
                    <w:p w14:paraId="4651FEDA" w14:textId="5B1D5892" w:rsidR="00174E5D" w:rsidRDefault="00174E5D" w:rsidP="00174E5D">
                      <w:r>
                        <w:t>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derivative.h</w:t>
                      </w:r>
                      <w:proofErr w:type="spellEnd"/>
                      <w:r>
                        <w:t>" /* derivative-specific definitions */</w:t>
                      </w:r>
                    </w:p>
                    <w:p w14:paraId="7CBA8FC2" w14:textId="0FDBB055" w:rsidR="00174E5D" w:rsidRDefault="00174E5D" w:rsidP="00174E5D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flag=0;</w:t>
                      </w:r>
                    </w:p>
                    <w:p w14:paraId="122321A8" w14:textId="7A0877CE" w:rsidR="00174E5D" w:rsidRDefault="00174E5D" w:rsidP="00174E5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init_timer</w:t>
                      </w:r>
                      <w:proofErr w:type="spellEnd"/>
                      <w:r>
                        <w:t>(void)</w:t>
                      </w:r>
                    </w:p>
                    <w:p w14:paraId="61B8C58C" w14:textId="5487DB2D" w:rsidR="00174E5D" w:rsidRDefault="00174E5D" w:rsidP="00174E5D">
                      <w:r>
                        <w:t>{TSCR1 = 0x80; // enable timer counter</w:t>
                      </w:r>
                    </w:p>
                    <w:p w14:paraId="1A59369B" w14:textId="7AF024B6" w:rsidR="00174E5D" w:rsidRDefault="00174E5D" w:rsidP="00174E5D">
                      <w:r>
                        <w:t xml:space="preserve">TSCR2 = 0x87; // enable timer interrupt, set </w:t>
                      </w:r>
                      <w:proofErr w:type="spellStart"/>
                      <w:r>
                        <w:t>prescaler</w:t>
                      </w:r>
                      <w:proofErr w:type="spellEnd"/>
                      <w:r>
                        <w:t xml:space="preserve"> to 128</w:t>
                      </w:r>
                    </w:p>
                    <w:p w14:paraId="2790DEAE" w14:textId="1F0E1B3F" w:rsidR="00174E5D" w:rsidRDefault="00174E5D" w:rsidP="00174E5D">
                      <w:r>
                        <w:t>TFLG2 = TFLG2_TOF_MASK</w:t>
                      </w:r>
                      <w:proofErr w:type="gramStart"/>
                      <w:r>
                        <w:t>; }</w:t>
                      </w:r>
                      <w:proofErr w:type="gramEnd"/>
                      <w:r>
                        <w:t xml:space="preserve"> // Reset timer overflow flag</w:t>
                      </w:r>
                    </w:p>
                    <w:p w14:paraId="61DD9B3E" w14:textId="7B3808B7" w:rsidR="00174E5D" w:rsidRDefault="00174E5D" w:rsidP="00174E5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main(void)</w:t>
                      </w:r>
                    </w:p>
                    <w:p w14:paraId="572457D4" w14:textId="2FB3439A" w:rsidR="00174E5D" w:rsidRDefault="00174E5D" w:rsidP="00174E5D">
                      <w:proofErr w:type="gramStart"/>
                      <w:r>
                        <w:t xml:space="preserve">{ </w:t>
                      </w:r>
                      <w:proofErr w:type="gramEnd"/>
                    </w:p>
                    <w:p w14:paraId="4609F0A8" w14:textId="0B352CD0" w:rsidR="00174E5D" w:rsidRDefault="00174E5D" w:rsidP="00174E5D">
                      <w:r>
                        <w:t>DDRB = 0xFF; //PORTB as output since LEDs are connected to it</w:t>
                      </w:r>
                    </w:p>
                    <w:p w14:paraId="018C52EE" w14:textId="5D6296AD" w:rsidR="00174E5D" w:rsidRDefault="00174E5D" w:rsidP="00174E5D">
                      <w:r>
                        <w:t>DDRJ = 0xFF; //PTJ as output to control Dragon12+ LEDs</w:t>
                      </w:r>
                    </w:p>
                    <w:p w14:paraId="24A65220" w14:textId="2A3B5AA4" w:rsidR="00174E5D" w:rsidRDefault="00174E5D" w:rsidP="00174E5D">
                      <w:r>
                        <w:t>DDRP=0xFF;</w:t>
                      </w:r>
                    </w:p>
                    <w:p w14:paraId="4AD8DFEC" w14:textId="42111FB8" w:rsidR="00174E5D" w:rsidRDefault="00174E5D" w:rsidP="00174E5D">
                      <w:r>
                        <w:t>DDRH = 0x00;</w:t>
                      </w:r>
                    </w:p>
                    <w:p w14:paraId="6902454F" w14:textId="25FA9D07" w:rsidR="00174E5D" w:rsidRDefault="00174E5D" w:rsidP="00174E5D">
                      <w:r>
                        <w:t>PTP=0x0F; //Disable 7-seg display</w:t>
                      </w:r>
                    </w:p>
                    <w:p w14:paraId="3B8A736C" w14:textId="7770B17F" w:rsidR="00174E5D" w:rsidRDefault="00174E5D" w:rsidP="00174E5D">
                      <w:r>
                        <w:t>PTJ=0x0; //Allow the LEDs to display data on PORTB pins</w:t>
                      </w:r>
                    </w:p>
                    <w:p w14:paraId="0554142F" w14:textId="39565F88" w:rsidR="00174E5D" w:rsidRDefault="00174E5D" w:rsidP="00174E5D">
                      <w:r>
                        <w:t>PORTB = 0x00;</w:t>
                      </w:r>
                    </w:p>
                    <w:p w14:paraId="0EC51BD4" w14:textId="419BAAC4" w:rsidR="00174E5D" w:rsidRDefault="00174E5D" w:rsidP="00174E5D">
                      <w:proofErr w:type="spellStart"/>
                      <w:proofErr w:type="gramStart"/>
                      <w:r>
                        <w:t>init</w:t>
                      </w:r>
                      <w:proofErr w:type="gramEnd"/>
                      <w:r>
                        <w:t>_timer</w:t>
                      </w:r>
                      <w:proofErr w:type="spellEnd"/>
                      <w:r>
                        <w:t>();</w:t>
                      </w:r>
                    </w:p>
                    <w:p w14:paraId="78B20FD2" w14:textId="0BF2EA30" w:rsidR="00174E5D" w:rsidRDefault="00174E5D" w:rsidP="00174E5D">
                      <w:r>
                        <w:t>__</w:t>
                      </w:r>
                      <w:proofErr w:type="spellStart"/>
                      <w:proofErr w:type="gramStart"/>
                      <w:r>
                        <w:t>asm</w:t>
                      </w:r>
                      <w:proofErr w:type="spellEnd"/>
                      <w:proofErr w:type="gramEnd"/>
                      <w:r>
                        <w:t xml:space="preserve"> CLI;</w:t>
                      </w:r>
                    </w:p>
                    <w:p w14:paraId="57E530A6" w14:textId="010EE3C5" w:rsidR="00174E5D" w:rsidRDefault="00174E5D" w:rsidP="00174E5D">
                      <w:proofErr w:type="gramStart"/>
                      <w:r>
                        <w:t>for</w:t>
                      </w:r>
                      <w:proofErr w:type="gramEnd"/>
                      <w:r>
                        <w:t>(;;){</w:t>
                      </w:r>
                    </w:p>
                    <w:p w14:paraId="1A60AC9F" w14:textId="3344B61D" w:rsidR="00174E5D" w:rsidRDefault="00174E5D" w:rsidP="00174E5D">
                      <w:r>
                        <w:t xml:space="preserve">TSCR2_PR0 </w:t>
                      </w:r>
                      <w:proofErr w:type="gramStart"/>
                      <w:r>
                        <w:t>=  PTH</w:t>
                      </w:r>
                      <w:proofErr w:type="gramEnd"/>
                      <w:r>
                        <w:t>_PTH0;</w:t>
                      </w:r>
                    </w:p>
                    <w:p w14:paraId="4FE2C351" w14:textId="6E0B3D31" w:rsidR="00174E5D" w:rsidRDefault="00174E5D" w:rsidP="00174E5D">
                      <w:r>
                        <w:t xml:space="preserve">TSCR2_PR1 </w:t>
                      </w:r>
                      <w:proofErr w:type="gramStart"/>
                      <w:r>
                        <w:t>=  PTH</w:t>
                      </w:r>
                      <w:proofErr w:type="gramEnd"/>
                      <w:r>
                        <w:t>_PTH1;</w:t>
                      </w:r>
                    </w:p>
                    <w:p w14:paraId="4BA384E1" w14:textId="40377128" w:rsidR="00174E5D" w:rsidRDefault="00174E5D" w:rsidP="00174E5D">
                      <w:r>
                        <w:t xml:space="preserve">TSCR2_PR2 </w:t>
                      </w:r>
                      <w:proofErr w:type="gramStart"/>
                      <w:r>
                        <w:t>=  PTH</w:t>
                      </w:r>
                      <w:proofErr w:type="gramEnd"/>
                      <w:r>
                        <w:t>_PTH2;</w:t>
                      </w:r>
                    </w:p>
                    <w:p w14:paraId="7D5EA571" w14:textId="29FCE06D" w:rsidR="00174E5D" w:rsidRDefault="00174E5D" w:rsidP="00174E5D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(flag==1)</w:t>
                      </w:r>
                    </w:p>
                    <w:p w14:paraId="4FBF18E0" w14:textId="653A87B8" w:rsidR="00174E5D" w:rsidRDefault="00174E5D" w:rsidP="00174E5D">
                      <w:r>
                        <w:t>{PORTB=PORTB ^ 0xFF;</w:t>
                      </w:r>
                    </w:p>
                    <w:p w14:paraId="712A2AA1" w14:textId="77777777" w:rsidR="00174E5D" w:rsidRDefault="00174E5D" w:rsidP="00174E5D">
                      <w:proofErr w:type="gramStart"/>
                      <w:r>
                        <w:t>flag</w:t>
                      </w:r>
                      <w:proofErr w:type="gramEnd"/>
                      <w:r>
                        <w:t xml:space="preserve">=0;}} </w:t>
                      </w:r>
                    </w:p>
                    <w:p w14:paraId="79B259D9" w14:textId="77777777" w:rsidR="00174E5D" w:rsidRDefault="00174E5D" w:rsidP="00174E5D"/>
                    <w:p w14:paraId="4A2DC14F" w14:textId="77777777" w:rsidR="00174E5D" w:rsidRDefault="00174E5D" w:rsidP="00174E5D"/>
                    <w:p w14:paraId="585DC7B1" w14:textId="77777777" w:rsidR="00174E5D" w:rsidRDefault="00174E5D" w:rsidP="00174E5D"/>
                    <w:p w14:paraId="20C2C2E5" w14:textId="77777777" w:rsidR="00174E5D" w:rsidRDefault="00174E5D" w:rsidP="00174E5D">
                      <w:r>
                        <w:t>}</w:t>
                      </w:r>
                    </w:p>
                    <w:p w14:paraId="6ABB8CC0" w14:textId="77777777" w:rsidR="00174E5D" w:rsidRDefault="00174E5D" w:rsidP="00174E5D"/>
                    <w:p w14:paraId="38139F7B" w14:textId="77777777" w:rsidR="00174E5D" w:rsidRDefault="00174E5D" w:rsidP="00174E5D"/>
                    <w:p w14:paraId="63DA0394" w14:textId="77777777" w:rsidR="00174E5D" w:rsidRDefault="00174E5D" w:rsidP="00174E5D"/>
                    <w:p w14:paraId="3DC8330F" w14:textId="77777777" w:rsidR="00174E5D" w:rsidRDefault="00174E5D" w:rsidP="00174E5D"/>
                    <w:p w14:paraId="445BAEAD" w14:textId="77777777" w:rsidR="00174E5D" w:rsidRDefault="00174E5D" w:rsidP="00174E5D"/>
                    <w:p w14:paraId="0C48EFBA" w14:textId="77777777" w:rsidR="00174E5D" w:rsidRDefault="00174E5D" w:rsidP="00174E5D">
                      <w:r>
                        <w:t>#</w:t>
                      </w:r>
                      <w:proofErr w:type="gramStart"/>
                      <w:r>
                        <w:t>pragma</w:t>
                      </w:r>
                      <w:proofErr w:type="gramEnd"/>
                      <w:r>
                        <w:t xml:space="preserve"> CODE_SEG NON_BANKED</w:t>
                      </w:r>
                    </w:p>
                    <w:p w14:paraId="652173FB" w14:textId="77777777" w:rsidR="00174E5D" w:rsidRDefault="00174E5D" w:rsidP="00174E5D"/>
                    <w:p w14:paraId="4F6B53FA" w14:textId="77777777" w:rsidR="00174E5D" w:rsidRDefault="00174E5D" w:rsidP="00174E5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interrupt (((0x10000-Vtimovf)/2)-1) TIMOVF_ISR(void)</w:t>
                      </w:r>
                    </w:p>
                    <w:p w14:paraId="638177F5" w14:textId="77777777" w:rsidR="00174E5D" w:rsidRDefault="00174E5D" w:rsidP="00174E5D"/>
                    <w:p w14:paraId="78E3DF8C" w14:textId="77777777" w:rsidR="00174E5D" w:rsidRDefault="00174E5D" w:rsidP="00174E5D">
                      <w:r>
                        <w:t>{</w:t>
                      </w:r>
                      <w:proofErr w:type="gramStart"/>
                      <w:r>
                        <w:t>flag</w:t>
                      </w:r>
                      <w:proofErr w:type="gramEnd"/>
                      <w:r>
                        <w:t>=1;</w:t>
                      </w:r>
                    </w:p>
                    <w:p w14:paraId="5903ED20" w14:textId="77777777" w:rsidR="00174E5D" w:rsidRDefault="00174E5D" w:rsidP="00174E5D"/>
                    <w:p w14:paraId="51EB8B53" w14:textId="06ACDACA" w:rsidR="00174E5D" w:rsidRDefault="00174E5D" w:rsidP="00174E5D">
                      <w:r>
                        <w:t>TFLG2 =TFLG2_TOF_MASK</w:t>
                      </w:r>
                      <w:proofErr w:type="gramStart"/>
                      <w:r>
                        <w:t>; }</w:t>
                      </w:r>
                      <w:proofErr w:type="gramEnd"/>
                      <w:r>
                        <w:t>//Clear Interrupt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E51D31" w14:textId="77777777" w:rsidR="009733A5" w:rsidRPr="00545C64" w:rsidRDefault="009733A5" w:rsidP="00371E6F">
      <w:pPr>
        <w:pStyle w:val="Caption"/>
      </w:pPr>
      <w:r w:rsidRPr="00545C64">
        <w:t xml:space="preserve">Figure </w:t>
      </w:r>
      <w:r w:rsidR="00371E6F">
        <w:t>3</w:t>
      </w:r>
      <w:r w:rsidRPr="00545C64">
        <w:t xml:space="preserve">: Timer Overflow with </w:t>
      </w:r>
      <w:proofErr w:type="spellStart"/>
      <w:r w:rsidRPr="00545C64">
        <w:t>Prescaler</w:t>
      </w:r>
      <w:proofErr w:type="spellEnd"/>
      <w:r w:rsidRPr="00545C64">
        <w:t xml:space="preserve"> specified using PTH DIP switches</w:t>
      </w:r>
    </w:p>
    <w:p w14:paraId="179DC73B" w14:textId="77777777" w:rsidR="009733A5" w:rsidRDefault="009733A5" w:rsidP="009733A5">
      <w:pPr>
        <w:pStyle w:val="Default"/>
        <w:spacing w:line="360" w:lineRule="auto"/>
        <w:jc w:val="both"/>
      </w:pPr>
      <w:r>
        <w:t xml:space="preserve">After that, for each value of </w:t>
      </w:r>
      <w:proofErr w:type="spellStart"/>
      <w:r>
        <w:t>prescaler</w:t>
      </w:r>
      <w:proofErr w:type="spellEnd"/>
      <w:r>
        <w:t>, the frequency should be measured using the oscilloscope. And the measured frequencies will be as in the following table.</w:t>
      </w:r>
    </w:p>
    <w:p w14:paraId="1AF0E187" w14:textId="77777777" w:rsidR="009733A5" w:rsidRPr="00545C64" w:rsidRDefault="009733A5" w:rsidP="00371E6F">
      <w:pPr>
        <w:pStyle w:val="Caption"/>
        <w:keepNext/>
      </w:pPr>
      <w:r w:rsidRPr="00545C64">
        <w:t xml:space="preserve">Table </w:t>
      </w:r>
      <w:r w:rsidR="00371E6F">
        <w:t>1</w:t>
      </w:r>
      <w:r w:rsidRPr="00545C64">
        <w:t xml:space="preserve">: Measured frequencies for various </w:t>
      </w:r>
      <w:proofErr w:type="spellStart"/>
      <w:r w:rsidRPr="00545C64">
        <w:t>prescaler</w:t>
      </w:r>
      <w:proofErr w:type="spellEnd"/>
      <w:r w:rsidRPr="00545C64">
        <w:t xml:space="preserve">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29"/>
        <w:gridCol w:w="4427"/>
      </w:tblGrid>
      <w:tr w:rsidR="009733A5" w14:paraId="3E3F0095" w14:textId="77777777" w:rsidTr="005E1F71">
        <w:trPr>
          <w:jc w:val="center"/>
        </w:trPr>
        <w:tc>
          <w:tcPr>
            <w:tcW w:w="4788" w:type="dxa"/>
            <w:vAlign w:val="center"/>
          </w:tcPr>
          <w:p w14:paraId="2608A946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545C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Prescaler</w:t>
            </w:r>
            <w:proofErr w:type="spellEnd"/>
          </w:p>
        </w:tc>
        <w:tc>
          <w:tcPr>
            <w:tcW w:w="4788" w:type="dxa"/>
            <w:vAlign w:val="center"/>
          </w:tcPr>
          <w:p w14:paraId="3552A2DE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Freq. of PORTB0 (Hz)</w:t>
            </w:r>
          </w:p>
        </w:tc>
      </w:tr>
      <w:tr w:rsidR="009733A5" w14:paraId="4EC293F1" w14:textId="77777777" w:rsidTr="005E1F71">
        <w:trPr>
          <w:jc w:val="center"/>
        </w:trPr>
        <w:tc>
          <w:tcPr>
            <w:tcW w:w="4788" w:type="dxa"/>
            <w:vAlign w:val="center"/>
          </w:tcPr>
          <w:p w14:paraId="1206171E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4788" w:type="dxa"/>
            <w:vAlign w:val="center"/>
          </w:tcPr>
          <w:p w14:paraId="0EB19C37" w14:textId="77777777" w:rsidR="009733A5" w:rsidRPr="00545C64" w:rsidRDefault="0075547B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183.09</w:t>
            </w:r>
          </w:p>
        </w:tc>
      </w:tr>
      <w:tr w:rsidR="009733A5" w14:paraId="0B90ED23" w14:textId="77777777" w:rsidTr="005E1F71">
        <w:trPr>
          <w:jc w:val="center"/>
        </w:trPr>
        <w:tc>
          <w:tcPr>
            <w:tcW w:w="4788" w:type="dxa"/>
            <w:vAlign w:val="center"/>
          </w:tcPr>
          <w:p w14:paraId="19B2539A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001</w:t>
            </w:r>
          </w:p>
        </w:tc>
        <w:tc>
          <w:tcPr>
            <w:tcW w:w="4788" w:type="dxa"/>
            <w:vAlign w:val="center"/>
          </w:tcPr>
          <w:p w14:paraId="693E069F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91.5</w:t>
            </w:r>
          </w:p>
        </w:tc>
      </w:tr>
      <w:tr w:rsidR="009733A5" w14:paraId="7741250D" w14:textId="77777777" w:rsidTr="005E1F71">
        <w:trPr>
          <w:jc w:val="center"/>
        </w:trPr>
        <w:tc>
          <w:tcPr>
            <w:tcW w:w="4788" w:type="dxa"/>
            <w:vAlign w:val="center"/>
          </w:tcPr>
          <w:p w14:paraId="51E6165B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010</w:t>
            </w:r>
          </w:p>
        </w:tc>
        <w:tc>
          <w:tcPr>
            <w:tcW w:w="4788" w:type="dxa"/>
            <w:vAlign w:val="center"/>
          </w:tcPr>
          <w:p w14:paraId="02F47535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45.7</w:t>
            </w:r>
          </w:p>
        </w:tc>
      </w:tr>
      <w:tr w:rsidR="009733A5" w14:paraId="52D1B6B9" w14:textId="77777777" w:rsidTr="005E1F71">
        <w:trPr>
          <w:jc w:val="center"/>
        </w:trPr>
        <w:tc>
          <w:tcPr>
            <w:tcW w:w="4788" w:type="dxa"/>
            <w:vAlign w:val="center"/>
          </w:tcPr>
          <w:p w14:paraId="193769C6" w14:textId="77777777" w:rsidR="009733A5" w:rsidRPr="00545C64" w:rsidRDefault="009733A5" w:rsidP="005E1F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011</w:t>
            </w:r>
          </w:p>
        </w:tc>
        <w:tc>
          <w:tcPr>
            <w:tcW w:w="4788" w:type="dxa"/>
            <w:vAlign w:val="center"/>
          </w:tcPr>
          <w:p w14:paraId="7DE199AE" w14:textId="77777777" w:rsidR="009733A5" w:rsidRPr="00545C64" w:rsidRDefault="009733A5" w:rsidP="005E1F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22.9</w:t>
            </w:r>
          </w:p>
        </w:tc>
      </w:tr>
      <w:tr w:rsidR="009733A5" w14:paraId="59B3002E" w14:textId="77777777" w:rsidTr="005E1F71">
        <w:trPr>
          <w:jc w:val="center"/>
        </w:trPr>
        <w:tc>
          <w:tcPr>
            <w:tcW w:w="4788" w:type="dxa"/>
            <w:vAlign w:val="center"/>
          </w:tcPr>
          <w:p w14:paraId="525BC3A1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100</w:t>
            </w:r>
          </w:p>
        </w:tc>
        <w:tc>
          <w:tcPr>
            <w:tcW w:w="4788" w:type="dxa"/>
            <w:vAlign w:val="center"/>
          </w:tcPr>
          <w:p w14:paraId="256CCAF6" w14:textId="77777777" w:rsidR="009733A5" w:rsidRPr="00545C64" w:rsidRDefault="00CA3718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  <w:r w:rsidR="009733A5" w:rsidRPr="00545C64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45</w:t>
            </w:r>
          </w:p>
        </w:tc>
      </w:tr>
      <w:tr w:rsidR="009733A5" w14:paraId="777C7DE9" w14:textId="77777777" w:rsidTr="005E1F71">
        <w:trPr>
          <w:jc w:val="center"/>
        </w:trPr>
        <w:tc>
          <w:tcPr>
            <w:tcW w:w="4788" w:type="dxa"/>
            <w:vAlign w:val="center"/>
          </w:tcPr>
          <w:p w14:paraId="431AC31F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101</w:t>
            </w:r>
          </w:p>
        </w:tc>
        <w:tc>
          <w:tcPr>
            <w:tcW w:w="4788" w:type="dxa"/>
            <w:vAlign w:val="center"/>
          </w:tcPr>
          <w:p w14:paraId="74BC5101" w14:textId="77777777" w:rsidR="009733A5" w:rsidRPr="00545C64" w:rsidRDefault="0075547B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9.9</w:t>
            </w:r>
          </w:p>
        </w:tc>
      </w:tr>
      <w:tr w:rsidR="009733A5" w14:paraId="0ED18E90" w14:textId="77777777" w:rsidTr="005E1F71">
        <w:trPr>
          <w:trHeight w:val="54"/>
          <w:jc w:val="center"/>
        </w:trPr>
        <w:tc>
          <w:tcPr>
            <w:tcW w:w="4788" w:type="dxa"/>
            <w:vAlign w:val="center"/>
          </w:tcPr>
          <w:p w14:paraId="7DF738DF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110</w:t>
            </w:r>
          </w:p>
        </w:tc>
        <w:tc>
          <w:tcPr>
            <w:tcW w:w="4788" w:type="dxa"/>
            <w:vAlign w:val="center"/>
          </w:tcPr>
          <w:p w14:paraId="104DAC24" w14:textId="77777777" w:rsidR="009733A5" w:rsidRPr="00545C64" w:rsidRDefault="009733A5" w:rsidP="0075547B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2.</w:t>
            </w:r>
            <w:r w:rsidR="0075547B">
              <w:rPr>
                <w:rFonts w:asciiTheme="majorBidi" w:hAnsiTheme="majorBidi" w:cstheme="majorBidi"/>
                <w:sz w:val="28"/>
                <w:szCs w:val="28"/>
              </w:rPr>
              <w:t>86</w:t>
            </w:r>
          </w:p>
        </w:tc>
      </w:tr>
      <w:tr w:rsidR="009733A5" w14:paraId="6D850226" w14:textId="77777777" w:rsidTr="005E1F71">
        <w:trPr>
          <w:trHeight w:val="54"/>
          <w:jc w:val="center"/>
        </w:trPr>
        <w:tc>
          <w:tcPr>
            <w:tcW w:w="4788" w:type="dxa"/>
            <w:vAlign w:val="center"/>
          </w:tcPr>
          <w:p w14:paraId="1856E79B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111</w:t>
            </w:r>
          </w:p>
        </w:tc>
        <w:tc>
          <w:tcPr>
            <w:tcW w:w="4788" w:type="dxa"/>
            <w:vAlign w:val="center"/>
          </w:tcPr>
          <w:p w14:paraId="58FFEF1D" w14:textId="77777777" w:rsidR="009733A5" w:rsidRPr="00545C64" w:rsidRDefault="009733A5" w:rsidP="005E1F71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45C64">
              <w:rPr>
                <w:rFonts w:asciiTheme="majorBidi" w:hAnsiTheme="majorBidi" w:cstheme="majorBidi"/>
                <w:sz w:val="28"/>
                <w:szCs w:val="28"/>
              </w:rPr>
              <w:t>1.4</w:t>
            </w:r>
            <w:r w:rsidR="0075547B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</w:tbl>
    <w:p w14:paraId="22B06B1C" w14:textId="77777777" w:rsidR="009733A5" w:rsidRDefault="009733A5" w:rsidP="009733A5">
      <w:pPr>
        <w:pStyle w:val="Default"/>
        <w:spacing w:line="360" w:lineRule="auto"/>
        <w:jc w:val="both"/>
      </w:pPr>
    </w:p>
    <w:p w14:paraId="6509DC06" w14:textId="77777777" w:rsidR="009733A5" w:rsidRDefault="009733A5" w:rsidP="009733A5">
      <w:pPr>
        <w:pStyle w:val="Default"/>
        <w:spacing w:line="360" w:lineRule="auto"/>
        <w:jc w:val="both"/>
      </w:pPr>
      <w:r w:rsidRPr="00545C64">
        <w:rPr>
          <w:b/>
          <w:bCs/>
        </w:rPr>
        <w:t>Comment</w:t>
      </w:r>
      <w:r>
        <w:t xml:space="preserve">: as it is obvious from the measured values that when the </w:t>
      </w:r>
      <w:proofErr w:type="spellStart"/>
      <w:r>
        <w:t>prescaler</w:t>
      </w:r>
      <w:proofErr w:type="spellEnd"/>
      <w:r>
        <w:t xml:space="preserve"> value is increased, the rate of toggling will be decreased.</w:t>
      </w:r>
    </w:p>
    <w:p w14:paraId="464ABDA0" w14:textId="77777777" w:rsidR="009733A5" w:rsidRPr="00890A20" w:rsidRDefault="00890A20" w:rsidP="00890A20">
      <w:pPr>
        <w:jc w:val="both"/>
        <w:rPr>
          <w:sz w:val="24"/>
          <w:szCs w:val="24"/>
        </w:rPr>
      </w:pPr>
      <w:r w:rsidRPr="00890A20">
        <w:rPr>
          <w:sz w:val="24"/>
          <w:szCs w:val="24"/>
        </w:rPr>
        <w:lastRenderedPageBreak/>
        <w:t xml:space="preserve">The following figures show the oscilloscope when the </w:t>
      </w:r>
      <w:proofErr w:type="spellStart"/>
      <w:r w:rsidRPr="00890A20">
        <w:rPr>
          <w:sz w:val="24"/>
          <w:szCs w:val="24"/>
        </w:rPr>
        <w:t>prescaler</w:t>
      </w:r>
      <w:proofErr w:type="spellEnd"/>
      <w:r w:rsidRPr="00890A20">
        <w:rPr>
          <w:sz w:val="24"/>
          <w:szCs w:val="24"/>
        </w:rPr>
        <w:t xml:space="preserve"> is 64 </w:t>
      </w:r>
    </w:p>
    <w:p w14:paraId="3C598F19" w14:textId="77777777" w:rsidR="00890A20" w:rsidRDefault="00890A20" w:rsidP="00890A20">
      <w:pPr>
        <w:jc w:val="both"/>
      </w:pPr>
    </w:p>
    <w:p w14:paraId="52D3821B" w14:textId="77777777" w:rsidR="00890A20" w:rsidRDefault="00890A20" w:rsidP="00890A20">
      <w:pPr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2DE7C04B" wp14:editId="2EC8D404">
            <wp:extent cx="5048250" cy="380047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31F5A" w14:textId="77777777" w:rsidR="002A1A20" w:rsidRPr="00545C64" w:rsidRDefault="002A1A20" w:rsidP="00371E6F">
      <w:pPr>
        <w:pStyle w:val="Caption"/>
        <w:jc w:val="left"/>
      </w:pPr>
      <w:r>
        <w:t xml:space="preserve">     </w:t>
      </w:r>
      <w:r w:rsidRPr="00545C64">
        <w:t xml:space="preserve">Figure </w:t>
      </w:r>
      <w:r w:rsidR="00371E6F">
        <w:t>4</w:t>
      </w:r>
      <w:r w:rsidRPr="00545C64">
        <w:t>: Frequency of Toggling using oscilloscope</w:t>
      </w:r>
      <w:r>
        <w:t xml:space="preserve"> with </w:t>
      </w:r>
      <w:proofErr w:type="spellStart"/>
      <w:r>
        <w:t>prescaler</w:t>
      </w:r>
      <w:proofErr w:type="spellEnd"/>
      <w:r>
        <w:t xml:space="preserve"> 64</w:t>
      </w:r>
    </w:p>
    <w:p w14:paraId="1F46757F" w14:textId="77777777" w:rsidR="00890A20" w:rsidRDefault="009733A5" w:rsidP="009733A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D164CA5" w14:textId="77777777" w:rsidR="00890A20" w:rsidRDefault="00890A20" w:rsidP="009733A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0B874909" w14:textId="77777777" w:rsidR="00890A20" w:rsidRDefault="00890A20" w:rsidP="009733A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00991BE" w14:textId="77777777" w:rsidR="009733A5" w:rsidRDefault="009733A5" w:rsidP="00023E8A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TASK-2: </w:t>
      </w:r>
      <w:r w:rsidR="00023E8A">
        <w:rPr>
          <w:b/>
          <w:bCs/>
          <w:sz w:val="28"/>
          <w:szCs w:val="28"/>
        </w:rPr>
        <w:t>Output compare</w:t>
      </w:r>
    </w:p>
    <w:p w14:paraId="6A291E0E" w14:textId="77777777" w:rsidR="00023E8A" w:rsidRDefault="009733A5" w:rsidP="00023E8A">
      <w:pPr>
        <w:pStyle w:val="Default"/>
        <w:jc w:val="both"/>
        <w:rPr>
          <w:sz w:val="23"/>
          <w:szCs w:val="23"/>
        </w:rPr>
      </w:pPr>
      <w:r>
        <w:rPr>
          <w:b/>
          <w:bCs/>
          <w:sz w:val="28"/>
          <w:szCs w:val="28"/>
        </w:rPr>
        <w:tab/>
      </w:r>
      <w:r w:rsidRPr="00023E8A">
        <w:t xml:space="preserve">In the second task, it is supposed to write a code that </w:t>
      </w:r>
      <w:r w:rsidR="00023E8A" w:rsidRPr="00023E8A">
        <w:t>generates a signal with a certain frequency and using the oscilloscope we should monitor it at PTT2 pin</w:t>
      </w:r>
      <w:r w:rsidR="00023E8A">
        <w:t xml:space="preserve"> after that, w</w:t>
      </w:r>
      <w:r w:rsidR="00023E8A" w:rsidRPr="00023E8A">
        <w:t>e have to measure the signal period and frequency</w:t>
      </w:r>
      <w:r w:rsidR="00023E8A">
        <w:rPr>
          <w:sz w:val="23"/>
          <w:szCs w:val="23"/>
        </w:rPr>
        <w:t xml:space="preserve">. For this task, the following code has been written: </w:t>
      </w:r>
    </w:p>
    <w:p w14:paraId="4672FED7" w14:textId="77777777" w:rsidR="00023E8A" w:rsidRPr="00023E8A" w:rsidRDefault="00023E8A" w:rsidP="00023E8A">
      <w:pPr>
        <w:pStyle w:val="Default"/>
        <w:jc w:val="both"/>
        <w:rPr>
          <w:sz w:val="23"/>
          <w:szCs w:val="23"/>
        </w:rPr>
      </w:pPr>
    </w:p>
    <w:p w14:paraId="44A74C55" w14:textId="77777777" w:rsidR="009733A5" w:rsidRDefault="009733A5" w:rsidP="00023E8A">
      <w:pPr>
        <w:pStyle w:val="Default"/>
        <w:spacing w:line="360" w:lineRule="auto"/>
        <w:jc w:val="both"/>
      </w:pPr>
      <w:r>
        <w:t xml:space="preserve"> </w:t>
      </w:r>
    </w:p>
    <w:p w14:paraId="5C1226D4" w14:textId="3791FD41" w:rsidR="003D6135" w:rsidRDefault="00174E5D" w:rsidP="00174E5D">
      <w:pPr>
        <w:pStyle w:val="Default"/>
        <w:keepNext/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EC05D" wp14:editId="632FB079">
                <wp:simplePos x="0" y="0"/>
                <wp:positionH relativeFrom="column">
                  <wp:posOffset>63500</wp:posOffset>
                </wp:positionH>
                <wp:positionV relativeFrom="paragraph">
                  <wp:posOffset>228600</wp:posOffset>
                </wp:positionV>
                <wp:extent cx="5397500" cy="34290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41BC5" w14:textId="50A74781" w:rsidR="00174E5D" w:rsidRDefault="00174E5D" w:rsidP="00174E5D">
                            <w:r>
                              <w:t>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&lt;</w:t>
                            </w:r>
                            <w:proofErr w:type="spellStart"/>
                            <w:r>
                              <w:t>hidef.h</w:t>
                            </w:r>
                            <w:proofErr w:type="spellEnd"/>
                            <w:r>
                              <w:t>&gt; /* common defines and macros */</w:t>
                            </w:r>
                          </w:p>
                          <w:p w14:paraId="2716D4FA" w14:textId="3C6EF2BC" w:rsidR="00174E5D" w:rsidRDefault="00174E5D" w:rsidP="00174E5D">
                            <w:r>
                              <w:t>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"</w:t>
                            </w:r>
                            <w:proofErr w:type="spellStart"/>
                            <w:r>
                              <w:t>derivative.h</w:t>
                            </w:r>
                            <w:proofErr w:type="spellEnd"/>
                            <w:r>
                              <w:t>" /* derivative-specific definitions */</w:t>
                            </w:r>
                          </w:p>
                          <w:p w14:paraId="28177319" w14:textId="0762EC18" w:rsidR="00174E5D" w:rsidRDefault="00174E5D" w:rsidP="00174E5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init_timer</w:t>
                            </w:r>
                            <w:proofErr w:type="spellEnd"/>
                            <w:r>
                              <w:t>(void)</w:t>
                            </w:r>
                          </w:p>
                          <w:p w14:paraId="7D851900" w14:textId="7908075E" w:rsidR="00174E5D" w:rsidRDefault="00174E5D" w:rsidP="00174E5D">
                            <w:proofErr w:type="gramStart"/>
                            <w:r>
                              <w:t>{ TSCR1</w:t>
                            </w:r>
                            <w:proofErr w:type="gramEnd"/>
                            <w:r>
                              <w:t xml:space="preserve"> = 0x80; // enable timer counter</w:t>
                            </w:r>
                          </w:p>
                          <w:p w14:paraId="51B28104" w14:textId="25775969" w:rsidR="00174E5D" w:rsidRDefault="00174E5D" w:rsidP="00174E5D">
                            <w:r>
                              <w:t xml:space="preserve">TSCR2 = 0x03; // disable timer interrupt, set </w:t>
                            </w:r>
                            <w:proofErr w:type="spellStart"/>
                            <w:r>
                              <w:t>prescaler</w:t>
                            </w:r>
                            <w:proofErr w:type="spellEnd"/>
                            <w:r>
                              <w:t xml:space="preserve"> to 8</w:t>
                            </w:r>
                          </w:p>
                          <w:p w14:paraId="1F5971EA" w14:textId="6EADE237" w:rsidR="00174E5D" w:rsidRDefault="00174E5D" w:rsidP="00174E5D">
                            <w:r>
                              <w:t>TIE_C2I=1; // enable channel 2 interrupt</w:t>
                            </w:r>
                          </w:p>
                          <w:p w14:paraId="0AB36BA2" w14:textId="7AB3B399" w:rsidR="00174E5D" w:rsidRDefault="00174E5D" w:rsidP="00174E5D">
                            <w:r>
                              <w:t>TFLG1 |= TFLG1_C2F_MASK; // Clear interrupt flags</w:t>
                            </w:r>
                          </w:p>
                          <w:p w14:paraId="24B651E2" w14:textId="5AFDEAAB" w:rsidR="00174E5D" w:rsidRDefault="00174E5D" w:rsidP="00174E5D">
                            <w:r>
                              <w:t>TIOS_IOS2=1; // enable output compare channel 2</w:t>
                            </w:r>
                          </w:p>
                          <w:p w14:paraId="4188F9CC" w14:textId="2CC74C74" w:rsidR="00174E5D" w:rsidRDefault="00174E5D" w:rsidP="00174E5D">
                            <w:r>
                              <w:t>TCTL2_OL2=1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  <w:r>
                              <w:t xml:space="preserve"> // Toggle OC2 pin</w:t>
                            </w:r>
                          </w:p>
                          <w:p w14:paraId="49111234" w14:textId="74CCC026" w:rsidR="00174E5D" w:rsidRDefault="00174E5D" w:rsidP="00174E5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main(void)</w:t>
                            </w:r>
                          </w:p>
                          <w:p w14:paraId="69A022DF" w14:textId="74758A04" w:rsidR="00174E5D" w:rsidRDefault="00174E5D" w:rsidP="00174E5D"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init</w:t>
                            </w:r>
                            <w:proofErr w:type="gramEnd"/>
                            <w:r>
                              <w:t>_timer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F533E15" w14:textId="5C3CAED7" w:rsidR="00174E5D" w:rsidRDefault="00174E5D" w:rsidP="00174E5D">
                            <w:r>
                              <w:t>__</w:t>
                            </w:r>
                            <w:proofErr w:type="spellStart"/>
                            <w:proofErr w:type="gramStart"/>
                            <w:r>
                              <w:t>asm</w:t>
                            </w:r>
                            <w:proofErr w:type="spellEnd"/>
                            <w:proofErr w:type="gramEnd"/>
                            <w:r>
                              <w:t xml:space="preserve"> CLI;</w:t>
                            </w:r>
                          </w:p>
                          <w:p w14:paraId="5EFE3D5C" w14:textId="1F0C63D2" w:rsidR="00174E5D" w:rsidRDefault="00174E5D" w:rsidP="00174E5D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>(;;){}</w:t>
                            </w:r>
                          </w:p>
                          <w:p w14:paraId="34F8C85D" w14:textId="395E307A" w:rsidR="00174E5D" w:rsidRDefault="00174E5D" w:rsidP="00174E5D">
                            <w:r>
                              <w:t>}</w:t>
                            </w:r>
                          </w:p>
                          <w:p w14:paraId="68A47971" w14:textId="6D769335" w:rsidR="00174E5D" w:rsidRDefault="00174E5D" w:rsidP="00174E5D">
                            <w:r>
                              <w:t>#</w:t>
                            </w:r>
                            <w:proofErr w:type="gramStart"/>
                            <w:r>
                              <w:t>pragma</w:t>
                            </w:r>
                            <w:proofErr w:type="gramEnd"/>
                            <w:r>
                              <w:t xml:space="preserve"> CODE_SEG NON_BANKED</w:t>
                            </w:r>
                          </w:p>
                          <w:p w14:paraId="412DE2B6" w14:textId="33465E89" w:rsidR="00174E5D" w:rsidRDefault="00174E5D" w:rsidP="00174E5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interrupt (((0x10000-Vtimch2)/2)-1) TIMCH2_ISR(void)</w:t>
                            </w:r>
                          </w:p>
                          <w:p w14:paraId="18C6579A" w14:textId="2DA58151" w:rsidR="00174E5D" w:rsidRDefault="00174E5D" w:rsidP="00174E5D">
                            <w:r>
                              <w:t>{TC2 += 1500; //start a new OC2 operation</w:t>
                            </w:r>
                          </w:p>
                          <w:p w14:paraId="11427EEB" w14:textId="6C33738A" w:rsidR="00174E5D" w:rsidRDefault="00174E5D" w:rsidP="00174E5D">
                            <w:r>
                              <w:t xml:space="preserve">//(No.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cycles (ON/OFF)= (24MHz*period(ON/OFF))/</w:t>
                            </w:r>
                            <w:proofErr w:type="spellStart"/>
                            <w:r>
                              <w:t>prescaler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60D16D" w14:textId="0CE4709E" w:rsidR="00174E5D" w:rsidRDefault="00174E5D" w:rsidP="00174E5D">
                            <w:r>
                              <w:t>//</w:t>
                            </w:r>
                            <w:proofErr w:type="gramStart"/>
                            <w:r>
                              <w:t>period(</w:t>
                            </w:r>
                            <w:proofErr w:type="gramEnd"/>
                            <w:r>
                              <w:t>ON/OFF)=1/(1KHz/2)</w:t>
                            </w:r>
                          </w:p>
                          <w:p w14:paraId="3C0348E4" w14:textId="32C11E10" w:rsidR="00174E5D" w:rsidRDefault="00174E5D" w:rsidP="00174E5D">
                            <w:r>
                              <w:t>//(24MHz*0.0005)/8=1500</w:t>
                            </w:r>
                          </w:p>
                          <w:p w14:paraId="36A8A3A6" w14:textId="35AB1C49" w:rsidR="00174E5D" w:rsidRDefault="00174E5D" w:rsidP="00174E5D">
                            <w:r>
                              <w:t>TCTL2_OL2=1; //Toggle OC2 pin</w:t>
                            </w:r>
                          </w:p>
                          <w:p w14:paraId="6B8593E6" w14:textId="7E9AF69C" w:rsidR="00174E5D" w:rsidRDefault="00174E5D" w:rsidP="00174E5D">
                            <w:r>
                              <w:t>TFLG1 =TFLG1_C2F_MASK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  <w:r>
                              <w:t xml:space="preserve"> //reset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2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5pt;margin-top:18pt;width:425pt;height:27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N3lNI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" filled="f" stroked="f">
                <v:textbox>
                  <w:txbxContent>
                    <w:p w14:paraId="59541BC5" w14:textId="50A74781" w:rsidR="00174E5D" w:rsidRDefault="00174E5D" w:rsidP="00174E5D">
                      <w:r>
                        <w:t>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&lt;</w:t>
                      </w:r>
                      <w:proofErr w:type="spellStart"/>
                      <w:r>
                        <w:t>hidef.h</w:t>
                      </w:r>
                      <w:proofErr w:type="spellEnd"/>
                      <w:r>
                        <w:t>&gt; /* common defines and macros */</w:t>
                      </w:r>
                    </w:p>
                    <w:p w14:paraId="2716D4FA" w14:textId="3C6EF2BC" w:rsidR="00174E5D" w:rsidRDefault="00174E5D" w:rsidP="00174E5D">
                      <w:r>
                        <w:t>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derivative.h</w:t>
                      </w:r>
                      <w:proofErr w:type="spellEnd"/>
                      <w:r>
                        <w:t>" /* derivative-specific definitions */</w:t>
                      </w:r>
                    </w:p>
                    <w:p w14:paraId="28177319" w14:textId="0762EC18" w:rsidR="00174E5D" w:rsidRDefault="00174E5D" w:rsidP="00174E5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init_timer</w:t>
                      </w:r>
                      <w:proofErr w:type="spellEnd"/>
                      <w:r>
                        <w:t>(void)</w:t>
                      </w:r>
                    </w:p>
                    <w:p w14:paraId="7D851900" w14:textId="7908075E" w:rsidR="00174E5D" w:rsidRDefault="00174E5D" w:rsidP="00174E5D">
                      <w:proofErr w:type="gramStart"/>
                      <w:r>
                        <w:t>{ TSCR1</w:t>
                      </w:r>
                      <w:proofErr w:type="gramEnd"/>
                      <w:r>
                        <w:t xml:space="preserve"> = 0x80; // enable timer counter</w:t>
                      </w:r>
                    </w:p>
                    <w:p w14:paraId="51B28104" w14:textId="25775969" w:rsidR="00174E5D" w:rsidRDefault="00174E5D" w:rsidP="00174E5D">
                      <w:r>
                        <w:t xml:space="preserve">TSCR2 = 0x03; // disable timer interrupt, set </w:t>
                      </w:r>
                      <w:proofErr w:type="spellStart"/>
                      <w:r>
                        <w:t>prescaler</w:t>
                      </w:r>
                      <w:proofErr w:type="spellEnd"/>
                      <w:r>
                        <w:t xml:space="preserve"> to 8</w:t>
                      </w:r>
                    </w:p>
                    <w:p w14:paraId="1F5971EA" w14:textId="6EADE237" w:rsidR="00174E5D" w:rsidRDefault="00174E5D" w:rsidP="00174E5D">
                      <w:r>
                        <w:t>TIE_C2I=1; // enable channel 2 interrupt</w:t>
                      </w:r>
                    </w:p>
                    <w:p w14:paraId="0AB36BA2" w14:textId="7AB3B399" w:rsidR="00174E5D" w:rsidRDefault="00174E5D" w:rsidP="00174E5D">
                      <w:r>
                        <w:t>TFLG1 |= TFLG1_C2F_MASK; // Clear interrupt flags</w:t>
                      </w:r>
                    </w:p>
                    <w:p w14:paraId="24B651E2" w14:textId="5AFDEAAB" w:rsidR="00174E5D" w:rsidRDefault="00174E5D" w:rsidP="00174E5D">
                      <w:r>
                        <w:t>TIOS_IOS2=1; // enable output compare channel 2</w:t>
                      </w:r>
                    </w:p>
                    <w:p w14:paraId="4188F9CC" w14:textId="2CC74C74" w:rsidR="00174E5D" w:rsidRDefault="00174E5D" w:rsidP="00174E5D">
                      <w:r>
                        <w:t>TCTL2_OL2=1</w:t>
                      </w:r>
                      <w:proofErr w:type="gramStart"/>
                      <w:r>
                        <w:t>; }</w:t>
                      </w:r>
                      <w:proofErr w:type="gramEnd"/>
                      <w:r>
                        <w:t xml:space="preserve"> // Toggle OC2 pin</w:t>
                      </w:r>
                    </w:p>
                    <w:p w14:paraId="49111234" w14:textId="74CCC026" w:rsidR="00174E5D" w:rsidRDefault="00174E5D" w:rsidP="00174E5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main(void)</w:t>
                      </w:r>
                    </w:p>
                    <w:p w14:paraId="69A022DF" w14:textId="74758A04" w:rsidR="00174E5D" w:rsidRDefault="00174E5D" w:rsidP="00174E5D"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init</w:t>
                      </w:r>
                      <w:proofErr w:type="gramEnd"/>
                      <w:r>
                        <w:t>_timer</w:t>
                      </w:r>
                      <w:proofErr w:type="spellEnd"/>
                      <w:r>
                        <w:t>();</w:t>
                      </w:r>
                    </w:p>
                    <w:p w14:paraId="5F533E15" w14:textId="5C3CAED7" w:rsidR="00174E5D" w:rsidRDefault="00174E5D" w:rsidP="00174E5D">
                      <w:r>
                        <w:t>__</w:t>
                      </w:r>
                      <w:proofErr w:type="spellStart"/>
                      <w:proofErr w:type="gramStart"/>
                      <w:r>
                        <w:t>asm</w:t>
                      </w:r>
                      <w:proofErr w:type="spellEnd"/>
                      <w:proofErr w:type="gramEnd"/>
                      <w:r>
                        <w:t xml:space="preserve"> CLI;</w:t>
                      </w:r>
                    </w:p>
                    <w:p w14:paraId="5EFE3D5C" w14:textId="1F0C63D2" w:rsidR="00174E5D" w:rsidRDefault="00174E5D" w:rsidP="00174E5D">
                      <w:proofErr w:type="gramStart"/>
                      <w:r>
                        <w:t>for</w:t>
                      </w:r>
                      <w:proofErr w:type="gramEnd"/>
                      <w:r>
                        <w:t>(;;){}</w:t>
                      </w:r>
                    </w:p>
                    <w:p w14:paraId="34F8C85D" w14:textId="395E307A" w:rsidR="00174E5D" w:rsidRDefault="00174E5D" w:rsidP="00174E5D">
                      <w:r>
                        <w:t>}</w:t>
                      </w:r>
                    </w:p>
                    <w:p w14:paraId="68A47971" w14:textId="6D769335" w:rsidR="00174E5D" w:rsidRDefault="00174E5D" w:rsidP="00174E5D">
                      <w:r>
                        <w:t>#</w:t>
                      </w:r>
                      <w:proofErr w:type="gramStart"/>
                      <w:r>
                        <w:t>pragma</w:t>
                      </w:r>
                      <w:proofErr w:type="gramEnd"/>
                      <w:r>
                        <w:t xml:space="preserve"> CODE_SEG NON_BANKED</w:t>
                      </w:r>
                    </w:p>
                    <w:p w14:paraId="412DE2B6" w14:textId="33465E89" w:rsidR="00174E5D" w:rsidRDefault="00174E5D" w:rsidP="00174E5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interrupt (((0x10000-Vtimch2)/2)-1) TIMCH2_ISR(void)</w:t>
                      </w:r>
                    </w:p>
                    <w:p w14:paraId="18C6579A" w14:textId="2DA58151" w:rsidR="00174E5D" w:rsidRDefault="00174E5D" w:rsidP="00174E5D">
                      <w:r>
                        <w:t>{TC2 += 1500; //start a new OC2 operation</w:t>
                      </w:r>
                    </w:p>
                    <w:p w14:paraId="11427EEB" w14:textId="6C33738A" w:rsidR="00174E5D" w:rsidRDefault="00174E5D" w:rsidP="00174E5D">
                      <w:r>
                        <w:t xml:space="preserve">//(No.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cycles (ON/OFF)= (24MHz*period(ON/OFF))/</w:t>
                      </w:r>
                      <w:proofErr w:type="spellStart"/>
                      <w:r>
                        <w:t>prescaler</w:t>
                      </w:r>
                      <w:proofErr w:type="spellEnd"/>
                      <w:r>
                        <w:t>)</w:t>
                      </w:r>
                    </w:p>
                    <w:p w14:paraId="4060D16D" w14:textId="0CE4709E" w:rsidR="00174E5D" w:rsidRDefault="00174E5D" w:rsidP="00174E5D">
                      <w:r>
                        <w:t>//</w:t>
                      </w:r>
                      <w:proofErr w:type="gramStart"/>
                      <w:r>
                        <w:t>period(</w:t>
                      </w:r>
                      <w:proofErr w:type="gramEnd"/>
                      <w:r>
                        <w:t>ON/OFF)=1/(1KHz/2)</w:t>
                      </w:r>
                    </w:p>
                    <w:p w14:paraId="3C0348E4" w14:textId="32C11E10" w:rsidR="00174E5D" w:rsidRDefault="00174E5D" w:rsidP="00174E5D">
                      <w:r>
                        <w:t>//(24MHz*0.0005)/8=1500</w:t>
                      </w:r>
                    </w:p>
                    <w:p w14:paraId="36A8A3A6" w14:textId="35AB1C49" w:rsidR="00174E5D" w:rsidRDefault="00174E5D" w:rsidP="00174E5D">
                      <w:r>
                        <w:t>TCTL2_OL2=1; //Toggle OC2 pin</w:t>
                      </w:r>
                    </w:p>
                    <w:p w14:paraId="6B8593E6" w14:textId="7E9AF69C" w:rsidR="00174E5D" w:rsidRDefault="00174E5D" w:rsidP="00174E5D">
                      <w:r>
                        <w:t>TFLG1 =TFLG1_C2F_MASK</w:t>
                      </w:r>
                      <w:proofErr w:type="gramStart"/>
                      <w:r>
                        <w:t>; }</w:t>
                      </w:r>
                      <w:proofErr w:type="gramEnd"/>
                      <w:r>
                        <w:t xml:space="preserve"> //reset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2 interrupt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6873E6" w14:textId="77777777" w:rsidR="009733A5" w:rsidRPr="00545C64" w:rsidRDefault="009733A5" w:rsidP="00371E6F">
      <w:pPr>
        <w:pStyle w:val="Caption"/>
      </w:pPr>
      <w:r w:rsidRPr="00545C64">
        <w:t xml:space="preserve">Figure </w:t>
      </w:r>
      <w:r w:rsidR="00371E6F">
        <w:t>5</w:t>
      </w:r>
      <w:r w:rsidRPr="00545C64">
        <w:rPr>
          <w:noProof/>
        </w:rPr>
        <w:t xml:space="preserve">: </w:t>
      </w:r>
      <w:r w:rsidR="00023E8A">
        <w:rPr>
          <w:noProof/>
        </w:rPr>
        <w:t>generating a signal</w:t>
      </w:r>
      <w:r w:rsidR="003D6135">
        <w:rPr>
          <w:noProof/>
        </w:rPr>
        <w:t xml:space="preserve"> ( 50% duty cycle)</w:t>
      </w:r>
    </w:p>
    <w:p w14:paraId="25331313" w14:textId="77777777" w:rsidR="009733A5" w:rsidRDefault="009733A5" w:rsidP="009733A5">
      <w:pPr>
        <w:pStyle w:val="Default"/>
        <w:spacing w:line="360" w:lineRule="auto"/>
        <w:jc w:val="both"/>
      </w:pPr>
    </w:p>
    <w:p w14:paraId="336F958C" w14:textId="77777777" w:rsidR="009733A5" w:rsidRDefault="009733A5" w:rsidP="009733A5">
      <w:pPr>
        <w:pStyle w:val="Default"/>
        <w:spacing w:line="360" w:lineRule="auto"/>
        <w:ind w:firstLine="7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 program should be downloaded to the Dragon Plus Trainer to verify that it works correctly.</w:t>
      </w:r>
    </w:p>
    <w:p w14:paraId="5AC8E6F0" w14:textId="77777777" w:rsidR="009733A5" w:rsidRDefault="00023E8A" w:rsidP="00023E8A">
      <w:pPr>
        <w:pStyle w:val="Default"/>
        <w:spacing w:line="360" w:lineRule="auto"/>
        <w:jc w:val="both"/>
      </w:pPr>
      <w:r>
        <w:t xml:space="preserve">The following figure shows the output of PTT2 pin </w:t>
      </w:r>
      <w:r w:rsidR="003D6135">
        <w:t>in which the frequency and period can be measured:</w:t>
      </w:r>
    </w:p>
    <w:p w14:paraId="68505F2D" w14:textId="77777777" w:rsidR="003D6135" w:rsidRDefault="003D6135" w:rsidP="00023E8A">
      <w:pPr>
        <w:pStyle w:val="Default"/>
        <w:spacing w:line="360" w:lineRule="auto"/>
        <w:jc w:val="both"/>
      </w:pPr>
    </w:p>
    <w:p w14:paraId="6E6020F4" w14:textId="77777777" w:rsidR="003D6135" w:rsidRDefault="003D6135" w:rsidP="00023E8A">
      <w:pPr>
        <w:pStyle w:val="Default"/>
        <w:spacing w:line="360" w:lineRule="auto"/>
        <w:jc w:val="both"/>
      </w:pPr>
    </w:p>
    <w:p w14:paraId="78DD2826" w14:textId="77777777" w:rsidR="003D6135" w:rsidRDefault="003D6135" w:rsidP="00023E8A">
      <w:pPr>
        <w:pStyle w:val="Default"/>
        <w:spacing w:line="360" w:lineRule="auto"/>
        <w:jc w:val="both"/>
      </w:pPr>
    </w:p>
    <w:p w14:paraId="575A2F37" w14:textId="77777777" w:rsidR="003D6135" w:rsidRDefault="003D6135" w:rsidP="00023E8A">
      <w:pPr>
        <w:pStyle w:val="Default"/>
        <w:spacing w:line="360" w:lineRule="auto"/>
        <w:jc w:val="both"/>
      </w:pPr>
    </w:p>
    <w:p w14:paraId="39D24319" w14:textId="77777777" w:rsidR="003D6135" w:rsidRDefault="003D6135" w:rsidP="00023E8A">
      <w:pPr>
        <w:pStyle w:val="Default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00BC6B7" wp14:editId="0ED34389">
            <wp:extent cx="5086350" cy="3371850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4E20F" w14:textId="77777777" w:rsidR="003D6135" w:rsidRDefault="003D6135" w:rsidP="00371E6F">
      <w:pPr>
        <w:pStyle w:val="Caption"/>
        <w:jc w:val="left"/>
        <w:rPr>
          <w:noProof/>
        </w:rPr>
      </w:pPr>
      <w:r>
        <w:t xml:space="preserve">   </w:t>
      </w:r>
      <w:r w:rsidR="00371E6F">
        <w:tab/>
      </w:r>
      <w:r w:rsidR="00371E6F">
        <w:tab/>
      </w:r>
      <w:r>
        <w:t xml:space="preserve">  </w:t>
      </w:r>
      <w:r w:rsidRPr="00545C64">
        <w:t xml:space="preserve">Figure </w:t>
      </w:r>
      <w:r w:rsidR="00371E6F">
        <w:t>6</w:t>
      </w:r>
      <w:r w:rsidRPr="00545C64">
        <w:rPr>
          <w:noProof/>
        </w:rPr>
        <w:t xml:space="preserve">: </w:t>
      </w:r>
      <w:r>
        <w:rPr>
          <w:noProof/>
        </w:rPr>
        <w:t xml:space="preserve">PTT2 pin output ( 50% duty cycle) </w:t>
      </w:r>
    </w:p>
    <w:p w14:paraId="03413A56" w14:textId="77777777" w:rsidR="00A57DDD" w:rsidRDefault="00A57DDD" w:rsidP="00A57DDD">
      <w:pPr>
        <w:rPr>
          <w:sz w:val="24"/>
          <w:szCs w:val="24"/>
        </w:rPr>
      </w:pPr>
      <w:r w:rsidRPr="00A57DDD">
        <w:rPr>
          <w:b/>
          <w:bCs/>
          <w:sz w:val="24"/>
          <w:szCs w:val="24"/>
        </w:rPr>
        <w:t xml:space="preserve">Comment: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clearly seen that the signal has a frequency of 1 KHz and period of 1/f which is 1 ms with duty cycle equals to 50%.</w:t>
      </w:r>
    </w:p>
    <w:p w14:paraId="7867A365" w14:textId="77777777" w:rsidR="00A57DDD" w:rsidRDefault="00A57DDD" w:rsidP="00A57DDD">
      <w:pPr>
        <w:rPr>
          <w:sz w:val="24"/>
          <w:szCs w:val="24"/>
        </w:rPr>
      </w:pPr>
    </w:p>
    <w:p w14:paraId="3AF455B3" w14:textId="77777777" w:rsidR="00A57DDD" w:rsidRDefault="00A57DDD" w:rsidP="00A57DDD">
      <w:pPr>
        <w:rPr>
          <w:sz w:val="24"/>
          <w:szCs w:val="24"/>
        </w:rPr>
      </w:pPr>
      <w:r>
        <w:rPr>
          <w:sz w:val="24"/>
          <w:szCs w:val="24"/>
        </w:rPr>
        <w:t xml:space="preserve">After that, we have been asked to modify the program to generate a signal with duty cycle equals to 30%  </w:t>
      </w:r>
      <w:proofErr w:type="gramStart"/>
      <w:r>
        <w:rPr>
          <w:sz w:val="24"/>
          <w:szCs w:val="24"/>
        </w:rPr>
        <w:t>( 30</w:t>
      </w:r>
      <w:proofErr w:type="gramEnd"/>
      <w:r>
        <w:rPr>
          <w:sz w:val="24"/>
          <w:szCs w:val="24"/>
        </w:rPr>
        <w:t xml:space="preserve"> % ON and 70% off)</w:t>
      </w:r>
    </w:p>
    <w:p w14:paraId="4A88961C" w14:textId="77777777" w:rsidR="00A57DDD" w:rsidRDefault="00A57DDD" w:rsidP="00A57DDD">
      <w:pPr>
        <w:rPr>
          <w:sz w:val="24"/>
          <w:szCs w:val="24"/>
        </w:rPr>
      </w:pPr>
    </w:p>
    <w:p w14:paraId="74F38117" w14:textId="77777777" w:rsidR="000F6BF9" w:rsidRDefault="000F6BF9" w:rsidP="00A57DDD">
      <w:pPr>
        <w:rPr>
          <w:sz w:val="24"/>
          <w:szCs w:val="24"/>
        </w:rPr>
      </w:pPr>
      <w:r>
        <w:rPr>
          <w:sz w:val="24"/>
          <w:szCs w:val="24"/>
        </w:rPr>
        <w:t>To calculate the TC2 for the high period:</w:t>
      </w:r>
    </w:p>
    <w:p w14:paraId="3CAC5627" w14:textId="77777777" w:rsidR="000F6BF9" w:rsidRDefault="000F6BF9" w:rsidP="00A57DDD">
      <w:pPr>
        <w:rPr>
          <w:sz w:val="24"/>
          <w:szCs w:val="24"/>
        </w:rPr>
      </w:pPr>
    </w:p>
    <w:p w14:paraId="3A71E751" w14:textId="77777777" w:rsidR="000F6BF9" w:rsidRPr="000F6BF9" w:rsidRDefault="000F6BF9" w:rsidP="000F6BF9">
      <w:pPr>
        <w:rPr>
          <w:b/>
          <w:bCs/>
          <w:sz w:val="24"/>
          <w:szCs w:val="24"/>
        </w:rPr>
      </w:pPr>
      <w:r w:rsidRPr="000F6BF9">
        <w:rPr>
          <w:b/>
          <w:bCs/>
          <w:sz w:val="24"/>
          <w:szCs w:val="24"/>
        </w:rPr>
        <w:t xml:space="preserve">(No. </w:t>
      </w:r>
      <w:proofErr w:type="gramStart"/>
      <w:r w:rsidRPr="000F6BF9">
        <w:rPr>
          <w:b/>
          <w:bCs/>
          <w:sz w:val="24"/>
          <w:szCs w:val="24"/>
        </w:rPr>
        <w:t>of</w:t>
      </w:r>
      <w:proofErr w:type="gramEnd"/>
      <w:r w:rsidRPr="000F6BF9">
        <w:rPr>
          <w:b/>
          <w:bCs/>
          <w:sz w:val="24"/>
          <w:szCs w:val="24"/>
        </w:rPr>
        <w:t xml:space="preserve"> cycles (ON)= (24MHz*period(ON))/</w:t>
      </w:r>
      <w:proofErr w:type="spellStart"/>
      <w:r w:rsidRPr="000F6BF9">
        <w:rPr>
          <w:b/>
          <w:bCs/>
          <w:sz w:val="24"/>
          <w:szCs w:val="24"/>
        </w:rPr>
        <w:t>prescaler</w:t>
      </w:r>
      <w:proofErr w:type="spellEnd"/>
      <w:r w:rsidRPr="000F6BF9">
        <w:rPr>
          <w:b/>
          <w:bCs/>
          <w:sz w:val="24"/>
          <w:szCs w:val="24"/>
        </w:rPr>
        <w:t>)</w:t>
      </w:r>
    </w:p>
    <w:p w14:paraId="3EC3DD67" w14:textId="77777777" w:rsidR="000F6BF9" w:rsidRPr="000F6BF9" w:rsidRDefault="000F6BF9" w:rsidP="000F6BF9">
      <w:pPr>
        <w:rPr>
          <w:b/>
          <w:bCs/>
          <w:sz w:val="24"/>
          <w:szCs w:val="24"/>
        </w:rPr>
      </w:pPr>
      <w:proofErr w:type="gramStart"/>
      <w:r w:rsidRPr="000F6BF9">
        <w:rPr>
          <w:b/>
          <w:bCs/>
          <w:sz w:val="24"/>
          <w:szCs w:val="24"/>
        </w:rPr>
        <w:t>period</w:t>
      </w:r>
      <w:proofErr w:type="gramEnd"/>
      <w:r w:rsidRPr="000F6BF9">
        <w:rPr>
          <w:b/>
          <w:bCs/>
          <w:sz w:val="24"/>
          <w:szCs w:val="24"/>
        </w:rPr>
        <w:t>(ON)=1/(1KHz)* 0.3 = 0.0003</w:t>
      </w:r>
    </w:p>
    <w:p w14:paraId="7B117D20" w14:textId="77777777" w:rsidR="000F6BF9" w:rsidRPr="000F6BF9" w:rsidRDefault="000F6BF9" w:rsidP="000F6BF9">
      <w:pPr>
        <w:tabs>
          <w:tab w:val="left" w:pos="2655"/>
        </w:tabs>
        <w:rPr>
          <w:b/>
          <w:bCs/>
          <w:sz w:val="24"/>
          <w:szCs w:val="24"/>
        </w:rPr>
      </w:pPr>
      <w:r w:rsidRPr="000F6BF9">
        <w:rPr>
          <w:b/>
          <w:bCs/>
          <w:sz w:val="24"/>
          <w:szCs w:val="24"/>
        </w:rPr>
        <w:tab/>
      </w:r>
    </w:p>
    <w:p w14:paraId="68FA241E" w14:textId="77777777" w:rsidR="000F6BF9" w:rsidRDefault="000F6BF9" w:rsidP="000F6BF9">
      <w:pPr>
        <w:rPr>
          <w:b/>
          <w:bCs/>
          <w:sz w:val="24"/>
          <w:szCs w:val="24"/>
        </w:rPr>
      </w:pPr>
      <w:r w:rsidRPr="000F6BF9">
        <w:rPr>
          <w:b/>
          <w:bCs/>
          <w:sz w:val="24"/>
          <w:szCs w:val="24"/>
        </w:rPr>
        <w:sym w:font="Wingdings" w:char="F0E0"/>
      </w:r>
      <w:r w:rsidRPr="000F6BF9">
        <w:rPr>
          <w:b/>
          <w:bCs/>
          <w:sz w:val="24"/>
          <w:szCs w:val="24"/>
        </w:rPr>
        <w:t xml:space="preserve">TC2 (high) =  (24MHz*0.0003)/8=900 </w:t>
      </w:r>
    </w:p>
    <w:p w14:paraId="5F487787" w14:textId="77777777" w:rsidR="000F6BF9" w:rsidRDefault="000F6BF9" w:rsidP="000F6BF9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TC2 (low) = 3000-900 = 2100</w:t>
      </w:r>
    </w:p>
    <w:p w14:paraId="7A1E4DB5" w14:textId="77777777" w:rsidR="000F6BF9" w:rsidRDefault="000F6BF9" w:rsidP="000F6BF9">
      <w:pPr>
        <w:rPr>
          <w:sz w:val="24"/>
          <w:szCs w:val="24"/>
        </w:rPr>
      </w:pPr>
    </w:p>
    <w:p w14:paraId="77980685" w14:textId="77777777" w:rsidR="000F6BF9" w:rsidRDefault="000F6BF9" w:rsidP="000F6BF9">
      <w:pPr>
        <w:rPr>
          <w:sz w:val="24"/>
          <w:szCs w:val="24"/>
        </w:rPr>
      </w:pPr>
    </w:p>
    <w:p w14:paraId="1E3F2091" w14:textId="77777777" w:rsidR="000F6BF9" w:rsidRPr="000F6BF9" w:rsidRDefault="000F6BF9" w:rsidP="000F6BF9">
      <w:pPr>
        <w:rPr>
          <w:sz w:val="24"/>
          <w:szCs w:val="24"/>
        </w:rPr>
      </w:pPr>
      <w:r>
        <w:rPr>
          <w:sz w:val="24"/>
          <w:szCs w:val="24"/>
        </w:rPr>
        <w:t xml:space="preserve">The following code shows the full </w:t>
      </w: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 </w:t>
      </w:r>
    </w:p>
    <w:p w14:paraId="76D12514" w14:textId="77777777" w:rsidR="003D6135" w:rsidRDefault="003D6135" w:rsidP="003D613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0885844" w14:textId="77777777" w:rsidR="003D6135" w:rsidRDefault="003D6135" w:rsidP="009733A5">
      <w:pPr>
        <w:pStyle w:val="Default"/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19AF070A" w14:textId="77777777" w:rsidR="003D6135" w:rsidRDefault="003D6135" w:rsidP="009733A5">
      <w:pPr>
        <w:pStyle w:val="Default"/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6AADD868" w14:textId="77777777" w:rsidR="003D6135" w:rsidRDefault="003D6135" w:rsidP="009733A5">
      <w:pPr>
        <w:pStyle w:val="Default"/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2A53FC74" w14:textId="4718D221" w:rsidR="003D6135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EA90A" wp14:editId="1AE6118C">
                <wp:simplePos x="0" y="0"/>
                <wp:positionH relativeFrom="column">
                  <wp:posOffset>-444500</wp:posOffset>
                </wp:positionH>
                <wp:positionV relativeFrom="paragraph">
                  <wp:posOffset>-114300</wp:posOffset>
                </wp:positionV>
                <wp:extent cx="5588000" cy="4000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973CD" w14:textId="3819F778" w:rsidR="00174E5D" w:rsidRDefault="00174E5D" w:rsidP="00174E5D">
                            <w:r>
                              <w:t>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&lt;</w:t>
                            </w:r>
                            <w:proofErr w:type="spellStart"/>
                            <w:r>
                              <w:t>hidef.h</w:t>
                            </w:r>
                            <w:proofErr w:type="spellEnd"/>
                            <w:r>
                              <w:t>&gt; /* common defines and macros */</w:t>
                            </w:r>
                          </w:p>
                          <w:p w14:paraId="1E3E0E16" w14:textId="5737803F" w:rsidR="00174E5D" w:rsidRDefault="00174E5D" w:rsidP="00174E5D">
                            <w:r>
                              <w:t>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"</w:t>
                            </w:r>
                            <w:proofErr w:type="spellStart"/>
                            <w:r>
                              <w:t>derivative.h</w:t>
                            </w:r>
                            <w:proofErr w:type="spellEnd"/>
                            <w:r>
                              <w:t>" /* derivative-specific definitions */</w:t>
                            </w:r>
                          </w:p>
                          <w:p w14:paraId="518C861E" w14:textId="073FDFEF" w:rsidR="00174E5D" w:rsidRDefault="00174E5D" w:rsidP="00174E5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init_timer</w:t>
                            </w:r>
                            <w:proofErr w:type="spellEnd"/>
                            <w:r>
                              <w:t>(void)</w:t>
                            </w:r>
                          </w:p>
                          <w:p w14:paraId="450E23B8" w14:textId="387E8EA5" w:rsidR="00174E5D" w:rsidRDefault="00174E5D" w:rsidP="00174E5D">
                            <w:proofErr w:type="gramStart"/>
                            <w:r>
                              <w:t>{ TSCR1</w:t>
                            </w:r>
                            <w:proofErr w:type="gramEnd"/>
                            <w:r>
                              <w:t xml:space="preserve"> = 0x80; // enable timer counter</w:t>
                            </w:r>
                          </w:p>
                          <w:p w14:paraId="3CF16C34" w14:textId="45782A9E" w:rsidR="00174E5D" w:rsidRDefault="00174E5D" w:rsidP="00174E5D">
                            <w:r>
                              <w:t xml:space="preserve">TSCR2 = 0x03; // disable timer interrupt, set </w:t>
                            </w:r>
                            <w:proofErr w:type="spellStart"/>
                            <w:r>
                              <w:t>prescaler</w:t>
                            </w:r>
                            <w:proofErr w:type="spellEnd"/>
                            <w:r>
                              <w:t xml:space="preserve"> to 8</w:t>
                            </w:r>
                          </w:p>
                          <w:p w14:paraId="2DC88668" w14:textId="2E07BBFA" w:rsidR="00174E5D" w:rsidRDefault="00174E5D" w:rsidP="00174E5D">
                            <w:r>
                              <w:t>TIE_C2I=1; // enable channel 2 interrupt</w:t>
                            </w:r>
                          </w:p>
                          <w:p w14:paraId="229A6239" w14:textId="5057601F" w:rsidR="00174E5D" w:rsidRDefault="00174E5D" w:rsidP="00174E5D">
                            <w:r>
                              <w:t>TFLG1 |= TFLG1_C2F_MASK; // Clear interrupt flags</w:t>
                            </w:r>
                          </w:p>
                          <w:p w14:paraId="5F00242F" w14:textId="430F5DE7" w:rsidR="00174E5D" w:rsidRDefault="00174E5D" w:rsidP="00174E5D">
                            <w:r>
                              <w:t>TIOS_IOS2=1; // enable output compare channel 2</w:t>
                            </w:r>
                          </w:p>
                          <w:p w14:paraId="7349A6B2" w14:textId="3F923C30" w:rsidR="00174E5D" w:rsidRDefault="00174E5D" w:rsidP="00174E5D">
                            <w:r>
                              <w:t>TCTL2_OL2=1;</w:t>
                            </w:r>
                          </w:p>
                          <w:p w14:paraId="1853417D" w14:textId="681BCC09" w:rsidR="00174E5D" w:rsidRDefault="00174E5D" w:rsidP="00174E5D">
                            <w:r>
                              <w:t>TCTL2_OM2=1;</w:t>
                            </w:r>
                          </w:p>
                          <w:p w14:paraId="2F5A145D" w14:textId="073BF963" w:rsidR="00174E5D" w:rsidRDefault="00174E5D" w:rsidP="00174E5D">
                            <w:r>
                              <w:t>} // Toggle OC2 pin</w:t>
                            </w:r>
                          </w:p>
                          <w:p w14:paraId="046DB041" w14:textId="0556F306" w:rsidR="00174E5D" w:rsidRDefault="00174E5D" w:rsidP="00174E5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main(void)</w:t>
                            </w:r>
                          </w:p>
                          <w:p w14:paraId="0C853B99" w14:textId="73B5E992" w:rsidR="00174E5D" w:rsidRDefault="00174E5D" w:rsidP="00174E5D"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init</w:t>
                            </w:r>
                            <w:proofErr w:type="gramEnd"/>
                            <w:r>
                              <w:t>_timer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9CE4190" w14:textId="24CE6F51" w:rsidR="00174E5D" w:rsidRDefault="00174E5D" w:rsidP="00174E5D">
                            <w:r>
                              <w:t>__</w:t>
                            </w:r>
                            <w:proofErr w:type="spellStart"/>
                            <w:proofErr w:type="gramStart"/>
                            <w:r>
                              <w:t>asm</w:t>
                            </w:r>
                            <w:proofErr w:type="spellEnd"/>
                            <w:proofErr w:type="gramEnd"/>
                            <w:r>
                              <w:t xml:space="preserve"> CLI;</w:t>
                            </w:r>
                          </w:p>
                          <w:p w14:paraId="7F54752E" w14:textId="1E9131D9" w:rsidR="00174E5D" w:rsidRDefault="00174E5D" w:rsidP="00174E5D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>(;;){}</w:t>
                            </w:r>
                          </w:p>
                          <w:p w14:paraId="051D864F" w14:textId="433206E2" w:rsidR="00174E5D" w:rsidRDefault="00174E5D" w:rsidP="00174E5D">
                            <w:r>
                              <w:t>}</w:t>
                            </w:r>
                          </w:p>
                          <w:p w14:paraId="61930826" w14:textId="713ED6A7" w:rsidR="00174E5D" w:rsidRDefault="00174E5D" w:rsidP="00174E5D">
                            <w:r>
                              <w:t>#</w:t>
                            </w:r>
                            <w:proofErr w:type="gramStart"/>
                            <w:r>
                              <w:t>pragma</w:t>
                            </w:r>
                            <w:proofErr w:type="gramEnd"/>
                            <w:r>
                              <w:t xml:space="preserve"> CODE_SEG NON_BANKED</w:t>
                            </w:r>
                          </w:p>
                          <w:p w14:paraId="536A2C47" w14:textId="13ACA28E" w:rsidR="00174E5D" w:rsidRDefault="00174E5D" w:rsidP="00174E5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interrupt (((0x10000-Vtimch2)/2)-1) TIMCH2_ISR(void)</w:t>
                            </w:r>
                          </w:p>
                          <w:p w14:paraId="227EBFC3" w14:textId="60E4D7AF" w:rsidR="00174E5D" w:rsidRDefault="00174E5D" w:rsidP="00174E5D">
                            <w:proofErr w:type="gramStart"/>
                            <w:r>
                              <w:t>{ /</w:t>
                            </w:r>
                            <w:proofErr w:type="gramEnd"/>
                            <w:r>
                              <w:t>/start a new OC2 operation</w:t>
                            </w:r>
                          </w:p>
                          <w:p w14:paraId="5CA8FF2C" w14:textId="463333F5" w:rsidR="00174E5D" w:rsidRDefault="00174E5D" w:rsidP="00174E5D">
                            <w:r>
                              <w:t xml:space="preserve">//(No.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cycles (ON/OFF)= (24MHz*period(ON/OFF))/</w:t>
                            </w:r>
                            <w:proofErr w:type="spellStart"/>
                            <w:r>
                              <w:t>prescaler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D488E0C" w14:textId="355D209C" w:rsidR="00174E5D" w:rsidRDefault="00174E5D" w:rsidP="00174E5D">
                            <w:r>
                              <w:t>//</w:t>
                            </w:r>
                            <w:proofErr w:type="gramStart"/>
                            <w:r>
                              <w:t>period(</w:t>
                            </w:r>
                            <w:proofErr w:type="gramEnd"/>
                            <w:r>
                              <w:t>ON/OFF)=1/(1KHz/2)</w:t>
                            </w:r>
                          </w:p>
                          <w:p w14:paraId="183237BE" w14:textId="50B8DC02" w:rsidR="00174E5D" w:rsidRDefault="00174E5D" w:rsidP="00174E5D">
                            <w:r>
                              <w:t>//(24MHz*0.0005)/8=1500</w:t>
                            </w:r>
                          </w:p>
                          <w:p w14:paraId="334B8CA7" w14:textId="5EDD22AC" w:rsidR="00174E5D" w:rsidRDefault="00174E5D" w:rsidP="00174E5D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(TCTL2_OL2 == 1){</w:t>
                            </w:r>
                          </w:p>
                          <w:p w14:paraId="15B8F0F5" w14:textId="22DAF00E" w:rsidR="00174E5D" w:rsidRDefault="00174E5D" w:rsidP="00174E5D">
                            <w:r>
                              <w:t>TC2 +=</w:t>
                            </w:r>
                            <w:proofErr w:type="gramStart"/>
                            <w:r>
                              <w:t>900 ;</w:t>
                            </w:r>
                            <w:proofErr w:type="gramEnd"/>
                          </w:p>
                          <w:p w14:paraId="7905346C" w14:textId="44381F8E" w:rsidR="00174E5D" w:rsidRDefault="00174E5D" w:rsidP="00174E5D">
                            <w:r>
                              <w:t>TCTL2_OL2 = 0;</w:t>
                            </w:r>
                          </w:p>
                          <w:p w14:paraId="57B90859" w14:textId="381F5597" w:rsidR="00174E5D" w:rsidRDefault="00174E5D" w:rsidP="00174E5D">
                            <w:r>
                              <w:t>TFLG1 = TFLG1_C2F_MASK;</w:t>
                            </w:r>
                          </w:p>
                          <w:p w14:paraId="70821492" w14:textId="77777777" w:rsidR="00174E5D" w:rsidRDefault="00174E5D" w:rsidP="00174E5D"/>
                          <w:p w14:paraId="495C27DD" w14:textId="77777777" w:rsidR="00174E5D" w:rsidRDefault="00174E5D" w:rsidP="00174E5D">
                            <w:r>
                              <w:t xml:space="preserve">}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if(TCTL2_OL2 == 0){</w:t>
                            </w:r>
                          </w:p>
                          <w:p w14:paraId="6F7228D1" w14:textId="77777777" w:rsidR="00174E5D" w:rsidRDefault="00174E5D" w:rsidP="00174E5D"/>
                          <w:p w14:paraId="0994CA79" w14:textId="252354E1" w:rsidR="00174E5D" w:rsidRDefault="00174E5D" w:rsidP="00174E5D">
                            <w:r>
                              <w:t>TC2 +=2100;</w:t>
                            </w:r>
                          </w:p>
                          <w:p w14:paraId="2C2830D7" w14:textId="77777777" w:rsidR="00174E5D" w:rsidRDefault="00174E5D" w:rsidP="00174E5D"/>
                          <w:p w14:paraId="1CE67A61" w14:textId="577BF91A" w:rsidR="00174E5D" w:rsidRDefault="00174E5D" w:rsidP="00174E5D">
                            <w:r>
                              <w:t>TCTL2_OL2 = 1;</w:t>
                            </w:r>
                          </w:p>
                          <w:p w14:paraId="50F19FA6" w14:textId="77777777" w:rsidR="00174E5D" w:rsidRDefault="00174E5D" w:rsidP="00174E5D"/>
                          <w:p w14:paraId="608676EC" w14:textId="4A105195" w:rsidR="00174E5D" w:rsidRDefault="00174E5D" w:rsidP="00174E5D">
                            <w:r>
                              <w:t>TFLG1 = TFLG1_C2F_MASK;</w:t>
                            </w:r>
                          </w:p>
                          <w:p w14:paraId="218D30D9" w14:textId="77777777" w:rsidR="00174E5D" w:rsidRDefault="00174E5D" w:rsidP="00174E5D"/>
                          <w:p w14:paraId="4097CB00" w14:textId="77777777" w:rsidR="00174E5D" w:rsidRDefault="00174E5D" w:rsidP="00174E5D">
                            <w:r>
                              <w:t>}</w:t>
                            </w:r>
                          </w:p>
                          <w:p w14:paraId="1A53947F" w14:textId="77777777" w:rsidR="00174E5D" w:rsidRDefault="00174E5D" w:rsidP="00174E5D"/>
                          <w:p w14:paraId="13748948" w14:textId="77777777" w:rsidR="00174E5D" w:rsidRDefault="00174E5D" w:rsidP="00174E5D"/>
                          <w:p w14:paraId="78C34B05" w14:textId="77777777" w:rsidR="00174E5D" w:rsidRDefault="00174E5D" w:rsidP="00174E5D"/>
                          <w:p w14:paraId="77220409" w14:textId="77777777" w:rsidR="00174E5D" w:rsidRDefault="00174E5D" w:rsidP="00174E5D"/>
                          <w:p w14:paraId="6F01CBF9" w14:textId="77777777" w:rsidR="00174E5D" w:rsidRDefault="00174E5D" w:rsidP="00174E5D"/>
                          <w:p w14:paraId="32FAEF4B" w14:textId="77777777" w:rsidR="00174E5D" w:rsidRDefault="00174E5D" w:rsidP="00174E5D"/>
                          <w:p w14:paraId="5FBAD002" w14:textId="77777777" w:rsidR="00174E5D" w:rsidRDefault="00174E5D" w:rsidP="00174E5D"/>
                          <w:p w14:paraId="647EDB2A" w14:textId="1CCACCAC" w:rsidR="00174E5D" w:rsidRDefault="00174E5D" w:rsidP="00174E5D">
                            <w:r>
                              <w:t xml:space="preserve">} //reset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2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left:0;text-align:left;margin-left:-34.95pt;margin-top:-8.95pt;width:440pt;height:3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wqUtACAAAY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" filled="f" stroked="f">
                <v:textbox>
                  <w:txbxContent>
                    <w:p w14:paraId="70F973CD" w14:textId="3819F778" w:rsidR="00174E5D" w:rsidRDefault="00174E5D" w:rsidP="00174E5D">
                      <w:r>
                        <w:t>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&lt;</w:t>
                      </w:r>
                      <w:proofErr w:type="spellStart"/>
                      <w:r>
                        <w:t>hidef.h</w:t>
                      </w:r>
                      <w:proofErr w:type="spellEnd"/>
                      <w:r>
                        <w:t>&gt; /* common defines and macros */</w:t>
                      </w:r>
                    </w:p>
                    <w:p w14:paraId="1E3E0E16" w14:textId="5737803F" w:rsidR="00174E5D" w:rsidRDefault="00174E5D" w:rsidP="00174E5D">
                      <w:r>
                        <w:t>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derivative.h</w:t>
                      </w:r>
                      <w:proofErr w:type="spellEnd"/>
                      <w:r>
                        <w:t>" /* derivative-specific definitions */</w:t>
                      </w:r>
                    </w:p>
                    <w:p w14:paraId="518C861E" w14:textId="073FDFEF" w:rsidR="00174E5D" w:rsidRDefault="00174E5D" w:rsidP="00174E5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init_timer</w:t>
                      </w:r>
                      <w:proofErr w:type="spellEnd"/>
                      <w:r>
                        <w:t>(void)</w:t>
                      </w:r>
                    </w:p>
                    <w:p w14:paraId="450E23B8" w14:textId="387E8EA5" w:rsidR="00174E5D" w:rsidRDefault="00174E5D" w:rsidP="00174E5D">
                      <w:proofErr w:type="gramStart"/>
                      <w:r>
                        <w:t>{ TSCR1</w:t>
                      </w:r>
                      <w:proofErr w:type="gramEnd"/>
                      <w:r>
                        <w:t xml:space="preserve"> = 0x80; // enable timer counter</w:t>
                      </w:r>
                    </w:p>
                    <w:p w14:paraId="3CF16C34" w14:textId="45782A9E" w:rsidR="00174E5D" w:rsidRDefault="00174E5D" w:rsidP="00174E5D">
                      <w:r>
                        <w:t xml:space="preserve">TSCR2 = 0x03; // disable timer interrupt, set </w:t>
                      </w:r>
                      <w:proofErr w:type="spellStart"/>
                      <w:r>
                        <w:t>prescaler</w:t>
                      </w:r>
                      <w:proofErr w:type="spellEnd"/>
                      <w:r>
                        <w:t xml:space="preserve"> to 8</w:t>
                      </w:r>
                    </w:p>
                    <w:p w14:paraId="2DC88668" w14:textId="2E07BBFA" w:rsidR="00174E5D" w:rsidRDefault="00174E5D" w:rsidP="00174E5D">
                      <w:r>
                        <w:t>TIE_C2I=1; // enable channel 2 interrupt</w:t>
                      </w:r>
                    </w:p>
                    <w:p w14:paraId="229A6239" w14:textId="5057601F" w:rsidR="00174E5D" w:rsidRDefault="00174E5D" w:rsidP="00174E5D">
                      <w:r>
                        <w:t>TFLG1 |= TFLG1_C2F_MASK; // Clear interrupt flags</w:t>
                      </w:r>
                    </w:p>
                    <w:p w14:paraId="5F00242F" w14:textId="430F5DE7" w:rsidR="00174E5D" w:rsidRDefault="00174E5D" w:rsidP="00174E5D">
                      <w:r>
                        <w:t>TIOS_IOS2=1; // enable output compare channel 2</w:t>
                      </w:r>
                    </w:p>
                    <w:p w14:paraId="7349A6B2" w14:textId="3F923C30" w:rsidR="00174E5D" w:rsidRDefault="00174E5D" w:rsidP="00174E5D">
                      <w:r>
                        <w:t>TCTL2_OL2=1;</w:t>
                      </w:r>
                    </w:p>
                    <w:p w14:paraId="1853417D" w14:textId="681BCC09" w:rsidR="00174E5D" w:rsidRDefault="00174E5D" w:rsidP="00174E5D">
                      <w:r>
                        <w:t>TCTL2_OM2=1;</w:t>
                      </w:r>
                    </w:p>
                    <w:p w14:paraId="2F5A145D" w14:textId="073BF963" w:rsidR="00174E5D" w:rsidRDefault="00174E5D" w:rsidP="00174E5D">
                      <w:r>
                        <w:t>} // Toggle OC2 pin</w:t>
                      </w:r>
                    </w:p>
                    <w:p w14:paraId="046DB041" w14:textId="0556F306" w:rsidR="00174E5D" w:rsidRDefault="00174E5D" w:rsidP="00174E5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main(void)</w:t>
                      </w:r>
                    </w:p>
                    <w:p w14:paraId="0C853B99" w14:textId="73B5E992" w:rsidR="00174E5D" w:rsidRDefault="00174E5D" w:rsidP="00174E5D"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init</w:t>
                      </w:r>
                      <w:proofErr w:type="gramEnd"/>
                      <w:r>
                        <w:t>_timer</w:t>
                      </w:r>
                      <w:proofErr w:type="spellEnd"/>
                      <w:r>
                        <w:t>();</w:t>
                      </w:r>
                    </w:p>
                    <w:p w14:paraId="79CE4190" w14:textId="24CE6F51" w:rsidR="00174E5D" w:rsidRDefault="00174E5D" w:rsidP="00174E5D">
                      <w:r>
                        <w:t>__</w:t>
                      </w:r>
                      <w:proofErr w:type="spellStart"/>
                      <w:proofErr w:type="gramStart"/>
                      <w:r>
                        <w:t>asm</w:t>
                      </w:r>
                      <w:proofErr w:type="spellEnd"/>
                      <w:proofErr w:type="gramEnd"/>
                      <w:r>
                        <w:t xml:space="preserve"> CLI;</w:t>
                      </w:r>
                    </w:p>
                    <w:p w14:paraId="7F54752E" w14:textId="1E9131D9" w:rsidR="00174E5D" w:rsidRDefault="00174E5D" w:rsidP="00174E5D">
                      <w:proofErr w:type="gramStart"/>
                      <w:r>
                        <w:t>for</w:t>
                      </w:r>
                      <w:proofErr w:type="gramEnd"/>
                      <w:r>
                        <w:t>(;;){}</w:t>
                      </w:r>
                    </w:p>
                    <w:p w14:paraId="051D864F" w14:textId="433206E2" w:rsidR="00174E5D" w:rsidRDefault="00174E5D" w:rsidP="00174E5D">
                      <w:r>
                        <w:t>}</w:t>
                      </w:r>
                    </w:p>
                    <w:p w14:paraId="61930826" w14:textId="713ED6A7" w:rsidR="00174E5D" w:rsidRDefault="00174E5D" w:rsidP="00174E5D">
                      <w:r>
                        <w:t>#</w:t>
                      </w:r>
                      <w:proofErr w:type="gramStart"/>
                      <w:r>
                        <w:t>pragma</w:t>
                      </w:r>
                      <w:proofErr w:type="gramEnd"/>
                      <w:r>
                        <w:t xml:space="preserve"> CODE_SEG NON_BANKED</w:t>
                      </w:r>
                    </w:p>
                    <w:p w14:paraId="536A2C47" w14:textId="13ACA28E" w:rsidR="00174E5D" w:rsidRDefault="00174E5D" w:rsidP="00174E5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interrupt (((0x10000-Vtimch2)/2)-1) TIMCH2_ISR(void)</w:t>
                      </w:r>
                    </w:p>
                    <w:p w14:paraId="227EBFC3" w14:textId="60E4D7AF" w:rsidR="00174E5D" w:rsidRDefault="00174E5D" w:rsidP="00174E5D">
                      <w:proofErr w:type="gramStart"/>
                      <w:r>
                        <w:t>{ /</w:t>
                      </w:r>
                      <w:proofErr w:type="gramEnd"/>
                      <w:r>
                        <w:t>/start a new OC2 operation</w:t>
                      </w:r>
                    </w:p>
                    <w:p w14:paraId="5CA8FF2C" w14:textId="463333F5" w:rsidR="00174E5D" w:rsidRDefault="00174E5D" w:rsidP="00174E5D">
                      <w:r>
                        <w:t xml:space="preserve">//(No.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cycles (ON/OFF)= (24MHz*period(ON/OFF))/</w:t>
                      </w:r>
                      <w:proofErr w:type="spellStart"/>
                      <w:r>
                        <w:t>prescaler</w:t>
                      </w:r>
                      <w:proofErr w:type="spellEnd"/>
                      <w:r>
                        <w:t>)</w:t>
                      </w:r>
                    </w:p>
                    <w:p w14:paraId="1D488E0C" w14:textId="355D209C" w:rsidR="00174E5D" w:rsidRDefault="00174E5D" w:rsidP="00174E5D">
                      <w:r>
                        <w:t>//</w:t>
                      </w:r>
                      <w:proofErr w:type="gramStart"/>
                      <w:r>
                        <w:t>period(</w:t>
                      </w:r>
                      <w:proofErr w:type="gramEnd"/>
                      <w:r>
                        <w:t>ON/OFF)=1/(1KHz/2)</w:t>
                      </w:r>
                    </w:p>
                    <w:p w14:paraId="183237BE" w14:textId="50B8DC02" w:rsidR="00174E5D" w:rsidRDefault="00174E5D" w:rsidP="00174E5D">
                      <w:r>
                        <w:t>//(24MHz*0.0005)/8=1500</w:t>
                      </w:r>
                    </w:p>
                    <w:p w14:paraId="334B8CA7" w14:textId="5EDD22AC" w:rsidR="00174E5D" w:rsidRDefault="00174E5D" w:rsidP="00174E5D">
                      <w:proofErr w:type="gramStart"/>
                      <w:r>
                        <w:t>if</w:t>
                      </w:r>
                      <w:proofErr w:type="gramEnd"/>
                      <w:r>
                        <w:t>(TCTL2_OL2 == 1){</w:t>
                      </w:r>
                    </w:p>
                    <w:p w14:paraId="15B8F0F5" w14:textId="22DAF00E" w:rsidR="00174E5D" w:rsidRDefault="00174E5D" w:rsidP="00174E5D">
                      <w:r>
                        <w:t>TC2 +=</w:t>
                      </w:r>
                      <w:proofErr w:type="gramStart"/>
                      <w:r>
                        <w:t>900 ;</w:t>
                      </w:r>
                      <w:proofErr w:type="gramEnd"/>
                    </w:p>
                    <w:p w14:paraId="7905346C" w14:textId="44381F8E" w:rsidR="00174E5D" w:rsidRDefault="00174E5D" w:rsidP="00174E5D">
                      <w:r>
                        <w:t>TCTL2_OL2 = 0;</w:t>
                      </w:r>
                    </w:p>
                    <w:p w14:paraId="57B90859" w14:textId="381F5597" w:rsidR="00174E5D" w:rsidRDefault="00174E5D" w:rsidP="00174E5D">
                      <w:r>
                        <w:t>TFLG1 = TFLG1_C2F_MASK;</w:t>
                      </w:r>
                    </w:p>
                    <w:p w14:paraId="70821492" w14:textId="77777777" w:rsidR="00174E5D" w:rsidRDefault="00174E5D" w:rsidP="00174E5D"/>
                    <w:p w14:paraId="495C27DD" w14:textId="77777777" w:rsidR="00174E5D" w:rsidRDefault="00174E5D" w:rsidP="00174E5D">
                      <w:r>
                        <w:t xml:space="preserve">}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if(TCTL2_OL2 == 0){</w:t>
                      </w:r>
                    </w:p>
                    <w:p w14:paraId="6F7228D1" w14:textId="77777777" w:rsidR="00174E5D" w:rsidRDefault="00174E5D" w:rsidP="00174E5D"/>
                    <w:p w14:paraId="0994CA79" w14:textId="252354E1" w:rsidR="00174E5D" w:rsidRDefault="00174E5D" w:rsidP="00174E5D">
                      <w:r>
                        <w:t>TC2 +=2100;</w:t>
                      </w:r>
                    </w:p>
                    <w:p w14:paraId="2C2830D7" w14:textId="77777777" w:rsidR="00174E5D" w:rsidRDefault="00174E5D" w:rsidP="00174E5D"/>
                    <w:p w14:paraId="1CE67A61" w14:textId="577BF91A" w:rsidR="00174E5D" w:rsidRDefault="00174E5D" w:rsidP="00174E5D">
                      <w:r>
                        <w:t>TCTL2_OL2 = 1;</w:t>
                      </w:r>
                    </w:p>
                    <w:p w14:paraId="50F19FA6" w14:textId="77777777" w:rsidR="00174E5D" w:rsidRDefault="00174E5D" w:rsidP="00174E5D"/>
                    <w:p w14:paraId="608676EC" w14:textId="4A105195" w:rsidR="00174E5D" w:rsidRDefault="00174E5D" w:rsidP="00174E5D">
                      <w:r>
                        <w:t>TFLG1 = TFLG1_C2F_MASK;</w:t>
                      </w:r>
                    </w:p>
                    <w:p w14:paraId="218D30D9" w14:textId="77777777" w:rsidR="00174E5D" w:rsidRDefault="00174E5D" w:rsidP="00174E5D"/>
                    <w:p w14:paraId="4097CB00" w14:textId="77777777" w:rsidR="00174E5D" w:rsidRDefault="00174E5D" w:rsidP="00174E5D">
                      <w:r>
                        <w:t>}</w:t>
                      </w:r>
                    </w:p>
                    <w:p w14:paraId="1A53947F" w14:textId="77777777" w:rsidR="00174E5D" w:rsidRDefault="00174E5D" w:rsidP="00174E5D"/>
                    <w:p w14:paraId="13748948" w14:textId="77777777" w:rsidR="00174E5D" w:rsidRDefault="00174E5D" w:rsidP="00174E5D"/>
                    <w:p w14:paraId="78C34B05" w14:textId="77777777" w:rsidR="00174E5D" w:rsidRDefault="00174E5D" w:rsidP="00174E5D"/>
                    <w:p w14:paraId="77220409" w14:textId="77777777" w:rsidR="00174E5D" w:rsidRDefault="00174E5D" w:rsidP="00174E5D"/>
                    <w:p w14:paraId="6F01CBF9" w14:textId="77777777" w:rsidR="00174E5D" w:rsidRDefault="00174E5D" w:rsidP="00174E5D"/>
                    <w:p w14:paraId="32FAEF4B" w14:textId="77777777" w:rsidR="00174E5D" w:rsidRDefault="00174E5D" w:rsidP="00174E5D"/>
                    <w:p w14:paraId="5FBAD002" w14:textId="77777777" w:rsidR="00174E5D" w:rsidRDefault="00174E5D" w:rsidP="00174E5D"/>
                    <w:p w14:paraId="647EDB2A" w14:textId="1CCACCAC" w:rsidR="00174E5D" w:rsidRDefault="00174E5D" w:rsidP="00174E5D">
                      <w:r>
                        <w:t xml:space="preserve">} //reset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2 interrupt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42099E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6677ACC4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182BC827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62AA37B0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37274BA1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798D4084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3AF110C6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4D1D497B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7798CD72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3C0E7F7B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133D6F46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noProof/>
          <w:sz w:val="28"/>
          <w:szCs w:val="28"/>
        </w:rPr>
      </w:pPr>
    </w:p>
    <w:p w14:paraId="36E27EE3" w14:textId="77777777" w:rsidR="00174E5D" w:rsidRDefault="00174E5D" w:rsidP="009733A5">
      <w:pPr>
        <w:pStyle w:val="Default"/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7308AC7A" w14:textId="77777777" w:rsidR="000F6BF9" w:rsidRDefault="000F6BF9" w:rsidP="00371E6F">
      <w:pPr>
        <w:pStyle w:val="Caption"/>
        <w:rPr>
          <w:noProof/>
        </w:rPr>
      </w:pPr>
      <w:r w:rsidRPr="00545C64">
        <w:t xml:space="preserve">Figure </w:t>
      </w:r>
      <w:r w:rsidR="00371E6F">
        <w:t>7</w:t>
      </w:r>
      <w:r w:rsidRPr="00545C64">
        <w:rPr>
          <w:noProof/>
        </w:rPr>
        <w:t xml:space="preserve">: </w:t>
      </w:r>
      <w:r>
        <w:rPr>
          <w:noProof/>
        </w:rPr>
        <w:t>generating a signal ( 30% duty cycle)</w:t>
      </w:r>
    </w:p>
    <w:p w14:paraId="2ECDC952" w14:textId="77777777" w:rsidR="000F6BF9" w:rsidRPr="000F6BF9" w:rsidRDefault="000F6BF9" w:rsidP="000F6BF9">
      <w:pPr>
        <w:rPr>
          <w:sz w:val="24"/>
          <w:szCs w:val="24"/>
        </w:rPr>
      </w:pPr>
      <w:r w:rsidRPr="000F6BF9">
        <w:rPr>
          <w:sz w:val="24"/>
          <w:szCs w:val="24"/>
        </w:rPr>
        <w:t>The following figure shows the output of PTT2 pin</w:t>
      </w:r>
    </w:p>
    <w:p w14:paraId="27B11227" w14:textId="77777777" w:rsidR="008E3B93" w:rsidRDefault="000F6BF9" w:rsidP="000F6BF9">
      <w:pPr>
        <w:pStyle w:val="Default"/>
        <w:spacing w:line="360" w:lineRule="auto"/>
        <w:ind w:firstLine="720"/>
        <w:jc w:val="both"/>
        <w:rPr>
          <w:b/>
          <w:bCs/>
          <w:sz w:val="20"/>
          <w:szCs w:val="20"/>
        </w:rPr>
      </w:pPr>
      <w:r w:rsidRPr="008E3B93">
        <w:rPr>
          <w:b/>
          <w:bCs/>
          <w:noProof/>
          <w:sz w:val="28"/>
          <w:szCs w:val="28"/>
        </w:rPr>
        <w:drawing>
          <wp:inline distT="0" distB="0" distL="0" distR="0" wp14:anchorId="12D3BE26" wp14:editId="60326C07">
            <wp:extent cx="4638675" cy="2628900"/>
            <wp:effectExtent l="19050" t="0" r="952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220F5" w14:textId="54A2E013" w:rsidR="000F6BF9" w:rsidRPr="008E3B93" w:rsidRDefault="000F6BF9" w:rsidP="00371E6F">
      <w:pPr>
        <w:pStyle w:val="Default"/>
        <w:spacing w:line="360" w:lineRule="auto"/>
        <w:ind w:firstLine="720"/>
        <w:jc w:val="both"/>
        <w:rPr>
          <w:b/>
          <w:bCs/>
          <w:sz w:val="22"/>
          <w:szCs w:val="22"/>
        </w:rPr>
      </w:pPr>
      <w:r w:rsidRPr="008E3B93">
        <w:rPr>
          <w:b/>
          <w:bCs/>
          <w:sz w:val="20"/>
          <w:szCs w:val="20"/>
        </w:rPr>
        <w:t xml:space="preserve">Figure </w:t>
      </w:r>
      <w:r w:rsidR="00371E6F">
        <w:rPr>
          <w:b/>
          <w:bCs/>
          <w:sz w:val="20"/>
          <w:szCs w:val="20"/>
        </w:rPr>
        <w:t>8</w:t>
      </w:r>
      <w:r w:rsidR="007A256E">
        <w:rPr>
          <w:b/>
          <w:bCs/>
          <w:noProof/>
          <w:sz w:val="20"/>
          <w:szCs w:val="20"/>
        </w:rPr>
        <w:t>: PTT2 pin output ( 30</w:t>
      </w:r>
      <w:r w:rsidRPr="008E3B93">
        <w:rPr>
          <w:b/>
          <w:bCs/>
          <w:noProof/>
          <w:sz w:val="20"/>
          <w:szCs w:val="20"/>
        </w:rPr>
        <w:t>%</w:t>
      </w:r>
      <w:r w:rsidR="00304379">
        <w:rPr>
          <w:b/>
          <w:bCs/>
          <w:noProof/>
          <w:sz w:val="20"/>
          <w:szCs w:val="20"/>
        </w:rPr>
        <w:t xml:space="preserve"> </w:t>
      </w:r>
      <w:r w:rsidRPr="008E3B93">
        <w:rPr>
          <w:b/>
          <w:bCs/>
          <w:noProof/>
          <w:sz w:val="20"/>
          <w:szCs w:val="20"/>
        </w:rPr>
        <w:t xml:space="preserve"> duty cycle) </w:t>
      </w:r>
    </w:p>
    <w:p w14:paraId="05873917" w14:textId="77777777" w:rsidR="000F6BF9" w:rsidRPr="008E3B93" w:rsidRDefault="008E3B93" w:rsidP="008E3B93">
      <w:pPr>
        <w:pStyle w:val="Default"/>
        <w:spacing w:line="360" w:lineRule="auto"/>
        <w:jc w:val="both"/>
      </w:pPr>
      <w:r w:rsidRPr="008E3B93">
        <w:rPr>
          <w:b/>
          <w:bCs/>
        </w:rPr>
        <w:t xml:space="preserve">Comment: </w:t>
      </w:r>
      <w:r>
        <w:t>the signal has the same frequency of the previous one but the off-period is greater than the ON-period due to the 30% duty cycle.</w:t>
      </w:r>
    </w:p>
    <w:p w14:paraId="2FA5D1EB" w14:textId="77777777" w:rsidR="00B3502B" w:rsidRDefault="009733A5" w:rsidP="00B3502B">
      <w:pPr>
        <w:pStyle w:val="Default"/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TASK-3: </w:t>
      </w:r>
      <w:r w:rsidR="00B3502B">
        <w:rPr>
          <w:b/>
          <w:bCs/>
          <w:sz w:val="28"/>
          <w:szCs w:val="28"/>
        </w:rPr>
        <w:t>Input Capture</w:t>
      </w:r>
    </w:p>
    <w:p w14:paraId="0772DE72" w14:textId="46AFBC3E" w:rsidR="00AD2E46" w:rsidRDefault="009733A5" w:rsidP="00AD2E46">
      <w:pPr>
        <w:pStyle w:val="Default"/>
        <w:spacing w:line="360" w:lineRule="auto"/>
        <w:ind w:firstLine="720"/>
        <w:jc w:val="both"/>
        <w:rPr>
          <w:rFonts w:asciiTheme="majorBidi" w:hAnsiTheme="majorBidi" w:cstheme="majorBidi"/>
          <w:bCs/>
        </w:rPr>
      </w:pPr>
      <w:r>
        <w:rPr>
          <w:b/>
          <w:bCs/>
          <w:sz w:val="28"/>
          <w:szCs w:val="28"/>
        </w:rPr>
        <w:tab/>
      </w:r>
      <w:r>
        <w:t xml:space="preserve">In the final task it is required to write a program that </w:t>
      </w:r>
      <w:r w:rsidR="00B3502B">
        <w:t>capture the input signal at PTT0 and displays its frequency and period on the LCD</w:t>
      </w:r>
      <w:r>
        <w:t xml:space="preserve">. </w:t>
      </w:r>
      <w:r w:rsidR="00B3502B">
        <w:t xml:space="preserve">The code of the program has been taken from </w:t>
      </w:r>
      <w:r w:rsidR="00AD2E46">
        <w:t>the lab script and</w:t>
      </w:r>
      <w:r w:rsidR="00B3502B">
        <w:t xml:space="preserve"> </w:t>
      </w:r>
      <w:r w:rsidR="00AD2E46">
        <w:rPr>
          <w:rFonts w:asciiTheme="majorBidi" w:hAnsiTheme="majorBidi" w:cstheme="majorBidi"/>
          <w:bCs/>
        </w:rPr>
        <w:t>downloaded to the Dragon Plus Trainer to ensure that it works correctly. After running the program and connecting the input with PTT0 the following result has been captured.</w:t>
      </w:r>
      <w:r w:rsidR="007A256E">
        <w:rPr>
          <w:rFonts w:asciiTheme="majorBidi" w:hAnsiTheme="majorBidi" w:cstheme="majorBidi"/>
          <w:bCs/>
        </w:rPr>
        <w:t xml:space="preserve"> Then, we should add the code of the s</w:t>
      </w:r>
      <w:r w:rsidR="00304379">
        <w:rPr>
          <w:rFonts w:asciiTheme="majorBidi" w:hAnsiTheme="majorBidi" w:cstheme="majorBidi"/>
          <w:bCs/>
        </w:rPr>
        <w:t xml:space="preserve">econd task part 2 to this task, to use 30% duty cycles. </w:t>
      </w:r>
      <w:r w:rsidR="0082093B">
        <w:rPr>
          <w:rFonts w:asciiTheme="majorBidi" w:hAnsiTheme="majorBidi" w:cstheme="majorBidi"/>
          <w:bCs/>
        </w:rPr>
        <w:t>F</w:t>
      </w:r>
      <w:r w:rsidR="00111AA1">
        <w:rPr>
          <w:rFonts w:asciiTheme="majorBidi" w:hAnsiTheme="majorBidi" w:cstheme="majorBidi"/>
          <w:bCs/>
        </w:rPr>
        <w:t>igure</w:t>
      </w:r>
      <w:r w:rsidR="00304379">
        <w:rPr>
          <w:rFonts w:asciiTheme="majorBidi" w:hAnsiTheme="majorBidi" w:cstheme="majorBidi"/>
          <w:bCs/>
        </w:rPr>
        <w:t xml:space="preserve"> </w:t>
      </w:r>
      <w:r w:rsidR="0082093B">
        <w:rPr>
          <w:rFonts w:asciiTheme="majorBidi" w:hAnsiTheme="majorBidi" w:cstheme="majorBidi"/>
          <w:bCs/>
        </w:rPr>
        <w:t xml:space="preserve">9 </w:t>
      </w:r>
      <w:r w:rsidR="00304379">
        <w:rPr>
          <w:rFonts w:asciiTheme="majorBidi" w:hAnsiTheme="majorBidi" w:cstheme="majorBidi"/>
          <w:bCs/>
        </w:rPr>
        <w:t>below is the result once we compile the project in the first part.</w:t>
      </w:r>
    </w:p>
    <w:p w14:paraId="502A3A70" w14:textId="521F6539" w:rsidR="00174E5D" w:rsidRDefault="00174E5D" w:rsidP="00AD2E46">
      <w:pPr>
        <w:pStyle w:val="Default"/>
        <w:spacing w:line="360" w:lineRule="auto"/>
        <w:ind w:firstLine="720"/>
        <w:jc w:val="both"/>
        <w:rPr>
          <w:rFonts w:asciiTheme="majorBidi" w:hAnsiTheme="majorBidi" w:cstheme="majorBidi"/>
          <w:bCs/>
        </w:rPr>
      </w:pPr>
    </w:p>
    <w:p w14:paraId="5CCC661F" w14:textId="77777777" w:rsidR="009733A5" w:rsidRDefault="009733A5" w:rsidP="009733A5">
      <w:pPr>
        <w:pStyle w:val="Default"/>
        <w:spacing w:line="360" w:lineRule="auto"/>
        <w:jc w:val="both"/>
      </w:pPr>
    </w:p>
    <w:p w14:paraId="2876A1A2" w14:textId="77777777" w:rsidR="009733A5" w:rsidRDefault="00AD2E46" w:rsidP="009733A5">
      <w:pPr>
        <w:pStyle w:val="Default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967398A" wp14:editId="58171350">
            <wp:extent cx="4514850" cy="2359323"/>
            <wp:effectExtent l="19050" t="0" r="0" b="0"/>
            <wp:docPr id="1" name="Picture 1" descr="C:\Users\hp\Desktop\305919_4833014624759_14850385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305919_4833014624759_1485038575_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5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38CAE" w14:textId="77777777" w:rsidR="009733A5" w:rsidRPr="00B50071" w:rsidRDefault="009733A5" w:rsidP="00371E6F">
      <w:pPr>
        <w:pStyle w:val="Caption"/>
      </w:pPr>
      <w:r w:rsidRPr="00B50071">
        <w:t xml:space="preserve">Figure </w:t>
      </w:r>
      <w:r w:rsidR="00371E6F">
        <w:t>9</w:t>
      </w:r>
      <w:r w:rsidRPr="00B50071">
        <w:t xml:space="preserve">: </w:t>
      </w:r>
      <w:r w:rsidR="00AD2E46">
        <w:t>input capture result</w:t>
      </w:r>
    </w:p>
    <w:p w14:paraId="70D8DE54" w14:textId="77777777" w:rsidR="009733A5" w:rsidRDefault="009733A5" w:rsidP="00AD2E46">
      <w:pPr>
        <w:pStyle w:val="Default"/>
        <w:spacing w:line="360" w:lineRule="auto"/>
        <w:jc w:val="both"/>
      </w:pPr>
      <w:r w:rsidRPr="00A02CBD">
        <w:rPr>
          <w:b/>
          <w:bCs/>
          <w:color w:val="auto"/>
        </w:rPr>
        <w:t>Comment</w:t>
      </w:r>
      <w:r>
        <w:t xml:space="preserve">: </w:t>
      </w:r>
      <w:r w:rsidR="00AD2E46">
        <w:t xml:space="preserve">the LCD shows that the signal has a frequency of 1.01 KHz and period of 0.989 </w:t>
      </w:r>
      <w:proofErr w:type="spellStart"/>
      <w:r w:rsidR="00AD2E46">
        <w:t>ms.</w:t>
      </w:r>
      <w:proofErr w:type="spellEnd"/>
    </w:p>
    <w:p w14:paraId="4AD624AA" w14:textId="77777777" w:rsidR="009733A5" w:rsidRDefault="009733A5" w:rsidP="009733A5">
      <w:pPr>
        <w:pStyle w:val="Default"/>
        <w:spacing w:line="360" w:lineRule="auto"/>
        <w:jc w:val="both"/>
      </w:pPr>
    </w:p>
    <w:p w14:paraId="14497A2F" w14:textId="77777777" w:rsidR="009733A5" w:rsidRDefault="009733A5" w:rsidP="009733A5">
      <w:pPr>
        <w:pStyle w:val="Default"/>
        <w:spacing w:line="360" w:lineRule="auto"/>
        <w:jc w:val="both"/>
      </w:pPr>
    </w:p>
    <w:p w14:paraId="61E10A2E" w14:textId="77777777" w:rsidR="009733A5" w:rsidRDefault="009733A5" w:rsidP="009733A5">
      <w:pPr>
        <w:pStyle w:val="Default"/>
        <w:spacing w:line="360" w:lineRule="auto"/>
        <w:jc w:val="both"/>
      </w:pPr>
    </w:p>
    <w:p w14:paraId="11506DE4" w14:textId="77777777" w:rsidR="009733A5" w:rsidRDefault="009733A5" w:rsidP="009733A5">
      <w:pPr>
        <w:pStyle w:val="Default"/>
        <w:spacing w:line="360" w:lineRule="auto"/>
        <w:jc w:val="both"/>
      </w:pPr>
    </w:p>
    <w:p w14:paraId="55947BE0" w14:textId="77777777" w:rsidR="009733A5" w:rsidRDefault="009733A5" w:rsidP="009733A5">
      <w:pPr>
        <w:pStyle w:val="Default"/>
        <w:spacing w:line="360" w:lineRule="auto"/>
        <w:jc w:val="both"/>
      </w:pPr>
    </w:p>
    <w:p w14:paraId="3C61151F" w14:textId="77777777" w:rsidR="009733A5" w:rsidRDefault="009733A5" w:rsidP="009733A5">
      <w:pPr>
        <w:pStyle w:val="Default"/>
        <w:spacing w:line="360" w:lineRule="auto"/>
        <w:jc w:val="both"/>
      </w:pPr>
    </w:p>
    <w:p w14:paraId="2F9D68F6" w14:textId="77777777" w:rsidR="000D418C" w:rsidRPr="000D418C" w:rsidRDefault="000D418C" w:rsidP="000D418C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23" w:name="_GoBack"/>
      <w:bookmarkEnd w:id="23"/>
    </w:p>
    <w:p w14:paraId="44D08161" w14:textId="77777777" w:rsidR="007F1702" w:rsidRDefault="007F1702" w:rsidP="007F1702">
      <w:pPr>
        <w:pStyle w:val="Heading1"/>
      </w:pPr>
      <w:bookmarkStart w:id="24" w:name="_Toc313150191"/>
      <w:bookmarkStart w:id="25" w:name="_Toc288906753"/>
      <w:r>
        <w:lastRenderedPageBreak/>
        <w:t>Assignment Question:</w:t>
      </w:r>
      <w:bookmarkEnd w:id="24"/>
      <w:bookmarkEnd w:id="25"/>
    </w:p>
    <w:p w14:paraId="0E00422E" w14:textId="77777777" w:rsidR="00CA3718" w:rsidRDefault="003922D8" w:rsidP="008D5D51">
      <w:pPr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3922D8">
        <w:rPr>
          <w:rFonts w:asciiTheme="majorBidi" w:hAnsiTheme="majorBidi" w:cstheme="majorBidi"/>
          <w:b/>
          <w:bCs/>
          <w:noProof/>
          <w:sz w:val="24"/>
          <w:szCs w:val="24"/>
        </w:rPr>
        <w:t>Q.1</w:t>
      </w:r>
      <w:r w:rsidR="008D5D51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)  </w:t>
      </w:r>
      <w:r w:rsidR="00CA3718" w:rsidRPr="00FA30F2">
        <w:rPr>
          <w:rFonts w:asciiTheme="majorBidi" w:hAnsiTheme="majorBidi" w:cstheme="majorBidi"/>
          <w:noProof/>
          <w:sz w:val="24"/>
          <w:szCs w:val="24"/>
        </w:rPr>
        <w:t>XTAL freqeucny = 48MHz</w:t>
      </w:r>
      <w:r>
        <w:rPr>
          <w:rFonts w:asciiTheme="majorBidi" w:hAnsiTheme="majorBidi" w:cstheme="majorBidi"/>
          <w:noProof/>
          <w:sz w:val="24"/>
          <w:szCs w:val="24"/>
        </w:rPr>
        <w:t xml:space="preserve"> , </w:t>
      </w:r>
      <w:r w:rsidR="00CA3718">
        <w:rPr>
          <w:rFonts w:asciiTheme="majorBidi" w:hAnsiTheme="majorBidi" w:cstheme="majorBidi"/>
          <w:noProof/>
          <w:sz w:val="24"/>
          <w:szCs w:val="24"/>
        </w:rPr>
        <w:t xml:space="preserve">Bus clk = </w:t>
      </w:r>
      <m:oMath>
        <m:f>
          <m:fPr>
            <m:ctrlPr>
              <w:rPr>
                <w:rFonts w:ascii="Cambria Math" w:hAnsi="Cambria Math" w:cstheme="majorBidi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noProof/>
                <w:sz w:val="28"/>
                <w:szCs w:val="28"/>
              </w:rPr>
              <m:t>48MHz</m:t>
            </m:r>
          </m:num>
          <m:den>
            <m:r>
              <w:rPr>
                <w:rFonts w:ascii="Cambria Math" w:hAnsi="Cambria Math" w:cstheme="majorBidi"/>
                <w:noProof/>
                <w:sz w:val="28"/>
                <w:szCs w:val="28"/>
              </w:rPr>
              <m:t>2</m:t>
            </m:r>
          </m:den>
        </m:f>
      </m:oMath>
      <w:r w:rsidR="00CA3718" w:rsidRPr="00CA3718">
        <w:rPr>
          <w:rFonts w:asciiTheme="majorBidi" w:hAnsiTheme="majorBidi" w:cstheme="majorBidi"/>
          <w:noProof/>
          <w:sz w:val="28"/>
          <w:szCs w:val="28"/>
        </w:rPr>
        <w:t>=</w:t>
      </w:r>
      <w:r w:rsidR="00CA3718">
        <w:rPr>
          <w:rFonts w:asciiTheme="majorBidi" w:hAnsiTheme="majorBidi" w:cstheme="majorBidi"/>
          <w:noProof/>
          <w:sz w:val="24"/>
          <w:szCs w:val="24"/>
        </w:rPr>
        <w:t xml:space="preserve"> 24 MHz</w:t>
      </w:r>
    </w:p>
    <w:p w14:paraId="3AF78D51" w14:textId="77777777" w:rsidR="00406917" w:rsidRDefault="008D5D51" w:rsidP="003922D8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           </w:t>
      </w:r>
      <w:r w:rsidR="00CA3718">
        <w:rPr>
          <w:rFonts w:asciiTheme="majorBidi" w:hAnsiTheme="majorBidi" w:cstheme="majorBidi"/>
          <w:noProof/>
          <w:sz w:val="24"/>
          <w:szCs w:val="24"/>
        </w:rPr>
        <w:t>Prescale = 0</w:t>
      </w:r>
      <w:r w:rsidR="00406917">
        <w:rPr>
          <w:rFonts w:asciiTheme="majorBidi" w:hAnsiTheme="majorBidi" w:cstheme="majorBidi"/>
          <w:noProof/>
          <w:sz w:val="24"/>
          <w:szCs w:val="24"/>
        </w:rPr>
        <w:t>x0</w:t>
      </w:r>
      <w:r w:rsidR="004F6029">
        <w:rPr>
          <w:rFonts w:asciiTheme="majorBidi" w:hAnsiTheme="majorBidi" w:cstheme="majorBidi"/>
          <w:noProof/>
          <w:sz w:val="24"/>
          <w:szCs w:val="24"/>
        </w:rPr>
        <w:t>3</w:t>
      </w:r>
      <w:r w:rsidR="003922D8">
        <w:rPr>
          <w:rFonts w:asciiTheme="majorBidi" w:hAnsiTheme="majorBidi" w:cstheme="majorBidi"/>
          <w:noProof/>
          <w:sz w:val="24"/>
          <w:szCs w:val="24"/>
        </w:rPr>
        <w:t xml:space="preserve">, </w:t>
      </w:r>
      <w:r w:rsidR="003922D8" w:rsidRPr="003922D8">
        <w:rPr>
          <w:rFonts w:asciiTheme="majorBidi" w:hAnsiTheme="majorBidi" w:cstheme="majorBidi"/>
          <w:noProof/>
          <w:sz w:val="24"/>
          <w:szCs w:val="24"/>
        </w:rPr>
        <w:sym w:font="Wingdings" w:char="F0E0"/>
      </w:r>
      <w:r w:rsidR="003922D8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CA3718">
        <w:rPr>
          <w:rFonts w:asciiTheme="majorBidi" w:hAnsiTheme="majorBidi" w:cstheme="majorBidi"/>
          <w:noProof/>
          <w:sz w:val="24"/>
          <w:szCs w:val="24"/>
        </w:rPr>
        <w:t xml:space="preserve">For f=50Hz, </w:t>
      </w:r>
      <w:r w:rsidR="00406917">
        <w:rPr>
          <w:rFonts w:asciiTheme="majorBidi" w:hAnsiTheme="majorBidi" w:cstheme="majorBidi"/>
          <w:noProof/>
          <w:sz w:val="24"/>
          <w:szCs w:val="24"/>
        </w:rPr>
        <w:t>(24MHz/2^</w:t>
      </w:r>
      <w:r w:rsidR="004F6029">
        <w:rPr>
          <w:rFonts w:asciiTheme="majorBidi" w:hAnsiTheme="majorBidi" w:cstheme="majorBidi"/>
          <w:noProof/>
          <w:sz w:val="24"/>
          <w:szCs w:val="24"/>
        </w:rPr>
        <w:t>3</w:t>
      </w:r>
      <w:r w:rsidR="00406917">
        <w:rPr>
          <w:rFonts w:asciiTheme="majorBidi" w:hAnsiTheme="majorBidi" w:cstheme="majorBidi"/>
          <w:noProof/>
          <w:sz w:val="24"/>
          <w:szCs w:val="24"/>
        </w:rPr>
        <w:t>)/</w:t>
      </w:r>
      <w:r w:rsidR="008032BE">
        <w:rPr>
          <w:rFonts w:asciiTheme="majorBidi" w:hAnsiTheme="majorBidi" w:cstheme="majorBidi"/>
          <w:noProof/>
          <w:sz w:val="24"/>
          <w:szCs w:val="24"/>
        </w:rPr>
        <w:t>(</w:t>
      </w:r>
      <w:r w:rsidR="00406917">
        <w:rPr>
          <w:rFonts w:asciiTheme="majorBidi" w:hAnsiTheme="majorBidi" w:cstheme="majorBidi"/>
          <w:noProof/>
          <w:sz w:val="24"/>
          <w:szCs w:val="24"/>
        </w:rPr>
        <w:t>50</w:t>
      </w:r>
      <w:r w:rsidR="008032BE">
        <w:rPr>
          <w:rFonts w:asciiTheme="majorBidi" w:hAnsiTheme="majorBidi" w:cstheme="majorBidi"/>
          <w:noProof/>
          <w:sz w:val="24"/>
          <w:szCs w:val="24"/>
        </w:rPr>
        <w:t>)</w:t>
      </w:r>
      <w:r w:rsidR="00406917">
        <w:rPr>
          <w:rFonts w:asciiTheme="majorBidi" w:hAnsiTheme="majorBidi" w:cstheme="majorBidi"/>
          <w:noProof/>
          <w:sz w:val="24"/>
          <w:szCs w:val="24"/>
        </w:rPr>
        <w:t xml:space="preserve"> = </w:t>
      </w:r>
      <w:r w:rsidR="002B6321">
        <w:rPr>
          <w:rFonts w:asciiTheme="majorBidi" w:hAnsiTheme="majorBidi" w:cstheme="majorBidi"/>
          <w:noProof/>
          <w:sz w:val="24"/>
          <w:szCs w:val="24"/>
        </w:rPr>
        <w:t>60000</w:t>
      </w:r>
    </w:p>
    <w:p w14:paraId="45F53584" w14:textId="77777777" w:rsidR="008D5D51" w:rsidRDefault="003922D8" w:rsidP="008D5D51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                                </w:t>
      </w:r>
      <w:r w:rsidR="00406917">
        <w:rPr>
          <w:rFonts w:asciiTheme="majorBidi" w:hAnsiTheme="majorBidi" w:cstheme="majorBidi"/>
          <w:noProof/>
          <w:sz w:val="24"/>
          <w:szCs w:val="24"/>
        </w:rPr>
        <w:t>For f=</w:t>
      </w:r>
      <w:r w:rsidR="002B6321">
        <w:rPr>
          <w:rFonts w:asciiTheme="majorBidi" w:hAnsiTheme="majorBidi" w:cstheme="majorBidi"/>
          <w:noProof/>
          <w:sz w:val="24"/>
          <w:szCs w:val="24"/>
        </w:rPr>
        <w:t>300</w:t>
      </w:r>
      <w:r w:rsidR="00406917">
        <w:rPr>
          <w:rFonts w:asciiTheme="majorBidi" w:hAnsiTheme="majorBidi" w:cstheme="majorBidi"/>
          <w:noProof/>
          <w:sz w:val="24"/>
          <w:szCs w:val="24"/>
        </w:rPr>
        <w:t>, (24MHz/2^</w:t>
      </w:r>
      <w:r w:rsidR="002B6321">
        <w:rPr>
          <w:rFonts w:asciiTheme="majorBidi" w:hAnsiTheme="majorBidi" w:cstheme="majorBidi"/>
          <w:noProof/>
          <w:sz w:val="24"/>
          <w:szCs w:val="24"/>
        </w:rPr>
        <w:t>3</w:t>
      </w:r>
      <w:r w:rsidR="00406917">
        <w:rPr>
          <w:rFonts w:asciiTheme="majorBidi" w:hAnsiTheme="majorBidi" w:cstheme="majorBidi"/>
          <w:noProof/>
          <w:sz w:val="24"/>
          <w:szCs w:val="24"/>
        </w:rPr>
        <w:t>)/</w:t>
      </w:r>
      <w:r w:rsidR="008032BE">
        <w:rPr>
          <w:rFonts w:asciiTheme="majorBidi" w:hAnsiTheme="majorBidi" w:cstheme="majorBidi"/>
          <w:noProof/>
          <w:sz w:val="24"/>
          <w:szCs w:val="24"/>
        </w:rPr>
        <w:t>(</w:t>
      </w:r>
      <w:r w:rsidR="00406917">
        <w:rPr>
          <w:rFonts w:asciiTheme="majorBidi" w:hAnsiTheme="majorBidi" w:cstheme="majorBidi"/>
          <w:noProof/>
          <w:sz w:val="24"/>
          <w:szCs w:val="24"/>
        </w:rPr>
        <w:t>270</w:t>
      </w:r>
      <w:r w:rsidR="008032BE">
        <w:rPr>
          <w:rFonts w:asciiTheme="majorBidi" w:hAnsiTheme="majorBidi" w:cstheme="majorBidi"/>
          <w:noProof/>
          <w:sz w:val="24"/>
          <w:szCs w:val="24"/>
        </w:rPr>
        <w:t>)</w:t>
      </w:r>
      <w:r w:rsidR="00406917">
        <w:rPr>
          <w:rFonts w:asciiTheme="majorBidi" w:hAnsiTheme="majorBidi" w:cstheme="majorBidi"/>
          <w:noProof/>
          <w:sz w:val="24"/>
          <w:szCs w:val="24"/>
        </w:rPr>
        <w:t xml:space="preserve"> = </w:t>
      </w:r>
      <w:r w:rsidR="002B6321">
        <w:rPr>
          <w:rFonts w:asciiTheme="majorBidi" w:hAnsiTheme="majorBidi" w:cstheme="majorBidi"/>
          <w:noProof/>
          <w:sz w:val="24"/>
          <w:szCs w:val="24"/>
        </w:rPr>
        <w:t>10000</w:t>
      </w:r>
      <w:r w:rsidR="008D5D51">
        <w:rPr>
          <w:rFonts w:asciiTheme="majorBidi" w:hAnsiTheme="majorBidi" w:cstheme="majorBidi"/>
          <w:noProof/>
          <w:sz w:val="24"/>
          <w:szCs w:val="24"/>
        </w:rPr>
        <w:t xml:space="preserve">  </w:t>
      </w:r>
    </w:p>
    <w:p w14:paraId="6B12E1AA" w14:textId="1E0D3E04" w:rsidR="007F1702" w:rsidRPr="007F1702" w:rsidRDefault="009324C0" w:rsidP="00406917">
      <w:pPr>
        <w:spacing w:line="360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4CB60A" wp14:editId="23416004">
                <wp:simplePos x="0" y="0"/>
                <wp:positionH relativeFrom="column">
                  <wp:posOffset>-71120</wp:posOffset>
                </wp:positionH>
                <wp:positionV relativeFrom="paragraph">
                  <wp:posOffset>67310</wp:posOffset>
                </wp:positionV>
                <wp:extent cx="5343525" cy="6945630"/>
                <wp:effectExtent l="5080" t="3810" r="10795" b="101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694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C30AC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#</w:t>
                            </w: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include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&lt;</w:t>
                            </w:r>
                            <w:proofErr w:type="spell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hidef.h</w:t>
                            </w:r>
                            <w:proofErr w:type="spellEnd"/>
                            <w:r w:rsidRPr="008D5D51">
                              <w:rPr>
                                <w:sz w:val="17"/>
                                <w:szCs w:val="17"/>
                              </w:rPr>
                              <w:t>&gt; /* common defines and macros */</w:t>
                            </w:r>
                          </w:p>
                          <w:p w14:paraId="6AE40023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#include "</w:t>
                            </w:r>
                            <w:proofErr w:type="spell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derivative.h</w:t>
                            </w:r>
                            <w:proofErr w:type="spellEnd"/>
                            <w:r w:rsidRPr="008D5D51">
                              <w:rPr>
                                <w:sz w:val="17"/>
                                <w:szCs w:val="17"/>
                              </w:rPr>
                              <w:t>" /* derivative-specific definitions */</w:t>
                            </w:r>
                          </w:p>
                          <w:p w14:paraId="47E62DC2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float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DC ; </w:t>
                            </w:r>
                          </w:p>
                          <w:p w14:paraId="64764CCE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void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init_timer</w:t>
                            </w:r>
                            <w:proofErr w:type="spellEnd"/>
                            <w:r w:rsidRPr="008D5D51">
                              <w:rPr>
                                <w:sz w:val="17"/>
                                <w:szCs w:val="17"/>
                              </w:rPr>
                              <w:t>(void)</w:t>
                            </w:r>
                          </w:p>
                          <w:p w14:paraId="296D792B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{ </w:t>
                            </w:r>
                          </w:p>
                          <w:p w14:paraId="67CE2389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TSCR1 = 0x80; // enable timer counter</w:t>
                            </w:r>
                          </w:p>
                          <w:p w14:paraId="6A363275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TSCR2 = 0x03; // disable timer interrupt, set </w:t>
                            </w:r>
                            <w:proofErr w:type="spell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prescaler</w:t>
                            </w:r>
                            <w:proofErr w:type="spell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to 8</w:t>
                            </w:r>
                          </w:p>
                          <w:p w14:paraId="3C3A9DBA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TIE_C2I=1; // enable channel 2 interrupt</w:t>
                            </w:r>
                          </w:p>
                          <w:p w14:paraId="2FC1BFA3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TFLG1 = TFLG1_C2F_MASK; // Clear interrupt flags</w:t>
                            </w:r>
                          </w:p>
                          <w:p w14:paraId="36E1AC9A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TIOS_IOS0=1; // enable output compare channel 0</w:t>
                            </w:r>
                          </w:p>
                          <w:p w14:paraId="0AA7685D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TCTL2_OL0=1;  // PTT0</w:t>
                            </w:r>
                          </w:p>
                          <w:p w14:paraId="535B7826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TCTL2_OM0=1;  </w:t>
                            </w:r>
                          </w:p>
                          <w:p w14:paraId="771D24C4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TIOS_IOS7=1; // enable output compare channel 7</w:t>
                            </w:r>
                          </w:p>
                          <w:p w14:paraId="341860AD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TCTL1_OL7=1;  // PTT7</w:t>
                            </w:r>
                          </w:p>
                          <w:p w14:paraId="26418EDD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TCTL1_OM7=1</w:t>
                            </w: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;  }</w:t>
                            </w:r>
                            <w:proofErr w:type="gramEnd"/>
                          </w:p>
                          <w:p w14:paraId="3C1268BC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DC = 0.05; </w:t>
                            </w:r>
                          </w:p>
                          <w:p w14:paraId="2948D3D5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void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main(void)</w:t>
                            </w:r>
                          </w:p>
                          <w:p w14:paraId="69F35C8E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{ </w:t>
                            </w:r>
                          </w:p>
                          <w:p w14:paraId="3832AD0C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init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>_timer</w:t>
                            </w:r>
                            <w:proofErr w:type="spellEnd"/>
                            <w:r w:rsidRPr="008D5D51">
                              <w:rPr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0B2569B3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__</w:t>
                            </w:r>
                            <w:proofErr w:type="spell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asm</w:t>
                            </w:r>
                            <w:proofErr w:type="spell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CLI;</w:t>
                            </w:r>
                          </w:p>
                          <w:p w14:paraId="35549E51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for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>(;;){}</w:t>
                            </w:r>
                          </w:p>
                          <w:p w14:paraId="0A4A5C4D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61C3A567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#pragma CODE_SEG NON_BANKED</w:t>
                            </w:r>
                          </w:p>
                          <w:p w14:paraId="29AD396F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void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interrupt (((0x10000-Vtimch2)/2)-1) TIMCH2_ISR(void)</w:t>
                            </w:r>
                          </w:p>
                          <w:p w14:paraId="75812911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{ </w:t>
                            </w:r>
                          </w:p>
                          <w:p w14:paraId="771177E5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                               // for f= 50Hz</w:t>
                            </w:r>
                          </w:p>
                          <w:p w14:paraId="74317CCE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>(TCTL2_OL0 == 1) {</w:t>
                            </w:r>
                          </w:p>
                          <w:p w14:paraId="298DEB57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TC2 += 10000*DC;    </w:t>
                            </w:r>
                          </w:p>
                          <w:p w14:paraId="448A2FDD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TCTL2_OL0=0; </w:t>
                            </w:r>
                          </w:p>
                          <w:p w14:paraId="045B012A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TFLG1 =TFLG1_C2F_MASK;</w:t>
                            </w:r>
                          </w:p>
                          <w:p w14:paraId="32484D80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} </w:t>
                            </w:r>
                          </w:p>
                          <w:p w14:paraId="1AD1E58B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else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if(TCTL2_OL0 == 0) {</w:t>
                            </w:r>
                          </w:p>
                          <w:p w14:paraId="015FC843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TC2 += 10000*(1-DC); </w:t>
                            </w:r>
                          </w:p>
                          <w:p w14:paraId="52925FBF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TCTL2_OL0=1; </w:t>
                            </w:r>
                          </w:p>
                          <w:p w14:paraId="546FFF13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TFLG1 =TFLG1_C2F_MASK;</w:t>
                            </w:r>
                          </w:p>
                          <w:p w14:paraId="6799554A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                                 // for f=300 Hz</w:t>
                            </w:r>
                          </w:p>
                          <w:p w14:paraId="0069EC7A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>(TCTL1_OL7 == 1) {</w:t>
                            </w:r>
                          </w:p>
                          <w:p w14:paraId="7AA1A9B5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TC1 += 60000*DC;    </w:t>
                            </w:r>
                          </w:p>
                          <w:p w14:paraId="26F87719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TCTL1_OL7=0; </w:t>
                            </w:r>
                          </w:p>
                          <w:p w14:paraId="24FDC2FD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TFLG1 =TFLG1_C2F_MASK;</w:t>
                            </w:r>
                          </w:p>
                          <w:p w14:paraId="362E33A3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} </w:t>
                            </w:r>
                          </w:p>
                          <w:p w14:paraId="257FB1E2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else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if(TCTL1_OL7 == 0) {</w:t>
                            </w:r>
                          </w:p>
                          <w:p w14:paraId="2ED7F163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TC1 += 60000*(1-DC); </w:t>
                            </w:r>
                          </w:p>
                          <w:p w14:paraId="2D5424FA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TCTL1_OL7=1; </w:t>
                            </w:r>
                          </w:p>
                          <w:p w14:paraId="101B65A3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TFLG1 =TFLG1_C2F_MASK;</w:t>
                            </w:r>
                          </w:p>
                          <w:p w14:paraId="0616D764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3551BB25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} </w:t>
                            </w:r>
                          </w:p>
                          <w:p w14:paraId="1B854D8A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interrupt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(((0x10000-Vporth)/2)-1) void PORTH_ISR(void)</w:t>
                            </w:r>
                          </w:p>
                          <w:p w14:paraId="63FC6B77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 {</w:t>
                            </w:r>
                          </w:p>
                          <w:p w14:paraId="65B3A73E" w14:textId="77777777" w:rsidR="00174E5D" w:rsidRPr="008D5D51" w:rsidRDefault="00174E5D" w:rsidP="006C0990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   DC=DC+0.05;</w:t>
                            </w:r>
                          </w:p>
                          <w:p w14:paraId="3823EEC2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>(DC&gt;=0.95)</w:t>
                            </w:r>
                          </w:p>
                          <w:p w14:paraId="558B5E45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5D51">
                              <w:rPr>
                                <w:sz w:val="17"/>
                                <w:szCs w:val="17"/>
                              </w:rPr>
                              <w:t>duty</w:t>
                            </w:r>
                            <w:proofErr w:type="gramEnd"/>
                            <w:r w:rsidRPr="008D5D51">
                              <w:rPr>
                                <w:sz w:val="17"/>
                                <w:szCs w:val="17"/>
                              </w:rPr>
                              <w:t>=0.05;</w:t>
                            </w:r>
                          </w:p>
                          <w:p w14:paraId="5EAC5614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  PIFH = PIFH | 0xFF;</w:t>
                            </w:r>
                          </w:p>
                          <w:p w14:paraId="146F3561" w14:textId="77777777" w:rsidR="00174E5D" w:rsidRPr="008D5D51" w:rsidRDefault="00174E5D" w:rsidP="003922D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5D51">
                              <w:rPr>
                                <w:sz w:val="17"/>
                                <w:szCs w:val="17"/>
                              </w:rPr>
                              <w:t xml:space="preserve">  }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-5.55pt;margin-top:5.3pt;width:420.75pt;height:54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">
                <v:textbox>
                  <w:txbxContent>
                    <w:p w14:paraId="49FC30AC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#</w:t>
                      </w: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include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 xml:space="preserve"> &lt;</w:t>
                      </w:r>
                      <w:proofErr w:type="spellStart"/>
                      <w:r w:rsidRPr="008D5D51">
                        <w:rPr>
                          <w:sz w:val="17"/>
                          <w:szCs w:val="17"/>
                        </w:rPr>
                        <w:t>hidef.h</w:t>
                      </w:r>
                      <w:proofErr w:type="spellEnd"/>
                      <w:r w:rsidRPr="008D5D51">
                        <w:rPr>
                          <w:sz w:val="17"/>
                          <w:szCs w:val="17"/>
                        </w:rPr>
                        <w:t>&gt; /* common defines and macros */</w:t>
                      </w:r>
                    </w:p>
                    <w:p w14:paraId="6AE40023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#include "</w:t>
                      </w:r>
                      <w:proofErr w:type="spellStart"/>
                      <w:r w:rsidRPr="008D5D51">
                        <w:rPr>
                          <w:sz w:val="17"/>
                          <w:szCs w:val="17"/>
                        </w:rPr>
                        <w:t>derivative.h</w:t>
                      </w:r>
                      <w:proofErr w:type="spellEnd"/>
                      <w:r w:rsidRPr="008D5D51">
                        <w:rPr>
                          <w:sz w:val="17"/>
                          <w:szCs w:val="17"/>
                        </w:rPr>
                        <w:t>" /* derivative-specific definitions */</w:t>
                      </w:r>
                    </w:p>
                    <w:p w14:paraId="47E62DC2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float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 xml:space="preserve"> DC ; </w:t>
                      </w:r>
                    </w:p>
                    <w:p w14:paraId="64764CCE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void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8D5D51">
                        <w:rPr>
                          <w:sz w:val="17"/>
                          <w:szCs w:val="17"/>
                        </w:rPr>
                        <w:t>init_timer</w:t>
                      </w:r>
                      <w:proofErr w:type="spellEnd"/>
                      <w:r w:rsidRPr="008D5D51">
                        <w:rPr>
                          <w:sz w:val="17"/>
                          <w:szCs w:val="17"/>
                        </w:rPr>
                        <w:t>(void)</w:t>
                      </w:r>
                    </w:p>
                    <w:p w14:paraId="296D792B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{ </w:t>
                      </w:r>
                    </w:p>
                    <w:p w14:paraId="67CE2389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TSCR1 = 0x80; // enable timer counter</w:t>
                      </w:r>
                    </w:p>
                    <w:p w14:paraId="6A363275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TSCR2 = 0x03; // disable timer interrupt, set </w:t>
                      </w:r>
                      <w:proofErr w:type="spellStart"/>
                      <w:r w:rsidRPr="008D5D51">
                        <w:rPr>
                          <w:sz w:val="17"/>
                          <w:szCs w:val="17"/>
                        </w:rPr>
                        <w:t>prescaler</w:t>
                      </w:r>
                      <w:proofErr w:type="spellEnd"/>
                      <w:r w:rsidRPr="008D5D51">
                        <w:rPr>
                          <w:sz w:val="17"/>
                          <w:szCs w:val="17"/>
                        </w:rPr>
                        <w:t xml:space="preserve"> to 8</w:t>
                      </w:r>
                    </w:p>
                    <w:p w14:paraId="3C3A9DBA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TIE_C2I=1; // enable channel 2 interrupt</w:t>
                      </w:r>
                    </w:p>
                    <w:p w14:paraId="2FC1BFA3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TFLG1 = TFLG1_C2F_MASK; // Clear interrupt flags</w:t>
                      </w:r>
                    </w:p>
                    <w:p w14:paraId="36E1AC9A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TIOS_IOS0=1; // enable output compare channel 0</w:t>
                      </w:r>
                    </w:p>
                    <w:p w14:paraId="0AA7685D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TCTL2_OL0=1;  // PTT0</w:t>
                      </w:r>
                    </w:p>
                    <w:p w14:paraId="535B7826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TCTL2_OM0=1;  </w:t>
                      </w:r>
                    </w:p>
                    <w:p w14:paraId="771D24C4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TIOS_IOS7=1; // enable output compare channel 7</w:t>
                      </w:r>
                    </w:p>
                    <w:p w14:paraId="341860AD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TCTL1_OL7=1;  // PTT7</w:t>
                      </w:r>
                    </w:p>
                    <w:p w14:paraId="26418EDD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TCTL1_OM7=1</w:t>
                      </w: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;  }</w:t>
                      </w:r>
                      <w:proofErr w:type="gramEnd"/>
                    </w:p>
                    <w:p w14:paraId="3C1268BC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DC = 0.05; </w:t>
                      </w:r>
                    </w:p>
                    <w:p w14:paraId="2948D3D5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void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 xml:space="preserve"> main(void)</w:t>
                      </w:r>
                    </w:p>
                    <w:p w14:paraId="69F35C8E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{ </w:t>
                      </w:r>
                    </w:p>
                    <w:p w14:paraId="3832AD0C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init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>_timer</w:t>
                      </w:r>
                      <w:proofErr w:type="spellEnd"/>
                      <w:r w:rsidRPr="008D5D51">
                        <w:rPr>
                          <w:sz w:val="17"/>
                          <w:szCs w:val="17"/>
                        </w:rPr>
                        <w:t>();</w:t>
                      </w:r>
                    </w:p>
                    <w:p w14:paraId="0B2569B3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__</w:t>
                      </w:r>
                      <w:proofErr w:type="spellStart"/>
                      <w:r w:rsidRPr="008D5D51">
                        <w:rPr>
                          <w:sz w:val="17"/>
                          <w:szCs w:val="17"/>
                        </w:rPr>
                        <w:t>asm</w:t>
                      </w:r>
                      <w:proofErr w:type="spellEnd"/>
                      <w:r w:rsidRPr="008D5D51">
                        <w:rPr>
                          <w:sz w:val="17"/>
                          <w:szCs w:val="17"/>
                        </w:rPr>
                        <w:t xml:space="preserve"> CLI;</w:t>
                      </w:r>
                    </w:p>
                    <w:p w14:paraId="35549E51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for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>(;;){}</w:t>
                      </w:r>
                    </w:p>
                    <w:p w14:paraId="0A4A5C4D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}</w:t>
                      </w:r>
                    </w:p>
                    <w:p w14:paraId="61C3A567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#pragma CODE_SEG NON_BANKED</w:t>
                      </w:r>
                    </w:p>
                    <w:p w14:paraId="29AD396F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void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 xml:space="preserve"> interrupt (((0x10000-Vtimch2)/2)-1) TIMCH2_ISR(void)</w:t>
                      </w:r>
                    </w:p>
                    <w:p w14:paraId="75812911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{ </w:t>
                      </w:r>
                    </w:p>
                    <w:p w14:paraId="771177E5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                                // for f= 50Hz</w:t>
                      </w:r>
                    </w:p>
                    <w:p w14:paraId="74317CCE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if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>(TCTL2_OL0 == 1) {</w:t>
                      </w:r>
                    </w:p>
                    <w:p w14:paraId="298DEB57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TC2 += 10000*DC;    </w:t>
                      </w:r>
                    </w:p>
                    <w:p w14:paraId="448A2FDD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TCTL2_OL0=0; </w:t>
                      </w:r>
                    </w:p>
                    <w:p w14:paraId="045B012A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TFLG1 =TFLG1_C2F_MASK;</w:t>
                      </w:r>
                    </w:p>
                    <w:p w14:paraId="32484D80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} </w:t>
                      </w:r>
                    </w:p>
                    <w:p w14:paraId="1AD1E58B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else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 xml:space="preserve"> if(TCTL2_OL0 == 0) {</w:t>
                      </w:r>
                    </w:p>
                    <w:p w14:paraId="015FC843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TC2 += 10000*(1-DC); </w:t>
                      </w:r>
                    </w:p>
                    <w:p w14:paraId="52925FBF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TCTL2_OL0=1; </w:t>
                      </w:r>
                    </w:p>
                    <w:p w14:paraId="546FFF13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TFLG1 =TFLG1_C2F_MASK;</w:t>
                      </w:r>
                    </w:p>
                    <w:p w14:paraId="6799554A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                                  // for f=300 Hz</w:t>
                      </w:r>
                    </w:p>
                    <w:p w14:paraId="0069EC7A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if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>(TCTL1_OL7 == 1) {</w:t>
                      </w:r>
                    </w:p>
                    <w:p w14:paraId="7AA1A9B5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TC1 += 60000*DC;    </w:t>
                      </w:r>
                    </w:p>
                    <w:p w14:paraId="26F87719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TCTL1_OL7=0; </w:t>
                      </w:r>
                    </w:p>
                    <w:p w14:paraId="24FDC2FD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TFLG1 =TFLG1_C2F_MASK;</w:t>
                      </w:r>
                    </w:p>
                    <w:p w14:paraId="362E33A3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} </w:t>
                      </w:r>
                    </w:p>
                    <w:p w14:paraId="257FB1E2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else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 xml:space="preserve"> if(TCTL1_OL7 == 0) {</w:t>
                      </w:r>
                    </w:p>
                    <w:p w14:paraId="2ED7F163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TC1 += 60000*(1-DC); </w:t>
                      </w:r>
                    </w:p>
                    <w:p w14:paraId="2D5424FA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TCTL1_OL7=1; </w:t>
                      </w:r>
                    </w:p>
                    <w:p w14:paraId="101B65A3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TFLG1 =TFLG1_C2F_MASK;</w:t>
                      </w:r>
                    </w:p>
                    <w:p w14:paraId="0616D764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>}</w:t>
                      </w:r>
                    </w:p>
                    <w:p w14:paraId="3551BB25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} </w:t>
                      </w:r>
                    </w:p>
                    <w:p w14:paraId="1B854D8A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interrupt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 xml:space="preserve"> (((0x10000-Vporth)/2)-1) void PORTH_ISR(void)</w:t>
                      </w:r>
                    </w:p>
                    <w:p w14:paraId="63FC6B77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  {</w:t>
                      </w:r>
                    </w:p>
                    <w:p w14:paraId="65B3A73E" w14:textId="77777777" w:rsidR="00174E5D" w:rsidRPr="008D5D51" w:rsidRDefault="00174E5D" w:rsidP="006C0990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    DC=DC+0.05;</w:t>
                      </w:r>
                    </w:p>
                    <w:p w14:paraId="3823EEC2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if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>(DC&gt;=0.95)</w:t>
                      </w:r>
                    </w:p>
                    <w:p w14:paraId="558B5E45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5D51">
                        <w:rPr>
                          <w:sz w:val="17"/>
                          <w:szCs w:val="17"/>
                        </w:rPr>
                        <w:t>duty</w:t>
                      </w:r>
                      <w:proofErr w:type="gramEnd"/>
                      <w:r w:rsidRPr="008D5D51">
                        <w:rPr>
                          <w:sz w:val="17"/>
                          <w:szCs w:val="17"/>
                        </w:rPr>
                        <w:t>=0.05;</w:t>
                      </w:r>
                    </w:p>
                    <w:p w14:paraId="5EAC5614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   PIFH = PIFH | 0xFF;</w:t>
                      </w:r>
                    </w:p>
                    <w:p w14:paraId="146F3561" w14:textId="77777777" w:rsidR="00174E5D" w:rsidRPr="008D5D51" w:rsidRDefault="00174E5D" w:rsidP="003922D8">
                      <w:pPr>
                        <w:rPr>
                          <w:sz w:val="17"/>
                          <w:szCs w:val="17"/>
                        </w:rPr>
                      </w:pPr>
                      <w:r w:rsidRPr="008D5D51">
                        <w:rPr>
                          <w:sz w:val="17"/>
                          <w:szCs w:val="17"/>
                        </w:rPr>
                        <w:t xml:space="preserve">  }   </w:t>
                      </w:r>
                    </w:p>
                  </w:txbxContent>
                </v:textbox>
              </v:shape>
            </w:pict>
          </mc:Fallback>
        </mc:AlternateContent>
      </w:r>
      <w:r w:rsidR="00C555DC" w:rsidRPr="007F1702">
        <w:rPr>
          <w:rFonts w:asciiTheme="minorBidi" w:hAnsiTheme="minorBidi" w:cstheme="minorBidi"/>
          <w:b/>
          <w:bCs/>
          <w:sz w:val="28"/>
          <w:szCs w:val="28"/>
        </w:rPr>
        <w:fldChar w:fldCharType="begin"/>
      </w:r>
      <w:r w:rsidR="007F1702" w:rsidRPr="007F1702">
        <w:rPr>
          <w:rFonts w:asciiTheme="minorBidi" w:hAnsiTheme="minorBidi" w:cstheme="minorBidi"/>
          <w:b/>
          <w:bCs/>
          <w:sz w:val="28"/>
          <w:szCs w:val="28"/>
        </w:rPr>
        <w:instrText>tc \l2 "</w:instrText>
      </w:r>
      <w:r w:rsidR="007F1702" w:rsidRPr="007F1702">
        <w:rPr>
          <w:rFonts w:asciiTheme="minorBidi" w:hAnsiTheme="minorBidi" w:cstheme="minorBidi"/>
          <w:b/>
          <w:bCs/>
          <w:sz w:val="28"/>
          <w:szCs w:val="28"/>
        </w:rPr>
        <w:tab/>
        <w:instrText>2.1 Theory Subsection</w:instrText>
      </w:r>
      <w:r w:rsidR="00C555DC" w:rsidRPr="007F1702">
        <w:rPr>
          <w:rFonts w:asciiTheme="minorBidi" w:hAnsiTheme="minorBidi" w:cstheme="minorBidi"/>
          <w:b/>
          <w:bCs/>
          <w:sz w:val="28"/>
          <w:szCs w:val="28"/>
        </w:rPr>
        <w:fldChar w:fldCharType="end"/>
      </w:r>
    </w:p>
    <w:p w14:paraId="4E68395B" w14:textId="77777777" w:rsidR="007F1702" w:rsidRDefault="007F1702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0F6D48FB" w14:textId="77777777" w:rsidR="007F1702" w:rsidRDefault="007F1702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6E956E64" w14:textId="77777777" w:rsidR="007F1702" w:rsidRDefault="007F1702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75B8EEC8" w14:textId="77777777" w:rsidR="00406917" w:rsidRDefault="00406917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52AD639E" w14:textId="77777777" w:rsidR="00406917" w:rsidRDefault="00406917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60D39311" w14:textId="77777777" w:rsidR="00406917" w:rsidRDefault="00406917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2FBDD7E1" w14:textId="77777777" w:rsidR="00406917" w:rsidRDefault="00406917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210FB160" w14:textId="77777777" w:rsidR="00406917" w:rsidRDefault="00406917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72147328" w14:textId="77777777" w:rsidR="00406917" w:rsidRDefault="00406917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1592CA15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3B5F478B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51487703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640A8DEC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03F37CCA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2F0713FF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3D96E378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60A15785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28A77CDC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3C6DBAD8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58A5CFC7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6C20E0EE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4461E9EB" w14:textId="77777777" w:rsidR="008D5D51" w:rsidRDefault="008D4066" w:rsidP="008D4066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lastRenderedPageBreak/>
        <w:t xml:space="preserve">Q.2) </w:t>
      </w:r>
    </w:p>
    <w:p w14:paraId="7B57C617" w14:textId="77777777" w:rsidR="008D5D51" w:rsidRPr="008D4066" w:rsidRDefault="008D4066" w:rsidP="008D4066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4"/>
          <w:szCs w:val="24"/>
        </w:rPr>
        <w:tab/>
      </w:r>
      <w:r w:rsidRPr="008D4066">
        <w:rPr>
          <w:rFonts w:asciiTheme="minorBidi" w:hAnsiTheme="minorBidi" w:cstheme="minorBidi"/>
          <w:sz w:val="22"/>
          <w:szCs w:val="22"/>
        </w:rPr>
        <w:t xml:space="preserve">To do the following task, the following code should be </w:t>
      </w:r>
      <w:proofErr w:type="spellStart"/>
      <w:r w:rsidRPr="008D4066">
        <w:rPr>
          <w:rFonts w:asciiTheme="minorBidi" w:hAnsiTheme="minorBidi" w:cstheme="minorBidi"/>
          <w:sz w:val="22"/>
          <w:szCs w:val="22"/>
        </w:rPr>
        <w:t>addedto</w:t>
      </w:r>
      <w:proofErr w:type="spellEnd"/>
      <w:r w:rsidRPr="008D4066">
        <w:rPr>
          <w:rFonts w:asciiTheme="minorBidi" w:hAnsiTheme="minorBidi" w:cstheme="minorBidi"/>
          <w:sz w:val="22"/>
          <w:szCs w:val="22"/>
        </w:rPr>
        <w:t xml:space="preserve"> the previous one</w:t>
      </w:r>
    </w:p>
    <w:p w14:paraId="71576BDF" w14:textId="211BCD4E" w:rsidR="008D5D51" w:rsidRDefault="009324C0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0462C" wp14:editId="6B0B0716">
                <wp:simplePos x="0" y="0"/>
                <wp:positionH relativeFrom="column">
                  <wp:posOffset>5080</wp:posOffset>
                </wp:positionH>
                <wp:positionV relativeFrom="paragraph">
                  <wp:posOffset>120015</wp:posOffset>
                </wp:positionV>
                <wp:extent cx="5343525" cy="6945630"/>
                <wp:effectExtent l="5080" t="5715" r="10795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694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0BBE7" w14:textId="77777777" w:rsidR="00174E5D" w:rsidRPr="00AA33D9" w:rsidRDefault="00174E5D" w:rsidP="00AA33D9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AA33D9">
                              <w:rPr>
                                <w:sz w:val="17"/>
                                <w:szCs w:val="17"/>
                              </w:rPr>
                              <w:t>float</w:t>
                            </w:r>
                            <w:proofErr w:type="gramEnd"/>
                            <w:r w:rsidRPr="00AA33D9">
                              <w:rPr>
                                <w:sz w:val="17"/>
                                <w:szCs w:val="17"/>
                              </w:rPr>
                              <w:t xml:space="preserve"> on , off, time;</w:t>
                            </w:r>
                          </w:p>
                          <w:p w14:paraId="0A15590C" w14:textId="77777777" w:rsidR="00174E5D" w:rsidRPr="008D4066" w:rsidRDefault="00174E5D" w:rsidP="00AA33D9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AA33D9">
                              <w:rPr>
                                <w:sz w:val="17"/>
                                <w:szCs w:val="17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A33D9">
                              <w:rPr>
                                <w:sz w:val="17"/>
                                <w:szCs w:val="17"/>
                              </w:rPr>
                              <w:t xml:space="preserve"> edge1,edge2,flag;</w:t>
                            </w:r>
                          </w:p>
                          <w:p w14:paraId="7005E9D0" w14:textId="77777777" w:rsidR="00174E5D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2DE7C334" w14:textId="77777777" w:rsidR="00174E5D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2F38786F" w14:textId="77777777" w:rsidR="00174E5D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24710C4C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void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 main(void)</w:t>
                            </w:r>
                          </w:p>
                          <w:p w14:paraId="1FF18E83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{ </w:t>
                            </w:r>
                          </w:p>
                          <w:p w14:paraId="10F4F555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init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_timer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();</w:t>
                            </w:r>
                          </w:p>
                          <w:p w14:paraId="20748B22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>__</w:t>
                            </w:r>
                            <w:proofErr w:type="spell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asm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 CLI;</w:t>
                            </w:r>
                          </w:p>
                          <w:p w14:paraId="320A553E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LCD_</w:t>
                            </w: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Init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517506B6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>DDRJ=0xFF;</w:t>
                            </w:r>
                          </w:p>
                          <w:p w14:paraId="118F5022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>PTJ=0x00;</w:t>
                            </w:r>
                          </w:p>
                          <w:p w14:paraId="4201DDED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PIEH = 0x01;  </w:t>
                            </w:r>
                          </w:p>
                          <w:p w14:paraId="5CABA211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PPSH = 0x0;   </w:t>
                            </w:r>
                          </w:p>
                          <w:p w14:paraId="3F753F44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flag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=0;</w:t>
                            </w:r>
                          </w:p>
                          <w:p w14:paraId="1008EC6C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for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(;;){</w:t>
                            </w:r>
                          </w:p>
                          <w:p w14:paraId="4162A11C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LCDWriteLine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1, "ON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 period</w:t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="); </w:t>
                            </w:r>
                          </w:p>
                          <w:p w14:paraId="7FCB79A6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LCDWriteFloat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on);</w:t>
                            </w:r>
                          </w:p>
                          <w:p w14:paraId="3C06C446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LCDWriteChar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' ');</w:t>
                            </w:r>
                          </w:p>
                          <w:p w14:paraId="6AA48BB7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LCDWriteChar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'm');</w:t>
                            </w:r>
                          </w:p>
                          <w:p w14:paraId="4590E6F6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LCDWriteChar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's');</w:t>
                            </w:r>
                          </w:p>
                          <w:p w14:paraId="62F95264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LCDWriteLine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2, "OFF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 period</w:t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="); </w:t>
                            </w:r>
                          </w:p>
                          <w:p w14:paraId="11DABD2B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LCDWriteFloat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off);</w:t>
                            </w:r>
                          </w:p>
                          <w:p w14:paraId="0F97D13F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LCDWriteChar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' ');</w:t>
                            </w:r>
                          </w:p>
                          <w:p w14:paraId="4E432152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LCDWriteChar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'm');</w:t>
                            </w:r>
                          </w:p>
                          <w:p w14:paraId="006232EA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LCDWriteChar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's');</w:t>
                            </w:r>
                          </w:p>
                          <w:p w14:paraId="5247F29B" w14:textId="77777777" w:rsidR="00174E5D" w:rsidRPr="008D4066" w:rsidRDefault="00174E5D" w:rsidP="001E7D92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>delay(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300</w:t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2D32F59C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LCD_clear_</w:t>
                            </w: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disp</w:t>
                            </w:r>
                            <w:proofErr w:type="spellEnd"/>
                            <w:r w:rsidRPr="008D4066">
                              <w:rPr>
                                <w:sz w:val="17"/>
                                <w:szCs w:val="17"/>
                              </w:rPr>
                              <w:t>(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1705269C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} </w:t>
                            </w:r>
                          </w:p>
                          <w:p w14:paraId="3BA6E658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0CDF963D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78935495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>#pragma CODE_SEG NON_BANKED</w:t>
                            </w:r>
                          </w:p>
                          <w:p w14:paraId="4720E1B2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537F5662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void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 interrupt (((0x10000-Vtimch2)/2)-1)   TIMCH2_ISR(void)</w:t>
                            </w:r>
                          </w:p>
                          <w:p w14:paraId="5721DCF2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14:paraId="4926069B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((PTT_PTT2==1) &amp;&amp;(flag==0)){</w:t>
                            </w:r>
                          </w:p>
                          <w:p w14:paraId="52D84837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  edge1= TC2;       </w:t>
                            </w:r>
                          </w:p>
                          <w:p w14:paraId="4E575300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flag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=1; }</w:t>
                            </w:r>
                          </w:p>
                          <w:p w14:paraId="07180BDB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else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 if((PTT_PTT2==0) &amp;&amp;(flag==1))</w:t>
                            </w:r>
                          </w:p>
                          <w:p w14:paraId="408B96C4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  <w:t>{</w:t>
                            </w:r>
                          </w:p>
                          <w:p w14:paraId="4623BE9C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  <w:t xml:space="preserve">edge2=TC2;     </w:t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</w:p>
                          <w:p w14:paraId="6454459B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flag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=2;</w:t>
                            </w:r>
                          </w:p>
                          <w:p w14:paraId="0FFF2A79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  <w:t xml:space="preserve">} </w:t>
                            </w: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else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  <w:t xml:space="preserve"> if((PTT_PTT2==1) &amp;&amp;(flag==2)){</w:t>
                            </w:r>
                          </w:p>
                          <w:p w14:paraId="4B0D0B4B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  </w:t>
                            </w: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time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=TC2-edge1; </w:t>
                            </w:r>
                          </w:p>
                          <w:p w14:paraId="4E7723F2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on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=((edge2-edge1)*5.33)/1000;   </w:t>
                            </w:r>
                          </w:p>
                          <w:p w14:paraId="4BAAE3BD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off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 xml:space="preserve">=((time-(edge2-edge1))*5.33)/1000;   </w:t>
                            </w:r>
                          </w:p>
                          <w:p w14:paraId="75EFA7EB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proofErr w:type="gramStart"/>
                            <w:r w:rsidRPr="008D4066">
                              <w:rPr>
                                <w:sz w:val="17"/>
                                <w:szCs w:val="17"/>
                              </w:rPr>
                              <w:t>flag</w:t>
                            </w:r>
                            <w:proofErr w:type="gramEnd"/>
                            <w:r w:rsidRPr="008D4066">
                              <w:rPr>
                                <w:sz w:val="17"/>
                                <w:szCs w:val="17"/>
                              </w:rPr>
                              <w:t>=0;</w:t>
                            </w:r>
                          </w:p>
                          <w:p w14:paraId="0609CF8C" w14:textId="77777777" w:rsidR="00174E5D" w:rsidRPr="008D4066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  <w:t>}</w:t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</w:r>
                          </w:p>
                          <w:p w14:paraId="416BD400" w14:textId="77777777" w:rsidR="00174E5D" w:rsidRDefault="00174E5D" w:rsidP="008D4066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D4066">
                              <w:rPr>
                                <w:sz w:val="17"/>
                                <w:szCs w:val="17"/>
                              </w:rPr>
                              <w:tab/>
                              <w:t>TFLG1 =TFLG1_C2F_MASK;</w:t>
                            </w:r>
                          </w:p>
                          <w:p w14:paraId="60B0C8EF" w14:textId="77777777" w:rsidR="00174E5D" w:rsidRPr="008D4066" w:rsidRDefault="00174E5D" w:rsidP="008D4066">
                            <w:r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.4pt;margin-top:9.45pt;width:420.75pt;height:54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">
                <v:textbox>
                  <w:txbxContent>
                    <w:p w14:paraId="3060BBE7" w14:textId="77777777" w:rsidR="00174E5D" w:rsidRPr="00AA33D9" w:rsidRDefault="00174E5D" w:rsidP="00AA33D9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AA33D9">
                        <w:rPr>
                          <w:sz w:val="17"/>
                          <w:szCs w:val="17"/>
                        </w:rPr>
                        <w:t>float</w:t>
                      </w:r>
                      <w:proofErr w:type="gramEnd"/>
                      <w:r w:rsidRPr="00AA33D9">
                        <w:rPr>
                          <w:sz w:val="17"/>
                          <w:szCs w:val="17"/>
                        </w:rPr>
                        <w:t xml:space="preserve"> on , off, time;</w:t>
                      </w:r>
                    </w:p>
                    <w:p w14:paraId="0A15590C" w14:textId="77777777" w:rsidR="00174E5D" w:rsidRPr="008D4066" w:rsidRDefault="00174E5D" w:rsidP="00AA33D9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AA33D9">
                        <w:rPr>
                          <w:sz w:val="17"/>
                          <w:szCs w:val="17"/>
                        </w:rPr>
                        <w:t>int</w:t>
                      </w:r>
                      <w:proofErr w:type="spellEnd"/>
                      <w:proofErr w:type="gramEnd"/>
                      <w:r w:rsidRPr="00AA33D9">
                        <w:rPr>
                          <w:sz w:val="17"/>
                          <w:szCs w:val="17"/>
                        </w:rPr>
                        <w:t xml:space="preserve"> edge1,edge2,flag;</w:t>
                      </w:r>
                    </w:p>
                    <w:p w14:paraId="7005E9D0" w14:textId="77777777" w:rsidR="00174E5D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</w:p>
                    <w:p w14:paraId="2DE7C334" w14:textId="77777777" w:rsidR="00174E5D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</w:p>
                    <w:p w14:paraId="2F38786F" w14:textId="77777777" w:rsidR="00174E5D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</w:p>
                    <w:p w14:paraId="24710C4C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void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 xml:space="preserve"> main(void)</w:t>
                      </w:r>
                    </w:p>
                    <w:p w14:paraId="1FF18E83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 xml:space="preserve">{ </w:t>
                      </w:r>
                    </w:p>
                    <w:p w14:paraId="10F4F555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init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_timer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();</w:t>
                      </w:r>
                    </w:p>
                    <w:p w14:paraId="20748B22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>__</w:t>
                      </w:r>
                      <w:proofErr w:type="spellStart"/>
                      <w:r w:rsidRPr="008D4066">
                        <w:rPr>
                          <w:sz w:val="17"/>
                          <w:szCs w:val="17"/>
                        </w:rPr>
                        <w:t>asm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 xml:space="preserve"> CLI;</w:t>
                      </w:r>
                    </w:p>
                    <w:p w14:paraId="320A553E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8D4066">
                        <w:rPr>
                          <w:sz w:val="17"/>
                          <w:szCs w:val="17"/>
                        </w:rPr>
                        <w:t>LCD_</w:t>
                      </w: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Init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);</w:t>
                      </w:r>
                    </w:p>
                    <w:p w14:paraId="517506B6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>DDRJ=0xFF;</w:t>
                      </w:r>
                    </w:p>
                    <w:p w14:paraId="118F5022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>PTJ=0x00;</w:t>
                      </w:r>
                    </w:p>
                    <w:p w14:paraId="4201DDED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 xml:space="preserve">PIEH = 0x01;  </w:t>
                      </w:r>
                    </w:p>
                    <w:p w14:paraId="5CABA211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 xml:space="preserve">PPSH = 0x0;   </w:t>
                      </w:r>
                    </w:p>
                    <w:p w14:paraId="3F753F44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flag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=0;</w:t>
                      </w:r>
                    </w:p>
                    <w:p w14:paraId="1008EC6C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for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(;;){</w:t>
                      </w:r>
                    </w:p>
                    <w:p w14:paraId="4162A11C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LCDWriteLine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1, "ON</w:t>
                      </w:r>
                      <w:r>
                        <w:rPr>
                          <w:sz w:val="17"/>
                          <w:szCs w:val="17"/>
                        </w:rPr>
                        <w:t xml:space="preserve"> period</w:t>
                      </w:r>
                      <w:r w:rsidRPr="008D4066">
                        <w:rPr>
                          <w:sz w:val="17"/>
                          <w:szCs w:val="17"/>
                        </w:rPr>
                        <w:t xml:space="preserve">="); </w:t>
                      </w:r>
                    </w:p>
                    <w:p w14:paraId="7FCB79A6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LCDWriteFloat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on);</w:t>
                      </w:r>
                    </w:p>
                    <w:p w14:paraId="3C06C446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LCDWriteChar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' ');</w:t>
                      </w:r>
                    </w:p>
                    <w:p w14:paraId="6AA48BB7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LCDWriteChar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'm');</w:t>
                      </w:r>
                    </w:p>
                    <w:p w14:paraId="4590E6F6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LCDWriteChar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's');</w:t>
                      </w:r>
                    </w:p>
                    <w:p w14:paraId="62F95264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LCDWriteLine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2, "OFF</w:t>
                      </w:r>
                      <w:r>
                        <w:rPr>
                          <w:sz w:val="17"/>
                          <w:szCs w:val="17"/>
                        </w:rPr>
                        <w:t xml:space="preserve"> period</w:t>
                      </w:r>
                      <w:r w:rsidRPr="008D4066">
                        <w:rPr>
                          <w:sz w:val="17"/>
                          <w:szCs w:val="17"/>
                        </w:rPr>
                        <w:t xml:space="preserve">="); </w:t>
                      </w:r>
                    </w:p>
                    <w:p w14:paraId="11DABD2B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LCDWriteFloat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off);</w:t>
                      </w:r>
                    </w:p>
                    <w:p w14:paraId="0F97D13F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LCDWriteChar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' ');</w:t>
                      </w:r>
                    </w:p>
                    <w:p w14:paraId="4E432152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LCDWriteChar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'm');</w:t>
                      </w:r>
                    </w:p>
                    <w:p w14:paraId="006232EA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LCDWriteChar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's');</w:t>
                      </w:r>
                    </w:p>
                    <w:p w14:paraId="5247F29B" w14:textId="77777777" w:rsidR="00174E5D" w:rsidRPr="008D4066" w:rsidRDefault="00174E5D" w:rsidP="001E7D92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>delay(</w:t>
                      </w:r>
                      <w:r>
                        <w:rPr>
                          <w:sz w:val="17"/>
                          <w:szCs w:val="17"/>
                        </w:rPr>
                        <w:t>300</w:t>
                      </w:r>
                      <w:r w:rsidRPr="008D4066">
                        <w:rPr>
                          <w:sz w:val="17"/>
                          <w:szCs w:val="17"/>
                        </w:rPr>
                        <w:t>);</w:t>
                      </w:r>
                    </w:p>
                    <w:p w14:paraId="2D32F59C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8D4066">
                        <w:rPr>
                          <w:sz w:val="17"/>
                          <w:szCs w:val="17"/>
                        </w:rPr>
                        <w:t>LCD_clear_</w:t>
                      </w: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disp</w:t>
                      </w:r>
                      <w:proofErr w:type="spellEnd"/>
                      <w:r w:rsidRPr="008D4066">
                        <w:rPr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);</w:t>
                      </w:r>
                    </w:p>
                    <w:p w14:paraId="1705269C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 xml:space="preserve">} </w:t>
                      </w:r>
                    </w:p>
                    <w:p w14:paraId="3BA6E658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>}</w:t>
                      </w:r>
                    </w:p>
                    <w:p w14:paraId="0CDF963D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</w:p>
                    <w:p w14:paraId="78935495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>#pragma CODE_SEG NON_BANKED</w:t>
                      </w:r>
                    </w:p>
                    <w:p w14:paraId="4720E1B2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</w:p>
                    <w:p w14:paraId="537F5662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void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 xml:space="preserve"> interrupt (((0x10000-Vtimch2)/2)-1)   TIMCH2_ISR(void)</w:t>
                      </w:r>
                    </w:p>
                    <w:p w14:paraId="5721DCF2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>{</w:t>
                      </w:r>
                    </w:p>
                    <w:p w14:paraId="4926069B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if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((PTT_PTT2==1) &amp;&amp;(flag==0)){</w:t>
                      </w:r>
                    </w:p>
                    <w:p w14:paraId="52D84837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 xml:space="preserve">  edge1= TC2;       </w:t>
                      </w:r>
                    </w:p>
                    <w:p w14:paraId="4E575300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flag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=1; }</w:t>
                      </w:r>
                    </w:p>
                    <w:p w14:paraId="07180BDB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else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 xml:space="preserve"> if((PTT_PTT2==0) &amp;&amp;(flag==1))</w:t>
                      </w:r>
                    </w:p>
                    <w:p w14:paraId="408B96C4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ab/>
                        <w:t>{</w:t>
                      </w:r>
                    </w:p>
                    <w:p w14:paraId="4623BE9C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ab/>
                        <w:t xml:space="preserve">edge2=TC2;     </w:t>
                      </w: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</w:p>
                    <w:p w14:paraId="6454459B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flag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=2;</w:t>
                      </w:r>
                    </w:p>
                    <w:p w14:paraId="0FFF2A79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ab/>
                        <w:t xml:space="preserve">} </w:t>
                      </w: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else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ab/>
                        <w:t xml:space="preserve"> if((PTT_PTT2==1) &amp;&amp;(flag==2)){</w:t>
                      </w:r>
                    </w:p>
                    <w:p w14:paraId="4B0D0B4B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time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 xml:space="preserve">=TC2-edge1; </w:t>
                      </w:r>
                    </w:p>
                    <w:p w14:paraId="4E7723F2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on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 xml:space="preserve">=((edge2-edge1)*5.33)/1000;   </w:t>
                      </w:r>
                    </w:p>
                    <w:p w14:paraId="4BAAE3BD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off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 xml:space="preserve">=((time-(edge2-edge1))*5.33)/1000;   </w:t>
                      </w:r>
                    </w:p>
                    <w:p w14:paraId="75EFA7EB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proofErr w:type="gramStart"/>
                      <w:r w:rsidRPr="008D4066">
                        <w:rPr>
                          <w:sz w:val="17"/>
                          <w:szCs w:val="17"/>
                        </w:rPr>
                        <w:t>flag</w:t>
                      </w:r>
                      <w:proofErr w:type="gramEnd"/>
                      <w:r w:rsidRPr="008D4066">
                        <w:rPr>
                          <w:sz w:val="17"/>
                          <w:szCs w:val="17"/>
                        </w:rPr>
                        <w:t>=0;</w:t>
                      </w:r>
                    </w:p>
                    <w:p w14:paraId="0609CF8C" w14:textId="77777777" w:rsidR="00174E5D" w:rsidRPr="008D4066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ab/>
                        <w:t>}</w:t>
                      </w: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  <w:r w:rsidRPr="008D4066">
                        <w:rPr>
                          <w:sz w:val="17"/>
                          <w:szCs w:val="17"/>
                        </w:rPr>
                        <w:tab/>
                      </w:r>
                    </w:p>
                    <w:p w14:paraId="416BD400" w14:textId="77777777" w:rsidR="00174E5D" w:rsidRDefault="00174E5D" w:rsidP="008D4066">
                      <w:pPr>
                        <w:rPr>
                          <w:sz w:val="17"/>
                          <w:szCs w:val="17"/>
                        </w:rPr>
                      </w:pPr>
                      <w:r w:rsidRPr="008D4066">
                        <w:rPr>
                          <w:sz w:val="17"/>
                          <w:szCs w:val="17"/>
                        </w:rPr>
                        <w:tab/>
                        <w:t>TFLG1 =TFLG1_C2F_MASK;</w:t>
                      </w:r>
                    </w:p>
                    <w:p w14:paraId="60B0C8EF" w14:textId="77777777" w:rsidR="00174E5D" w:rsidRPr="008D4066" w:rsidRDefault="00174E5D" w:rsidP="008D4066">
                      <w:r>
                        <w:rPr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1D22C3E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36F82575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68C1D8A9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6FA1BF75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2B3AD335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0AC55AB8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5035FCBD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422DCBD5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71F176CE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5767A12A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3D9EAA7D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0AFF5C46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01839B43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30E804CD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500CED70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1AFDB32D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11CF7A1A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5F8BE620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150839B0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14:paraId="7799C32A" w14:textId="77777777" w:rsidR="008D5D51" w:rsidRDefault="008D5D51" w:rsidP="00E650F6">
      <w:pPr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bookmarkEnd w:id="21"/>
    <w:bookmarkEnd w:id="22"/>
    <w:p w14:paraId="5BFE0BAF" w14:textId="77777777" w:rsidR="00730655" w:rsidRDefault="00730655" w:rsidP="00730655">
      <w:pPr>
        <w:spacing w:line="360" w:lineRule="auto"/>
        <w:jc w:val="both"/>
      </w:pPr>
    </w:p>
    <w:p w14:paraId="472C4C76" w14:textId="3D84FC9D" w:rsidR="00E93793" w:rsidRDefault="000D418C" w:rsidP="0078489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D65F6">
        <w:rPr>
          <w:sz w:val="24"/>
          <w:szCs w:val="24"/>
        </w:rPr>
        <w:t xml:space="preserve"> </w:t>
      </w:r>
    </w:p>
    <w:p w14:paraId="097E314C" w14:textId="77777777" w:rsidR="005D65F6" w:rsidRDefault="005D65F6" w:rsidP="00E93793">
      <w:pPr>
        <w:spacing w:line="360" w:lineRule="auto"/>
        <w:jc w:val="both"/>
        <w:rPr>
          <w:sz w:val="24"/>
          <w:szCs w:val="24"/>
        </w:rPr>
      </w:pPr>
    </w:p>
    <w:p w14:paraId="31DBE5AF" w14:textId="77777777" w:rsidR="0078489E" w:rsidRDefault="000D418C" w:rsidP="00D12C69">
      <w:pPr>
        <w:pStyle w:val="ReportSectionHeading"/>
        <w:rPr>
          <w:noProof/>
        </w:rPr>
      </w:pPr>
      <w:bookmarkStart w:id="26" w:name="_Toc398568813"/>
      <w:bookmarkStart w:id="27" w:name="_Toc272613859"/>
      <w:bookmarkStart w:id="28" w:name="_Toc288906754"/>
      <w:r>
        <w:lastRenderedPageBreak/>
        <w:t>5</w:t>
      </w:r>
      <w:r w:rsidR="00F6286F">
        <w:t xml:space="preserve">. </w:t>
      </w:r>
      <w:bookmarkStart w:id="29" w:name="Conclusions"/>
      <w:bookmarkEnd w:id="29"/>
      <w:r w:rsidR="00F6286F">
        <w:t>Conclusion</w:t>
      </w:r>
      <w:bookmarkEnd w:id="26"/>
      <w:r w:rsidR="00F6286F">
        <w:t>s</w:t>
      </w:r>
      <w:r w:rsidR="00F6286F">
        <w:rPr>
          <w:noProof/>
        </w:rPr>
        <w:t xml:space="preserve"> and Recommendations</w:t>
      </w:r>
      <w:bookmarkEnd w:id="27"/>
      <w:bookmarkEnd w:id="28"/>
    </w:p>
    <w:p w14:paraId="1A1B333F" w14:textId="6038CF5C" w:rsidR="0078489E" w:rsidRDefault="0078489E" w:rsidP="00A11225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To sum up</w:t>
      </w:r>
      <w:r w:rsidR="00A11225" w:rsidRPr="00730655">
        <w:rPr>
          <w:rFonts w:asciiTheme="majorBidi" w:hAnsiTheme="majorBidi" w:cstheme="majorBidi"/>
          <w:sz w:val="24"/>
          <w:szCs w:val="24"/>
          <w:lang w:bidi="ar-SY"/>
        </w:rPr>
        <w:t xml:space="preserve">, </w:t>
      </w:r>
      <w:r w:rsidR="00A11225">
        <w:rPr>
          <w:rFonts w:asciiTheme="majorBidi" w:hAnsiTheme="majorBidi" w:cstheme="majorBidi"/>
          <w:sz w:val="24"/>
          <w:szCs w:val="24"/>
          <w:lang w:bidi="ar-SY"/>
        </w:rPr>
        <w:t>In</w:t>
      </w:r>
      <w:r>
        <w:rPr>
          <w:sz w:val="24"/>
          <w:szCs w:val="24"/>
        </w:rPr>
        <w:t xml:space="preserve"> the first task, it is noticeable that the code of the overflow provides a delay in time between each ON and </w:t>
      </w:r>
      <w:proofErr w:type="gramStart"/>
      <w:r>
        <w:rPr>
          <w:sz w:val="24"/>
          <w:szCs w:val="24"/>
        </w:rPr>
        <w:t>OFF  using</w:t>
      </w:r>
      <w:proofErr w:type="gramEnd"/>
      <w:r>
        <w:rPr>
          <w:sz w:val="24"/>
          <w:szCs w:val="24"/>
        </w:rPr>
        <w:t xml:space="preserve"> a set of registers such as: </w:t>
      </w:r>
    </w:p>
    <w:p w14:paraId="2089C883" w14:textId="77777777" w:rsidR="0078489E" w:rsidRPr="00F7032F" w:rsidRDefault="0078489E" w:rsidP="0078489E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gramStart"/>
      <w:r w:rsidRPr="00F7032F">
        <w:rPr>
          <w:sz w:val="24"/>
          <w:szCs w:val="24"/>
        </w:rPr>
        <w:t>TSCR</w:t>
      </w:r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enable the timer when it is 1</w:t>
      </w:r>
    </w:p>
    <w:p w14:paraId="60DE0E26" w14:textId="77777777" w:rsidR="0078489E" w:rsidRPr="00F7032F" w:rsidRDefault="0078489E" w:rsidP="0078489E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gramStart"/>
      <w:r w:rsidRPr="00F7032F">
        <w:rPr>
          <w:sz w:val="24"/>
          <w:szCs w:val="24"/>
        </w:rPr>
        <w:t>TSCR2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set the </w:t>
      </w:r>
      <w:proofErr w:type="spellStart"/>
      <w:r>
        <w:rPr>
          <w:sz w:val="24"/>
          <w:szCs w:val="24"/>
        </w:rPr>
        <w:t>prescale</w:t>
      </w:r>
      <w:proofErr w:type="spellEnd"/>
      <w:r>
        <w:rPr>
          <w:sz w:val="24"/>
          <w:szCs w:val="24"/>
        </w:rPr>
        <w:t xml:space="preserve"> factor</w:t>
      </w:r>
    </w:p>
    <w:p w14:paraId="4935EFB3" w14:textId="4A41FB57" w:rsidR="00F6286F" w:rsidRPr="00A11225" w:rsidRDefault="0078489E" w:rsidP="00A11225">
      <w:pPr>
        <w:spacing w:line="360" w:lineRule="auto"/>
        <w:ind w:firstLine="360"/>
        <w:jc w:val="both"/>
        <w:rPr>
          <w:sz w:val="24"/>
          <w:szCs w:val="24"/>
        </w:rPr>
      </w:pPr>
      <w:r w:rsidRPr="00E93793">
        <w:rPr>
          <w:sz w:val="24"/>
          <w:szCs w:val="24"/>
        </w:rPr>
        <w:t>Also the rate of toggling (1/T) was measured using the os</w:t>
      </w:r>
      <w:r>
        <w:rPr>
          <w:sz w:val="24"/>
          <w:szCs w:val="24"/>
        </w:rPr>
        <w:t>c</w:t>
      </w:r>
      <w:r w:rsidRPr="00E93793">
        <w:rPr>
          <w:sz w:val="24"/>
          <w:szCs w:val="24"/>
        </w:rPr>
        <w:t xml:space="preserve">illoscope when applying different </w:t>
      </w:r>
      <w:proofErr w:type="spellStart"/>
      <w:r w:rsidRPr="00E93793">
        <w:rPr>
          <w:sz w:val="24"/>
          <w:szCs w:val="24"/>
        </w:rPr>
        <w:t>prescale</w:t>
      </w:r>
      <w:proofErr w:type="spellEnd"/>
      <w:r w:rsidRPr="00E93793">
        <w:rPr>
          <w:sz w:val="24"/>
          <w:szCs w:val="24"/>
        </w:rPr>
        <w:t>.</w:t>
      </w:r>
      <w:r>
        <w:rPr>
          <w:sz w:val="24"/>
          <w:szCs w:val="24"/>
        </w:rPr>
        <w:t xml:space="preserve"> This step allows us to observe that the rate toggling changes due to the change of the value of the </w:t>
      </w:r>
      <w:proofErr w:type="spellStart"/>
      <w:r>
        <w:rPr>
          <w:sz w:val="24"/>
          <w:szCs w:val="24"/>
        </w:rPr>
        <w:t>prescale</w:t>
      </w:r>
      <w:proofErr w:type="spellEnd"/>
      <w:r>
        <w:rPr>
          <w:sz w:val="24"/>
          <w:szCs w:val="24"/>
        </w:rPr>
        <w:t xml:space="preserve">. In other words, when increasing the pre-scale, the values of the rate toggling decrease. In the second task, it has been obviously seen that output compare is used to generate a signal with a desired frequency. In the third task, we have used the input capture to monitor and display the period and frequency of the input signal connected to PTT0.  </w:t>
      </w:r>
      <w:r w:rsidR="00C555DC">
        <w:fldChar w:fldCharType="begin"/>
      </w:r>
      <w:r w:rsidR="00F6286F">
        <w:instrText>tc \l1 "</w:instrText>
      </w:r>
      <w:r w:rsidR="00F6286F">
        <w:rPr>
          <w:sz w:val="24"/>
        </w:rPr>
        <w:tab/>
        <w:instrText xml:space="preserve">7. </w:instrText>
      </w:r>
      <w:r w:rsidR="00F6286F">
        <w:instrText>Conclusions</w:instrText>
      </w:r>
      <w:r w:rsidR="00F6286F">
        <w:rPr>
          <w:noProof/>
        </w:rPr>
        <w:instrText xml:space="preserve"> and Recommendations</w:instrText>
      </w:r>
      <w:r w:rsidR="00F6286F">
        <w:instrText xml:space="preserve"> </w:instrText>
      </w:r>
      <w:r w:rsidR="00C555DC">
        <w:fldChar w:fldCharType="end"/>
      </w:r>
    </w:p>
    <w:p w14:paraId="35397D9F" w14:textId="2A40A285" w:rsidR="00323520" w:rsidRPr="003A7DD5" w:rsidRDefault="00A11225" w:rsidP="00A11225">
      <w:pPr>
        <w:pStyle w:val="ListParagraph"/>
        <w:spacing w:line="360" w:lineRule="auto"/>
        <w:ind w:left="0" w:firstLine="360"/>
        <w:jc w:val="both"/>
        <w:rPr>
          <w:rStyle w:val="FootnoteReference"/>
          <w:i/>
          <w:iCs/>
          <w:sz w:val="24"/>
          <w:szCs w:val="24"/>
        </w:rPr>
      </w:pPr>
      <w:r w:rsidRPr="00730655">
        <w:rPr>
          <w:rFonts w:asciiTheme="majorBidi" w:hAnsiTheme="majorBidi" w:cstheme="majorBidi"/>
          <w:sz w:val="24"/>
          <w:szCs w:val="24"/>
        </w:rPr>
        <w:t>The</w:t>
      </w:r>
      <w:r w:rsidR="00041046" w:rsidRPr="00730655">
        <w:rPr>
          <w:rFonts w:asciiTheme="majorBidi" w:hAnsiTheme="majorBidi" w:cstheme="majorBidi"/>
          <w:sz w:val="24"/>
          <w:szCs w:val="24"/>
        </w:rPr>
        <w:t xml:space="preserve"> tasks of the </w:t>
      </w:r>
      <w:r w:rsidR="00730655">
        <w:rPr>
          <w:rFonts w:asciiTheme="majorBidi" w:hAnsiTheme="majorBidi" w:cstheme="majorBidi"/>
          <w:sz w:val="24"/>
          <w:szCs w:val="24"/>
        </w:rPr>
        <w:t>seventh</w:t>
      </w:r>
      <w:r w:rsidR="000C7D53" w:rsidRPr="00730655">
        <w:rPr>
          <w:rFonts w:asciiTheme="majorBidi" w:hAnsiTheme="majorBidi" w:cstheme="majorBidi"/>
          <w:sz w:val="24"/>
          <w:szCs w:val="24"/>
        </w:rPr>
        <w:t xml:space="preserve"> </w:t>
      </w:r>
      <w:r w:rsidR="00041046" w:rsidRPr="00730655">
        <w:rPr>
          <w:rFonts w:asciiTheme="majorBidi" w:hAnsiTheme="majorBidi" w:cstheme="majorBidi"/>
          <w:sz w:val="24"/>
          <w:szCs w:val="24"/>
        </w:rPr>
        <w:t>laboratory experiment are fulfilled. It is obvious that the objectives are successfully reached</w:t>
      </w:r>
      <w:r w:rsidR="00041046" w:rsidRPr="00C75B13">
        <w:rPr>
          <w:rFonts w:asciiTheme="majorBidi" w:hAnsiTheme="majorBidi" w:cstheme="majorBidi"/>
          <w:sz w:val="24"/>
          <w:szCs w:val="24"/>
        </w:rPr>
        <w:t>. The ability of</w:t>
      </w:r>
      <w:r w:rsidR="00041046" w:rsidRPr="00C75B13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C7D53">
        <w:rPr>
          <w:rFonts w:asciiTheme="majorBidi" w:hAnsiTheme="majorBidi" w:cstheme="majorBidi"/>
          <w:sz w:val="24"/>
          <w:szCs w:val="24"/>
        </w:rPr>
        <w:t>u</w:t>
      </w:r>
      <w:r w:rsidR="00C75B13" w:rsidRPr="00C75B13">
        <w:rPr>
          <w:rFonts w:asciiTheme="majorBidi" w:hAnsiTheme="majorBidi" w:cstheme="majorBidi"/>
          <w:sz w:val="24"/>
          <w:szCs w:val="24"/>
        </w:rPr>
        <w:t xml:space="preserve">nderstanding the </w:t>
      </w:r>
      <w:r w:rsidR="000C7D53">
        <w:rPr>
          <w:rFonts w:asciiTheme="majorBidi" w:hAnsiTheme="majorBidi" w:cstheme="majorBidi"/>
          <w:sz w:val="24"/>
          <w:szCs w:val="24"/>
        </w:rPr>
        <w:t>use</w:t>
      </w:r>
      <w:r w:rsidR="00927305">
        <w:rPr>
          <w:rFonts w:asciiTheme="majorBidi" w:hAnsiTheme="majorBidi" w:cstheme="majorBidi"/>
          <w:sz w:val="24"/>
          <w:szCs w:val="24"/>
        </w:rPr>
        <w:t xml:space="preserve"> of the </w:t>
      </w:r>
      <w:r w:rsidR="00730655">
        <w:rPr>
          <w:rFonts w:asciiTheme="majorBidi" w:hAnsiTheme="majorBidi" w:cstheme="majorBidi"/>
          <w:sz w:val="24"/>
          <w:szCs w:val="24"/>
        </w:rPr>
        <w:t>timer overflow in different codes is obviously</w:t>
      </w:r>
      <w:r w:rsidR="000C7D53">
        <w:rPr>
          <w:rFonts w:asciiTheme="majorBidi" w:hAnsiTheme="majorBidi" w:cstheme="majorBidi"/>
          <w:sz w:val="24"/>
          <w:szCs w:val="24"/>
        </w:rPr>
        <w:t xml:space="preserve"> is</w:t>
      </w:r>
      <w:r w:rsidR="00730655">
        <w:rPr>
          <w:rFonts w:asciiTheme="majorBidi" w:hAnsiTheme="majorBidi" w:cstheme="majorBidi"/>
          <w:sz w:val="24"/>
          <w:szCs w:val="24"/>
        </w:rPr>
        <w:t xml:space="preserve"> achieved</w:t>
      </w:r>
      <w:r w:rsidR="00927305">
        <w:rPr>
          <w:rFonts w:asciiTheme="majorBidi" w:hAnsiTheme="majorBidi" w:cstheme="majorBidi"/>
          <w:sz w:val="24"/>
          <w:szCs w:val="24"/>
        </w:rPr>
        <w:t xml:space="preserve">. </w:t>
      </w:r>
      <w:r w:rsidR="000D418C">
        <w:rPr>
          <w:rFonts w:asciiTheme="majorBidi" w:hAnsiTheme="majorBidi" w:cstheme="majorBidi"/>
          <w:sz w:val="24"/>
          <w:szCs w:val="24"/>
        </w:rPr>
        <w:t>Also, it is understood that the interrupt and timer overflow can be used in the same code. Moreover</w:t>
      </w:r>
      <w:r w:rsidR="00927305">
        <w:rPr>
          <w:rFonts w:asciiTheme="majorBidi" w:hAnsiTheme="majorBidi" w:cstheme="majorBidi"/>
          <w:sz w:val="24"/>
          <w:szCs w:val="24"/>
        </w:rPr>
        <w:t xml:space="preserve">, </w:t>
      </w:r>
      <w:r w:rsidR="000C7D53">
        <w:rPr>
          <w:rFonts w:asciiTheme="majorBidi" w:hAnsiTheme="majorBidi" w:cstheme="majorBidi"/>
          <w:sz w:val="24"/>
          <w:szCs w:val="24"/>
        </w:rPr>
        <w:t>reading the recommended text book</w:t>
      </w:r>
      <w:r w:rsidR="00927305">
        <w:rPr>
          <w:rFonts w:asciiTheme="majorBidi" w:hAnsiTheme="majorBidi" w:cstheme="majorBidi"/>
          <w:sz w:val="24"/>
          <w:szCs w:val="24"/>
        </w:rPr>
        <w:t xml:space="preserve"> </w:t>
      </w:r>
      <w:r w:rsidR="00EE7174">
        <w:rPr>
          <w:rFonts w:asciiTheme="majorBidi" w:hAnsiTheme="majorBidi" w:cstheme="majorBidi"/>
          <w:sz w:val="24"/>
          <w:szCs w:val="24"/>
        </w:rPr>
        <w:t>help</w:t>
      </w:r>
      <w:r w:rsidR="000C7D53">
        <w:rPr>
          <w:rFonts w:asciiTheme="majorBidi" w:hAnsiTheme="majorBidi" w:cstheme="majorBidi"/>
          <w:sz w:val="24"/>
          <w:szCs w:val="24"/>
        </w:rPr>
        <w:t>s</w:t>
      </w:r>
      <w:r w:rsidR="00EE7174">
        <w:rPr>
          <w:rFonts w:asciiTheme="majorBidi" w:hAnsiTheme="majorBidi" w:cstheme="majorBidi"/>
          <w:sz w:val="24"/>
          <w:szCs w:val="24"/>
        </w:rPr>
        <w:t xml:space="preserve"> us to understand the</w:t>
      </w:r>
      <w:r w:rsidR="000C7D53">
        <w:rPr>
          <w:rFonts w:asciiTheme="majorBidi" w:hAnsiTheme="majorBidi" w:cstheme="majorBidi"/>
          <w:sz w:val="24"/>
          <w:szCs w:val="24"/>
        </w:rPr>
        <w:t xml:space="preserve"> concept of </w:t>
      </w:r>
      <w:r w:rsidR="000D418C">
        <w:rPr>
          <w:rFonts w:asciiTheme="majorBidi" w:hAnsiTheme="majorBidi" w:cstheme="majorBidi"/>
          <w:sz w:val="24"/>
          <w:szCs w:val="24"/>
        </w:rPr>
        <w:t>timer overflow</w:t>
      </w:r>
      <w:r w:rsidR="00927305">
        <w:rPr>
          <w:rFonts w:asciiTheme="majorBidi" w:hAnsiTheme="majorBidi" w:cstheme="majorBidi"/>
          <w:sz w:val="24"/>
          <w:szCs w:val="24"/>
        </w:rPr>
        <w:t xml:space="preserve">. </w:t>
      </w:r>
      <w:r w:rsidR="00041046">
        <w:rPr>
          <w:rFonts w:asciiTheme="majorBidi" w:hAnsiTheme="majorBidi" w:cstheme="majorBidi"/>
          <w:noProof/>
          <w:sz w:val="24"/>
          <w:szCs w:val="24"/>
        </w:rPr>
        <w:t xml:space="preserve">There </w:t>
      </w:r>
      <w:r w:rsidR="00041046" w:rsidRPr="00B043F0">
        <w:rPr>
          <w:rFonts w:asciiTheme="majorBidi" w:hAnsiTheme="majorBidi" w:cstheme="majorBidi"/>
          <w:noProof/>
          <w:sz w:val="24"/>
          <w:szCs w:val="24"/>
        </w:rPr>
        <w:t xml:space="preserve">were not any problems or risks faced in this practical session. Moreover, it </w:t>
      </w:r>
      <w:r w:rsidR="00D12C69" w:rsidRPr="00B043F0">
        <w:rPr>
          <w:rFonts w:asciiTheme="majorBidi" w:hAnsiTheme="majorBidi" w:cstheme="majorBidi"/>
          <w:noProof/>
          <w:sz w:val="24"/>
          <w:szCs w:val="24"/>
        </w:rPr>
        <w:t>seemed</w:t>
      </w:r>
      <w:r w:rsidR="00041046" w:rsidRPr="00B043F0">
        <w:rPr>
          <w:rFonts w:asciiTheme="majorBidi" w:hAnsiTheme="majorBidi" w:cstheme="majorBidi"/>
          <w:noProof/>
          <w:sz w:val="24"/>
          <w:szCs w:val="24"/>
        </w:rPr>
        <w:t xml:space="preserve"> easier to </w:t>
      </w:r>
      <w:r w:rsidR="00927305">
        <w:rPr>
          <w:rFonts w:asciiTheme="majorBidi" w:hAnsiTheme="majorBidi" w:cstheme="majorBidi"/>
          <w:noProof/>
          <w:sz w:val="24"/>
          <w:szCs w:val="24"/>
        </w:rPr>
        <w:t xml:space="preserve">write a code program and check it by the hardware implementation </w:t>
      </w:r>
      <w:r w:rsidR="00041046" w:rsidRPr="00B043F0">
        <w:rPr>
          <w:rFonts w:asciiTheme="majorBidi" w:hAnsiTheme="majorBidi" w:cstheme="majorBidi"/>
          <w:noProof/>
          <w:sz w:val="24"/>
          <w:szCs w:val="24"/>
        </w:rPr>
        <w:t xml:space="preserve">because of the </w:t>
      </w:r>
      <w:r w:rsidR="00D12C69" w:rsidRPr="00B043F0">
        <w:rPr>
          <w:rFonts w:asciiTheme="majorBidi" w:hAnsiTheme="majorBidi" w:cstheme="majorBidi"/>
          <w:noProof/>
          <w:sz w:val="24"/>
          <w:szCs w:val="24"/>
        </w:rPr>
        <w:t xml:space="preserve">serious practice </w:t>
      </w:r>
      <w:r w:rsidR="00927305">
        <w:rPr>
          <w:rFonts w:asciiTheme="majorBidi" w:hAnsiTheme="majorBidi" w:cstheme="majorBidi"/>
          <w:noProof/>
          <w:sz w:val="24"/>
          <w:szCs w:val="24"/>
        </w:rPr>
        <w:t>and</w:t>
      </w:r>
      <w:r w:rsidR="00041046" w:rsidRPr="00B043F0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D12C69" w:rsidRPr="00B043F0">
        <w:rPr>
          <w:rFonts w:asciiTheme="majorBidi" w:hAnsiTheme="majorBidi" w:cstheme="majorBidi"/>
          <w:noProof/>
          <w:sz w:val="24"/>
          <w:szCs w:val="24"/>
        </w:rPr>
        <w:t>paying attention to the</w:t>
      </w:r>
      <w:r w:rsidR="00927305">
        <w:rPr>
          <w:rFonts w:asciiTheme="majorBidi" w:hAnsiTheme="majorBidi" w:cstheme="majorBidi"/>
          <w:noProof/>
          <w:sz w:val="24"/>
          <w:szCs w:val="24"/>
        </w:rPr>
        <w:t xml:space="preserve"> lab instructor which </w:t>
      </w:r>
      <w:r w:rsidR="00041046" w:rsidRPr="00B043F0">
        <w:rPr>
          <w:rFonts w:asciiTheme="majorBidi" w:hAnsiTheme="majorBidi" w:cstheme="majorBidi"/>
          <w:sz w:val="24"/>
          <w:szCs w:val="24"/>
        </w:rPr>
        <w:t>helped to avoid errors.</w:t>
      </w:r>
      <w:r w:rsidR="00041046" w:rsidRPr="00B043F0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7B66AF" w:rsidRPr="00B043F0">
        <w:rPr>
          <w:i/>
          <w:iCs/>
          <w:sz w:val="24"/>
          <w:szCs w:val="24"/>
        </w:rPr>
        <w:tab/>
      </w:r>
    </w:p>
    <w:sectPr w:rsidR="00323520" w:rsidRPr="003A7DD5" w:rsidSect="00572DBD">
      <w:footerReference w:type="default" r:id="rId18"/>
      <w:endnotePr>
        <w:numFmt w:val="decimal"/>
        <w:numRestart w:val="eachSect"/>
      </w:endnotePr>
      <w:type w:val="continuous"/>
      <w:pgSz w:w="12240" w:h="15840"/>
      <w:pgMar w:top="1440" w:right="1440" w:bottom="1440" w:left="216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14FE4" w14:textId="77777777" w:rsidR="00174E5D" w:rsidRDefault="00174E5D">
      <w:r>
        <w:separator/>
      </w:r>
    </w:p>
  </w:endnote>
  <w:endnote w:type="continuationSeparator" w:id="0">
    <w:p w14:paraId="5CEC706A" w14:textId="77777777" w:rsidR="00174E5D" w:rsidRDefault="0017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E2DF0" w14:textId="77777777" w:rsidR="00174E5D" w:rsidRDefault="00174E5D">
    <w:pPr>
      <w:spacing w:line="240" w:lineRule="exact"/>
      <w:rPr>
        <w:sz w:val="24"/>
      </w:rPr>
    </w:pPr>
  </w:p>
  <w:p w14:paraId="5D3514AC" w14:textId="77777777" w:rsidR="00174E5D" w:rsidRDefault="00174E5D">
    <w:pPr>
      <w:framePr w:w="8641" w:wrap="notBeside" w:vAnchor="text" w:hAnchor="text" w:x="1" w:y="1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 w:rsidR="00E918FC">
      <w:rPr>
        <w:noProof/>
        <w:sz w:val="24"/>
      </w:rPr>
      <w:t>15</w:t>
    </w:r>
    <w:r>
      <w:rPr>
        <w:sz w:val="24"/>
      </w:rPr>
      <w:fldChar w:fldCharType="end"/>
    </w:r>
    <w:bookmarkStart w:id="30" w:name="_Toc398568798"/>
  </w:p>
  <w:p w14:paraId="5866E512" w14:textId="77777777" w:rsidR="00174E5D" w:rsidRDefault="00174E5D">
    <w:pPr>
      <w:ind w:left="-720"/>
      <w:rPr>
        <w:sz w:val="24"/>
      </w:rPr>
    </w:pPr>
    <w:bookmarkStart w:id="31" w:name="_Toc429319664"/>
    <w:bookmarkEnd w:id="30"/>
    <w:bookmarkEnd w:id="31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0C3B9" w14:textId="77777777" w:rsidR="00174E5D" w:rsidRDefault="00174E5D">
      <w:r>
        <w:separator/>
      </w:r>
    </w:p>
  </w:footnote>
  <w:footnote w:type="continuationSeparator" w:id="0">
    <w:p w14:paraId="67CB0A8B" w14:textId="77777777" w:rsidR="00174E5D" w:rsidRDefault="00174E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0A443" w14:textId="77777777" w:rsidR="00174E5D" w:rsidRDefault="00174E5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7F4AB53" wp14:editId="705D6518">
          <wp:simplePos x="0" y="0"/>
          <wp:positionH relativeFrom="column">
            <wp:posOffset>992505</wp:posOffset>
          </wp:positionH>
          <wp:positionV relativeFrom="paragraph">
            <wp:posOffset>-276225</wp:posOffset>
          </wp:positionV>
          <wp:extent cx="3166745" cy="986155"/>
          <wp:effectExtent l="19050" t="0" r="0" b="0"/>
          <wp:wrapSquare wrapText="bothSides"/>
          <wp:docPr id="15" name="Picture 4" descr="logo_eng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eng_bl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6745" cy="986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56A7FF9" w14:textId="77777777" w:rsidR="00174E5D" w:rsidRDefault="00174E5D">
    <w:pPr>
      <w:pStyle w:val="Header"/>
    </w:pPr>
  </w:p>
  <w:p w14:paraId="31BC40EF" w14:textId="77777777" w:rsidR="00174E5D" w:rsidRDefault="00174E5D">
    <w:pPr>
      <w:pStyle w:val="Header"/>
    </w:pPr>
  </w:p>
  <w:p w14:paraId="1E13E39F" w14:textId="77777777" w:rsidR="00174E5D" w:rsidRDefault="00174E5D">
    <w:pPr>
      <w:pStyle w:val="Header"/>
    </w:pPr>
  </w:p>
  <w:p w14:paraId="7C101995" w14:textId="77777777" w:rsidR="00174E5D" w:rsidRDefault="00174E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671"/>
    <w:multiLevelType w:val="hybridMultilevel"/>
    <w:tmpl w:val="C534E4D8"/>
    <w:lvl w:ilvl="0" w:tplc="D57C7EC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216CB0"/>
    <w:multiLevelType w:val="hybridMultilevel"/>
    <w:tmpl w:val="A05C8592"/>
    <w:lvl w:ilvl="0" w:tplc="58A420E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B5F5C"/>
    <w:multiLevelType w:val="hybridMultilevel"/>
    <w:tmpl w:val="501A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6069A"/>
    <w:multiLevelType w:val="hybridMultilevel"/>
    <w:tmpl w:val="133C53B2"/>
    <w:lvl w:ilvl="0" w:tplc="6E2629D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7A6C94"/>
    <w:multiLevelType w:val="hybridMultilevel"/>
    <w:tmpl w:val="87E03CB6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">
    <w:nsid w:val="1C4D7CDA"/>
    <w:multiLevelType w:val="hybridMultilevel"/>
    <w:tmpl w:val="87E03CB6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>
    <w:nsid w:val="1F2451D5"/>
    <w:multiLevelType w:val="hybridMultilevel"/>
    <w:tmpl w:val="41BC4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27418"/>
    <w:multiLevelType w:val="hybridMultilevel"/>
    <w:tmpl w:val="801C519C"/>
    <w:lvl w:ilvl="0" w:tplc="342E59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E00BA"/>
    <w:multiLevelType w:val="hybridMultilevel"/>
    <w:tmpl w:val="899E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498D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975AD"/>
    <w:multiLevelType w:val="multilevel"/>
    <w:tmpl w:val="5D8E8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0">
    <w:nsid w:val="2EC872F6"/>
    <w:multiLevelType w:val="hybridMultilevel"/>
    <w:tmpl w:val="42148A3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378B10F8"/>
    <w:multiLevelType w:val="hybridMultilevel"/>
    <w:tmpl w:val="96C0CA3C"/>
    <w:lvl w:ilvl="0" w:tplc="E69C74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1505C"/>
    <w:multiLevelType w:val="hybridMultilevel"/>
    <w:tmpl w:val="56A8DE92"/>
    <w:lvl w:ilvl="0" w:tplc="642C576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D757442"/>
    <w:multiLevelType w:val="hybridMultilevel"/>
    <w:tmpl w:val="B852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576AB"/>
    <w:multiLevelType w:val="singleLevel"/>
    <w:tmpl w:val="A7DE7B5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5">
    <w:nsid w:val="40623158"/>
    <w:multiLevelType w:val="hybridMultilevel"/>
    <w:tmpl w:val="CBBC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D32BE"/>
    <w:multiLevelType w:val="hybridMultilevel"/>
    <w:tmpl w:val="A990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10B2A"/>
    <w:multiLevelType w:val="hybridMultilevel"/>
    <w:tmpl w:val="D2F8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A0058"/>
    <w:multiLevelType w:val="hybridMultilevel"/>
    <w:tmpl w:val="3BFA6F02"/>
    <w:lvl w:ilvl="0" w:tplc="2F66B5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7501A"/>
    <w:multiLevelType w:val="hybridMultilevel"/>
    <w:tmpl w:val="1B7844D4"/>
    <w:lvl w:ilvl="0" w:tplc="452619D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52BF8"/>
    <w:multiLevelType w:val="hybridMultilevel"/>
    <w:tmpl w:val="E8B86EF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>
    <w:nsid w:val="69647E3C"/>
    <w:multiLevelType w:val="hybridMultilevel"/>
    <w:tmpl w:val="B364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B2AFF"/>
    <w:multiLevelType w:val="hybridMultilevel"/>
    <w:tmpl w:val="6FDE1658"/>
    <w:lvl w:ilvl="0" w:tplc="06D8F9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314FD4"/>
    <w:multiLevelType w:val="hybridMultilevel"/>
    <w:tmpl w:val="6DE8CB3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>
    <w:nsid w:val="79A16C5D"/>
    <w:multiLevelType w:val="hybridMultilevel"/>
    <w:tmpl w:val="ACC0CEBE"/>
    <w:lvl w:ilvl="0" w:tplc="C1E85FE8">
      <w:start w:val="1"/>
      <w:numFmt w:val="decimal"/>
      <w:lvlText w:val="%1-"/>
      <w:lvlJc w:val="left"/>
      <w:pPr>
        <w:ind w:left="360" w:hanging="36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F2F0AC7"/>
    <w:multiLevelType w:val="hybridMultilevel"/>
    <w:tmpl w:val="8130A188"/>
    <w:lvl w:ilvl="0" w:tplc="AC6C39C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5"/>
  </w:num>
  <w:num w:numId="5">
    <w:abstractNumId w:val="9"/>
  </w:num>
  <w:num w:numId="6">
    <w:abstractNumId w:val="11"/>
  </w:num>
  <w:num w:numId="7">
    <w:abstractNumId w:val="6"/>
  </w:num>
  <w:num w:numId="8">
    <w:abstractNumId w:val="22"/>
  </w:num>
  <w:num w:numId="9">
    <w:abstractNumId w:val="8"/>
  </w:num>
  <w:num w:numId="10">
    <w:abstractNumId w:val="7"/>
  </w:num>
  <w:num w:numId="11">
    <w:abstractNumId w:val="12"/>
  </w:num>
  <w:num w:numId="12">
    <w:abstractNumId w:val="10"/>
  </w:num>
  <w:num w:numId="13">
    <w:abstractNumId w:val="20"/>
  </w:num>
  <w:num w:numId="14">
    <w:abstractNumId w:val="15"/>
  </w:num>
  <w:num w:numId="15">
    <w:abstractNumId w:val="21"/>
  </w:num>
  <w:num w:numId="16">
    <w:abstractNumId w:val="2"/>
  </w:num>
  <w:num w:numId="17">
    <w:abstractNumId w:val="25"/>
  </w:num>
  <w:num w:numId="18">
    <w:abstractNumId w:val="16"/>
  </w:num>
  <w:num w:numId="19">
    <w:abstractNumId w:val="18"/>
  </w:num>
  <w:num w:numId="20">
    <w:abstractNumId w:val="13"/>
  </w:num>
  <w:num w:numId="21">
    <w:abstractNumId w:val="1"/>
  </w:num>
  <w:num w:numId="22">
    <w:abstractNumId w:val="17"/>
  </w:num>
  <w:num w:numId="23">
    <w:abstractNumId w:val="19"/>
  </w:num>
  <w:num w:numId="24">
    <w:abstractNumId w:val="0"/>
  </w:num>
  <w:num w:numId="25">
    <w:abstractNumId w:val="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69"/>
    <w:rsid w:val="000222EC"/>
    <w:rsid w:val="00023E8A"/>
    <w:rsid w:val="00031C1D"/>
    <w:rsid w:val="00041046"/>
    <w:rsid w:val="0006024E"/>
    <w:rsid w:val="000A434B"/>
    <w:rsid w:val="000C4DB0"/>
    <w:rsid w:val="000C7D53"/>
    <w:rsid w:val="000D2831"/>
    <w:rsid w:val="000D418C"/>
    <w:rsid w:val="000D7B4E"/>
    <w:rsid w:val="000E0FA6"/>
    <w:rsid w:val="000F13E1"/>
    <w:rsid w:val="000F1B38"/>
    <w:rsid w:val="000F6BF9"/>
    <w:rsid w:val="00106654"/>
    <w:rsid w:val="001108AA"/>
    <w:rsid w:val="00111AA1"/>
    <w:rsid w:val="0011690C"/>
    <w:rsid w:val="00171880"/>
    <w:rsid w:val="00174E5D"/>
    <w:rsid w:val="00183684"/>
    <w:rsid w:val="001A2CE7"/>
    <w:rsid w:val="001D6700"/>
    <w:rsid w:val="001D79B2"/>
    <w:rsid w:val="001E7D92"/>
    <w:rsid w:val="001F5E16"/>
    <w:rsid w:val="001F7820"/>
    <w:rsid w:val="00237816"/>
    <w:rsid w:val="00245E80"/>
    <w:rsid w:val="002859AC"/>
    <w:rsid w:val="002A1A01"/>
    <w:rsid w:val="002A1A20"/>
    <w:rsid w:val="002A7A18"/>
    <w:rsid w:val="002B296E"/>
    <w:rsid w:val="002B6321"/>
    <w:rsid w:val="002F4B2F"/>
    <w:rsid w:val="00304379"/>
    <w:rsid w:val="00313552"/>
    <w:rsid w:val="003165B0"/>
    <w:rsid w:val="00321992"/>
    <w:rsid w:val="00323520"/>
    <w:rsid w:val="003253C6"/>
    <w:rsid w:val="0033281D"/>
    <w:rsid w:val="00344A14"/>
    <w:rsid w:val="00350310"/>
    <w:rsid w:val="00361D5B"/>
    <w:rsid w:val="00371E6F"/>
    <w:rsid w:val="003922D8"/>
    <w:rsid w:val="00393B0E"/>
    <w:rsid w:val="003A7DD5"/>
    <w:rsid w:val="003B372E"/>
    <w:rsid w:val="003C07BA"/>
    <w:rsid w:val="003D6135"/>
    <w:rsid w:val="003F24FD"/>
    <w:rsid w:val="0040053C"/>
    <w:rsid w:val="00406917"/>
    <w:rsid w:val="0042176C"/>
    <w:rsid w:val="00424D45"/>
    <w:rsid w:val="0043254E"/>
    <w:rsid w:val="00435DA1"/>
    <w:rsid w:val="00436367"/>
    <w:rsid w:val="004436F0"/>
    <w:rsid w:val="00447CC7"/>
    <w:rsid w:val="00453647"/>
    <w:rsid w:val="004603B1"/>
    <w:rsid w:val="004658BC"/>
    <w:rsid w:val="0048116A"/>
    <w:rsid w:val="0048346F"/>
    <w:rsid w:val="00484703"/>
    <w:rsid w:val="00492DB1"/>
    <w:rsid w:val="004A63BD"/>
    <w:rsid w:val="004B0D32"/>
    <w:rsid w:val="004D1ABD"/>
    <w:rsid w:val="004F135A"/>
    <w:rsid w:val="004F2C5B"/>
    <w:rsid w:val="004F30E0"/>
    <w:rsid w:val="004F33AD"/>
    <w:rsid w:val="004F6029"/>
    <w:rsid w:val="004F6C57"/>
    <w:rsid w:val="005212D3"/>
    <w:rsid w:val="0053129C"/>
    <w:rsid w:val="005462A5"/>
    <w:rsid w:val="005564EA"/>
    <w:rsid w:val="00563ED4"/>
    <w:rsid w:val="00572DBD"/>
    <w:rsid w:val="005968AB"/>
    <w:rsid w:val="005B6F6F"/>
    <w:rsid w:val="005B74B2"/>
    <w:rsid w:val="005D65F6"/>
    <w:rsid w:val="005E1F71"/>
    <w:rsid w:val="00603B39"/>
    <w:rsid w:val="0066052D"/>
    <w:rsid w:val="0067252C"/>
    <w:rsid w:val="0067264D"/>
    <w:rsid w:val="00680CEA"/>
    <w:rsid w:val="006924E6"/>
    <w:rsid w:val="006A7D0A"/>
    <w:rsid w:val="006B14AF"/>
    <w:rsid w:val="006B3862"/>
    <w:rsid w:val="006C0990"/>
    <w:rsid w:val="006C63C1"/>
    <w:rsid w:val="006D3006"/>
    <w:rsid w:val="00704360"/>
    <w:rsid w:val="00730655"/>
    <w:rsid w:val="00742860"/>
    <w:rsid w:val="00750660"/>
    <w:rsid w:val="0075547B"/>
    <w:rsid w:val="00766736"/>
    <w:rsid w:val="00767B81"/>
    <w:rsid w:val="00770C73"/>
    <w:rsid w:val="007778EE"/>
    <w:rsid w:val="0078489E"/>
    <w:rsid w:val="00790822"/>
    <w:rsid w:val="00797E53"/>
    <w:rsid w:val="007A256E"/>
    <w:rsid w:val="007B66AF"/>
    <w:rsid w:val="007C4F23"/>
    <w:rsid w:val="007D4C11"/>
    <w:rsid w:val="007E424F"/>
    <w:rsid w:val="007E62CC"/>
    <w:rsid w:val="007F1702"/>
    <w:rsid w:val="008032BE"/>
    <w:rsid w:val="00811A3A"/>
    <w:rsid w:val="0082093B"/>
    <w:rsid w:val="0083137F"/>
    <w:rsid w:val="00840E7C"/>
    <w:rsid w:val="00866018"/>
    <w:rsid w:val="00867010"/>
    <w:rsid w:val="00876CE6"/>
    <w:rsid w:val="00890A20"/>
    <w:rsid w:val="008A7C2B"/>
    <w:rsid w:val="008C3961"/>
    <w:rsid w:val="008D238F"/>
    <w:rsid w:val="008D4066"/>
    <w:rsid w:val="008D5D51"/>
    <w:rsid w:val="008E3B93"/>
    <w:rsid w:val="008F01DE"/>
    <w:rsid w:val="00917AD2"/>
    <w:rsid w:val="00921386"/>
    <w:rsid w:val="00927305"/>
    <w:rsid w:val="009275F9"/>
    <w:rsid w:val="00931AEE"/>
    <w:rsid w:val="009324C0"/>
    <w:rsid w:val="00960850"/>
    <w:rsid w:val="0096507C"/>
    <w:rsid w:val="009733A5"/>
    <w:rsid w:val="00976689"/>
    <w:rsid w:val="0098747E"/>
    <w:rsid w:val="00996A1B"/>
    <w:rsid w:val="009A41E6"/>
    <w:rsid w:val="009A5789"/>
    <w:rsid w:val="009C5BA3"/>
    <w:rsid w:val="009C5F14"/>
    <w:rsid w:val="009D0558"/>
    <w:rsid w:val="009D40BA"/>
    <w:rsid w:val="009F3044"/>
    <w:rsid w:val="00A05F96"/>
    <w:rsid w:val="00A11225"/>
    <w:rsid w:val="00A26813"/>
    <w:rsid w:val="00A33447"/>
    <w:rsid w:val="00A57DDD"/>
    <w:rsid w:val="00A92B76"/>
    <w:rsid w:val="00AA33D9"/>
    <w:rsid w:val="00AA3AF6"/>
    <w:rsid w:val="00AA7A79"/>
    <w:rsid w:val="00AC1BBF"/>
    <w:rsid w:val="00AD2E46"/>
    <w:rsid w:val="00AD60A5"/>
    <w:rsid w:val="00B043F0"/>
    <w:rsid w:val="00B10AD4"/>
    <w:rsid w:val="00B334A7"/>
    <w:rsid w:val="00B346D1"/>
    <w:rsid w:val="00B3502B"/>
    <w:rsid w:val="00B56AB5"/>
    <w:rsid w:val="00B77A02"/>
    <w:rsid w:val="00B83E84"/>
    <w:rsid w:val="00B87651"/>
    <w:rsid w:val="00B92CB3"/>
    <w:rsid w:val="00BB3119"/>
    <w:rsid w:val="00BB3952"/>
    <w:rsid w:val="00BC7583"/>
    <w:rsid w:val="00BD3F79"/>
    <w:rsid w:val="00BD4E80"/>
    <w:rsid w:val="00BE13C4"/>
    <w:rsid w:val="00BF4149"/>
    <w:rsid w:val="00C05507"/>
    <w:rsid w:val="00C110DB"/>
    <w:rsid w:val="00C2343A"/>
    <w:rsid w:val="00C3264E"/>
    <w:rsid w:val="00C33B6C"/>
    <w:rsid w:val="00C555DC"/>
    <w:rsid w:val="00C65A1E"/>
    <w:rsid w:val="00C75B13"/>
    <w:rsid w:val="00C838F3"/>
    <w:rsid w:val="00C9567F"/>
    <w:rsid w:val="00C962F6"/>
    <w:rsid w:val="00C96B89"/>
    <w:rsid w:val="00CA3718"/>
    <w:rsid w:val="00CA4D37"/>
    <w:rsid w:val="00CA7448"/>
    <w:rsid w:val="00CB4D9F"/>
    <w:rsid w:val="00CB53A9"/>
    <w:rsid w:val="00CC0C2F"/>
    <w:rsid w:val="00CC1B4E"/>
    <w:rsid w:val="00CC3B27"/>
    <w:rsid w:val="00CD2411"/>
    <w:rsid w:val="00CE36D3"/>
    <w:rsid w:val="00CE6869"/>
    <w:rsid w:val="00CE6F3B"/>
    <w:rsid w:val="00D1105D"/>
    <w:rsid w:val="00D12C69"/>
    <w:rsid w:val="00D12E77"/>
    <w:rsid w:val="00D244CB"/>
    <w:rsid w:val="00D257AE"/>
    <w:rsid w:val="00D31167"/>
    <w:rsid w:val="00D411BF"/>
    <w:rsid w:val="00D4364B"/>
    <w:rsid w:val="00D61397"/>
    <w:rsid w:val="00D61D96"/>
    <w:rsid w:val="00D66876"/>
    <w:rsid w:val="00D710EF"/>
    <w:rsid w:val="00D771A1"/>
    <w:rsid w:val="00D815D6"/>
    <w:rsid w:val="00D8207C"/>
    <w:rsid w:val="00D848D8"/>
    <w:rsid w:val="00D85137"/>
    <w:rsid w:val="00DA66D4"/>
    <w:rsid w:val="00DB644A"/>
    <w:rsid w:val="00DC147F"/>
    <w:rsid w:val="00DC4750"/>
    <w:rsid w:val="00DC6617"/>
    <w:rsid w:val="00DE3408"/>
    <w:rsid w:val="00E14C05"/>
    <w:rsid w:val="00E17F98"/>
    <w:rsid w:val="00E44B59"/>
    <w:rsid w:val="00E5414B"/>
    <w:rsid w:val="00E650F6"/>
    <w:rsid w:val="00E67F11"/>
    <w:rsid w:val="00E742E0"/>
    <w:rsid w:val="00E770D2"/>
    <w:rsid w:val="00E918FC"/>
    <w:rsid w:val="00E93793"/>
    <w:rsid w:val="00EA58B6"/>
    <w:rsid w:val="00EB6ED8"/>
    <w:rsid w:val="00EB7DD9"/>
    <w:rsid w:val="00EC553B"/>
    <w:rsid w:val="00ED378D"/>
    <w:rsid w:val="00ED3ABA"/>
    <w:rsid w:val="00ED3DF1"/>
    <w:rsid w:val="00EE20A1"/>
    <w:rsid w:val="00EE7174"/>
    <w:rsid w:val="00EF4CED"/>
    <w:rsid w:val="00EF6A22"/>
    <w:rsid w:val="00F3252C"/>
    <w:rsid w:val="00F6286F"/>
    <w:rsid w:val="00F7032F"/>
    <w:rsid w:val="00F833BB"/>
    <w:rsid w:val="00FA30F2"/>
    <w:rsid w:val="00FA7E2B"/>
    <w:rsid w:val="00FD2194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F15F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DBD"/>
  </w:style>
  <w:style w:type="paragraph" w:styleId="Heading1">
    <w:name w:val="heading 1"/>
    <w:basedOn w:val="Normal"/>
    <w:next w:val="Normal"/>
    <w:qFormat/>
    <w:rsid w:val="00572DBD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572D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572DBD"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rsid w:val="00572DBD"/>
    <w:pPr>
      <w:keepNext/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572DBD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572DBD"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572DBD"/>
    <w:p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rsid w:val="00572DBD"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rsid w:val="00572DBD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572DBD"/>
  </w:style>
  <w:style w:type="paragraph" w:styleId="Footer">
    <w:name w:val="footer"/>
    <w:basedOn w:val="Normal"/>
    <w:semiHidden/>
    <w:rsid w:val="00572DBD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572DBD"/>
    <w:pPr>
      <w:spacing w:before="120" w:after="120"/>
      <w:jc w:val="center"/>
    </w:pPr>
    <w:rPr>
      <w:b/>
      <w:bCs/>
    </w:rPr>
  </w:style>
  <w:style w:type="paragraph" w:customStyle="1" w:styleId="ReportSub-sectionheading">
    <w:name w:val="Report Sub-section heading"/>
    <w:basedOn w:val="ReportBody"/>
    <w:rsid w:val="00572DBD"/>
    <w:pPr>
      <w:keepNext/>
      <w:tabs>
        <w:tab w:val="clear" w:pos="360"/>
        <w:tab w:val="left" w:pos="540"/>
      </w:tabs>
      <w:ind w:firstLine="0"/>
      <w:outlineLvl w:val="2"/>
    </w:pPr>
    <w:rPr>
      <w:rFonts w:ascii="Arial" w:hAnsi="Arial" w:cs="Arial"/>
      <w:b/>
      <w:bCs/>
      <w:i/>
      <w:iCs/>
    </w:rPr>
  </w:style>
  <w:style w:type="paragraph" w:customStyle="1" w:styleId="ReportBody">
    <w:name w:val="Report Body"/>
    <w:basedOn w:val="Normal"/>
    <w:rsid w:val="00572DBD"/>
    <w:pPr>
      <w:tabs>
        <w:tab w:val="left" w:pos="-1440"/>
        <w:tab w:val="left" w:pos="-720"/>
        <w:tab w:val="left" w:pos="0"/>
        <w:tab w:val="left" w:pos="360"/>
      </w:tabs>
      <w:spacing w:line="360" w:lineRule="auto"/>
      <w:ind w:firstLine="432"/>
    </w:pPr>
    <w:rPr>
      <w:sz w:val="24"/>
      <w:szCs w:val="24"/>
    </w:rPr>
  </w:style>
  <w:style w:type="paragraph" w:customStyle="1" w:styleId="ReportSectionHeading">
    <w:name w:val="Report Section Heading"/>
    <w:basedOn w:val="Normal"/>
    <w:next w:val="ReportBody"/>
    <w:autoRedefine/>
    <w:rsid w:val="00D12C69"/>
    <w:pPr>
      <w:keepNext/>
      <w:tabs>
        <w:tab w:val="center" w:pos="4320"/>
      </w:tabs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</w:rPr>
  </w:style>
  <w:style w:type="paragraph" w:styleId="TOC1">
    <w:name w:val="toc 1"/>
    <w:basedOn w:val="ReportSub-sectionheading"/>
    <w:next w:val="ReportBody"/>
    <w:autoRedefine/>
    <w:uiPriority w:val="39"/>
    <w:rsid w:val="00572DBD"/>
    <w:pPr>
      <w:keepNext w:val="0"/>
      <w:tabs>
        <w:tab w:val="clear" w:pos="-1440"/>
        <w:tab w:val="clear" w:pos="-720"/>
        <w:tab w:val="clear" w:pos="0"/>
        <w:tab w:val="clear" w:pos="540"/>
      </w:tabs>
      <w:spacing w:before="240" w:after="120" w:line="240" w:lineRule="auto"/>
      <w:outlineLvl w:val="9"/>
    </w:pPr>
    <w:rPr>
      <w:rFonts w:asciiTheme="minorHAnsi" w:hAnsiTheme="minorHAnsi" w:cs="Times New Roman"/>
      <w:bCs w:val="0"/>
      <w:i w:val="0"/>
      <w:iCs w:val="0"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rsid w:val="00572DBD"/>
    <w:rPr>
      <w:rFonts w:asciiTheme="minorHAnsi" w:hAnsiTheme="minorHAnsi"/>
      <w:b/>
      <w:smallCaps/>
      <w:sz w:val="22"/>
      <w:szCs w:val="22"/>
    </w:rPr>
  </w:style>
  <w:style w:type="paragraph" w:customStyle="1" w:styleId="ReportTableofContents">
    <w:name w:val="Report Table of Contents"/>
    <w:basedOn w:val="TOC1"/>
    <w:next w:val="ReportBody"/>
    <w:rsid w:val="00572DBD"/>
    <w:pPr>
      <w:tabs>
        <w:tab w:val="right" w:pos="8630"/>
      </w:tabs>
      <w:spacing w:line="480" w:lineRule="auto"/>
    </w:pPr>
    <w:rPr>
      <w:b w:val="0"/>
      <w:bCs/>
    </w:rPr>
  </w:style>
  <w:style w:type="paragraph" w:styleId="TOC3">
    <w:name w:val="toc 3"/>
    <w:basedOn w:val="Normal"/>
    <w:next w:val="Normal"/>
    <w:autoRedefine/>
    <w:uiPriority w:val="39"/>
    <w:rsid w:val="00572DBD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ableofFigures">
    <w:name w:val="table of figures"/>
    <w:aliases w:val="List of Tables"/>
    <w:basedOn w:val="Normal"/>
    <w:next w:val="Normal"/>
    <w:semiHidden/>
    <w:rsid w:val="00572DBD"/>
    <w:pPr>
      <w:ind w:left="400" w:hanging="400"/>
    </w:pPr>
    <w:rPr>
      <w:sz w:val="24"/>
      <w:szCs w:val="24"/>
    </w:rPr>
  </w:style>
  <w:style w:type="character" w:styleId="Strong">
    <w:name w:val="Strong"/>
    <w:basedOn w:val="DefaultParagraphFont"/>
    <w:qFormat/>
    <w:rsid w:val="00572DBD"/>
    <w:rPr>
      <w:b/>
      <w:bCs/>
    </w:rPr>
  </w:style>
  <w:style w:type="paragraph" w:styleId="BlockText">
    <w:name w:val="Block Text"/>
    <w:basedOn w:val="Normal"/>
    <w:semiHidden/>
    <w:rsid w:val="00572DBD"/>
    <w:pPr>
      <w:spacing w:before="120" w:line="360" w:lineRule="atLeast"/>
    </w:pPr>
    <w:rPr>
      <w:sz w:val="24"/>
      <w:szCs w:val="24"/>
    </w:rPr>
  </w:style>
  <w:style w:type="paragraph" w:styleId="EndnoteText">
    <w:name w:val="endnote text"/>
    <w:basedOn w:val="Normal"/>
    <w:semiHidden/>
    <w:rsid w:val="00572DBD"/>
  </w:style>
  <w:style w:type="character" w:styleId="EndnoteReference">
    <w:name w:val="endnote reference"/>
    <w:basedOn w:val="DefaultParagraphFont"/>
    <w:semiHidden/>
    <w:rsid w:val="00572DBD"/>
    <w:rPr>
      <w:vertAlign w:val="superscript"/>
    </w:rPr>
  </w:style>
  <w:style w:type="paragraph" w:customStyle="1" w:styleId="ReportFigureCaption">
    <w:name w:val="Report Figure Caption"/>
    <w:basedOn w:val="Normal"/>
    <w:autoRedefine/>
    <w:rsid w:val="00572DBD"/>
    <w:pPr>
      <w:spacing w:before="60" w:after="60"/>
      <w:jc w:val="center"/>
    </w:pPr>
    <w:rPr>
      <w:b/>
      <w:bCs/>
      <w:noProof/>
    </w:rPr>
  </w:style>
  <w:style w:type="paragraph" w:styleId="Header">
    <w:name w:val="header"/>
    <w:basedOn w:val="Normal"/>
    <w:link w:val="HeaderChar"/>
    <w:uiPriority w:val="99"/>
    <w:unhideWhenUsed/>
    <w:rsid w:val="00BB3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19"/>
  </w:style>
  <w:style w:type="paragraph" w:styleId="BalloonText">
    <w:name w:val="Balloon Text"/>
    <w:basedOn w:val="Normal"/>
    <w:link w:val="BalloonTextChar"/>
    <w:uiPriority w:val="99"/>
    <w:semiHidden/>
    <w:unhideWhenUsed/>
    <w:rsid w:val="00BB3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1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4F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4FD"/>
  </w:style>
  <w:style w:type="character" w:styleId="Hyperlink">
    <w:name w:val="Hyperlink"/>
    <w:basedOn w:val="DefaultParagraphFont"/>
    <w:uiPriority w:val="99"/>
    <w:unhideWhenUsed/>
    <w:rsid w:val="005212D3"/>
    <w:rPr>
      <w:color w:val="0000FF"/>
      <w:u w:val="single"/>
    </w:rPr>
  </w:style>
  <w:style w:type="paragraph" w:customStyle="1" w:styleId="Default">
    <w:name w:val="Default"/>
    <w:rsid w:val="0004104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A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B10AD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61D96"/>
    <w:rPr>
      <w:color w:val="808080"/>
    </w:rPr>
  </w:style>
  <w:style w:type="table" w:customStyle="1" w:styleId="LightShading1">
    <w:name w:val="Light Shading1"/>
    <w:basedOn w:val="TableNormal"/>
    <w:uiPriority w:val="60"/>
    <w:rsid w:val="00CC0C2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F01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DBD"/>
  </w:style>
  <w:style w:type="paragraph" w:styleId="Heading1">
    <w:name w:val="heading 1"/>
    <w:basedOn w:val="Normal"/>
    <w:next w:val="Normal"/>
    <w:qFormat/>
    <w:rsid w:val="00572DBD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572D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572DBD"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rsid w:val="00572DBD"/>
    <w:pPr>
      <w:keepNext/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572DBD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572DBD"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572DBD"/>
    <w:p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rsid w:val="00572DBD"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rsid w:val="00572DBD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572DBD"/>
  </w:style>
  <w:style w:type="paragraph" w:styleId="Footer">
    <w:name w:val="footer"/>
    <w:basedOn w:val="Normal"/>
    <w:semiHidden/>
    <w:rsid w:val="00572DBD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572DBD"/>
    <w:pPr>
      <w:spacing w:before="120" w:after="120"/>
      <w:jc w:val="center"/>
    </w:pPr>
    <w:rPr>
      <w:b/>
      <w:bCs/>
    </w:rPr>
  </w:style>
  <w:style w:type="paragraph" w:customStyle="1" w:styleId="ReportSub-sectionheading">
    <w:name w:val="Report Sub-section heading"/>
    <w:basedOn w:val="ReportBody"/>
    <w:rsid w:val="00572DBD"/>
    <w:pPr>
      <w:keepNext/>
      <w:tabs>
        <w:tab w:val="clear" w:pos="360"/>
        <w:tab w:val="left" w:pos="540"/>
      </w:tabs>
      <w:ind w:firstLine="0"/>
      <w:outlineLvl w:val="2"/>
    </w:pPr>
    <w:rPr>
      <w:rFonts w:ascii="Arial" w:hAnsi="Arial" w:cs="Arial"/>
      <w:b/>
      <w:bCs/>
      <w:i/>
      <w:iCs/>
    </w:rPr>
  </w:style>
  <w:style w:type="paragraph" w:customStyle="1" w:styleId="ReportBody">
    <w:name w:val="Report Body"/>
    <w:basedOn w:val="Normal"/>
    <w:rsid w:val="00572DBD"/>
    <w:pPr>
      <w:tabs>
        <w:tab w:val="left" w:pos="-1440"/>
        <w:tab w:val="left" w:pos="-720"/>
        <w:tab w:val="left" w:pos="0"/>
        <w:tab w:val="left" w:pos="360"/>
      </w:tabs>
      <w:spacing w:line="360" w:lineRule="auto"/>
      <w:ind w:firstLine="432"/>
    </w:pPr>
    <w:rPr>
      <w:sz w:val="24"/>
      <w:szCs w:val="24"/>
    </w:rPr>
  </w:style>
  <w:style w:type="paragraph" w:customStyle="1" w:styleId="ReportSectionHeading">
    <w:name w:val="Report Section Heading"/>
    <w:basedOn w:val="Normal"/>
    <w:next w:val="ReportBody"/>
    <w:autoRedefine/>
    <w:rsid w:val="00D12C69"/>
    <w:pPr>
      <w:keepNext/>
      <w:tabs>
        <w:tab w:val="center" w:pos="4320"/>
      </w:tabs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</w:rPr>
  </w:style>
  <w:style w:type="paragraph" w:styleId="TOC1">
    <w:name w:val="toc 1"/>
    <w:basedOn w:val="ReportSub-sectionheading"/>
    <w:next w:val="ReportBody"/>
    <w:autoRedefine/>
    <w:uiPriority w:val="39"/>
    <w:rsid w:val="00572DBD"/>
    <w:pPr>
      <w:keepNext w:val="0"/>
      <w:tabs>
        <w:tab w:val="clear" w:pos="-1440"/>
        <w:tab w:val="clear" w:pos="-720"/>
        <w:tab w:val="clear" w:pos="0"/>
        <w:tab w:val="clear" w:pos="540"/>
      </w:tabs>
      <w:spacing w:before="240" w:after="120" w:line="240" w:lineRule="auto"/>
      <w:outlineLvl w:val="9"/>
    </w:pPr>
    <w:rPr>
      <w:rFonts w:asciiTheme="minorHAnsi" w:hAnsiTheme="minorHAnsi" w:cs="Times New Roman"/>
      <w:bCs w:val="0"/>
      <w:i w:val="0"/>
      <w:iCs w:val="0"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rsid w:val="00572DBD"/>
    <w:rPr>
      <w:rFonts w:asciiTheme="minorHAnsi" w:hAnsiTheme="minorHAnsi"/>
      <w:b/>
      <w:smallCaps/>
      <w:sz w:val="22"/>
      <w:szCs w:val="22"/>
    </w:rPr>
  </w:style>
  <w:style w:type="paragraph" w:customStyle="1" w:styleId="ReportTableofContents">
    <w:name w:val="Report Table of Contents"/>
    <w:basedOn w:val="TOC1"/>
    <w:next w:val="ReportBody"/>
    <w:rsid w:val="00572DBD"/>
    <w:pPr>
      <w:tabs>
        <w:tab w:val="right" w:pos="8630"/>
      </w:tabs>
      <w:spacing w:line="480" w:lineRule="auto"/>
    </w:pPr>
    <w:rPr>
      <w:b w:val="0"/>
      <w:bCs/>
    </w:rPr>
  </w:style>
  <w:style w:type="paragraph" w:styleId="TOC3">
    <w:name w:val="toc 3"/>
    <w:basedOn w:val="Normal"/>
    <w:next w:val="Normal"/>
    <w:autoRedefine/>
    <w:uiPriority w:val="39"/>
    <w:rsid w:val="00572DBD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rsid w:val="00572DBD"/>
    <w:rPr>
      <w:rFonts w:asciiTheme="minorHAnsi" w:hAnsiTheme="minorHAnsi"/>
      <w:sz w:val="22"/>
      <w:szCs w:val="22"/>
    </w:rPr>
  </w:style>
  <w:style w:type="paragraph" w:styleId="TableofFigures">
    <w:name w:val="table of figures"/>
    <w:aliases w:val="List of Tables"/>
    <w:basedOn w:val="Normal"/>
    <w:next w:val="Normal"/>
    <w:semiHidden/>
    <w:rsid w:val="00572DBD"/>
    <w:pPr>
      <w:ind w:left="400" w:hanging="400"/>
    </w:pPr>
    <w:rPr>
      <w:sz w:val="24"/>
      <w:szCs w:val="24"/>
    </w:rPr>
  </w:style>
  <w:style w:type="character" w:styleId="Strong">
    <w:name w:val="Strong"/>
    <w:basedOn w:val="DefaultParagraphFont"/>
    <w:qFormat/>
    <w:rsid w:val="00572DBD"/>
    <w:rPr>
      <w:b/>
      <w:bCs/>
    </w:rPr>
  </w:style>
  <w:style w:type="paragraph" w:styleId="BlockText">
    <w:name w:val="Block Text"/>
    <w:basedOn w:val="Normal"/>
    <w:semiHidden/>
    <w:rsid w:val="00572DBD"/>
    <w:pPr>
      <w:spacing w:before="120" w:line="360" w:lineRule="atLeast"/>
    </w:pPr>
    <w:rPr>
      <w:sz w:val="24"/>
      <w:szCs w:val="24"/>
    </w:rPr>
  </w:style>
  <w:style w:type="paragraph" w:styleId="EndnoteText">
    <w:name w:val="endnote text"/>
    <w:basedOn w:val="Normal"/>
    <w:semiHidden/>
    <w:rsid w:val="00572DBD"/>
  </w:style>
  <w:style w:type="character" w:styleId="EndnoteReference">
    <w:name w:val="endnote reference"/>
    <w:basedOn w:val="DefaultParagraphFont"/>
    <w:semiHidden/>
    <w:rsid w:val="00572DBD"/>
    <w:rPr>
      <w:vertAlign w:val="superscript"/>
    </w:rPr>
  </w:style>
  <w:style w:type="paragraph" w:customStyle="1" w:styleId="ReportFigureCaption">
    <w:name w:val="Report Figure Caption"/>
    <w:basedOn w:val="Normal"/>
    <w:autoRedefine/>
    <w:rsid w:val="00572DBD"/>
    <w:pPr>
      <w:spacing w:before="60" w:after="60"/>
      <w:jc w:val="center"/>
    </w:pPr>
    <w:rPr>
      <w:b/>
      <w:bCs/>
      <w:noProof/>
    </w:rPr>
  </w:style>
  <w:style w:type="paragraph" w:styleId="Header">
    <w:name w:val="header"/>
    <w:basedOn w:val="Normal"/>
    <w:link w:val="HeaderChar"/>
    <w:uiPriority w:val="99"/>
    <w:unhideWhenUsed/>
    <w:rsid w:val="00BB3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19"/>
  </w:style>
  <w:style w:type="paragraph" w:styleId="BalloonText">
    <w:name w:val="Balloon Text"/>
    <w:basedOn w:val="Normal"/>
    <w:link w:val="BalloonTextChar"/>
    <w:uiPriority w:val="99"/>
    <w:semiHidden/>
    <w:unhideWhenUsed/>
    <w:rsid w:val="00BB3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1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4F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4FD"/>
  </w:style>
  <w:style w:type="character" w:styleId="Hyperlink">
    <w:name w:val="Hyperlink"/>
    <w:basedOn w:val="DefaultParagraphFont"/>
    <w:uiPriority w:val="99"/>
    <w:unhideWhenUsed/>
    <w:rsid w:val="005212D3"/>
    <w:rPr>
      <w:color w:val="0000FF"/>
      <w:u w:val="single"/>
    </w:rPr>
  </w:style>
  <w:style w:type="paragraph" w:customStyle="1" w:styleId="Default">
    <w:name w:val="Default"/>
    <w:rsid w:val="0004104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A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B10AD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61D96"/>
    <w:rPr>
      <w:color w:val="808080"/>
    </w:rPr>
  </w:style>
  <w:style w:type="table" w:customStyle="1" w:styleId="LightShading1">
    <w:name w:val="Light Shading1"/>
    <w:basedOn w:val="TableNormal"/>
    <w:uiPriority w:val="60"/>
    <w:rsid w:val="00CC0C2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F01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image" Target="media/image2.emf"/><Relationship Id="rId14" Type="http://schemas.openxmlformats.org/officeDocument/2006/relationships/image" Target="media/image3.emf"/><Relationship Id="rId15" Type="http://schemas.openxmlformats.org/officeDocument/2006/relationships/image" Target="media/image4.emf"/><Relationship Id="rId16" Type="http://schemas.openxmlformats.org/officeDocument/2006/relationships/image" Target="media/image5.emf"/><Relationship Id="rId17" Type="http://schemas.openxmlformats.org/officeDocument/2006/relationships/image" Target="media/image6.jpe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7dOoO7\Desktop\Report-Template.dot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Related_x0020_Class_x0020_Topic xmlns="a1c4832e-38d7-47d5-ac6a-07723ea7b2ba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B23BC5396824A9FDB0656B0D58704" ma:contentTypeVersion="1" ma:contentTypeDescription="Create a new document." ma:contentTypeScope="" ma:versionID="bd302ced53aaba10e944fae56472ef78">
  <xsd:schema xmlns:xsd="http://www.w3.org/2001/XMLSchema" xmlns:p="http://schemas.microsoft.com/office/2006/metadata/properties" xmlns:ns2="a1c4832e-38d7-47d5-ac6a-07723ea7b2ba" targetNamespace="http://schemas.microsoft.com/office/2006/metadata/properties" ma:root="true" ma:fieldsID="7d6d1f025361cd6182ee66ba8904afd8" ns2:_="">
    <xsd:import namespace="a1c4832e-38d7-47d5-ac6a-07723ea7b2ba"/>
    <xsd:element name="properties">
      <xsd:complexType>
        <xsd:sequence>
          <xsd:element name="documentManagement">
            <xsd:complexType>
              <xsd:all>
                <xsd:element ref="ns2:Related_x0020_Class_x0020_Topic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1c4832e-38d7-47d5-ac6a-07723ea7b2ba" elementFormDefault="qualified">
    <xsd:import namespace="http://schemas.microsoft.com/office/2006/documentManagement/types"/>
    <xsd:element name="Related_x0020_Class_x0020_Topic" ma:index="8" nillable="true" ma:displayName="Related Class Topic" ma:list="{95E15163-C88C-4033-B1E2-4A3C4CCDD56A}" ma:internalName="Related_x0020_Class_x0020_Topic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90246-AFA6-4E7A-9485-73AF617595C6}">
  <ds:schemaRefs>
    <ds:schemaRef ds:uri="http://schemas.microsoft.com/office/2006/metadata/properties"/>
    <ds:schemaRef ds:uri="a1c4832e-38d7-47d5-ac6a-07723ea7b2ba"/>
  </ds:schemaRefs>
</ds:datastoreItem>
</file>

<file path=customXml/itemProps2.xml><?xml version="1.0" encoding="utf-8"?>
<ds:datastoreItem xmlns:ds="http://schemas.openxmlformats.org/officeDocument/2006/customXml" ds:itemID="{CB66E996-2C7B-4B63-9C98-8A67E2A698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7E38C-18C0-4E6D-A3B3-E2ADC3DB0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4832e-38d7-47d5-ac6a-07723ea7b2b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9C99DDF-C9F8-CA4C-8A12-E044E527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\Users\Da7dOoO7\Desktop\Report-Template.dotx.dot</Template>
  <TotalTime>26</TotalTime>
  <Pages>16</Pages>
  <Words>1512</Words>
  <Characters>8621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ELCE231 Lab Report Template</vt:lpstr>
    </vt:vector>
  </TitlesOfParts>
  <Company>University of South Carolina</Company>
  <LinksUpToDate>false</LinksUpToDate>
  <CharactersWithSpaces>10113</CharactersWithSpaces>
  <SharedDoc>false</SharedDoc>
  <HLinks>
    <vt:vector size="6" baseType="variant">
      <vt:variant>
        <vt:i4>2293870</vt:i4>
      </vt:variant>
      <vt:variant>
        <vt:i4>47</vt:i4>
      </vt:variant>
      <vt:variant>
        <vt:i4>0</vt:i4>
      </vt:variant>
      <vt:variant>
        <vt:i4>5</vt:i4>
      </vt:variant>
      <vt:variant>
        <vt:lpwstr>http://www.rtcmagazine.com/articles/view/101297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ELCE231 Lab Report Template</dc:title>
  <dc:subject>Lab Reports</dc:subject>
  <dc:creator>Da7dOoO7</dc:creator>
  <cp:lastModifiedBy>Mohammad Abbas</cp:lastModifiedBy>
  <cp:revision>14</cp:revision>
  <cp:lastPrinted>2012-01-16T07:12:00Z</cp:lastPrinted>
  <dcterms:created xsi:type="dcterms:W3CDTF">2015-03-25T08:42:00Z</dcterms:created>
  <dcterms:modified xsi:type="dcterms:W3CDTF">2015-03-25T09:15:00Z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udent">
    <vt:lpwstr>Enter student name</vt:lpwstr>
  </property>
  <property fmtid="{D5CDD505-2E9C-101B-9397-08002B2CF9AE}" pid="3" name="ContentTypeId">
    <vt:lpwstr>0x0101004DFB23BC5396824A9FDB0656B0D58704</vt:lpwstr>
  </property>
  <property fmtid="{D5CDD505-2E9C-101B-9397-08002B2CF9AE}" pid="4" name="Related Class Topic">
    <vt:lpwstr/>
  </property>
</Properties>
</file>