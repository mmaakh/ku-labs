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E1FF85" w14:textId="77777777" w:rsidR="00F6286F" w:rsidRDefault="00785177" w:rsidP="00C9567F">
      <w:pPr>
        <w:tabs>
          <w:tab w:val="center" w:pos="4320"/>
        </w:tabs>
        <w:jc w:val="center"/>
        <w:rPr>
          <w:b/>
          <w:sz w:val="28"/>
        </w:rPr>
      </w:pPr>
      <w:r>
        <w:rPr>
          <w:sz w:val="24"/>
        </w:rPr>
        <w:fldChar w:fldCharType="begin"/>
      </w:r>
      <w:r w:rsidR="00F6286F">
        <w:rPr>
          <w:sz w:val="24"/>
        </w:rPr>
        <w:instrText>ADVANCE \y200</w:instrText>
      </w:r>
      <w:r>
        <w:rPr>
          <w:sz w:val="24"/>
        </w:rPr>
        <w:fldChar w:fldCharType="end"/>
      </w:r>
      <w:proofErr w:type="spellStart"/>
      <w:r w:rsidR="00BB3119">
        <w:rPr>
          <w:b/>
          <w:sz w:val="28"/>
        </w:rPr>
        <w:t>Khalifa</w:t>
      </w:r>
      <w:proofErr w:type="spellEnd"/>
      <w:r w:rsidR="00BB3119">
        <w:rPr>
          <w:b/>
          <w:sz w:val="28"/>
        </w:rPr>
        <w:t xml:space="preserve"> University </w:t>
      </w:r>
      <w:r w:rsidR="005462A5">
        <w:rPr>
          <w:b/>
          <w:sz w:val="28"/>
        </w:rPr>
        <w:t>of Science, Technology and Research</w:t>
      </w:r>
    </w:p>
    <w:p w14:paraId="4E146E87" w14:textId="77777777" w:rsidR="00F6286F" w:rsidRDefault="00BB3119" w:rsidP="00BB3119">
      <w:pPr>
        <w:tabs>
          <w:tab w:val="center" w:pos="4320"/>
        </w:tabs>
        <w:jc w:val="center"/>
        <w:rPr>
          <w:b/>
          <w:sz w:val="28"/>
        </w:rPr>
      </w:pPr>
      <w:r>
        <w:rPr>
          <w:b/>
          <w:sz w:val="28"/>
        </w:rPr>
        <w:t xml:space="preserve">Electronic </w:t>
      </w:r>
      <w:r w:rsidR="00F6286F">
        <w:rPr>
          <w:b/>
          <w:sz w:val="28"/>
        </w:rPr>
        <w:t>Engineering</w:t>
      </w:r>
      <w:r>
        <w:rPr>
          <w:b/>
          <w:sz w:val="28"/>
        </w:rPr>
        <w:t xml:space="preserve"> Department</w:t>
      </w:r>
    </w:p>
    <w:p w14:paraId="00E10963" w14:textId="77777777" w:rsidR="00F6286F" w:rsidRDefault="00F6286F">
      <w:pPr>
        <w:tabs>
          <w:tab w:val="center" w:pos="4320"/>
        </w:tabs>
        <w:jc w:val="center"/>
        <w:rPr>
          <w:b/>
          <w:caps/>
          <w:sz w:val="36"/>
        </w:rPr>
      </w:pPr>
    </w:p>
    <w:p w14:paraId="5431D45C" w14:textId="77777777" w:rsidR="00F6286F" w:rsidRDefault="00F6286F" w:rsidP="00E22838">
      <w:pPr>
        <w:tabs>
          <w:tab w:val="center" w:pos="4320"/>
        </w:tabs>
        <w:rPr>
          <w:b/>
          <w:sz w:val="36"/>
        </w:rPr>
      </w:pPr>
    </w:p>
    <w:p w14:paraId="16ACAC83" w14:textId="77777777" w:rsidR="00CB441E" w:rsidRPr="00EE42D0" w:rsidRDefault="00CB441E" w:rsidP="00CB441E">
      <w:pPr>
        <w:tabs>
          <w:tab w:val="center" w:pos="4320"/>
        </w:tabs>
        <w:jc w:val="center"/>
        <w:rPr>
          <w:b/>
          <w:sz w:val="28"/>
        </w:rPr>
      </w:pPr>
      <w:r>
        <w:rPr>
          <w:b/>
          <w:sz w:val="28"/>
        </w:rPr>
        <w:t>ELCE33</w:t>
      </w:r>
      <w:r w:rsidR="00E750D5">
        <w:rPr>
          <w:b/>
          <w:sz w:val="28"/>
        </w:rPr>
        <w:t>2</w:t>
      </w:r>
      <w:r w:rsidRPr="00EE42D0">
        <w:rPr>
          <w:b/>
          <w:sz w:val="28"/>
        </w:rPr>
        <w:t xml:space="preserve"> </w:t>
      </w:r>
      <w:r>
        <w:rPr>
          <w:b/>
          <w:sz w:val="28"/>
        </w:rPr>
        <w:t>Microprocessor Systems laboratory</w:t>
      </w:r>
    </w:p>
    <w:p w14:paraId="7962C96B" w14:textId="77777777" w:rsidR="00F6286F" w:rsidRDefault="00F6286F">
      <w:pPr>
        <w:tabs>
          <w:tab w:val="center" w:pos="4320"/>
        </w:tabs>
        <w:jc w:val="center"/>
        <w:rPr>
          <w:b/>
          <w:sz w:val="36"/>
        </w:rPr>
      </w:pPr>
    </w:p>
    <w:p w14:paraId="5DD6180A" w14:textId="77777777" w:rsidR="00141B99" w:rsidRDefault="00795E4C" w:rsidP="00E22838">
      <w:pPr>
        <w:tabs>
          <w:tab w:val="center" w:pos="4320"/>
        </w:tabs>
        <w:jc w:val="center"/>
        <w:rPr>
          <w:b/>
          <w:sz w:val="36"/>
        </w:rPr>
      </w:pPr>
      <w:r>
        <w:rPr>
          <w:b/>
          <w:sz w:val="36"/>
        </w:rPr>
        <w:t>Laboratory E</w:t>
      </w:r>
      <w:r w:rsidR="00267835">
        <w:rPr>
          <w:b/>
          <w:sz w:val="36"/>
        </w:rPr>
        <w:t xml:space="preserve">xperiment </w:t>
      </w:r>
      <w:r w:rsidR="00105625">
        <w:rPr>
          <w:b/>
          <w:sz w:val="36"/>
        </w:rPr>
        <w:t>3</w:t>
      </w:r>
    </w:p>
    <w:p w14:paraId="79650F5F" w14:textId="77777777" w:rsidR="00141B99" w:rsidRDefault="00141B99">
      <w:pPr>
        <w:tabs>
          <w:tab w:val="center" w:pos="4320"/>
        </w:tabs>
        <w:jc w:val="center"/>
        <w:rPr>
          <w:b/>
          <w:sz w:val="36"/>
        </w:rPr>
      </w:pPr>
    </w:p>
    <w:p w14:paraId="350BA440" w14:textId="77777777" w:rsidR="00E22838" w:rsidRDefault="00E22838" w:rsidP="00E22838">
      <w:pPr>
        <w:tabs>
          <w:tab w:val="center" w:pos="4320"/>
        </w:tabs>
        <w:jc w:val="center"/>
        <w:rPr>
          <w:b/>
          <w:caps/>
          <w:sz w:val="36"/>
          <w:highlight w:val="yellow"/>
        </w:rPr>
      </w:pPr>
    </w:p>
    <w:p w14:paraId="1AA90517" w14:textId="77777777" w:rsidR="00F6286F" w:rsidRDefault="00FE19BF" w:rsidP="00DA06C9">
      <w:pPr>
        <w:tabs>
          <w:tab w:val="center" w:pos="4320"/>
        </w:tabs>
        <w:rPr>
          <w:sz w:val="24"/>
        </w:rPr>
      </w:pPr>
      <w:bookmarkStart w:id="0" w:name="title"/>
      <w:bookmarkEnd w:id="0"/>
      <w:r>
        <w:rPr>
          <w:b/>
          <w:caps/>
          <w:sz w:val="36"/>
        </w:rPr>
        <w:tab/>
      </w:r>
      <w:r w:rsidRPr="00FE19BF">
        <w:rPr>
          <w:b/>
          <w:caps/>
          <w:sz w:val="36"/>
        </w:rPr>
        <w:t>HCS12 Input and Output Ports</w:t>
      </w:r>
    </w:p>
    <w:p w14:paraId="61351507" w14:textId="77777777" w:rsidR="00F6286F" w:rsidRDefault="00F6286F">
      <w:pPr>
        <w:tabs>
          <w:tab w:val="left" w:pos="-1440"/>
          <w:tab w:val="left" w:pos="-720"/>
          <w:tab w:val="left" w:pos="0"/>
          <w:tab w:val="left" w:pos="360"/>
        </w:tabs>
        <w:jc w:val="center"/>
        <w:rPr>
          <w:sz w:val="24"/>
        </w:rPr>
      </w:pPr>
    </w:p>
    <w:p w14:paraId="4C7486EF" w14:textId="77777777" w:rsidR="00F6286F" w:rsidRDefault="00F6286F" w:rsidP="000D7B4E">
      <w:pPr>
        <w:jc w:val="center"/>
        <w:rPr>
          <w:sz w:val="24"/>
        </w:rPr>
      </w:pPr>
    </w:p>
    <w:p w14:paraId="2D694D0D" w14:textId="77777777" w:rsidR="00F6286F" w:rsidRPr="00E22838" w:rsidRDefault="00F6286F" w:rsidP="00E22838">
      <w:pPr>
        <w:jc w:val="center"/>
        <w:rPr>
          <w:b/>
          <w:sz w:val="28"/>
        </w:rPr>
      </w:pPr>
      <w:r>
        <w:rPr>
          <w:b/>
          <w:sz w:val="28"/>
        </w:rPr>
        <w:t>Lab Partners</w:t>
      </w:r>
    </w:p>
    <w:p w14:paraId="3BBDB77A" w14:textId="77777777" w:rsidR="00F6286F" w:rsidRDefault="00E750D5" w:rsidP="003E2D0C">
      <w:pPr>
        <w:spacing w:before="60" w:after="60"/>
        <w:jc w:val="center"/>
        <w:rPr>
          <w:sz w:val="24"/>
        </w:rPr>
      </w:pPr>
      <w:r>
        <w:rPr>
          <w:sz w:val="24"/>
        </w:rPr>
        <w:t xml:space="preserve">Mohammad </w:t>
      </w:r>
      <w:proofErr w:type="spellStart"/>
      <w:r>
        <w:rPr>
          <w:sz w:val="24"/>
        </w:rPr>
        <w:t>Jassem</w:t>
      </w:r>
      <w:proofErr w:type="spellEnd"/>
      <w:r w:rsidR="004F4409">
        <w:rPr>
          <w:sz w:val="24"/>
        </w:rPr>
        <w:t xml:space="preserve"> 10003</w:t>
      </w:r>
      <w:r>
        <w:rPr>
          <w:sz w:val="24"/>
        </w:rPr>
        <w:t>7002</w:t>
      </w:r>
    </w:p>
    <w:p w14:paraId="78348F4B" w14:textId="1DAAF3D7" w:rsidR="00F6286F" w:rsidRDefault="00E750D5" w:rsidP="00F346D8">
      <w:pPr>
        <w:spacing w:before="60" w:after="60"/>
        <w:jc w:val="center"/>
        <w:rPr>
          <w:sz w:val="24"/>
        </w:rPr>
      </w:pPr>
      <w:r>
        <w:rPr>
          <w:sz w:val="24"/>
        </w:rPr>
        <w:t xml:space="preserve">Khalid </w:t>
      </w:r>
      <w:bookmarkStart w:id="1" w:name="_GoBack"/>
      <w:bookmarkEnd w:id="1"/>
      <w:proofErr w:type="spellStart"/>
      <w:r>
        <w:rPr>
          <w:sz w:val="24"/>
        </w:rPr>
        <w:t>Al</w:t>
      </w:r>
      <w:r w:rsidR="003E2D0C">
        <w:rPr>
          <w:sz w:val="24"/>
        </w:rPr>
        <w:t>zarouni</w:t>
      </w:r>
      <w:proofErr w:type="spellEnd"/>
      <w:r w:rsidR="004F4409">
        <w:rPr>
          <w:sz w:val="24"/>
        </w:rPr>
        <w:t xml:space="preserve"> 10003</w:t>
      </w:r>
      <w:r w:rsidR="003E2D0C">
        <w:rPr>
          <w:sz w:val="24"/>
        </w:rPr>
        <w:t>5499</w:t>
      </w:r>
    </w:p>
    <w:p w14:paraId="136A377F" w14:textId="77777777" w:rsidR="0034150E" w:rsidRDefault="00E750D5" w:rsidP="003E2D0C">
      <w:pPr>
        <w:spacing w:before="60" w:after="60"/>
        <w:jc w:val="center"/>
        <w:rPr>
          <w:sz w:val="24"/>
        </w:rPr>
      </w:pPr>
      <w:r>
        <w:rPr>
          <w:sz w:val="24"/>
        </w:rPr>
        <w:t xml:space="preserve">Khalid </w:t>
      </w:r>
      <w:proofErr w:type="spellStart"/>
      <w:r>
        <w:rPr>
          <w:sz w:val="24"/>
        </w:rPr>
        <w:t>Alhosani</w:t>
      </w:r>
      <w:proofErr w:type="spellEnd"/>
      <w:r w:rsidR="0034150E">
        <w:rPr>
          <w:sz w:val="24"/>
        </w:rPr>
        <w:t xml:space="preserve"> 10003</w:t>
      </w:r>
      <w:r>
        <w:rPr>
          <w:sz w:val="24"/>
        </w:rPr>
        <w:t>7003</w:t>
      </w:r>
    </w:p>
    <w:p w14:paraId="6CDFB15D" w14:textId="77777777" w:rsidR="00F6286F" w:rsidRDefault="00F6286F" w:rsidP="0034150E">
      <w:pPr>
        <w:rPr>
          <w:sz w:val="24"/>
        </w:rPr>
      </w:pPr>
    </w:p>
    <w:p w14:paraId="5CA43FC2" w14:textId="77777777" w:rsidR="00F6286F" w:rsidRPr="00F4013D" w:rsidRDefault="00F4013D" w:rsidP="000D7B4E">
      <w:pPr>
        <w:jc w:val="center"/>
        <w:rPr>
          <w:b/>
          <w:sz w:val="24"/>
        </w:rPr>
      </w:pPr>
      <w:r>
        <w:rPr>
          <w:b/>
          <w:sz w:val="24"/>
        </w:rPr>
        <w:t>Group</w:t>
      </w:r>
      <w:r w:rsidR="00FE19BF">
        <w:rPr>
          <w:b/>
          <w:sz w:val="24"/>
        </w:rPr>
        <w:t>: 2</w:t>
      </w:r>
    </w:p>
    <w:p w14:paraId="242EE2CD" w14:textId="77777777" w:rsidR="000D7B4E" w:rsidRDefault="000D7B4E" w:rsidP="000D7B4E">
      <w:pPr>
        <w:jc w:val="center"/>
        <w:rPr>
          <w:sz w:val="24"/>
        </w:rPr>
      </w:pPr>
    </w:p>
    <w:p w14:paraId="35BF8679" w14:textId="77777777" w:rsidR="000D7B4E" w:rsidRDefault="004A63BD" w:rsidP="00E22838">
      <w:pPr>
        <w:spacing w:before="60" w:after="60"/>
        <w:jc w:val="center"/>
        <w:rPr>
          <w:sz w:val="24"/>
        </w:rPr>
      </w:pPr>
      <w:r w:rsidRPr="00603B39">
        <w:rPr>
          <w:b/>
          <w:bCs/>
          <w:sz w:val="24"/>
        </w:rPr>
        <w:t>Date Experiment Performed</w:t>
      </w:r>
      <w:r>
        <w:rPr>
          <w:sz w:val="24"/>
        </w:rPr>
        <w:t xml:space="preserve">: </w:t>
      </w:r>
      <w:r w:rsidR="00FE19BF">
        <w:rPr>
          <w:sz w:val="24"/>
        </w:rPr>
        <w:t>1</w:t>
      </w:r>
      <w:r w:rsidR="00E750D5">
        <w:rPr>
          <w:sz w:val="24"/>
        </w:rPr>
        <w:t>1</w:t>
      </w:r>
      <w:r w:rsidR="0034150E">
        <w:rPr>
          <w:sz w:val="24"/>
        </w:rPr>
        <w:t>-</w:t>
      </w:r>
      <w:r w:rsidR="00E750D5">
        <w:rPr>
          <w:sz w:val="24"/>
        </w:rPr>
        <w:t>2</w:t>
      </w:r>
      <w:r w:rsidR="00267835">
        <w:rPr>
          <w:sz w:val="24"/>
        </w:rPr>
        <w:t>-201</w:t>
      </w:r>
      <w:r w:rsidR="00E750D5">
        <w:rPr>
          <w:sz w:val="24"/>
        </w:rPr>
        <w:t>5</w:t>
      </w:r>
    </w:p>
    <w:p w14:paraId="0F96AC0C" w14:textId="77777777" w:rsidR="004A63BD" w:rsidRDefault="004A63BD" w:rsidP="00D307C2">
      <w:pPr>
        <w:tabs>
          <w:tab w:val="left" w:pos="-1440"/>
          <w:tab w:val="left" w:pos="-720"/>
        </w:tabs>
        <w:spacing w:before="60" w:after="60"/>
        <w:jc w:val="center"/>
        <w:rPr>
          <w:sz w:val="24"/>
        </w:rPr>
      </w:pPr>
      <w:r w:rsidRPr="00603B39">
        <w:rPr>
          <w:b/>
          <w:bCs/>
          <w:sz w:val="24"/>
        </w:rPr>
        <w:t>Date Lab Report Submitted</w:t>
      </w:r>
      <w:r w:rsidR="00E22838">
        <w:rPr>
          <w:sz w:val="24"/>
        </w:rPr>
        <w:t xml:space="preserve">: </w:t>
      </w:r>
      <w:r w:rsidR="0034150E">
        <w:rPr>
          <w:sz w:val="24"/>
        </w:rPr>
        <w:t>1</w:t>
      </w:r>
      <w:r w:rsidR="00E750D5">
        <w:rPr>
          <w:sz w:val="24"/>
        </w:rPr>
        <w:t>8</w:t>
      </w:r>
      <w:r w:rsidR="001531AE">
        <w:rPr>
          <w:sz w:val="24"/>
        </w:rPr>
        <w:t>-</w:t>
      </w:r>
      <w:r w:rsidR="00E750D5">
        <w:rPr>
          <w:sz w:val="24"/>
        </w:rPr>
        <w:t>2</w:t>
      </w:r>
      <w:r w:rsidR="00267835">
        <w:rPr>
          <w:sz w:val="24"/>
        </w:rPr>
        <w:t>-201</w:t>
      </w:r>
      <w:r w:rsidR="00E750D5">
        <w:rPr>
          <w:sz w:val="24"/>
        </w:rPr>
        <w:t>5</w:t>
      </w:r>
    </w:p>
    <w:p w14:paraId="225304E7" w14:textId="77777777" w:rsidR="004A63BD" w:rsidRDefault="004A63BD" w:rsidP="0034150E">
      <w:pPr>
        <w:rPr>
          <w:sz w:val="24"/>
        </w:rPr>
      </w:pPr>
    </w:p>
    <w:p w14:paraId="65EFE2C3" w14:textId="77777777" w:rsidR="00E22838" w:rsidRDefault="00E22838" w:rsidP="004A63BD">
      <w:pPr>
        <w:jc w:val="center"/>
        <w:rPr>
          <w:sz w:val="24"/>
        </w:rPr>
      </w:pPr>
    </w:p>
    <w:p w14:paraId="3EDB52AB" w14:textId="77777777" w:rsidR="00E750D5" w:rsidRDefault="004A63BD" w:rsidP="00E22838">
      <w:pPr>
        <w:jc w:val="center"/>
        <w:rPr>
          <w:b/>
          <w:bCs/>
          <w:sz w:val="24"/>
        </w:rPr>
      </w:pPr>
      <w:r w:rsidRPr="00603B39">
        <w:rPr>
          <w:b/>
          <w:bCs/>
          <w:sz w:val="24"/>
        </w:rPr>
        <w:t>Lab Instructor:</w:t>
      </w:r>
      <w:r w:rsidR="00E22838">
        <w:rPr>
          <w:b/>
          <w:bCs/>
          <w:sz w:val="24"/>
        </w:rPr>
        <w:t xml:space="preserve"> </w:t>
      </w:r>
      <w:r w:rsidR="00E750D5">
        <w:rPr>
          <w:b/>
          <w:bCs/>
          <w:sz w:val="24"/>
        </w:rPr>
        <w:t xml:space="preserve">Mahmoud </w:t>
      </w:r>
      <w:proofErr w:type="spellStart"/>
      <w:r w:rsidR="00E750D5">
        <w:rPr>
          <w:b/>
          <w:bCs/>
          <w:sz w:val="24"/>
        </w:rPr>
        <w:t>Khonji</w:t>
      </w:r>
      <w:proofErr w:type="spellEnd"/>
    </w:p>
    <w:p w14:paraId="7EFF3F50" w14:textId="77777777" w:rsidR="004A63BD" w:rsidRDefault="00E750D5" w:rsidP="00E750D5">
      <w:pPr>
        <w:ind w:left="1440"/>
        <w:jc w:val="center"/>
        <w:rPr>
          <w:sz w:val="24"/>
        </w:rPr>
      </w:pPr>
      <w:r>
        <w:rPr>
          <w:b/>
          <w:bCs/>
          <w:sz w:val="24"/>
        </w:rPr>
        <w:t xml:space="preserve">       Mohammed </w:t>
      </w:r>
      <w:proofErr w:type="spellStart"/>
      <w:r>
        <w:rPr>
          <w:b/>
          <w:bCs/>
          <w:sz w:val="24"/>
        </w:rPr>
        <w:t>Alzaabi</w:t>
      </w:r>
      <w:proofErr w:type="spellEnd"/>
      <w:r w:rsidR="004A63BD">
        <w:rPr>
          <w:sz w:val="24"/>
        </w:rPr>
        <w:t xml:space="preserve"> </w:t>
      </w:r>
    </w:p>
    <w:p w14:paraId="212CCE0F" w14:textId="77777777" w:rsidR="004A63BD" w:rsidRDefault="004A63BD" w:rsidP="0034150E">
      <w:pPr>
        <w:rPr>
          <w:sz w:val="24"/>
        </w:rPr>
      </w:pPr>
    </w:p>
    <w:p w14:paraId="4EE9E1CD" w14:textId="77777777" w:rsidR="004A63BD" w:rsidRDefault="004A63BD" w:rsidP="004A63BD">
      <w:pPr>
        <w:jc w:val="center"/>
        <w:rPr>
          <w:sz w:val="24"/>
        </w:rPr>
      </w:pPr>
    </w:p>
    <w:p w14:paraId="7D8852D4" w14:textId="77777777" w:rsidR="00F6286F" w:rsidRPr="00141B99" w:rsidRDefault="00E750D5" w:rsidP="00141B99">
      <w:pPr>
        <w:jc w:val="center"/>
        <w:rPr>
          <w:b/>
          <w:sz w:val="28"/>
        </w:rPr>
        <w:sectPr w:rsidR="00F6286F" w:rsidRPr="00141B99" w:rsidSect="00BB3119">
          <w:headerReference w:type="default" r:id="rId12"/>
          <w:headerReference w:type="first" r:id="rId13"/>
          <w:endnotePr>
            <w:numFmt w:val="decimal"/>
            <w:numRestart w:val="eachSect"/>
          </w:endnotePr>
          <w:pgSz w:w="12240" w:h="15840" w:code="1"/>
          <w:pgMar w:top="1440" w:right="1440" w:bottom="1440" w:left="2160" w:header="1440" w:footer="1440" w:gutter="0"/>
          <w:cols w:space="720"/>
          <w:noEndnote/>
          <w:titlePg/>
          <w:docGrid w:linePitch="272"/>
        </w:sectPr>
      </w:pPr>
      <w:r>
        <w:rPr>
          <w:b/>
          <w:sz w:val="28"/>
        </w:rPr>
        <w:t>Spring</w:t>
      </w:r>
      <w:r w:rsidR="00F6286F">
        <w:rPr>
          <w:b/>
          <w:sz w:val="28"/>
        </w:rPr>
        <w:t xml:space="preserve"> </w:t>
      </w:r>
      <w:r w:rsidR="005462A5">
        <w:rPr>
          <w:b/>
          <w:sz w:val="28"/>
        </w:rPr>
        <w:t>201</w:t>
      </w:r>
      <w:r>
        <w:rPr>
          <w:b/>
          <w:sz w:val="28"/>
        </w:rPr>
        <w:t>5</w:t>
      </w:r>
      <w:r w:rsidR="00F6286F">
        <w:br w:type="page"/>
      </w:r>
    </w:p>
    <w:sdt>
      <w:sdtPr>
        <w:rPr>
          <w:rFonts w:ascii="Times New Roman" w:eastAsia="Times New Roman" w:hAnsi="Times New Roman" w:cs="Times New Roman"/>
          <w:b w:val="0"/>
          <w:bCs w:val="0"/>
          <w:color w:val="auto"/>
          <w:sz w:val="20"/>
          <w:szCs w:val="20"/>
        </w:rPr>
        <w:id w:val="-1652294657"/>
        <w:docPartObj>
          <w:docPartGallery w:val="Table of Contents"/>
          <w:docPartUnique/>
        </w:docPartObj>
      </w:sdtPr>
      <w:sdtEndPr>
        <w:rPr>
          <w:noProof/>
        </w:rPr>
      </w:sdtEndPr>
      <w:sdtContent>
        <w:p w14:paraId="71DE9BA7" w14:textId="77777777" w:rsidR="00E750D5" w:rsidRPr="00E750D5" w:rsidRDefault="00E750D5">
          <w:pPr>
            <w:pStyle w:val="TOCHeading"/>
            <w:rPr>
              <w:rFonts w:ascii="Times" w:hAnsi="Times"/>
              <w:sz w:val="32"/>
              <w:szCs w:val="32"/>
            </w:rPr>
          </w:pPr>
          <w:r w:rsidRPr="00E750D5">
            <w:rPr>
              <w:rFonts w:ascii="Times" w:hAnsi="Times"/>
              <w:sz w:val="32"/>
              <w:szCs w:val="32"/>
            </w:rPr>
            <w:t>Table of Contents</w:t>
          </w:r>
        </w:p>
        <w:p w14:paraId="2C29C893" w14:textId="77777777" w:rsidR="0054134C" w:rsidRDefault="00E750D5">
          <w:pPr>
            <w:pStyle w:val="TOC1"/>
            <w:tabs>
              <w:tab w:val="right" w:leader="dot" w:pos="8630"/>
            </w:tabs>
            <w:rPr>
              <w:rFonts w:eastAsiaTheme="minorEastAsia" w:cstheme="minorBidi"/>
              <w:b w:val="0"/>
              <w:caps w:val="0"/>
              <w:noProof/>
            </w:rPr>
          </w:pPr>
          <w:r w:rsidRPr="00E750D5">
            <w:rPr>
              <w:rFonts w:ascii="Times" w:hAnsi="Times"/>
              <w:b w:val="0"/>
              <w:sz w:val="24"/>
              <w:szCs w:val="24"/>
            </w:rPr>
            <w:fldChar w:fldCharType="begin"/>
          </w:r>
          <w:r w:rsidRPr="00E750D5">
            <w:rPr>
              <w:rFonts w:ascii="Times" w:hAnsi="Times"/>
              <w:sz w:val="24"/>
              <w:szCs w:val="24"/>
            </w:rPr>
            <w:instrText xml:space="preserve"> TOC \o "1-3" \h \z \u </w:instrText>
          </w:r>
          <w:r w:rsidRPr="00E750D5">
            <w:rPr>
              <w:rFonts w:ascii="Times" w:hAnsi="Times"/>
              <w:b w:val="0"/>
              <w:sz w:val="24"/>
              <w:szCs w:val="24"/>
            </w:rPr>
            <w:fldChar w:fldCharType="separate"/>
          </w:r>
          <w:hyperlink w:anchor="_Toc412027970" w:history="1">
            <w:r w:rsidR="0054134C" w:rsidRPr="00406363">
              <w:rPr>
                <w:rStyle w:val="Hyperlink"/>
                <w:noProof/>
              </w:rPr>
              <w:t>List of Figures and Tables</w:t>
            </w:r>
            <w:r w:rsidR="0054134C">
              <w:rPr>
                <w:noProof/>
                <w:webHidden/>
              </w:rPr>
              <w:tab/>
            </w:r>
            <w:r w:rsidR="0054134C">
              <w:rPr>
                <w:noProof/>
                <w:webHidden/>
              </w:rPr>
              <w:fldChar w:fldCharType="begin"/>
            </w:r>
            <w:r w:rsidR="0054134C">
              <w:rPr>
                <w:noProof/>
                <w:webHidden/>
              </w:rPr>
              <w:instrText xml:space="preserve"> PAGEREF _Toc412027970 \h </w:instrText>
            </w:r>
            <w:r w:rsidR="0054134C">
              <w:rPr>
                <w:noProof/>
                <w:webHidden/>
              </w:rPr>
            </w:r>
            <w:r w:rsidR="0054134C">
              <w:rPr>
                <w:noProof/>
                <w:webHidden/>
              </w:rPr>
              <w:fldChar w:fldCharType="separate"/>
            </w:r>
            <w:r w:rsidR="0054134C">
              <w:rPr>
                <w:noProof/>
                <w:webHidden/>
              </w:rPr>
              <w:t>3</w:t>
            </w:r>
            <w:r w:rsidR="0054134C">
              <w:rPr>
                <w:noProof/>
                <w:webHidden/>
              </w:rPr>
              <w:fldChar w:fldCharType="end"/>
            </w:r>
          </w:hyperlink>
        </w:p>
        <w:p w14:paraId="5A006713" w14:textId="77777777" w:rsidR="0054134C" w:rsidRDefault="0054134C">
          <w:pPr>
            <w:pStyle w:val="TOC1"/>
            <w:tabs>
              <w:tab w:val="right" w:leader="dot" w:pos="8630"/>
            </w:tabs>
            <w:rPr>
              <w:rFonts w:eastAsiaTheme="minorEastAsia" w:cstheme="minorBidi"/>
              <w:b w:val="0"/>
              <w:caps w:val="0"/>
              <w:noProof/>
            </w:rPr>
          </w:pPr>
          <w:hyperlink w:anchor="_Toc412027971" w:history="1">
            <w:r w:rsidRPr="00406363">
              <w:rPr>
                <w:rStyle w:val="Hyperlink"/>
                <w:noProof/>
              </w:rPr>
              <w:t>Summary</w:t>
            </w:r>
            <w:r>
              <w:rPr>
                <w:noProof/>
                <w:webHidden/>
              </w:rPr>
              <w:tab/>
            </w:r>
            <w:r>
              <w:rPr>
                <w:noProof/>
                <w:webHidden/>
              </w:rPr>
              <w:fldChar w:fldCharType="begin"/>
            </w:r>
            <w:r>
              <w:rPr>
                <w:noProof/>
                <w:webHidden/>
              </w:rPr>
              <w:instrText xml:space="preserve"> PAGEREF _Toc412027971 \h </w:instrText>
            </w:r>
            <w:r>
              <w:rPr>
                <w:noProof/>
                <w:webHidden/>
              </w:rPr>
            </w:r>
            <w:r>
              <w:rPr>
                <w:noProof/>
                <w:webHidden/>
              </w:rPr>
              <w:fldChar w:fldCharType="separate"/>
            </w:r>
            <w:r>
              <w:rPr>
                <w:noProof/>
                <w:webHidden/>
              </w:rPr>
              <w:t>4</w:t>
            </w:r>
            <w:r>
              <w:rPr>
                <w:noProof/>
                <w:webHidden/>
              </w:rPr>
              <w:fldChar w:fldCharType="end"/>
            </w:r>
          </w:hyperlink>
        </w:p>
        <w:p w14:paraId="5C7F1C2B" w14:textId="77777777" w:rsidR="0054134C" w:rsidRDefault="0054134C">
          <w:pPr>
            <w:pStyle w:val="TOC1"/>
            <w:tabs>
              <w:tab w:val="right" w:leader="dot" w:pos="8630"/>
            </w:tabs>
            <w:rPr>
              <w:rFonts w:eastAsiaTheme="minorEastAsia" w:cstheme="minorBidi"/>
              <w:b w:val="0"/>
              <w:caps w:val="0"/>
              <w:noProof/>
            </w:rPr>
          </w:pPr>
          <w:hyperlink w:anchor="_Toc412027972" w:history="1">
            <w:r w:rsidRPr="00406363">
              <w:rPr>
                <w:rStyle w:val="Hyperlink"/>
                <w:noProof/>
              </w:rPr>
              <w:t>Introduction</w:t>
            </w:r>
            <w:r>
              <w:rPr>
                <w:noProof/>
                <w:webHidden/>
              </w:rPr>
              <w:tab/>
            </w:r>
            <w:r>
              <w:rPr>
                <w:noProof/>
                <w:webHidden/>
              </w:rPr>
              <w:fldChar w:fldCharType="begin"/>
            </w:r>
            <w:r>
              <w:rPr>
                <w:noProof/>
                <w:webHidden/>
              </w:rPr>
              <w:instrText xml:space="preserve"> PAGEREF _Toc412027972 \h </w:instrText>
            </w:r>
            <w:r>
              <w:rPr>
                <w:noProof/>
                <w:webHidden/>
              </w:rPr>
            </w:r>
            <w:r>
              <w:rPr>
                <w:noProof/>
                <w:webHidden/>
              </w:rPr>
              <w:fldChar w:fldCharType="separate"/>
            </w:r>
            <w:r>
              <w:rPr>
                <w:noProof/>
                <w:webHidden/>
              </w:rPr>
              <w:t>5</w:t>
            </w:r>
            <w:r>
              <w:rPr>
                <w:noProof/>
                <w:webHidden/>
              </w:rPr>
              <w:fldChar w:fldCharType="end"/>
            </w:r>
          </w:hyperlink>
        </w:p>
        <w:p w14:paraId="1368766A" w14:textId="77777777" w:rsidR="0054134C" w:rsidRDefault="0054134C">
          <w:pPr>
            <w:pStyle w:val="TOC3"/>
            <w:tabs>
              <w:tab w:val="left" w:pos="1000"/>
              <w:tab w:val="right" w:leader="dot" w:pos="8630"/>
            </w:tabs>
            <w:rPr>
              <w:rFonts w:eastAsiaTheme="minorEastAsia" w:cstheme="minorBidi"/>
              <w:i w:val="0"/>
              <w:noProof/>
            </w:rPr>
          </w:pPr>
          <w:hyperlink w:anchor="_Toc412027973" w:history="1">
            <w:r w:rsidRPr="00406363">
              <w:rPr>
                <w:rStyle w:val="Hyperlink"/>
                <w:noProof/>
              </w:rPr>
              <w:t>1.1</w:t>
            </w:r>
            <w:r>
              <w:rPr>
                <w:rFonts w:eastAsiaTheme="minorEastAsia" w:cstheme="minorBidi"/>
                <w:i w:val="0"/>
                <w:noProof/>
              </w:rPr>
              <w:tab/>
            </w:r>
            <w:r w:rsidRPr="00406363">
              <w:rPr>
                <w:rStyle w:val="Hyperlink"/>
                <w:noProof/>
              </w:rPr>
              <w:t>Aim</w:t>
            </w:r>
            <w:r>
              <w:rPr>
                <w:noProof/>
                <w:webHidden/>
              </w:rPr>
              <w:tab/>
            </w:r>
            <w:r>
              <w:rPr>
                <w:noProof/>
                <w:webHidden/>
              </w:rPr>
              <w:fldChar w:fldCharType="begin"/>
            </w:r>
            <w:r>
              <w:rPr>
                <w:noProof/>
                <w:webHidden/>
              </w:rPr>
              <w:instrText xml:space="preserve"> PAGEREF _Toc412027973 \h </w:instrText>
            </w:r>
            <w:r>
              <w:rPr>
                <w:noProof/>
                <w:webHidden/>
              </w:rPr>
            </w:r>
            <w:r>
              <w:rPr>
                <w:noProof/>
                <w:webHidden/>
              </w:rPr>
              <w:fldChar w:fldCharType="separate"/>
            </w:r>
            <w:r>
              <w:rPr>
                <w:noProof/>
                <w:webHidden/>
              </w:rPr>
              <w:t>5</w:t>
            </w:r>
            <w:r>
              <w:rPr>
                <w:noProof/>
                <w:webHidden/>
              </w:rPr>
              <w:fldChar w:fldCharType="end"/>
            </w:r>
          </w:hyperlink>
        </w:p>
        <w:p w14:paraId="29937D5A" w14:textId="77777777" w:rsidR="0054134C" w:rsidRDefault="0054134C">
          <w:pPr>
            <w:pStyle w:val="TOC3"/>
            <w:tabs>
              <w:tab w:val="left" w:pos="1000"/>
              <w:tab w:val="right" w:leader="dot" w:pos="8630"/>
            </w:tabs>
            <w:rPr>
              <w:rFonts w:eastAsiaTheme="minorEastAsia" w:cstheme="minorBidi"/>
              <w:i w:val="0"/>
              <w:noProof/>
            </w:rPr>
          </w:pPr>
          <w:hyperlink w:anchor="_Toc412027974" w:history="1">
            <w:r w:rsidRPr="00406363">
              <w:rPr>
                <w:rStyle w:val="Hyperlink"/>
                <w:noProof/>
              </w:rPr>
              <w:t>1.2</w:t>
            </w:r>
            <w:r>
              <w:rPr>
                <w:rFonts w:eastAsiaTheme="minorEastAsia" w:cstheme="minorBidi"/>
                <w:i w:val="0"/>
                <w:noProof/>
              </w:rPr>
              <w:tab/>
            </w:r>
            <w:r w:rsidRPr="00406363">
              <w:rPr>
                <w:rStyle w:val="Hyperlink"/>
                <w:noProof/>
              </w:rPr>
              <w:t>Objectives</w:t>
            </w:r>
            <w:r>
              <w:rPr>
                <w:noProof/>
                <w:webHidden/>
              </w:rPr>
              <w:tab/>
            </w:r>
            <w:r>
              <w:rPr>
                <w:noProof/>
                <w:webHidden/>
              </w:rPr>
              <w:fldChar w:fldCharType="begin"/>
            </w:r>
            <w:r>
              <w:rPr>
                <w:noProof/>
                <w:webHidden/>
              </w:rPr>
              <w:instrText xml:space="preserve"> PAGEREF _Toc412027974 \h </w:instrText>
            </w:r>
            <w:r>
              <w:rPr>
                <w:noProof/>
                <w:webHidden/>
              </w:rPr>
            </w:r>
            <w:r>
              <w:rPr>
                <w:noProof/>
                <w:webHidden/>
              </w:rPr>
              <w:fldChar w:fldCharType="separate"/>
            </w:r>
            <w:r>
              <w:rPr>
                <w:noProof/>
                <w:webHidden/>
              </w:rPr>
              <w:t>5</w:t>
            </w:r>
            <w:r>
              <w:rPr>
                <w:noProof/>
                <w:webHidden/>
              </w:rPr>
              <w:fldChar w:fldCharType="end"/>
            </w:r>
          </w:hyperlink>
        </w:p>
        <w:p w14:paraId="1A3CAC0E" w14:textId="77777777" w:rsidR="0054134C" w:rsidRDefault="0054134C">
          <w:pPr>
            <w:pStyle w:val="TOC1"/>
            <w:tabs>
              <w:tab w:val="right" w:leader="dot" w:pos="8630"/>
            </w:tabs>
            <w:rPr>
              <w:rFonts w:eastAsiaTheme="minorEastAsia" w:cstheme="minorBidi"/>
              <w:b w:val="0"/>
              <w:caps w:val="0"/>
              <w:noProof/>
            </w:rPr>
          </w:pPr>
          <w:hyperlink w:anchor="_Toc412027975" w:history="1">
            <w:r w:rsidRPr="00406363">
              <w:rPr>
                <w:rStyle w:val="Hyperlink"/>
                <w:noProof/>
              </w:rPr>
              <w:t>2. Design and Results</w:t>
            </w:r>
            <w:r>
              <w:rPr>
                <w:noProof/>
                <w:webHidden/>
              </w:rPr>
              <w:tab/>
            </w:r>
            <w:r>
              <w:rPr>
                <w:noProof/>
                <w:webHidden/>
              </w:rPr>
              <w:fldChar w:fldCharType="begin"/>
            </w:r>
            <w:r>
              <w:rPr>
                <w:noProof/>
                <w:webHidden/>
              </w:rPr>
              <w:instrText xml:space="preserve"> PAGEREF _Toc412027975 \h </w:instrText>
            </w:r>
            <w:r>
              <w:rPr>
                <w:noProof/>
                <w:webHidden/>
              </w:rPr>
            </w:r>
            <w:r>
              <w:rPr>
                <w:noProof/>
                <w:webHidden/>
              </w:rPr>
              <w:fldChar w:fldCharType="separate"/>
            </w:r>
            <w:r>
              <w:rPr>
                <w:noProof/>
                <w:webHidden/>
              </w:rPr>
              <w:t>6</w:t>
            </w:r>
            <w:r>
              <w:rPr>
                <w:noProof/>
                <w:webHidden/>
              </w:rPr>
              <w:fldChar w:fldCharType="end"/>
            </w:r>
          </w:hyperlink>
        </w:p>
        <w:p w14:paraId="24A15E11" w14:textId="77777777" w:rsidR="0054134C" w:rsidRDefault="0054134C">
          <w:pPr>
            <w:pStyle w:val="TOC2"/>
            <w:tabs>
              <w:tab w:val="right" w:leader="dot" w:pos="8630"/>
            </w:tabs>
            <w:rPr>
              <w:rFonts w:eastAsiaTheme="minorEastAsia" w:cstheme="minorBidi"/>
              <w:smallCaps w:val="0"/>
              <w:noProof/>
            </w:rPr>
          </w:pPr>
          <w:hyperlink w:anchor="_Toc412027976" w:history="1">
            <w:r w:rsidRPr="00406363">
              <w:rPr>
                <w:rStyle w:val="Hyperlink"/>
                <w:noProof/>
              </w:rPr>
              <w:t>Task 1: Deriving Output Lines</w:t>
            </w:r>
            <w:r>
              <w:rPr>
                <w:noProof/>
                <w:webHidden/>
              </w:rPr>
              <w:tab/>
            </w:r>
            <w:r>
              <w:rPr>
                <w:noProof/>
                <w:webHidden/>
              </w:rPr>
              <w:fldChar w:fldCharType="begin"/>
            </w:r>
            <w:r>
              <w:rPr>
                <w:noProof/>
                <w:webHidden/>
              </w:rPr>
              <w:instrText xml:space="preserve"> PAGEREF _Toc412027976 \h </w:instrText>
            </w:r>
            <w:r>
              <w:rPr>
                <w:noProof/>
                <w:webHidden/>
              </w:rPr>
            </w:r>
            <w:r>
              <w:rPr>
                <w:noProof/>
                <w:webHidden/>
              </w:rPr>
              <w:fldChar w:fldCharType="separate"/>
            </w:r>
            <w:r>
              <w:rPr>
                <w:noProof/>
                <w:webHidden/>
              </w:rPr>
              <w:t>6</w:t>
            </w:r>
            <w:r>
              <w:rPr>
                <w:noProof/>
                <w:webHidden/>
              </w:rPr>
              <w:fldChar w:fldCharType="end"/>
            </w:r>
          </w:hyperlink>
        </w:p>
        <w:p w14:paraId="5DA288DE" w14:textId="77777777" w:rsidR="0054134C" w:rsidRDefault="0054134C">
          <w:pPr>
            <w:pStyle w:val="TOC2"/>
            <w:tabs>
              <w:tab w:val="right" w:leader="dot" w:pos="8630"/>
            </w:tabs>
            <w:rPr>
              <w:rFonts w:eastAsiaTheme="minorEastAsia" w:cstheme="minorBidi"/>
              <w:smallCaps w:val="0"/>
              <w:noProof/>
            </w:rPr>
          </w:pPr>
          <w:hyperlink w:anchor="_Toc412027977" w:history="1">
            <w:r w:rsidRPr="00406363">
              <w:rPr>
                <w:rStyle w:val="Hyperlink"/>
                <w:noProof/>
              </w:rPr>
              <w:t>Table 1: The content of Accumulator Register A during execution time .</w:t>
            </w:r>
            <w:r>
              <w:rPr>
                <w:noProof/>
                <w:webHidden/>
              </w:rPr>
              <w:tab/>
            </w:r>
            <w:r>
              <w:rPr>
                <w:noProof/>
                <w:webHidden/>
              </w:rPr>
              <w:fldChar w:fldCharType="begin"/>
            </w:r>
            <w:r>
              <w:rPr>
                <w:noProof/>
                <w:webHidden/>
              </w:rPr>
              <w:instrText xml:space="preserve"> PAGEREF _Toc412027977 \h </w:instrText>
            </w:r>
            <w:r>
              <w:rPr>
                <w:noProof/>
                <w:webHidden/>
              </w:rPr>
            </w:r>
            <w:r>
              <w:rPr>
                <w:noProof/>
                <w:webHidden/>
              </w:rPr>
              <w:fldChar w:fldCharType="separate"/>
            </w:r>
            <w:r>
              <w:rPr>
                <w:noProof/>
                <w:webHidden/>
              </w:rPr>
              <w:t>7</w:t>
            </w:r>
            <w:r>
              <w:rPr>
                <w:noProof/>
                <w:webHidden/>
              </w:rPr>
              <w:fldChar w:fldCharType="end"/>
            </w:r>
          </w:hyperlink>
        </w:p>
        <w:p w14:paraId="3F698C8F" w14:textId="77777777" w:rsidR="0054134C" w:rsidRDefault="0054134C">
          <w:pPr>
            <w:pStyle w:val="TOC2"/>
            <w:tabs>
              <w:tab w:val="right" w:leader="dot" w:pos="8630"/>
            </w:tabs>
            <w:rPr>
              <w:rFonts w:eastAsiaTheme="minorEastAsia" w:cstheme="minorBidi"/>
              <w:smallCaps w:val="0"/>
              <w:noProof/>
            </w:rPr>
          </w:pPr>
          <w:hyperlink w:anchor="_Toc412027978" w:history="1">
            <w:r w:rsidRPr="00406363">
              <w:rPr>
                <w:rStyle w:val="Hyperlink"/>
                <w:noProof/>
              </w:rPr>
              <w:t>Task 2: Reading Input Lines</w:t>
            </w:r>
            <w:r>
              <w:rPr>
                <w:noProof/>
                <w:webHidden/>
              </w:rPr>
              <w:tab/>
            </w:r>
            <w:r>
              <w:rPr>
                <w:noProof/>
                <w:webHidden/>
              </w:rPr>
              <w:fldChar w:fldCharType="begin"/>
            </w:r>
            <w:r>
              <w:rPr>
                <w:noProof/>
                <w:webHidden/>
              </w:rPr>
              <w:instrText xml:space="preserve"> PAGEREF _Toc412027978 \h </w:instrText>
            </w:r>
            <w:r>
              <w:rPr>
                <w:noProof/>
                <w:webHidden/>
              </w:rPr>
            </w:r>
            <w:r>
              <w:rPr>
                <w:noProof/>
                <w:webHidden/>
              </w:rPr>
              <w:fldChar w:fldCharType="separate"/>
            </w:r>
            <w:r>
              <w:rPr>
                <w:noProof/>
                <w:webHidden/>
              </w:rPr>
              <w:t>8</w:t>
            </w:r>
            <w:r>
              <w:rPr>
                <w:noProof/>
                <w:webHidden/>
              </w:rPr>
              <w:fldChar w:fldCharType="end"/>
            </w:r>
          </w:hyperlink>
        </w:p>
        <w:p w14:paraId="4F42109B" w14:textId="77777777" w:rsidR="0054134C" w:rsidRDefault="0054134C">
          <w:pPr>
            <w:pStyle w:val="TOC2"/>
            <w:tabs>
              <w:tab w:val="right" w:leader="dot" w:pos="8630"/>
            </w:tabs>
            <w:rPr>
              <w:rFonts w:eastAsiaTheme="minorEastAsia" w:cstheme="minorBidi"/>
              <w:smallCaps w:val="0"/>
              <w:noProof/>
            </w:rPr>
          </w:pPr>
          <w:hyperlink w:anchor="_Toc412027979" w:history="1">
            <w:r w:rsidRPr="00406363">
              <w:rPr>
                <w:rStyle w:val="Hyperlink"/>
                <w:noProof/>
              </w:rPr>
              <w:t>Table 2: The content of Accumulator A during the execution time.</w:t>
            </w:r>
            <w:r>
              <w:rPr>
                <w:noProof/>
                <w:webHidden/>
              </w:rPr>
              <w:tab/>
            </w:r>
            <w:r>
              <w:rPr>
                <w:noProof/>
                <w:webHidden/>
              </w:rPr>
              <w:fldChar w:fldCharType="begin"/>
            </w:r>
            <w:r>
              <w:rPr>
                <w:noProof/>
                <w:webHidden/>
              </w:rPr>
              <w:instrText xml:space="preserve"> PAGEREF _Toc412027979 \h </w:instrText>
            </w:r>
            <w:r>
              <w:rPr>
                <w:noProof/>
                <w:webHidden/>
              </w:rPr>
            </w:r>
            <w:r>
              <w:rPr>
                <w:noProof/>
                <w:webHidden/>
              </w:rPr>
              <w:fldChar w:fldCharType="separate"/>
            </w:r>
            <w:r>
              <w:rPr>
                <w:noProof/>
                <w:webHidden/>
              </w:rPr>
              <w:t>8</w:t>
            </w:r>
            <w:r>
              <w:rPr>
                <w:noProof/>
                <w:webHidden/>
              </w:rPr>
              <w:fldChar w:fldCharType="end"/>
            </w:r>
          </w:hyperlink>
        </w:p>
        <w:p w14:paraId="3483EF2A" w14:textId="77777777" w:rsidR="0054134C" w:rsidRDefault="0054134C">
          <w:pPr>
            <w:pStyle w:val="TOC2"/>
            <w:tabs>
              <w:tab w:val="right" w:leader="dot" w:pos="8630"/>
            </w:tabs>
            <w:rPr>
              <w:rFonts w:eastAsiaTheme="minorEastAsia" w:cstheme="minorBidi"/>
              <w:smallCaps w:val="0"/>
              <w:noProof/>
            </w:rPr>
          </w:pPr>
          <w:hyperlink w:anchor="_Toc412027980" w:history="1">
            <w:r w:rsidRPr="00406363">
              <w:rPr>
                <w:rStyle w:val="Hyperlink"/>
                <w:noProof/>
              </w:rPr>
              <w:t>Task 3: Reading DIP Switches and Writing them to LEDs</w:t>
            </w:r>
            <w:r>
              <w:rPr>
                <w:noProof/>
                <w:webHidden/>
              </w:rPr>
              <w:tab/>
            </w:r>
            <w:r>
              <w:rPr>
                <w:noProof/>
                <w:webHidden/>
              </w:rPr>
              <w:fldChar w:fldCharType="begin"/>
            </w:r>
            <w:r>
              <w:rPr>
                <w:noProof/>
                <w:webHidden/>
              </w:rPr>
              <w:instrText xml:space="preserve"> PAGEREF _Toc412027980 \h </w:instrText>
            </w:r>
            <w:r>
              <w:rPr>
                <w:noProof/>
                <w:webHidden/>
              </w:rPr>
            </w:r>
            <w:r>
              <w:rPr>
                <w:noProof/>
                <w:webHidden/>
              </w:rPr>
              <w:fldChar w:fldCharType="separate"/>
            </w:r>
            <w:r>
              <w:rPr>
                <w:noProof/>
                <w:webHidden/>
              </w:rPr>
              <w:t>9</w:t>
            </w:r>
            <w:r>
              <w:rPr>
                <w:noProof/>
                <w:webHidden/>
              </w:rPr>
              <w:fldChar w:fldCharType="end"/>
            </w:r>
          </w:hyperlink>
        </w:p>
        <w:p w14:paraId="447AE477" w14:textId="77777777" w:rsidR="0054134C" w:rsidRDefault="0054134C">
          <w:pPr>
            <w:pStyle w:val="TOC2"/>
            <w:tabs>
              <w:tab w:val="right" w:leader="dot" w:pos="8630"/>
            </w:tabs>
            <w:rPr>
              <w:rFonts w:eastAsiaTheme="minorEastAsia" w:cstheme="minorBidi"/>
              <w:smallCaps w:val="0"/>
              <w:noProof/>
            </w:rPr>
          </w:pPr>
          <w:hyperlink w:anchor="_Toc412027981" w:history="1">
            <w:r w:rsidRPr="00406363">
              <w:rPr>
                <w:rStyle w:val="Hyperlink"/>
                <w:noProof/>
              </w:rPr>
              <w:t>Task 4: Using Subroutine to Implement Delay</w:t>
            </w:r>
            <w:r>
              <w:rPr>
                <w:noProof/>
                <w:webHidden/>
              </w:rPr>
              <w:tab/>
            </w:r>
            <w:r>
              <w:rPr>
                <w:noProof/>
                <w:webHidden/>
              </w:rPr>
              <w:fldChar w:fldCharType="begin"/>
            </w:r>
            <w:r>
              <w:rPr>
                <w:noProof/>
                <w:webHidden/>
              </w:rPr>
              <w:instrText xml:space="preserve"> PAGEREF _Toc412027981 \h </w:instrText>
            </w:r>
            <w:r>
              <w:rPr>
                <w:noProof/>
                <w:webHidden/>
              </w:rPr>
            </w:r>
            <w:r>
              <w:rPr>
                <w:noProof/>
                <w:webHidden/>
              </w:rPr>
              <w:fldChar w:fldCharType="separate"/>
            </w:r>
            <w:r>
              <w:rPr>
                <w:noProof/>
                <w:webHidden/>
              </w:rPr>
              <w:t>10</w:t>
            </w:r>
            <w:r>
              <w:rPr>
                <w:noProof/>
                <w:webHidden/>
              </w:rPr>
              <w:fldChar w:fldCharType="end"/>
            </w:r>
          </w:hyperlink>
        </w:p>
        <w:p w14:paraId="399B8AA3" w14:textId="77777777" w:rsidR="0054134C" w:rsidRDefault="0054134C">
          <w:pPr>
            <w:pStyle w:val="TOC1"/>
            <w:tabs>
              <w:tab w:val="right" w:leader="dot" w:pos="8630"/>
            </w:tabs>
            <w:rPr>
              <w:rFonts w:eastAsiaTheme="minorEastAsia" w:cstheme="minorBidi"/>
              <w:b w:val="0"/>
              <w:caps w:val="0"/>
              <w:noProof/>
            </w:rPr>
          </w:pPr>
          <w:hyperlink w:anchor="_Toc412027982" w:history="1">
            <w:r w:rsidRPr="00406363">
              <w:rPr>
                <w:rStyle w:val="Hyperlink"/>
                <w:noProof/>
              </w:rPr>
              <w:t>3. Assignment Questions</w:t>
            </w:r>
            <w:r>
              <w:rPr>
                <w:noProof/>
                <w:webHidden/>
              </w:rPr>
              <w:tab/>
            </w:r>
            <w:r>
              <w:rPr>
                <w:noProof/>
                <w:webHidden/>
              </w:rPr>
              <w:fldChar w:fldCharType="begin"/>
            </w:r>
            <w:r>
              <w:rPr>
                <w:noProof/>
                <w:webHidden/>
              </w:rPr>
              <w:instrText xml:space="preserve"> PAGEREF _Toc412027982 \h </w:instrText>
            </w:r>
            <w:r>
              <w:rPr>
                <w:noProof/>
                <w:webHidden/>
              </w:rPr>
            </w:r>
            <w:r>
              <w:rPr>
                <w:noProof/>
                <w:webHidden/>
              </w:rPr>
              <w:fldChar w:fldCharType="separate"/>
            </w:r>
            <w:r>
              <w:rPr>
                <w:noProof/>
                <w:webHidden/>
              </w:rPr>
              <w:t>12</w:t>
            </w:r>
            <w:r>
              <w:rPr>
                <w:noProof/>
                <w:webHidden/>
              </w:rPr>
              <w:fldChar w:fldCharType="end"/>
            </w:r>
          </w:hyperlink>
        </w:p>
        <w:p w14:paraId="1F226E27" w14:textId="77777777" w:rsidR="0054134C" w:rsidRDefault="0054134C">
          <w:pPr>
            <w:pStyle w:val="TOC1"/>
            <w:tabs>
              <w:tab w:val="right" w:leader="dot" w:pos="8630"/>
            </w:tabs>
            <w:rPr>
              <w:rFonts w:eastAsiaTheme="minorEastAsia" w:cstheme="minorBidi"/>
              <w:b w:val="0"/>
              <w:caps w:val="0"/>
              <w:noProof/>
            </w:rPr>
          </w:pPr>
          <w:hyperlink w:anchor="_Toc412027983" w:history="1">
            <w:r w:rsidRPr="00406363">
              <w:rPr>
                <w:rStyle w:val="Hyperlink"/>
                <w:noProof/>
              </w:rPr>
              <w:t>4. Conclusions and Recommendations</w:t>
            </w:r>
            <w:r>
              <w:rPr>
                <w:noProof/>
                <w:webHidden/>
              </w:rPr>
              <w:tab/>
            </w:r>
            <w:r>
              <w:rPr>
                <w:noProof/>
                <w:webHidden/>
              </w:rPr>
              <w:fldChar w:fldCharType="begin"/>
            </w:r>
            <w:r>
              <w:rPr>
                <w:noProof/>
                <w:webHidden/>
              </w:rPr>
              <w:instrText xml:space="preserve"> PAGEREF _Toc412027983 \h </w:instrText>
            </w:r>
            <w:r>
              <w:rPr>
                <w:noProof/>
                <w:webHidden/>
              </w:rPr>
            </w:r>
            <w:r>
              <w:rPr>
                <w:noProof/>
                <w:webHidden/>
              </w:rPr>
              <w:fldChar w:fldCharType="separate"/>
            </w:r>
            <w:r>
              <w:rPr>
                <w:noProof/>
                <w:webHidden/>
              </w:rPr>
              <w:t>15</w:t>
            </w:r>
            <w:r>
              <w:rPr>
                <w:noProof/>
                <w:webHidden/>
              </w:rPr>
              <w:fldChar w:fldCharType="end"/>
            </w:r>
          </w:hyperlink>
        </w:p>
        <w:p w14:paraId="06E886F8" w14:textId="77777777" w:rsidR="0054134C" w:rsidRDefault="0054134C">
          <w:pPr>
            <w:pStyle w:val="TOC1"/>
            <w:tabs>
              <w:tab w:val="right" w:leader="dot" w:pos="8630"/>
            </w:tabs>
            <w:rPr>
              <w:rFonts w:eastAsiaTheme="minorEastAsia" w:cstheme="minorBidi"/>
              <w:b w:val="0"/>
              <w:caps w:val="0"/>
              <w:noProof/>
            </w:rPr>
          </w:pPr>
          <w:hyperlink w:anchor="_Toc412027984" w:history="1">
            <w:r w:rsidRPr="00406363">
              <w:rPr>
                <w:rStyle w:val="Hyperlink"/>
                <w:noProof/>
              </w:rPr>
              <w:t>Extra Task: TASK 4 UPDATED to 10 second:</w:t>
            </w:r>
            <w:r>
              <w:rPr>
                <w:noProof/>
                <w:webHidden/>
              </w:rPr>
              <w:tab/>
            </w:r>
            <w:r>
              <w:rPr>
                <w:noProof/>
                <w:webHidden/>
              </w:rPr>
              <w:fldChar w:fldCharType="begin"/>
            </w:r>
            <w:r>
              <w:rPr>
                <w:noProof/>
                <w:webHidden/>
              </w:rPr>
              <w:instrText xml:space="preserve"> PAGEREF _Toc412027984 \h </w:instrText>
            </w:r>
            <w:r>
              <w:rPr>
                <w:noProof/>
                <w:webHidden/>
              </w:rPr>
            </w:r>
            <w:r>
              <w:rPr>
                <w:noProof/>
                <w:webHidden/>
              </w:rPr>
              <w:fldChar w:fldCharType="separate"/>
            </w:r>
            <w:r>
              <w:rPr>
                <w:noProof/>
                <w:webHidden/>
              </w:rPr>
              <w:t>16</w:t>
            </w:r>
            <w:r>
              <w:rPr>
                <w:noProof/>
                <w:webHidden/>
              </w:rPr>
              <w:fldChar w:fldCharType="end"/>
            </w:r>
          </w:hyperlink>
        </w:p>
        <w:p w14:paraId="0451A5FD" w14:textId="77777777" w:rsidR="00E750D5" w:rsidRDefault="00E750D5">
          <w:r w:rsidRPr="00E750D5">
            <w:rPr>
              <w:rFonts w:ascii="Times" w:hAnsi="Times"/>
              <w:b/>
              <w:bCs/>
              <w:noProof/>
              <w:sz w:val="24"/>
              <w:szCs w:val="24"/>
            </w:rPr>
            <w:fldChar w:fldCharType="end"/>
          </w:r>
        </w:p>
      </w:sdtContent>
    </w:sdt>
    <w:p w14:paraId="4B59883E" w14:textId="77777777" w:rsidR="00F6286F" w:rsidRDefault="00F6286F">
      <w:pPr>
        <w:pStyle w:val="TOC1"/>
      </w:pPr>
    </w:p>
    <w:p w14:paraId="44CC883E" w14:textId="77777777" w:rsidR="00F6286F" w:rsidRDefault="00F6286F" w:rsidP="00E22838">
      <w:pPr>
        <w:pStyle w:val="ReportSectionHeading"/>
      </w:pPr>
      <w:r>
        <w:br w:type="page"/>
      </w:r>
      <w:bookmarkStart w:id="2" w:name="_Toc398568799"/>
      <w:bookmarkStart w:id="3" w:name="_Toc370162718"/>
      <w:bookmarkStart w:id="4" w:name="_Toc412027970"/>
      <w:r>
        <w:lastRenderedPageBreak/>
        <w:t>List of Figures and Tables</w:t>
      </w:r>
      <w:bookmarkEnd w:id="2"/>
      <w:bookmarkEnd w:id="3"/>
      <w:bookmarkEnd w:id="4"/>
      <w:r w:rsidR="00785177">
        <w:fldChar w:fldCharType="begin"/>
      </w:r>
      <w:r>
        <w:instrText>tc \l1 "</w:instrText>
      </w:r>
      <w:r>
        <w:tab/>
      </w:r>
      <w:bookmarkStart w:id="5" w:name="_Toc398567264"/>
      <w:bookmarkStart w:id="6" w:name="_Toc398568800"/>
      <w:r>
        <w:instrText>List of Figures and Tables</w:instrText>
      </w:r>
      <w:bookmarkEnd w:id="5"/>
      <w:bookmarkEnd w:id="6"/>
      <w:r w:rsidR="00785177">
        <w:fldChar w:fldCharType="end"/>
      </w:r>
    </w:p>
    <w:p w14:paraId="3F2A00AF" w14:textId="77777777" w:rsidR="0054134C" w:rsidRDefault="00785177">
      <w:pPr>
        <w:pStyle w:val="TableofFigures"/>
        <w:tabs>
          <w:tab w:val="right" w:leader="dot" w:pos="8630"/>
        </w:tabs>
        <w:rPr>
          <w:rFonts w:asciiTheme="minorHAnsi" w:eastAsiaTheme="minorEastAsia" w:hAnsiTheme="minorHAnsi" w:cstheme="minorBidi"/>
          <w:noProof/>
          <w:sz w:val="22"/>
          <w:szCs w:val="22"/>
        </w:rPr>
      </w:pPr>
      <w:r>
        <w:fldChar w:fldCharType="begin"/>
      </w:r>
      <w:r w:rsidR="001531AE">
        <w:instrText xml:space="preserve"> TOC \c "Table" </w:instrText>
      </w:r>
      <w:r>
        <w:fldChar w:fldCharType="separate"/>
      </w:r>
      <w:r w:rsidR="0054134C">
        <w:rPr>
          <w:noProof/>
        </w:rPr>
        <w:t>Table 1</w:t>
      </w:r>
      <w:r w:rsidR="0054134C" w:rsidRPr="0029260A">
        <w:rPr>
          <w:noProof/>
        </w:rPr>
        <w:t>: The content of Accumulator Register A during execution time .</w:t>
      </w:r>
      <w:r w:rsidR="0054134C">
        <w:rPr>
          <w:noProof/>
        </w:rPr>
        <w:tab/>
      </w:r>
      <w:r w:rsidR="0054134C">
        <w:rPr>
          <w:noProof/>
        </w:rPr>
        <w:fldChar w:fldCharType="begin"/>
      </w:r>
      <w:r w:rsidR="0054134C">
        <w:rPr>
          <w:noProof/>
        </w:rPr>
        <w:instrText xml:space="preserve"> PAGEREF _Toc412027996 \h </w:instrText>
      </w:r>
      <w:r w:rsidR="0054134C">
        <w:rPr>
          <w:noProof/>
        </w:rPr>
      </w:r>
      <w:r w:rsidR="0054134C">
        <w:rPr>
          <w:noProof/>
        </w:rPr>
        <w:fldChar w:fldCharType="separate"/>
      </w:r>
      <w:r w:rsidR="0054134C">
        <w:rPr>
          <w:noProof/>
        </w:rPr>
        <w:t>7</w:t>
      </w:r>
      <w:r w:rsidR="0054134C">
        <w:rPr>
          <w:noProof/>
        </w:rPr>
        <w:fldChar w:fldCharType="end"/>
      </w:r>
    </w:p>
    <w:p w14:paraId="49691835" w14:textId="77777777" w:rsidR="0054134C" w:rsidRDefault="0054134C">
      <w:pPr>
        <w:pStyle w:val="TableofFigures"/>
        <w:tabs>
          <w:tab w:val="right" w:leader="dot" w:pos="8630"/>
        </w:tabs>
        <w:rPr>
          <w:rFonts w:asciiTheme="minorHAnsi" w:eastAsiaTheme="minorEastAsia" w:hAnsiTheme="minorHAnsi" w:cstheme="minorBidi"/>
          <w:noProof/>
          <w:sz w:val="22"/>
          <w:szCs w:val="22"/>
        </w:rPr>
      </w:pPr>
      <w:r>
        <w:rPr>
          <w:noProof/>
        </w:rPr>
        <w:t xml:space="preserve">Table 2: </w:t>
      </w:r>
      <w:r w:rsidRPr="0029260A">
        <w:rPr>
          <w:noProof/>
        </w:rPr>
        <w:t>The content of Accumulator A during the execution time.</w:t>
      </w:r>
      <w:r>
        <w:rPr>
          <w:noProof/>
        </w:rPr>
        <w:tab/>
      </w:r>
      <w:r>
        <w:rPr>
          <w:noProof/>
        </w:rPr>
        <w:fldChar w:fldCharType="begin"/>
      </w:r>
      <w:r>
        <w:rPr>
          <w:noProof/>
        </w:rPr>
        <w:instrText xml:space="preserve"> PAGEREF _Toc412027997 \h </w:instrText>
      </w:r>
      <w:r>
        <w:rPr>
          <w:noProof/>
        </w:rPr>
      </w:r>
      <w:r>
        <w:rPr>
          <w:noProof/>
        </w:rPr>
        <w:fldChar w:fldCharType="separate"/>
      </w:r>
      <w:r>
        <w:rPr>
          <w:noProof/>
        </w:rPr>
        <w:t>8</w:t>
      </w:r>
      <w:r>
        <w:rPr>
          <w:noProof/>
        </w:rPr>
        <w:fldChar w:fldCharType="end"/>
      </w:r>
    </w:p>
    <w:p w14:paraId="5316666A" w14:textId="77777777" w:rsidR="001531AE" w:rsidRDefault="00785177" w:rsidP="001531AE">
      <w:pPr>
        <w:pStyle w:val="ReportTableofContents"/>
      </w:pPr>
      <w:r>
        <w:fldChar w:fldCharType="end"/>
      </w:r>
    </w:p>
    <w:p w14:paraId="1D63CC13" w14:textId="77777777" w:rsidR="00F6286F" w:rsidRDefault="00F6286F" w:rsidP="00E22838">
      <w:pPr>
        <w:pStyle w:val="ReportSectionHeading"/>
      </w:pPr>
      <w:r>
        <w:br w:type="page"/>
      </w:r>
      <w:bookmarkStart w:id="7" w:name="_Toc370162719"/>
      <w:bookmarkStart w:id="8" w:name="_Toc398568801"/>
      <w:bookmarkStart w:id="9" w:name="_Toc412027971"/>
      <w:r>
        <w:rPr>
          <w:noProof/>
        </w:rPr>
        <w:lastRenderedPageBreak/>
        <w:t>Summary</w:t>
      </w:r>
      <w:bookmarkEnd w:id="7"/>
      <w:bookmarkEnd w:id="9"/>
      <w:r w:rsidR="00785177">
        <w:fldChar w:fldCharType="begin"/>
      </w:r>
      <w:r>
        <w:instrText>tc \l1 "</w:instrText>
      </w:r>
      <w:r>
        <w:tab/>
      </w:r>
      <w:r>
        <w:rPr>
          <w:noProof/>
        </w:rPr>
        <w:instrText>Executive Summary</w:instrText>
      </w:r>
      <w:r>
        <w:instrText xml:space="preserve"> </w:instrText>
      </w:r>
      <w:r w:rsidR="00785177">
        <w:fldChar w:fldCharType="end"/>
      </w:r>
    </w:p>
    <w:p w14:paraId="1898A708" w14:textId="77777777" w:rsidR="00F6286F" w:rsidRDefault="00F6286F">
      <w:pPr>
        <w:tabs>
          <w:tab w:val="left" w:pos="-1440"/>
          <w:tab w:val="left" w:pos="-720"/>
          <w:tab w:val="left" w:pos="0"/>
          <w:tab w:val="left" w:pos="360"/>
        </w:tabs>
        <w:spacing w:line="480" w:lineRule="auto"/>
        <w:jc w:val="center"/>
        <w:rPr>
          <w:b/>
          <w:sz w:val="28"/>
        </w:rPr>
      </w:pPr>
    </w:p>
    <w:p w14:paraId="334CA53D" w14:textId="77777777" w:rsidR="00E750D5" w:rsidRPr="006B14AF" w:rsidRDefault="007634CC" w:rsidP="00656FCF">
      <w:pPr>
        <w:pStyle w:val="Default"/>
        <w:spacing w:line="360" w:lineRule="auto"/>
        <w:ind w:firstLine="720"/>
        <w:jc w:val="both"/>
        <w:rPr>
          <w:rFonts w:cstheme="minorHAnsi"/>
          <w:color w:val="auto"/>
        </w:rPr>
      </w:pPr>
      <w:r>
        <w:rPr>
          <w:rFonts w:cstheme="minorHAnsi"/>
          <w:color w:val="auto"/>
        </w:rPr>
        <w:t>This report illustrates</w:t>
      </w:r>
      <w:r w:rsidR="00E750D5">
        <w:rPr>
          <w:rFonts w:cstheme="minorHAnsi"/>
          <w:color w:val="auto"/>
        </w:rPr>
        <w:t xml:space="preserve"> the tasks that </w:t>
      </w:r>
      <w:r>
        <w:rPr>
          <w:rFonts w:cstheme="minorHAnsi"/>
          <w:color w:val="auto"/>
        </w:rPr>
        <w:t>are made in third lab of microprocessor</w:t>
      </w:r>
      <w:r w:rsidR="00E750D5" w:rsidRPr="006B14AF">
        <w:rPr>
          <w:rFonts w:cstheme="minorHAnsi"/>
          <w:color w:val="auto"/>
        </w:rPr>
        <w:t xml:space="preserve">. </w:t>
      </w:r>
      <w:r>
        <w:rPr>
          <w:rFonts w:cstheme="minorHAnsi"/>
          <w:color w:val="auto"/>
        </w:rPr>
        <w:t xml:space="preserve">The </w:t>
      </w:r>
      <w:r w:rsidR="00E750D5" w:rsidRPr="006B14AF">
        <w:rPr>
          <w:rFonts w:cstheme="minorHAnsi"/>
          <w:color w:val="auto"/>
        </w:rPr>
        <w:t>HCS12 assembly program, Drag</w:t>
      </w:r>
      <w:r>
        <w:rPr>
          <w:rFonts w:cstheme="minorHAnsi"/>
          <w:color w:val="auto"/>
        </w:rPr>
        <w:t>on Pulse Trainer board and C</w:t>
      </w:r>
      <w:r w:rsidR="00E750D5">
        <w:rPr>
          <w:rFonts w:cstheme="minorHAnsi"/>
          <w:color w:val="auto"/>
        </w:rPr>
        <w:t>ode</w:t>
      </w:r>
      <w:r>
        <w:rPr>
          <w:rFonts w:cstheme="minorHAnsi"/>
          <w:color w:val="auto"/>
        </w:rPr>
        <w:t xml:space="preserve"> W</w:t>
      </w:r>
      <w:r w:rsidR="00E750D5" w:rsidRPr="006B14AF">
        <w:rPr>
          <w:rFonts w:cstheme="minorHAnsi"/>
          <w:color w:val="auto"/>
        </w:rPr>
        <w:t xml:space="preserve">arrior are used </w:t>
      </w:r>
      <w:proofErr w:type="spellStart"/>
      <w:r w:rsidR="00E750D5" w:rsidRPr="006B14AF">
        <w:rPr>
          <w:rFonts w:cstheme="minorHAnsi"/>
          <w:color w:val="auto"/>
        </w:rPr>
        <w:t>the</w:t>
      </w:r>
      <w:proofErr w:type="spellEnd"/>
      <w:r w:rsidR="00E750D5" w:rsidRPr="006B14AF">
        <w:rPr>
          <w:rFonts w:cstheme="minorHAnsi"/>
          <w:color w:val="auto"/>
        </w:rPr>
        <w:t xml:space="preserve"> </w:t>
      </w:r>
      <w:r>
        <w:rPr>
          <w:rFonts w:cstheme="minorHAnsi"/>
          <w:color w:val="auto"/>
        </w:rPr>
        <w:t>do perform the tasks</w:t>
      </w:r>
      <w:r w:rsidR="00E750D5" w:rsidRPr="006B14AF">
        <w:rPr>
          <w:rFonts w:cstheme="minorHAnsi"/>
          <w:color w:val="auto"/>
        </w:rPr>
        <w:t xml:space="preserve">. </w:t>
      </w:r>
      <w:r>
        <w:rPr>
          <w:rFonts w:cstheme="minorHAnsi"/>
          <w:color w:val="auto"/>
        </w:rPr>
        <w:t>Four tasks are performed successfully in this lab</w:t>
      </w:r>
      <w:r w:rsidR="00E750D5" w:rsidRPr="006B14AF">
        <w:rPr>
          <w:rFonts w:cstheme="minorHAnsi"/>
          <w:color w:val="auto"/>
        </w:rPr>
        <w:t xml:space="preserve">. </w:t>
      </w:r>
      <w:r>
        <w:rPr>
          <w:rFonts w:cstheme="minorHAnsi"/>
          <w:color w:val="auto"/>
        </w:rPr>
        <w:t>In the first task</w:t>
      </w:r>
      <w:r w:rsidR="00E750D5" w:rsidRPr="006B14AF">
        <w:rPr>
          <w:rFonts w:cstheme="minorHAnsi"/>
          <w:color w:val="auto"/>
        </w:rPr>
        <w:t>,</w:t>
      </w:r>
      <w:r w:rsidR="00E750D5" w:rsidRPr="006B14AF">
        <w:rPr>
          <w:color w:val="auto"/>
        </w:rPr>
        <w:t xml:space="preserve"> </w:t>
      </w:r>
      <w:r>
        <w:rPr>
          <w:color w:val="auto"/>
        </w:rPr>
        <w:t xml:space="preserve">we </w:t>
      </w:r>
      <w:r>
        <w:rPr>
          <w:rFonts w:cstheme="minorHAnsi"/>
          <w:color w:val="auto"/>
        </w:rPr>
        <w:t>read the data</w:t>
      </w:r>
      <w:r w:rsidR="00E750D5">
        <w:rPr>
          <w:rFonts w:cstheme="minorHAnsi"/>
          <w:color w:val="auto"/>
        </w:rPr>
        <w:t xml:space="preserve"> from the output port depends on the light of LEDs</w:t>
      </w:r>
      <w:r w:rsidR="00E750D5" w:rsidRPr="006B14AF">
        <w:rPr>
          <w:rFonts w:cstheme="minorHAnsi"/>
          <w:color w:val="auto"/>
        </w:rPr>
        <w:t xml:space="preserve"> </w:t>
      </w:r>
      <w:r w:rsidR="00E750D5">
        <w:rPr>
          <w:rFonts w:cstheme="minorHAnsi"/>
          <w:color w:val="auto"/>
        </w:rPr>
        <w:t xml:space="preserve">weather on or off. </w:t>
      </w:r>
      <w:r>
        <w:rPr>
          <w:rFonts w:cstheme="minorHAnsi"/>
          <w:color w:val="auto"/>
        </w:rPr>
        <w:t xml:space="preserve">Then, </w:t>
      </w:r>
      <w:r w:rsidRPr="006B14AF">
        <w:rPr>
          <w:rFonts w:cstheme="minorHAnsi"/>
          <w:color w:val="auto"/>
        </w:rPr>
        <w:t>we</w:t>
      </w:r>
      <w:r w:rsidR="00E750D5" w:rsidRPr="006B14AF">
        <w:rPr>
          <w:rFonts w:cstheme="minorHAnsi"/>
          <w:color w:val="auto"/>
        </w:rPr>
        <w:t xml:space="preserve"> program</w:t>
      </w:r>
      <w:r>
        <w:rPr>
          <w:rFonts w:cstheme="minorHAnsi"/>
          <w:color w:val="auto"/>
        </w:rPr>
        <w:t>ed</w:t>
      </w:r>
      <w:r w:rsidR="00E750D5" w:rsidRPr="006B14AF">
        <w:rPr>
          <w:rFonts w:cstheme="minorHAnsi"/>
          <w:color w:val="auto"/>
        </w:rPr>
        <w:t xml:space="preserve"> </w:t>
      </w:r>
      <w:r>
        <w:rPr>
          <w:rFonts w:cstheme="minorHAnsi"/>
          <w:color w:val="auto"/>
        </w:rPr>
        <w:t>the</w:t>
      </w:r>
      <w:r w:rsidR="00E750D5" w:rsidRPr="006B14AF">
        <w:rPr>
          <w:rFonts w:cstheme="minorHAnsi"/>
          <w:color w:val="auto"/>
        </w:rPr>
        <w:t xml:space="preserve"> code that</w:t>
      </w:r>
      <w:r w:rsidR="00E750D5">
        <w:rPr>
          <w:rFonts w:cstheme="minorHAnsi"/>
          <w:color w:val="auto"/>
        </w:rPr>
        <w:t xml:space="preserve"> reads input data from the dragon 12 plus board.</w:t>
      </w:r>
      <w:r w:rsidR="00E750D5" w:rsidRPr="006B14AF">
        <w:rPr>
          <w:rFonts w:cstheme="minorHAnsi"/>
          <w:color w:val="auto"/>
        </w:rPr>
        <w:t xml:space="preserve"> </w:t>
      </w:r>
      <w:r>
        <w:rPr>
          <w:rFonts w:cstheme="minorHAnsi"/>
          <w:color w:val="auto"/>
        </w:rPr>
        <w:t>After that, we</w:t>
      </w:r>
      <w:r w:rsidR="00E750D5" w:rsidRPr="006B14AF">
        <w:rPr>
          <w:rFonts w:cstheme="minorHAnsi"/>
          <w:color w:val="auto"/>
        </w:rPr>
        <w:t xml:space="preserve"> </w:t>
      </w:r>
      <w:r>
        <w:rPr>
          <w:rFonts w:cstheme="minorHAnsi"/>
          <w:color w:val="auto"/>
        </w:rPr>
        <w:t>combined</w:t>
      </w:r>
      <w:r w:rsidR="00E750D5">
        <w:rPr>
          <w:rFonts w:cstheme="minorHAnsi"/>
          <w:color w:val="auto"/>
        </w:rPr>
        <w:t xml:space="preserve"> the two codes of reading data from the input ports and writing them to the output ports immediately. Finally, </w:t>
      </w:r>
      <w:r>
        <w:rPr>
          <w:rFonts w:cstheme="minorHAnsi"/>
          <w:color w:val="auto"/>
        </w:rPr>
        <w:t xml:space="preserve">we applied a </w:t>
      </w:r>
      <w:r w:rsidR="00E750D5">
        <w:rPr>
          <w:rFonts w:cstheme="minorHAnsi"/>
          <w:color w:val="auto"/>
        </w:rPr>
        <w:t xml:space="preserve">delay </w:t>
      </w:r>
      <w:r>
        <w:rPr>
          <w:rFonts w:cstheme="minorHAnsi"/>
          <w:color w:val="auto"/>
        </w:rPr>
        <w:t>on the output of the code of the third task.</w:t>
      </w:r>
      <w:r w:rsidR="00E750D5">
        <w:rPr>
          <w:rFonts w:cstheme="minorHAnsi"/>
          <w:color w:val="auto"/>
        </w:rPr>
        <w:t xml:space="preserve"> </w:t>
      </w:r>
    </w:p>
    <w:p w14:paraId="1E6BEC01" w14:textId="77777777" w:rsidR="00E750D5" w:rsidRDefault="00F6286F" w:rsidP="00E750D5">
      <w:pPr>
        <w:pStyle w:val="ReportSectionHeading"/>
        <w:ind w:left="720"/>
        <w:jc w:val="left"/>
      </w:pPr>
      <w:r>
        <w:br w:type="page"/>
      </w:r>
      <w:bookmarkStart w:id="10" w:name="Introduction"/>
      <w:bookmarkStart w:id="11" w:name="_Toc370162720"/>
      <w:bookmarkStart w:id="12" w:name="_Toc412027972"/>
      <w:bookmarkEnd w:id="10"/>
      <w:r>
        <w:lastRenderedPageBreak/>
        <w:t>Introduction</w:t>
      </w:r>
      <w:bookmarkEnd w:id="8"/>
      <w:bookmarkEnd w:id="11"/>
      <w:bookmarkEnd w:id="12"/>
    </w:p>
    <w:p w14:paraId="2D49A9D9" w14:textId="60D5C30B" w:rsidR="00E750D5" w:rsidRPr="00B23AEE" w:rsidRDefault="004251DA" w:rsidP="00E750D5">
      <w:pPr>
        <w:pStyle w:val="ReportBody"/>
        <w:jc w:val="both"/>
        <w:rPr>
          <w:rStyle w:val="apple-style-span"/>
          <w:color w:val="000000"/>
          <w:shd w:val="clear" w:color="auto" w:fill="FFFFFF"/>
        </w:rPr>
      </w:pPr>
      <w:r>
        <w:rPr>
          <w:rStyle w:val="apple-style-span"/>
          <w:rFonts w:asciiTheme="majorBidi" w:hAnsiTheme="majorBidi" w:cstheme="majorBidi"/>
          <w:color w:val="000000"/>
          <w:shd w:val="clear" w:color="auto" w:fill="FFFFFF"/>
        </w:rPr>
        <w:t>One of the features of the HCS12</w:t>
      </w:r>
      <w:r w:rsidR="00E750D5" w:rsidRPr="00B23AEE">
        <w:rPr>
          <w:rStyle w:val="apple-style-span"/>
          <w:rFonts w:asciiTheme="majorBidi" w:hAnsiTheme="majorBidi" w:cstheme="majorBidi"/>
          <w:color w:val="000000"/>
          <w:shd w:val="clear" w:color="auto" w:fill="FFFFFF"/>
        </w:rPr>
        <w:t xml:space="preserve"> </w:t>
      </w:r>
      <w:r w:rsidRPr="00B23AEE">
        <w:rPr>
          <w:rStyle w:val="apple-style-span"/>
          <w:rFonts w:asciiTheme="majorBidi" w:hAnsiTheme="majorBidi" w:cstheme="majorBidi"/>
          <w:color w:val="000000"/>
          <w:shd w:val="clear" w:color="auto" w:fill="FFFFFF"/>
        </w:rPr>
        <w:t>microcontroller</w:t>
      </w:r>
      <w:r>
        <w:rPr>
          <w:rStyle w:val="apple-style-span"/>
          <w:rFonts w:asciiTheme="majorBidi" w:hAnsiTheme="majorBidi" w:cstheme="majorBidi"/>
          <w:color w:val="000000"/>
          <w:shd w:val="clear" w:color="auto" w:fill="FFFFFF"/>
        </w:rPr>
        <w:t xml:space="preserve"> </w:t>
      </w:r>
      <w:r w:rsidRPr="00B23AEE">
        <w:rPr>
          <w:rStyle w:val="apple-style-span"/>
          <w:rFonts w:asciiTheme="majorBidi" w:hAnsiTheme="majorBidi" w:cstheme="majorBidi"/>
          <w:color w:val="000000"/>
          <w:shd w:val="clear" w:color="auto" w:fill="FFFFFF"/>
        </w:rPr>
        <w:t>is</w:t>
      </w:r>
      <w:r w:rsidR="00E750D5" w:rsidRPr="00B23AEE">
        <w:rPr>
          <w:rStyle w:val="apple-style-span"/>
          <w:rFonts w:asciiTheme="majorBidi" w:hAnsiTheme="majorBidi" w:cstheme="majorBidi"/>
          <w:color w:val="000000"/>
          <w:shd w:val="clear" w:color="auto" w:fill="FFFFFF"/>
        </w:rPr>
        <w:t xml:space="preserve"> a number of input/output pins </w:t>
      </w:r>
      <w:r w:rsidR="00635A82">
        <w:rPr>
          <w:rStyle w:val="apple-style-span"/>
          <w:rFonts w:asciiTheme="majorBidi" w:hAnsiTheme="majorBidi" w:cstheme="majorBidi"/>
          <w:color w:val="000000"/>
          <w:shd w:val="clear" w:color="auto" w:fill="FFFFFF"/>
        </w:rPr>
        <w:t xml:space="preserve">that are </w:t>
      </w:r>
      <w:r w:rsidR="00E750D5" w:rsidRPr="00B23AEE">
        <w:rPr>
          <w:rStyle w:val="apple-style-span"/>
          <w:rFonts w:asciiTheme="majorBidi" w:hAnsiTheme="majorBidi" w:cstheme="majorBidi"/>
          <w:color w:val="000000"/>
          <w:shd w:val="clear" w:color="auto" w:fill="FFFFFF"/>
        </w:rPr>
        <w:t xml:space="preserve">used for connection with </w:t>
      </w:r>
      <w:r w:rsidR="00635A82">
        <w:rPr>
          <w:rStyle w:val="apple-style-span"/>
          <w:rFonts w:asciiTheme="majorBidi" w:hAnsiTheme="majorBidi" w:cstheme="majorBidi"/>
          <w:color w:val="000000"/>
          <w:shd w:val="clear" w:color="auto" w:fill="FFFFFF"/>
        </w:rPr>
        <w:t>external I/O</w:t>
      </w:r>
      <w:r w:rsidR="00E750D5" w:rsidRPr="00B23AEE">
        <w:rPr>
          <w:rStyle w:val="apple-style-span"/>
          <w:rFonts w:asciiTheme="majorBidi" w:hAnsiTheme="majorBidi" w:cstheme="majorBidi"/>
          <w:color w:val="000000"/>
          <w:shd w:val="clear" w:color="auto" w:fill="FFFFFF"/>
        </w:rPr>
        <w:t>.</w:t>
      </w:r>
      <w:r w:rsidR="00E750D5" w:rsidRPr="00B23AEE">
        <w:rPr>
          <w:rStyle w:val="apple-style-span"/>
          <w:color w:val="000000"/>
          <w:shd w:val="clear" w:color="auto" w:fill="FFFFFF"/>
        </w:rPr>
        <w:t xml:space="preserve"> Most microcontrollers will have at least 8 digital I/O lines. Some have 12, 32 and 96 I/O lines. A common way to describe a grouping of I/O lines is as a port</w:t>
      </w:r>
      <w:r w:rsidR="00635A82">
        <w:rPr>
          <w:rStyle w:val="apple-style-span"/>
          <w:color w:val="000000"/>
          <w:shd w:val="clear" w:color="auto" w:fill="FFFFFF"/>
        </w:rPr>
        <w:t xml:space="preserve">, since they </w:t>
      </w:r>
      <w:r w:rsidR="00E750D5" w:rsidRPr="00B23AEE">
        <w:rPr>
          <w:rStyle w:val="apple-style-span"/>
          <w:color w:val="000000"/>
          <w:shd w:val="clear" w:color="auto" w:fill="FFFFFF"/>
        </w:rPr>
        <w:t>are</w:t>
      </w:r>
      <w:r w:rsidR="00635A82">
        <w:rPr>
          <w:rStyle w:val="apple-style-span"/>
          <w:color w:val="000000"/>
          <w:shd w:val="clear" w:color="auto" w:fill="FFFFFF"/>
        </w:rPr>
        <w:t xml:space="preserve"> not equal</w:t>
      </w:r>
      <w:r w:rsidR="00E750D5" w:rsidRPr="00B23AEE">
        <w:rPr>
          <w:rStyle w:val="apple-style-span"/>
          <w:color w:val="000000"/>
          <w:shd w:val="clear" w:color="auto" w:fill="FFFFFF"/>
        </w:rPr>
        <w:t xml:space="preserve">. There are different ports that can have different functions such as the following: </w:t>
      </w:r>
    </w:p>
    <w:p w14:paraId="7E05A83E" w14:textId="77777777" w:rsidR="00E750D5" w:rsidRPr="00B23AEE" w:rsidRDefault="00E750D5" w:rsidP="00E750D5">
      <w:pPr>
        <w:pStyle w:val="ReportBody"/>
        <w:jc w:val="both"/>
        <w:rPr>
          <w:rStyle w:val="apple-style-span"/>
          <w:color w:val="000000"/>
          <w:shd w:val="clear" w:color="auto" w:fill="FFFFFF"/>
        </w:rPr>
      </w:pPr>
    </w:p>
    <w:p w14:paraId="3A145E7D" w14:textId="20227242" w:rsidR="00E750D5" w:rsidRPr="00B23AEE" w:rsidRDefault="00E750D5" w:rsidP="00E750D5">
      <w:pPr>
        <w:pStyle w:val="ReportBody"/>
        <w:numPr>
          <w:ilvl w:val="0"/>
          <w:numId w:val="14"/>
        </w:numPr>
        <w:jc w:val="both"/>
        <w:rPr>
          <w:rStyle w:val="apple-style-span"/>
          <w:color w:val="000000"/>
          <w:shd w:val="clear" w:color="auto" w:fill="FFFFFF"/>
        </w:rPr>
      </w:pPr>
      <w:r w:rsidRPr="00B23AEE">
        <w:rPr>
          <w:rStyle w:val="apple-style-span"/>
          <w:color w:val="000000"/>
          <w:shd w:val="clear" w:color="auto" w:fill="FFFFFF"/>
        </w:rPr>
        <w:t>PORTA is split between input and output.</w:t>
      </w:r>
    </w:p>
    <w:p w14:paraId="3A79C6F0" w14:textId="6E9C0471" w:rsidR="00E750D5" w:rsidRPr="00B23AEE" w:rsidRDefault="00E750D5" w:rsidP="00E750D5">
      <w:pPr>
        <w:pStyle w:val="ReportBody"/>
        <w:numPr>
          <w:ilvl w:val="0"/>
          <w:numId w:val="14"/>
        </w:numPr>
        <w:jc w:val="both"/>
        <w:rPr>
          <w:rStyle w:val="apple-style-span"/>
          <w:color w:val="000000"/>
          <w:shd w:val="clear" w:color="auto" w:fill="FFFFFF"/>
        </w:rPr>
      </w:pPr>
      <w:r w:rsidRPr="00B23AEE">
        <w:rPr>
          <w:rStyle w:val="apple-style-span"/>
          <w:color w:val="000000"/>
          <w:shd w:val="clear" w:color="auto" w:fill="FFFFFF"/>
        </w:rPr>
        <w:t>PORT</w:t>
      </w:r>
      <w:r w:rsidR="00635A82">
        <w:rPr>
          <w:rStyle w:val="apple-style-span"/>
          <w:color w:val="000000"/>
          <w:shd w:val="clear" w:color="auto" w:fill="FFFFFF"/>
        </w:rPr>
        <w:t xml:space="preserve"> </w:t>
      </w:r>
      <w:r w:rsidRPr="00B23AEE">
        <w:rPr>
          <w:rStyle w:val="apple-style-span"/>
          <w:color w:val="000000"/>
          <w:shd w:val="clear" w:color="auto" w:fill="FFFFFF"/>
        </w:rPr>
        <w:t xml:space="preserve">B is output only. </w:t>
      </w:r>
    </w:p>
    <w:p w14:paraId="6CD1C3BF" w14:textId="648603B3" w:rsidR="00E750D5" w:rsidRPr="00B23AEE" w:rsidRDefault="00E750D5" w:rsidP="00E750D5">
      <w:pPr>
        <w:pStyle w:val="ReportBody"/>
        <w:numPr>
          <w:ilvl w:val="0"/>
          <w:numId w:val="14"/>
        </w:numPr>
        <w:jc w:val="both"/>
        <w:rPr>
          <w:rStyle w:val="apple-style-span"/>
          <w:color w:val="000000"/>
          <w:shd w:val="clear" w:color="auto" w:fill="FFFFFF"/>
        </w:rPr>
      </w:pPr>
      <w:r w:rsidRPr="00B23AEE">
        <w:rPr>
          <w:rStyle w:val="apple-style-span"/>
          <w:color w:val="000000"/>
          <w:shd w:val="clear" w:color="auto" w:fill="FFFFFF"/>
        </w:rPr>
        <w:t xml:space="preserve">PORTC is called a bi-directional port, and can be programmed as input or output. </w:t>
      </w:r>
    </w:p>
    <w:p w14:paraId="464F5911" w14:textId="0448CCF0" w:rsidR="00E750D5" w:rsidRPr="00B23AEE" w:rsidRDefault="00E750D5" w:rsidP="00E750D5">
      <w:pPr>
        <w:pStyle w:val="ReportBody"/>
        <w:numPr>
          <w:ilvl w:val="0"/>
          <w:numId w:val="14"/>
        </w:numPr>
        <w:jc w:val="both"/>
        <w:rPr>
          <w:rStyle w:val="apple-style-span"/>
          <w:color w:val="000000"/>
          <w:shd w:val="clear" w:color="auto" w:fill="FFFFFF"/>
        </w:rPr>
      </w:pPr>
      <w:r w:rsidRPr="00B23AEE">
        <w:rPr>
          <w:rStyle w:val="apple-style-span"/>
          <w:color w:val="000000"/>
          <w:shd w:val="clear" w:color="auto" w:fill="FFFFFF"/>
        </w:rPr>
        <w:t xml:space="preserve">PORTD is also programmable as input or output, but only 6 of its bits are useful to the programmer. </w:t>
      </w:r>
    </w:p>
    <w:p w14:paraId="6D18C38E" w14:textId="13F46665" w:rsidR="00E750D5" w:rsidRPr="00B23AEE" w:rsidRDefault="00E750D5" w:rsidP="00E750D5">
      <w:pPr>
        <w:pStyle w:val="ReportBody"/>
        <w:numPr>
          <w:ilvl w:val="0"/>
          <w:numId w:val="14"/>
        </w:numPr>
        <w:jc w:val="both"/>
        <w:rPr>
          <w:rStyle w:val="apple-style-span"/>
          <w:color w:val="000000"/>
          <w:shd w:val="clear" w:color="auto" w:fill="FFFFFF"/>
        </w:rPr>
      </w:pPr>
      <w:r>
        <w:rPr>
          <w:rStyle w:val="apple-style-span"/>
          <w:color w:val="000000"/>
          <w:shd w:val="clear" w:color="auto" w:fill="FFFFFF"/>
        </w:rPr>
        <w:t>PORT</w:t>
      </w:r>
      <w:r w:rsidRPr="00B23AEE">
        <w:rPr>
          <w:rStyle w:val="apple-style-span"/>
          <w:color w:val="000000"/>
          <w:shd w:val="clear" w:color="auto" w:fill="FFFFFF"/>
        </w:rPr>
        <w:t xml:space="preserve">E </w:t>
      </w:r>
      <w:r w:rsidR="00D201AF" w:rsidRPr="00B23AEE">
        <w:rPr>
          <w:rStyle w:val="apple-style-span"/>
          <w:color w:val="000000"/>
          <w:shd w:val="clear" w:color="auto" w:fill="FFFFFF"/>
        </w:rPr>
        <w:t>is</w:t>
      </w:r>
      <w:r w:rsidRPr="00B23AEE">
        <w:rPr>
          <w:rStyle w:val="apple-style-span"/>
          <w:color w:val="000000"/>
          <w:shd w:val="clear" w:color="auto" w:fill="FFFFFF"/>
        </w:rPr>
        <w:t xml:space="preserve"> input only. </w:t>
      </w:r>
    </w:p>
    <w:p w14:paraId="6A130B61" w14:textId="77777777" w:rsidR="00F6286F" w:rsidRDefault="00785177" w:rsidP="00D201AF">
      <w:pPr>
        <w:pStyle w:val="ReportSectionHeading"/>
        <w:jc w:val="left"/>
      </w:pPr>
      <w:r>
        <w:fldChar w:fldCharType="begin"/>
      </w:r>
      <w:r w:rsidR="00F6286F">
        <w:instrText>tc \l1 "</w:instrText>
      </w:r>
      <w:r w:rsidR="00F6286F">
        <w:tab/>
      </w:r>
      <w:bookmarkStart w:id="13" w:name="_Toc398567265"/>
      <w:bookmarkStart w:id="14" w:name="_Toc398568802"/>
      <w:r w:rsidR="00F6286F">
        <w:instrText>1. Introduction</w:instrText>
      </w:r>
      <w:bookmarkEnd w:id="13"/>
      <w:bookmarkEnd w:id="14"/>
      <w:r>
        <w:fldChar w:fldCharType="end"/>
      </w:r>
    </w:p>
    <w:p w14:paraId="77A87E8C" w14:textId="77777777" w:rsidR="005D1373" w:rsidRDefault="005D1373" w:rsidP="00720130">
      <w:bookmarkStart w:id="15" w:name="_Toc398568809"/>
      <w:r>
        <w:tab/>
      </w:r>
    </w:p>
    <w:p w14:paraId="160BB9CC" w14:textId="77777777" w:rsidR="00FE19BF" w:rsidRPr="001965C7" w:rsidRDefault="00FE19BF" w:rsidP="00FE19BF">
      <w:pPr>
        <w:pStyle w:val="ReportSub-sectionheading"/>
        <w:spacing w:after="240"/>
        <w:jc w:val="both"/>
      </w:pPr>
      <w:bookmarkStart w:id="16" w:name="_Toc279629525"/>
      <w:bookmarkStart w:id="17" w:name="_Toc370162721"/>
      <w:bookmarkStart w:id="18" w:name="_Toc412027973"/>
      <w:r w:rsidRPr="001965C7">
        <w:t>1.1</w:t>
      </w:r>
      <w:r w:rsidRPr="001965C7">
        <w:tab/>
        <w:t>Aim</w:t>
      </w:r>
      <w:bookmarkEnd w:id="16"/>
      <w:bookmarkEnd w:id="17"/>
      <w:bookmarkEnd w:id="18"/>
      <w:r w:rsidR="00785177" w:rsidRPr="001965C7">
        <w:fldChar w:fldCharType="begin"/>
      </w:r>
      <w:r w:rsidRPr="001965C7">
        <w:instrText>tc \l2 "</w:instrText>
      </w:r>
      <w:r w:rsidRPr="001965C7">
        <w:tab/>
        <w:instrText>2.1 Theory Subsection</w:instrText>
      </w:r>
      <w:r w:rsidR="00785177" w:rsidRPr="001965C7">
        <w:fldChar w:fldCharType="end"/>
      </w:r>
    </w:p>
    <w:p w14:paraId="5AE3812D" w14:textId="77777777" w:rsidR="00FE19BF" w:rsidRPr="00E61C78" w:rsidRDefault="00FE19BF" w:rsidP="00FE19BF">
      <w:pPr>
        <w:pStyle w:val="ReportBody"/>
        <w:spacing w:after="240"/>
        <w:ind w:firstLine="0"/>
        <w:jc w:val="both"/>
        <w:rPr>
          <w:iCs/>
        </w:rPr>
      </w:pPr>
      <w:r>
        <w:t xml:space="preserve">To introduce the students </w:t>
      </w:r>
      <w:r>
        <w:rPr>
          <w:iCs/>
        </w:rPr>
        <w:t>to read and write data processes from input and output ports and the use of delays while implementing loops.</w:t>
      </w:r>
    </w:p>
    <w:p w14:paraId="64DF92C8" w14:textId="77777777" w:rsidR="00FE19BF" w:rsidRPr="00E451EB" w:rsidRDefault="00FE19BF" w:rsidP="00FE19BF">
      <w:pPr>
        <w:pStyle w:val="ReportSub-sectionheading"/>
        <w:spacing w:after="240"/>
      </w:pPr>
      <w:bookmarkStart w:id="19" w:name="_Toc279629526"/>
      <w:bookmarkStart w:id="20" w:name="_Toc370162722"/>
      <w:bookmarkStart w:id="21" w:name="_Toc412027974"/>
      <w:r w:rsidRPr="001965C7">
        <w:t>1.2</w:t>
      </w:r>
      <w:r w:rsidRPr="001965C7">
        <w:tab/>
        <w:t>Objectives</w:t>
      </w:r>
      <w:bookmarkEnd w:id="19"/>
      <w:bookmarkEnd w:id="20"/>
      <w:bookmarkEnd w:id="21"/>
      <w:r w:rsidR="00785177" w:rsidRPr="001965C7">
        <w:fldChar w:fldCharType="begin"/>
      </w:r>
      <w:r w:rsidRPr="001965C7">
        <w:instrText>tc \l2 "</w:instrText>
      </w:r>
      <w:r w:rsidRPr="001965C7">
        <w:tab/>
        <w:instrText>2.1 Theory Subsection</w:instrText>
      </w:r>
      <w:r w:rsidR="00785177" w:rsidRPr="001965C7">
        <w:fldChar w:fldCharType="end"/>
      </w:r>
      <w:r w:rsidR="00785177" w:rsidRPr="00CE585C">
        <w:rPr>
          <w:rFonts w:asciiTheme="majorBidi" w:hAnsiTheme="majorBidi" w:cstheme="majorBidi"/>
          <w:b w:val="0"/>
          <w:i w:val="0"/>
          <w:iCs w:val="0"/>
        </w:rPr>
        <w:fldChar w:fldCharType="begin"/>
      </w:r>
      <w:r w:rsidRPr="00CE585C">
        <w:rPr>
          <w:rFonts w:asciiTheme="majorBidi" w:hAnsiTheme="majorBidi" w:cstheme="majorBidi"/>
          <w:b w:val="0"/>
          <w:i w:val="0"/>
          <w:iCs w:val="0"/>
        </w:rPr>
        <w:instrText>tc \l2 "</w:instrText>
      </w:r>
      <w:r w:rsidRPr="00CE585C">
        <w:rPr>
          <w:rFonts w:asciiTheme="majorBidi" w:hAnsiTheme="majorBidi" w:cstheme="majorBidi"/>
          <w:b w:val="0"/>
          <w:i w:val="0"/>
          <w:iCs w:val="0"/>
        </w:rPr>
        <w:tab/>
        <w:instrText>2.1 Theory Subsection</w:instrText>
      </w:r>
      <w:r w:rsidR="00785177" w:rsidRPr="00CE585C">
        <w:rPr>
          <w:rFonts w:asciiTheme="majorBidi" w:hAnsiTheme="majorBidi" w:cstheme="majorBidi"/>
          <w:b w:val="0"/>
          <w:i w:val="0"/>
          <w:iCs w:val="0"/>
        </w:rPr>
        <w:fldChar w:fldCharType="end"/>
      </w:r>
    </w:p>
    <w:p w14:paraId="700EF106" w14:textId="77777777" w:rsidR="00FE19BF" w:rsidRPr="00BF6AB1" w:rsidRDefault="00FE19BF" w:rsidP="00FE19BF">
      <w:pPr>
        <w:pStyle w:val="ReportBody"/>
        <w:numPr>
          <w:ilvl w:val="0"/>
          <w:numId w:val="12"/>
        </w:numPr>
        <w:jc w:val="both"/>
      </w:pPr>
      <w:r>
        <w:t>Understand microcontroller IO ports.</w:t>
      </w:r>
    </w:p>
    <w:p w14:paraId="08416261" w14:textId="77777777" w:rsidR="00FE19BF" w:rsidRDefault="00FE19BF" w:rsidP="00FE19BF">
      <w:pPr>
        <w:pStyle w:val="ReportBody"/>
        <w:numPr>
          <w:ilvl w:val="0"/>
          <w:numId w:val="12"/>
        </w:numPr>
        <w:jc w:val="both"/>
      </w:pPr>
      <w:r>
        <w:t>Configure the ports as either inputs or outputs.</w:t>
      </w:r>
    </w:p>
    <w:p w14:paraId="4F67C5A1" w14:textId="77777777" w:rsidR="00FE19BF" w:rsidRDefault="00FE19BF" w:rsidP="00FE19BF">
      <w:pPr>
        <w:pStyle w:val="ReportBody"/>
        <w:numPr>
          <w:ilvl w:val="0"/>
          <w:numId w:val="12"/>
        </w:numPr>
        <w:jc w:val="both"/>
      </w:pPr>
      <w:r>
        <w:t>Read and write data from input and output ports.</w:t>
      </w:r>
    </w:p>
    <w:p w14:paraId="5B1599A3" w14:textId="77777777" w:rsidR="00FE19BF" w:rsidRDefault="00FE19BF" w:rsidP="00FE19BF">
      <w:pPr>
        <w:pStyle w:val="ReportBody"/>
        <w:numPr>
          <w:ilvl w:val="0"/>
          <w:numId w:val="12"/>
        </w:numPr>
        <w:jc w:val="both"/>
      </w:pPr>
      <w:r>
        <w:t>Examine DIP switches of PTH for IO programming on Dragon-12 Plus board.</w:t>
      </w:r>
    </w:p>
    <w:p w14:paraId="66B3EE7C" w14:textId="77777777" w:rsidR="00FE19BF" w:rsidRDefault="00FE19BF" w:rsidP="00FE19BF">
      <w:pPr>
        <w:pStyle w:val="ReportBody"/>
        <w:numPr>
          <w:ilvl w:val="0"/>
          <w:numId w:val="12"/>
        </w:numPr>
        <w:jc w:val="both"/>
      </w:pPr>
      <w:r>
        <w:t>Perform IO bit programming in HCS12 assembly language.</w:t>
      </w:r>
    </w:p>
    <w:p w14:paraId="1FD0F6F2" w14:textId="77777777" w:rsidR="00FE19BF" w:rsidRDefault="00FE19BF" w:rsidP="00FE19BF">
      <w:pPr>
        <w:pStyle w:val="ReportBody"/>
        <w:numPr>
          <w:ilvl w:val="0"/>
          <w:numId w:val="12"/>
        </w:numPr>
        <w:jc w:val="both"/>
      </w:pPr>
      <w:r>
        <w:t>Create binary counter on Dragon-12 Plus board.</w:t>
      </w:r>
    </w:p>
    <w:p w14:paraId="2E9E6AF8" w14:textId="77777777" w:rsidR="00FE19BF" w:rsidRDefault="00FE19BF" w:rsidP="00FE19BF">
      <w:pPr>
        <w:pStyle w:val="ReportBody"/>
        <w:numPr>
          <w:ilvl w:val="0"/>
          <w:numId w:val="12"/>
        </w:numPr>
        <w:jc w:val="both"/>
      </w:pPr>
      <w:r>
        <w:t>Download, run and test code on Dragon-12 Plus board.</w:t>
      </w:r>
    </w:p>
    <w:p w14:paraId="394140F3" w14:textId="77777777" w:rsidR="002D3FEC" w:rsidRDefault="002D3FEC" w:rsidP="00656FCF">
      <w:pPr>
        <w:pStyle w:val="ReportBody"/>
        <w:ind w:firstLine="0"/>
      </w:pPr>
    </w:p>
    <w:p w14:paraId="17658B9D" w14:textId="77777777" w:rsidR="00F6286F" w:rsidRDefault="00FE19BF" w:rsidP="00FE19BF">
      <w:pPr>
        <w:pStyle w:val="ReportSectionHeading"/>
        <w:jc w:val="left"/>
      </w:pPr>
      <w:r>
        <w:rPr>
          <w:rFonts w:ascii="Times New Roman" w:hAnsi="Times New Roman" w:cs="Times New Roman"/>
          <w:b w:val="0"/>
          <w:bCs w:val="0"/>
          <w:sz w:val="24"/>
          <w:szCs w:val="24"/>
        </w:rPr>
        <w:lastRenderedPageBreak/>
        <w:tab/>
      </w:r>
      <w:bookmarkStart w:id="22" w:name="_Toc370162723"/>
      <w:bookmarkStart w:id="23" w:name="_Toc412027975"/>
      <w:r w:rsidR="00361D5B">
        <w:t>2</w:t>
      </w:r>
      <w:r w:rsidR="00F6286F">
        <w:t xml:space="preserve">. </w:t>
      </w:r>
      <w:bookmarkStart w:id="24" w:name="Results"/>
      <w:r w:rsidR="005462A5">
        <w:t xml:space="preserve">Design and </w:t>
      </w:r>
      <w:r w:rsidR="00F6286F">
        <w:t>Results</w:t>
      </w:r>
      <w:bookmarkEnd w:id="15"/>
      <w:bookmarkEnd w:id="22"/>
      <w:bookmarkEnd w:id="23"/>
      <w:bookmarkEnd w:id="24"/>
      <w:r w:rsidR="00785177">
        <w:fldChar w:fldCharType="begin"/>
      </w:r>
      <w:r w:rsidR="00F6286F">
        <w:instrText>tc \l1 "</w:instrText>
      </w:r>
      <w:r w:rsidR="00F6286F">
        <w:rPr>
          <w:sz w:val="24"/>
        </w:rPr>
        <w:tab/>
      </w:r>
      <w:bookmarkStart w:id="25" w:name="_Toc398567269"/>
      <w:bookmarkStart w:id="26" w:name="_Toc398568810"/>
      <w:r w:rsidR="00F6286F">
        <w:rPr>
          <w:sz w:val="24"/>
        </w:rPr>
        <w:instrText xml:space="preserve">5. </w:instrText>
      </w:r>
      <w:r w:rsidR="00F6286F">
        <w:instrText>Results</w:instrText>
      </w:r>
      <w:bookmarkEnd w:id="25"/>
      <w:bookmarkEnd w:id="26"/>
      <w:r w:rsidR="00785177">
        <w:fldChar w:fldCharType="end"/>
      </w:r>
    </w:p>
    <w:p w14:paraId="2DA9B7A4" w14:textId="77777777" w:rsidR="008A1BF5" w:rsidRPr="008A1BF5" w:rsidRDefault="00CD6F03" w:rsidP="00FE19BF">
      <w:pPr>
        <w:pStyle w:val="Heading2"/>
        <w:spacing w:line="360" w:lineRule="auto"/>
      </w:pPr>
      <w:bookmarkStart w:id="27" w:name="_Toc370162724"/>
      <w:bookmarkStart w:id="28" w:name="_Toc412027976"/>
      <w:r w:rsidRPr="008A1BF5">
        <w:t xml:space="preserve">Task 1: </w:t>
      </w:r>
      <w:r w:rsidR="00FE19BF" w:rsidRPr="00FE19BF">
        <w:t>Deriving Output Lines</w:t>
      </w:r>
      <w:bookmarkEnd w:id="27"/>
      <w:bookmarkEnd w:id="28"/>
    </w:p>
    <w:p w14:paraId="30E99477" w14:textId="45E5E778" w:rsidR="00E77EC6" w:rsidRDefault="00722585" w:rsidP="00722585">
      <w:pPr>
        <w:spacing w:after="240" w:line="360" w:lineRule="auto"/>
        <w:jc w:val="both"/>
        <w:rPr>
          <w:sz w:val="24"/>
          <w:szCs w:val="24"/>
        </w:rPr>
      </w:pPr>
      <w:bookmarkStart w:id="29" w:name="_Toc308904760"/>
      <w:bookmarkStart w:id="30" w:name="_Toc308904661"/>
      <w:r>
        <w:rPr>
          <w:noProof/>
          <w:sz w:val="24"/>
          <w:szCs w:val="24"/>
        </w:rPr>
        <mc:AlternateContent>
          <mc:Choice Requires="wps">
            <w:drawing>
              <wp:anchor distT="0" distB="0" distL="114300" distR="114300" simplePos="0" relativeHeight="251845632" behindDoc="0" locked="0" layoutInCell="1" allowOverlap="1" wp14:editId="58A11524">
                <wp:simplePos x="0" y="0"/>
                <wp:positionH relativeFrom="column">
                  <wp:posOffset>24130</wp:posOffset>
                </wp:positionH>
                <wp:positionV relativeFrom="paragraph">
                  <wp:posOffset>1272388</wp:posOffset>
                </wp:positionV>
                <wp:extent cx="5417185" cy="1410335"/>
                <wp:effectExtent l="0" t="0" r="12065" b="1841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185" cy="1410335"/>
                        </a:xfrm>
                        <a:prstGeom prst="rect">
                          <a:avLst/>
                        </a:prstGeom>
                        <a:solidFill>
                          <a:srgbClr val="FFFFFF"/>
                        </a:solidFill>
                        <a:ln w="9525">
                          <a:solidFill>
                            <a:srgbClr val="000000"/>
                          </a:solidFill>
                          <a:miter lim="800000"/>
                          <a:headEnd/>
                          <a:tailEnd/>
                        </a:ln>
                      </wps:spPr>
                      <wps:txbx>
                        <w:txbxContent>
                          <w:p w14:paraId="0287C836" w14:textId="77777777" w:rsidR="00F62258" w:rsidRDefault="00F62258" w:rsidP="00F62258">
                            <w:r>
                              <w:t>; Include derivative-specific definitions</w:t>
                            </w:r>
                          </w:p>
                          <w:p w14:paraId="2E187C50" w14:textId="77777777" w:rsidR="00F62258" w:rsidRDefault="00F62258" w:rsidP="00F62258">
                            <w:r>
                              <w:t xml:space="preserve">       INCLUDE 'derivative.inc'</w:t>
                            </w:r>
                          </w:p>
                          <w:p w14:paraId="7C65CCFB" w14:textId="77777777" w:rsidR="00F62258" w:rsidRDefault="00F62258" w:rsidP="00F62258">
                            <w:r>
                              <w:t>; export symbols</w:t>
                            </w:r>
                          </w:p>
                          <w:p w14:paraId="6875A86A" w14:textId="77777777" w:rsidR="00F62258" w:rsidRDefault="00F62258" w:rsidP="00F62258">
                            <w:r>
                              <w:t xml:space="preserve">       XDEF Entry</w:t>
                            </w:r>
                          </w:p>
                          <w:p w14:paraId="04CAC9E5" w14:textId="77777777" w:rsidR="00F62258" w:rsidRDefault="00F62258" w:rsidP="00F62258">
                            <w:r>
                              <w:t xml:space="preserve">       ORG $</w:t>
                            </w:r>
                            <w:proofErr w:type="gramStart"/>
                            <w:r>
                              <w:t>4000 ;Flash</w:t>
                            </w:r>
                            <w:proofErr w:type="gramEnd"/>
                            <w:r>
                              <w:t xml:space="preserve"> ROM address for Dragon12+</w:t>
                            </w:r>
                          </w:p>
                          <w:p w14:paraId="72B0126E" w14:textId="77777777" w:rsidR="00F62258" w:rsidRDefault="00F62258" w:rsidP="00F62258">
                            <w:r>
                              <w:t>Entry:</w:t>
                            </w:r>
                          </w:p>
                          <w:p w14:paraId="67C007A9" w14:textId="77777777" w:rsidR="00F62258" w:rsidRDefault="00F62258" w:rsidP="00F62258">
                            <w:r>
                              <w:t xml:space="preserve">       LDAA #$FF</w:t>
                            </w:r>
                          </w:p>
                          <w:p w14:paraId="4CF2C86B" w14:textId="77777777" w:rsidR="00F62258" w:rsidRDefault="00F62258" w:rsidP="00F62258">
                            <w:r>
                              <w:t xml:space="preserve">       STAA </w:t>
                            </w:r>
                            <w:proofErr w:type="gramStart"/>
                            <w:r>
                              <w:t>DDRB ;Make</w:t>
                            </w:r>
                            <w:proofErr w:type="gramEnd"/>
                            <w:r>
                              <w:t xml:space="preserve"> PORTB output</w:t>
                            </w:r>
                          </w:p>
                          <w:p w14:paraId="18FF8B89" w14:textId="77777777" w:rsidR="00F62258" w:rsidRDefault="00F62258" w:rsidP="00F62258">
                            <w:r>
                              <w:t xml:space="preserve">       </w:t>
                            </w:r>
                            <w:proofErr w:type="gramStart"/>
                            <w:r>
                              <w:t>;PTJ1</w:t>
                            </w:r>
                            <w:proofErr w:type="gramEnd"/>
                            <w:r>
                              <w:t xml:space="preserve"> controls the LEDs connected to PORTB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9pt;margin-top:100.2pt;width:426.55pt;height:111.0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">
                <v:textbox>
                  <w:txbxContent>
                    <w:p w14:paraId="0287C836" w14:textId="77777777" w:rsidR="00F62258" w:rsidRDefault="00F62258" w:rsidP="00F62258">
                      <w:r>
                        <w:t>; Include derivative-specific definitions</w:t>
                      </w:r>
                    </w:p>
                    <w:p w14:paraId="2E187C50" w14:textId="77777777" w:rsidR="00F62258" w:rsidRDefault="00F62258" w:rsidP="00F62258">
                      <w:r>
                        <w:t xml:space="preserve">       INCLUDE 'derivative.inc'</w:t>
                      </w:r>
                    </w:p>
                    <w:p w14:paraId="7C65CCFB" w14:textId="77777777" w:rsidR="00F62258" w:rsidRDefault="00F62258" w:rsidP="00F62258">
                      <w:r>
                        <w:t>; export symbols</w:t>
                      </w:r>
                    </w:p>
                    <w:p w14:paraId="6875A86A" w14:textId="77777777" w:rsidR="00F62258" w:rsidRDefault="00F62258" w:rsidP="00F62258">
                      <w:r>
                        <w:t xml:space="preserve">       XDEF Entry</w:t>
                      </w:r>
                    </w:p>
                    <w:p w14:paraId="04CAC9E5" w14:textId="77777777" w:rsidR="00F62258" w:rsidRDefault="00F62258" w:rsidP="00F62258">
                      <w:r>
                        <w:t xml:space="preserve">       ORG $</w:t>
                      </w:r>
                      <w:proofErr w:type="gramStart"/>
                      <w:r>
                        <w:t>4000 ;Flash</w:t>
                      </w:r>
                      <w:proofErr w:type="gramEnd"/>
                      <w:r>
                        <w:t xml:space="preserve"> ROM address for Dragon12+</w:t>
                      </w:r>
                    </w:p>
                    <w:p w14:paraId="72B0126E" w14:textId="77777777" w:rsidR="00F62258" w:rsidRDefault="00F62258" w:rsidP="00F62258">
                      <w:r>
                        <w:t>Entry:</w:t>
                      </w:r>
                    </w:p>
                    <w:p w14:paraId="67C007A9" w14:textId="77777777" w:rsidR="00F62258" w:rsidRDefault="00F62258" w:rsidP="00F62258">
                      <w:r>
                        <w:t xml:space="preserve">       LDAA #$FF</w:t>
                      </w:r>
                    </w:p>
                    <w:p w14:paraId="4CF2C86B" w14:textId="77777777" w:rsidR="00F62258" w:rsidRDefault="00F62258" w:rsidP="00F62258">
                      <w:r>
                        <w:t xml:space="preserve">       STAA </w:t>
                      </w:r>
                      <w:proofErr w:type="gramStart"/>
                      <w:r>
                        <w:t>DDRB ;Make</w:t>
                      </w:r>
                      <w:proofErr w:type="gramEnd"/>
                      <w:r>
                        <w:t xml:space="preserve"> PORTB output</w:t>
                      </w:r>
                    </w:p>
                    <w:p w14:paraId="18FF8B89" w14:textId="77777777" w:rsidR="00F62258" w:rsidRDefault="00F62258" w:rsidP="00F62258">
                      <w:r>
                        <w:t xml:space="preserve">       </w:t>
                      </w:r>
                      <w:proofErr w:type="gramStart"/>
                      <w:r>
                        <w:t>;PTJ1</w:t>
                      </w:r>
                      <w:proofErr w:type="gramEnd"/>
                      <w:r>
                        <w:t xml:space="preserve"> controls the LEDs connected to PORTB</w:t>
                      </w:r>
                    </w:p>
                  </w:txbxContent>
                </v:textbox>
              </v:shape>
            </w:pict>
          </mc:Fallback>
        </mc:AlternateContent>
      </w:r>
      <w:r w:rsidR="00E77EC6">
        <w:rPr>
          <w:sz w:val="24"/>
          <w:szCs w:val="24"/>
        </w:rPr>
        <w:t>In the following code segment, t</w:t>
      </w:r>
      <w:r w:rsidR="00D201AF">
        <w:rPr>
          <w:sz w:val="24"/>
          <w:szCs w:val="24"/>
        </w:rPr>
        <w:t>he CodeWarrior</w:t>
      </w:r>
      <w:r w:rsidR="00E77EC6">
        <w:rPr>
          <w:sz w:val="24"/>
          <w:szCs w:val="24"/>
        </w:rPr>
        <w:t xml:space="preserve"> is now used to control outside hardware. This is exactly the practical usage of the assembly language. However, in this program, we will learn how to make the proper setting for 8 LEDs connected to port B such that they are set as outputs and controlled with respect to the entered hex number. In the following program, we will see how easily assembly language is used in such field.    </w:t>
      </w:r>
    </w:p>
    <w:p w14:paraId="2C04E8C6" w14:textId="77777777" w:rsidR="00722585" w:rsidRDefault="00722585" w:rsidP="00DD777B">
      <w:pPr>
        <w:spacing w:after="240" w:line="360" w:lineRule="auto"/>
        <w:jc w:val="both"/>
        <w:rPr>
          <w:sz w:val="24"/>
          <w:szCs w:val="24"/>
        </w:rPr>
      </w:pPr>
    </w:p>
    <w:p w14:paraId="5362C48D" w14:textId="77777777" w:rsidR="00722585" w:rsidRDefault="00722585" w:rsidP="00DD777B">
      <w:pPr>
        <w:spacing w:after="240" w:line="360" w:lineRule="auto"/>
        <w:jc w:val="both"/>
        <w:rPr>
          <w:sz w:val="24"/>
          <w:szCs w:val="24"/>
        </w:rPr>
      </w:pPr>
    </w:p>
    <w:p w14:paraId="0F1B4026" w14:textId="77777777" w:rsidR="00722585" w:rsidRDefault="00722585" w:rsidP="00DD777B">
      <w:pPr>
        <w:spacing w:after="240" w:line="360" w:lineRule="auto"/>
        <w:jc w:val="both"/>
        <w:rPr>
          <w:sz w:val="24"/>
          <w:szCs w:val="24"/>
        </w:rPr>
      </w:pPr>
    </w:p>
    <w:p w14:paraId="0BF15E18" w14:textId="40A146CD" w:rsidR="00FE19BF" w:rsidRPr="00DD777B" w:rsidRDefault="009F3CC9" w:rsidP="00DD777B">
      <w:pPr>
        <w:spacing w:after="240" w:line="360" w:lineRule="auto"/>
        <w:jc w:val="both"/>
        <w:rPr>
          <w:sz w:val="24"/>
          <w:szCs w:val="24"/>
        </w:rPr>
      </w:pPr>
      <w:r w:rsidRPr="009F3CC9">
        <w:rPr>
          <w:noProof/>
          <w:sz w:val="24"/>
          <w:szCs w:val="24"/>
        </w:rPr>
        <mc:AlternateContent>
          <mc:Choice Requires="wps">
            <w:drawing>
              <wp:anchor distT="0" distB="0" distL="114300" distR="114300" simplePos="0" relativeHeight="251847680" behindDoc="0" locked="0" layoutInCell="1" allowOverlap="1" wp14:anchorId="21127F41" wp14:editId="5B0C2485">
                <wp:simplePos x="0" y="0"/>
                <wp:positionH relativeFrom="column">
                  <wp:posOffset>25400</wp:posOffset>
                </wp:positionH>
                <wp:positionV relativeFrom="paragraph">
                  <wp:posOffset>822986</wp:posOffset>
                </wp:positionV>
                <wp:extent cx="5417185" cy="1572768"/>
                <wp:effectExtent l="0" t="0" r="12065" b="279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185" cy="1572768"/>
                        </a:xfrm>
                        <a:prstGeom prst="rect">
                          <a:avLst/>
                        </a:prstGeom>
                        <a:solidFill>
                          <a:srgbClr val="FFFFFF"/>
                        </a:solidFill>
                        <a:ln w="9525">
                          <a:solidFill>
                            <a:srgbClr val="000000"/>
                          </a:solidFill>
                          <a:miter lim="800000"/>
                          <a:headEnd/>
                          <a:tailEnd/>
                        </a:ln>
                      </wps:spPr>
                      <wps:txbx>
                        <w:txbxContent>
                          <w:p w14:paraId="5681F7AF" w14:textId="32ADF7E3" w:rsidR="00F62258" w:rsidRDefault="00F62258" w:rsidP="009F3CC9">
                            <w:r>
                              <w:t xml:space="preserve">       LDAA #$FF</w:t>
                            </w:r>
                          </w:p>
                          <w:p w14:paraId="5307EB7C" w14:textId="77777777" w:rsidR="00F62258" w:rsidRDefault="00F62258" w:rsidP="009F3CC9">
                            <w:r>
                              <w:t xml:space="preserve">       STAA </w:t>
                            </w:r>
                            <w:proofErr w:type="gramStart"/>
                            <w:r>
                              <w:t>DDRJ ;Make</w:t>
                            </w:r>
                            <w:proofErr w:type="gramEnd"/>
                            <w:r>
                              <w:t xml:space="preserve"> PORTJ output</w:t>
                            </w:r>
                          </w:p>
                          <w:p w14:paraId="71E1D800" w14:textId="77777777" w:rsidR="00F62258" w:rsidRDefault="00F62258" w:rsidP="009F3CC9">
                            <w:r>
                              <w:t xml:space="preserve">       STAA </w:t>
                            </w:r>
                            <w:proofErr w:type="gramStart"/>
                            <w:r>
                              <w:t>DDRP ;Make</w:t>
                            </w:r>
                            <w:proofErr w:type="gramEnd"/>
                            <w:r>
                              <w:t xml:space="preserve"> PORTP output</w:t>
                            </w:r>
                          </w:p>
                          <w:p w14:paraId="00285DAF" w14:textId="77777777" w:rsidR="00F62258" w:rsidRDefault="00F62258" w:rsidP="009F3CC9">
                            <w:r>
                              <w:t xml:space="preserve">       LDAA #$00</w:t>
                            </w:r>
                          </w:p>
                          <w:p w14:paraId="279EA26C" w14:textId="77777777" w:rsidR="00F62258" w:rsidRDefault="00F62258" w:rsidP="009F3CC9">
                            <w:r>
                              <w:t xml:space="preserve">       STAA </w:t>
                            </w:r>
                            <w:proofErr w:type="gramStart"/>
                            <w:r>
                              <w:t>PTJ ;Turn</w:t>
                            </w:r>
                            <w:proofErr w:type="gramEnd"/>
                            <w:r>
                              <w:t xml:space="preserve"> off PTJ1 to allow the LEDs to show data</w:t>
                            </w:r>
                          </w:p>
                          <w:p w14:paraId="0BC9C448" w14:textId="77777777" w:rsidR="00F62258" w:rsidRDefault="00F62258" w:rsidP="009F3CC9">
                            <w:r>
                              <w:t xml:space="preserve">       LDAA #$0F</w:t>
                            </w:r>
                          </w:p>
                          <w:p w14:paraId="567BC51D" w14:textId="77777777" w:rsidR="00F62258" w:rsidRDefault="00F62258" w:rsidP="009F3CC9">
                            <w:r>
                              <w:t xml:space="preserve">       STAA </w:t>
                            </w:r>
                            <w:proofErr w:type="gramStart"/>
                            <w:r>
                              <w:t>PTP ;</w:t>
                            </w:r>
                            <w:proofErr w:type="gramEnd"/>
                            <w:r>
                              <w:t xml:space="preserve"> Disable the 7-segment display</w:t>
                            </w:r>
                          </w:p>
                          <w:p w14:paraId="6545C3E6" w14:textId="77777777" w:rsidR="00F62258" w:rsidRDefault="00F62258" w:rsidP="009F3CC9">
                            <w:r>
                              <w:t xml:space="preserve">       </w:t>
                            </w:r>
                            <w:proofErr w:type="gramStart"/>
                            <w:r>
                              <w:t>;-------</w:t>
                            </w:r>
                            <w:proofErr w:type="gramEnd"/>
                            <w:r>
                              <w:t xml:space="preserve">Switch on LEDs connected to PORTB based on the </w:t>
                            </w:r>
                            <w:proofErr w:type="spellStart"/>
                            <w:r>
                              <w:t>Acc</w:t>
                            </w:r>
                            <w:proofErr w:type="spellEnd"/>
                            <w:r>
                              <w:t xml:space="preserve"> A value</w:t>
                            </w:r>
                          </w:p>
                          <w:p w14:paraId="40792AA4" w14:textId="66249D40" w:rsidR="00F62258" w:rsidRDefault="00F62258" w:rsidP="00E61188">
                            <w:r>
                              <w:t xml:space="preserve">       LDAA #$55</w:t>
                            </w:r>
                          </w:p>
                          <w:p w14:paraId="0365B87D" w14:textId="77777777" w:rsidR="00F62258" w:rsidRDefault="00F62258" w:rsidP="009F3CC9">
                            <w:r>
                              <w:t xml:space="preserve">       STAA </w:t>
                            </w:r>
                            <w:proofErr w:type="gramStart"/>
                            <w:r>
                              <w:t>PORTB ;Store</w:t>
                            </w:r>
                            <w:proofErr w:type="gramEnd"/>
                            <w:r>
                              <w:t xml:space="preserve"> A into PORTB</w:t>
                            </w:r>
                          </w:p>
                          <w:p w14:paraId="41BE11BA" w14:textId="4D618EBE" w:rsidR="00F62258" w:rsidRDefault="00F62258" w:rsidP="009F3C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pt;margin-top:64.8pt;width:426.55pt;height:123.8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">
                <v:textbox>
                  <w:txbxContent>
                    <w:p w14:paraId="5681F7AF" w14:textId="32ADF7E3" w:rsidR="00F62258" w:rsidRDefault="00F62258" w:rsidP="009F3CC9">
                      <w:r>
                        <w:t xml:space="preserve">       LDAA #$FF</w:t>
                      </w:r>
                    </w:p>
                    <w:p w14:paraId="5307EB7C" w14:textId="77777777" w:rsidR="00F62258" w:rsidRDefault="00F62258" w:rsidP="009F3CC9">
                      <w:r>
                        <w:t xml:space="preserve">       STAA </w:t>
                      </w:r>
                      <w:proofErr w:type="gramStart"/>
                      <w:r>
                        <w:t>DDRJ ;Make</w:t>
                      </w:r>
                      <w:proofErr w:type="gramEnd"/>
                      <w:r>
                        <w:t xml:space="preserve"> PORTJ output</w:t>
                      </w:r>
                    </w:p>
                    <w:p w14:paraId="71E1D800" w14:textId="77777777" w:rsidR="00F62258" w:rsidRDefault="00F62258" w:rsidP="009F3CC9">
                      <w:r>
                        <w:t xml:space="preserve">       STAA </w:t>
                      </w:r>
                      <w:proofErr w:type="gramStart"/>
                      <w:r>
                        <w:t>DDRP ;Make</w:t>
                      </w:r>
                      <w:proofErr w:type="gramEnd"/>
                      <w:r>
                        <w:t xml:space="preserve"> PORTP output</w:t>
                      </w:r>
                    </w:p>
                    <w:p w14:paraId="00285DAF" w14:textId="77777777" w:rsidR="00F62258" w:rsidRDefault="00F62258" w:rsidP="009F3CC9">
                      <w:r>
                        <w:t xml:space="preserve">       LDAA #$00</w:t>
                      </w:r>
                    </w:p>
                    <w:p w14:paraId="279EA26C" w14:textId="77777777" w:rsidR="00F62258" w:rsidRDefault="00F62258" w:rsidP="009F3CC9">
                      <w:r>
                        <w:t xml:space="preserve">       STAA </w:t>
                      </w:r>
                      <w:proofErr w:type="gramStart"/>
                      <w:r>
                        <w:t>PTJ ;Turn</w:t>
                      </w:r>
                      <w:proofErr w:type="gramEnd"/>
                      <w:r>
                        <w:t xml:space="preserve"> off PTJ1 to allow the LEDs to show data</w:t>
                      </w:r>
                    </w:p>
                    <w:p w14:paraId="0BC9C448" w14:textId="77777777" w:rsidR="00F62258" w:rsidRDefault="00F62258" w:rsidP="009F3CC9">
                      <w:r>
                        <w:t xml:space="preserve">       LDAA #$0F</w:t>
                      </w:r>
                    </w:p>
                    <w:p w14:paraId="567BC51D" w14:textId="77777777" w:rsidR="00F62258" w:rsidRDefault="00F62258" w:rsidP="009F3CC9">
                      <w:r>
                        <w:t xml:space="preserve">       STAA </w:t>
                      </w:r>
                      <w:proofErr w:type="gramStart"/>
                      <w:r>
                        <w:t>PTP ;</w:t>
                      </w:r>
                      <w:proofErr w:type="gramEnd"/>
                      <w:r>
                        <w:t xml:space="preserve"> Disable the 7-segment display</w:t>
                      </w:r>
                    </w:p>
                    <w:p w14:paraId="6545C3E6" w14:textId="77777777" w:rsidR="00F62258" w:rsidRDefault="00F62258" w:rsidP="009F3CC9">
                      <w:r>
                        <w:t xml:space="preserve">       </w:t>
                      </w:r>
                      <w:proofErr w:type="gramStart"/>
                      <w:r>
                        <w:t>;-------</w:t>
                      </w:r>
                      <w:proofErr w:type="gramEnd"/>
                      <w:r>
                        <w:t xml:space="preserve">Switch on LEDs connected to PORTB based on the </w:t>
                      </w:r>
                      <w:proofErr w:type="spellStart"/>
                      <w:r>
                        <w:t>Acc</w:t>
                      </w:r>
                      <w:proofErr w:type="spellEnd"/>
                      <w:r>
                        <w:t xml:space="preserve"> A value</w:t>
                      </w:r>
                    </w:p>
                    <w:p w14:paraId="40792AA4" w14:textId="66249D40" w:rsidR="00F62258" w:rsidRDefault="00F62258" w:rsidP="00E61188">
                      <w:r>
                        <w:t xml:space="preserve">       LDAA #$55</w:t>
                      </w:r>
                    </w:p>
                    <w:p w14:paraId="0365B87D" w14:textId="77777777" w:rsidR="00F62258" w:rsidRDefault="00F62258" w:rsidP="009F3CC9">
                      <w:r>
                        <w:t xml:space="preserve">       STAA </w:t>
                      </w:r>
                      <w:proofErr w:type="gramStart"/>
                      <w:r>
                        <w:t>PORTB ;Store</w:t>
                      </w:r>
                      <w:proofErr w:type="gramEnd"/>
                      <w:r>
                        <w:t xml:space="preserve"> A into PORTB</w:t>
                      </w:r>
                    </w:p>
                    <w:p w14:paraId="41BE11BA" w14:textId="4D618EBE" w:rsidR="00F62258" w:rsidRDefault="00F62258" w:rsidP="009F3CC9"/>
                  </w:txbxContent>
                </v:textbox>
              </v:shape>
            </w:pict>
          </mc:Fallback>
        </mc:AlternateContent>
      </w:r>
      <w:r w:rsidR="00E77EC6">
        <w:rPr>
          <w:sz w:val="24"/>
          <w:szCs w:val="24"/>
        </w:rPr>
        <w:t xml:space="preserve">In the previous code segment, we see how the DDRB is used to set the LEDs as </w:t>
      </w:r>
      <w:r w:rsidR="00DD777B">
        <w:rPr>
          <w:sz w:val="24"/>
          <w:szCs w:val="24"/>
        </w:rPr>
        <w:t xml:space="preserve">output controlled. Meaning that, we see the results out of it. </w:t>
      </w:r>
      <w:r w:rsidR="00DD777B" w:rsidRPr="00DD777B">
        <w:rPr>
          <w:sz w:val="24"/>
          <w:szCs w:val="24"/>
        </w:rPr>
        <w:t>Now, Port J is also set as output, we will see in the following code the reason behind it.</w:t>
      </w:r>
    </w:p>
    <w:p w14:paraId="45B36F6C" w14:textId="3E543C7C" w:rsidR="00E77EC6" w:rsidRDefault="00E77EC6" w:rsidP="00583A71">
      <w:pPr>
        <w:spacing w:after="240" w:line="360" w:lineRule="auto"/>
        <w:rPr>
          <w:sz w:val="24"/>
          <w:szCs w:val="24"/>
        </w:rPr>
      </w:pPr>
    </w:p>
    <w:p w14:paraId="766C7AC4" w14:textId="77777777" w:rsidR="009F3CC9" w:rsidRDefault="009F3CC9" w:rsidP="007257CA">
      <w:pPr>
        <w:spacing w:after="240" w:line="360" w:lineRule="auto"/>
        <w:rPr>
          <w:sz w:val="24"/>
          <w:szCs w:val="24"/>
        </w:rPr>
      </w:pPr>
    </w:p>
    <w:p w14:paraId="3AAE9B27" w14:textId="77777777" w:rsidR="009F3CC9" w:rsidRDefault="009F3CC9" w:rsidP="007257CA">
      <w:pPr>
        <w:spacing w:after="240" w:line="360" w:lineRule="auto"/>
        <w:rPr>
          <w:sz w:val="24"/>
          <w:szCs w:val="24"/>
        </w:rPr>
      </w:pPr>
    </w:p>
    <w:p w14:paraId="369F273E" w14:textId="77777777" w:rsidR="009F3CC9" w:rsidRDefault="009F3CC9" w:rsidP="007257CA">
      <w:pPr>
        <w:spacing w:after="240" w:line="360" w:lineRule="auto"/>
        <w:rPr>
          <w:sz w:val="24"/>
          <w:szCs w:val="24"/>
        </w:rPr>
      </w:pPr>
    </w:p>
    <w:p w14:paraId="0FC65EA0" w14:textId="4AD7EC57" w:rsidR="00DD777B" w:rsidRDefault="00DD777B" w:rsidP="007257CA">
      <w:pPr>
        <w:spacing w:after="240" w:line="360" w:lineRule="auto"/>
        <w:rPr>
          <w:sz w:val="24"/>
          <w:szCs w:val="24"/>
        </w:rPr>
      </w:pPr>
      <w:r>
        <w:rPr>
          <w:sz w:val="24"/>
          <w:szCs w:val="24"/>
        </w:rPr>
        <w:t xml:space="preserve">Notice that </w:t>
      </w:r>
      <w:r w:rsidR="00656FCF">
        <w:rPr>
          <w:sz w:val="24"/>
          <w:szCs w:val="24"/>
        </w:rPr>
        <w:t>PORT (</w:t>
      </w:r>
      <w:r>
        <w:rPr>
          <w:sz w:val="24"/>
          <w:szCs w:val="24"/>
        </w:rPr>
        <w:t>port name)</w:t>
      </w:r>
      <w:r w:rsidR="00D64F03">
        <w:rPr>
          <w:sz w:val="24"/>
          <w:szCs w:val="24"/>
        </w:rPr>
        <w:t xml:space="preserve"> or </w:t>
      </w:r>
      <w:proofErr w:type="gramStart"/>
      <w:r w:rsidR="00D64F03">
        <w:rPr>
          <w:sz w:val="24"/>
          <w:szCs w:val="24"/>
        </w:rPr>
        <w:t>PT(</w:t>
      </w:r>
      <w:proofErr w:type="gramEnd"/>
      <w:r w:rsidR="00D64F03">
        <w:rPr>
          <w:sz w:val="24"/>
          <w:szCs w:val="24"/>
        </w:rPr>
        <w:t xml:space="preserve">port name) </w:t>
      </w:r>
      <w:r>
        <w:rPr>
          <w:sz w:val="24"/>
          <w:szCs w:val="24"/>
        </w:rPr>
        <w:t xml:space="preserve"> is used to set the desired value. We woul</w:t>
      </w:r>
      <w:r w:rsidR="00656FCF">
        <w:rPr>
          <w:sz w:val="24"/>
          <w:szCs w:val="24"/>
        </w:rPr>
        <w:t>d</w:t>
      </w:r>
      <w:r>
        <w:rPr>
          <w:sz w:val="24"/>
          <w:szCs w:val="24"/>
        </w:rPr>
        <w:t xml:space="preserve"> like to represent 55hex in the LEDs, that’s why we load the value #$55 into the LEDs. Note that PTJ is set to zero. This is a very important step, because we want to close the circuit (set to the ground) to obtain the output. The following table explains </w:t>
      </w:r>
      <w:r w:rsidR="007257CA">
        <w:rPr>
          <w:sz w:val="24"/>
          <w:szCs w:val="24"/>
        </w:rPr>
        <w:t>in details the situation occurring in each code segment.</w:t>
      </w:r>
      <w:r>
        <w:rPr>
          <w:sz w:val="24"/>
          <w:szCs w:val="24"/>
        </w:rPr>
        <w:t xml:space="preserve"> </w:t>
      </w:r>
    </w:p>
    <w:p w14:paraId="4828D22D" w14:textId="77777777" w:rsidR="00FE19BF" w:rsidRDefault="00FE19BF" w:rsidP="00FE19BF">
      <w:pPr>
        <w:pStyle w:val="Heading2"/>
        <w:tabs>
          <w:tab w:val="left" w:pos="-360"/>
        </w:tabs>
        <w:spacing w:line="360" w:lineRule="auto"/>
        <w:ind w:hanging="450"/>
        <w:rPr>
          <w:b w:val="0"/>
          <w:bCs w:val="0"/>
          <w:color w:val="000000"/>
        </w:rPr>
      </w:pPr>
      <w:bookmarkStart w:id="31" w:name="_Toc308904761"/>
      <w:bookmarkStart w:id="32" w:name="_Toc308904662"/>
      <w:bookmarkStart w:id="33" w:name="_Toc308901654"/>
      <w:bookmarkStart w:id="34" w:name="_Toc370162725"/>
      <w:bookmarkStart w:id="35" w:name="_Toc412027977"/>
      <w:bookmarkStart w:id="36" w:name="_Toc412027996"/>
      <w:bookmarkEnd w:id="29"/>
      <w:bookmarkEnd w:id="30"/>
      <w:r>
        <w:rPr>
          <w:sz w:val="20"/>
          <w:szCs w:val="20"/>
        </w:rPr>
        <w:lastRenderedPageBreak/>
        <w:t xml:space="preserve">Table </w:t>
      </w:r>
      <w:r w:rsidR="00785177">
        <w:fldChar w:fldCharType="begin"/>
      </w:r>
      <w:r>
        <w:rPr>
          <w:sz w:val="20"/>
          <w:szCs w:val="20"/>
        </w:rPr>
        <w:instrText xml:space="preserve"> SEQ Table \* ARABIC </w:instrText>
      </w:r>
      <w:r w:rsidR="00785177">
        <w:fldChar w:fldCharType="separate"/>
      </w:r>
      <w:r>
        <w:rPr>
          <w:noProof/>
          <w:sz w:val="20"/>
          <w:szCs w:val="20"/>
        </w:rPr>
        <w:t>1</w:t>
      </w:r>
      <w:r w:rsidR="00785177">
        <w:fldChar w:fldCharType="end"/>
      </w:r>
      <w:r>
        <w:rPr>
          <w:b w:val="0"/>
          <w:bCs w:val="0"/>
          <w:sz w:val="20"/>
          <w:szCs w:val="20"/>
        </w:rPr>
        <w:t xml:space="preserve">: The content of Accumulator Register A during execution </w:t>
      </w:r>
      <w:proofErr w:type="gramStart"/>
      <w:r>
        <w:rPr>
          <w:b w:val="0"/>
          <w:bCs w:val="0"/>
          <w:sz w:val="20"/>
          <w:szCs w:val="20"/>
        </w:rPr>
        <w:t>time .</w:t>
      </w:r>
      <w:bookmarkEnd w:id="31"/>
      <w:bookmarkEnd w:id="32"/>
      <w:bookmarkEnd w:id="33"/>
      <w:bookmarkEnd w:id="34"/>
      <w:bookmarkEnd w:id="35"/>
      <w:bookmarkEnd w:id="36"/>
      <w:proofErr w:type="gramEnd"/>
    </w:p>
    <w:tbl>
      <w:tblPr>
        <w:tblStyle w:val="TableGrid"/>
        <w:tblpPr w:leftFromText="180" w:rightFromText="180" w:vertAnchor="text" w:horzAnchor="margin" w:tblpXSpec="center" w:tblpY="120"/>
        <w:tblW w:w="10070" w:type="dxa"/>
        <w:tblLook w:val="04A0" w:firstRow="1" w:lastRow="0" w:firstColumn="1" w:lastColumn="0" w:noHBand="0" w:noVBand="1"/>
      </w:tblPr>
      <w:tblGrid>
        <w:gridCol w:w="1368"/>
        <w:gridCol w:w="1710"/>
        <w:gridCol w:w="1620"/>
        <w:gridCol w:w="1726"/>
        <w:gridCol w:w="1103"/>
        <w:gridCol w:w="1177"/>
        <w:gridCol w:w="1366"/>
      </w:tblGrid>
      <w:tr w:rsidR="009F6B61" w:rsidRPr="00E750D5" w14:paraId="137EE9D7" w14:textId="77777777" w:rsidTr="00E750D5">
        <w:trPr>
          <w:trHeight w:val="713"/>
        </w:trPr>
        <w:tc>
          <w:tcPr>
            <w:tcW w:w="1368" w:type="dxa"/>
            <w:hideMark/>
          </w:tcPr>
          <w:p w14:paraId="6113EF13" w14:textId="77777777" w:rsidR="00E750D5" w:rsidRDefault="00FE19BF" w:rsidP="002D3FEC">
            <w:pPr>
              <w:rPr>
                <w:rFonts w:ascii="Times" w:hAnsi="Times"/>
                <w:i/>
                <w:iCs/>
              </w:rPr>
            </w:pPr>
            <w:bookmarkStart w:id="37" w:name="_Toc308904663"/>
            <w:bookmarkStart w:id="38" w:name="_Toc308904762"/>
            <w:r w:rsidRPr="00E750D5">
              <w:rPr>
                <w:rFonts w:ascii="Times" w:hAnsi="Times"/>
                <w:i/>
                <w:iCs/>
              </w:rPr>
              <w:t>Instruction</w:t>
            </w:r>
            <w:bookmarkEnd w:id="37"/>
            <w:bookmarkEnd w:id="38"/>
          </w:p>
          <w:p w14:paraId="54C786DD" w14:textId="77777777" w:rsidR="00FE19BF" w:rsidRPr="00E750D5" w:rsidRDefault="00FE19BF" w:rsidP="00E750D5">
            <w:pPr>
              <w:rPr>
                <w:rFonts w:ascii="Times" w:hAnsi="Times"/>
              </w:rPr>
            </w:pPr>
          </w:p>
        </w:tc>
        <w:tc>
          <w:tcPr>
            <w:tcW w:w="1710" w:type="dxa"/>
            <w:hideMark/>
          </w:tcPr>
          <w:p w14:paraId="058DB9C2" w14:textId="77777777" w:rsidR="00FE19BF" w:rsidRPr="00E750D5" w:rsidRDefault="00FE19BF" w:rsidP="002D3FEC">
            <w:pPr>
              <w:rPr>
                <w:rFonts w:ascii="Times" w:hAnsi="Times"/>
                <w:i/>
                <w:iCs/>
              </w:rPr>
            </w:pPr>
            <w:bookmarkStart w:id="39" w:name="_Toc308904664"/>
            <w:bookmarkStart w:id="40" w:name="_Toc308904763"/>
            <w:r w:rsidRPr="00E750D5">
              <w:rPr>
                <w:rFonts w:ascii="Times" w:hAnsi="Times"/>
                <w:i/>
                <w:iCs/>
              </w:rPr>
              <w:t>Accumulator</w:t>
            </w:r>
            <w:r w:rsidR="009F6B61" w:rsidRPr="00E750D5">
              <w:rPr>
                <w:rFonts w:ascii="Times" w:hAnsi="Times"/>
                <w:i/>
                <w:iCs/>
              </w:rPr>
              <w:t xml:space="preserve"> </w:t>
            </w:r>
            <w:r w:rsidRPr="00E750D5">
              <w:rPr>
                <w:rFonts w:ascii="Times" w:hAnsi="Times"/>
                <w:i/>
                <w:iCs/>
              </w:rPr>
              <w:t>A</w:t>
            </w:r>
            <w:bookmarkEnd w:id="39"/>
            <w:bookmarkEnd w:id="40"/>
          </w:p>
        </w:tc>
        <w:tc>
          <w:tcPr>
            <w:tcW w:w="1620" w:type="dxa"/>
            <w:hideMark/>
          </w:tcPr>
          <w:p w14:paraId="291C096A" w14:textId="77777777" w:rsidR="00FE19BF" w:rsidRPr="00E750D5" w:rsidRDefault="00FE19BF" w:rsidP="002D3FEC">
            <w:pPr>
              <w:rPr>
                <w:rFonts w:ascii="Times" w:hAnsi="Times"/>
                <w:i/>
                <w:iCs/>
              </w:rPr>
            </w:pPr>
            <w:bookmarkStart w:id="41" w:name="_Toc308904665"/>
            <w:bookmarkStart w:id="42" w:name="_Toc308904764"/>
            <w:r w:rsidRPr="00E750D5">
              <w:rPr>
                <w:rFonts w:ascii="Times" w:hAnsi="Times"/>
                <w:i/>
                <w:iCs/>
              </w:rPr>
              <w:t>DDRB</w:t>
            </w:r>
            <w:r w:rsidR="009F6B61" w:rsidRPr="00E750D5">
              <w:rPr>
                <w:rFonts w:ascii="Times" w:hAnsi="Times"/>
                <w:i/>
                <w:iCs/>
              </w:rPr>
              <w:t xml:space="preserve"> </w:t>
            </w:r>
            <w:r w:rsidRPr="00E750D5">
              <w:rPr>
                <w:rFonts w:ascii="Times" w:hAnsi="Times"/>
                <w:i/>
                <w:iCs/>
              </w:rPr>
              <w:t>(0x03)</w:t>
            </w:r>
            <w:bookmarkEnd w:id="41"/>
            <w:bookmarkEnd w:id="42"/>
          </w:p>
        </w:tc>
        <w:tc>
          <w:tcPr>
            <w:tcW w:w="1726" w:type="dxa"/>
            <w:hideMark/>
          </w:tcPr>
          <w:p w14:paraId="33A1FB5B" w14:textId="77777777" w:rsidR="00FE19BF" w:rsidRPr="00E750D5" w:rsidRDefault="00FE19BF" w:rsidP="002D3FEC">
            <w:pPr>
              <w:rPr>
                <w:rFonts w:ascii="Times" w:hAnsi="Times"/>
                <w:i/>
                <w:iCs/>
              </w:rPr>
            </w:pPr>
            <w:bookmarkStart w:id="43" w:name="_Toc308904666"/>
            <w:bookmarkStart w:id="44" w:name="_Toc308904765"/>
            <w:r w:rsidRPr="00E750D5">
              <w:rPr>
                <w:rFonts w:ascii="Times" w:hAnsi="Times"/>
                <w:i/>
                <w:iCs/>
              </w:rPr>
              <w:t>DDR</w:t>
            </w:r>
            <w:r w:rsidR="002D3FEC" w:rsidRPr="00E750D5">
              <w:rPr>
                <w:rFonts w:ascii="Times" w:hAnsi="Times"/>
                <w:i/>
                <w:iCs/>
              </w:rPr>
              <w:t>J</w:t>
            </w:r>
            <w:r w:rsidRPr="00E750D5">
              <w:rPr>
                <w:rFonts w:ascii="Times" w:hAnsi="Times"/>
                <w:i/>
                <w:iCs/>
              </w:rPr>
              <w:t>(0x026A)</w:t>
            </w:r>
            <w:bookmarkEnd w:id="43"/>
            <w:bookmarkEnd w:id="44"/>
          </w:p>
        </w:tc>
        <w:tc>
          <w:tcPr>
            <w:tcW w:w="1103" w:type="dxa"/>
            <w:hideMark/>
          </w:tcPr>
          <w:p w14:paraId="68348F59" w14:textId="77777777" w:rsidR="00FE19BF" w:rsidRPr="00E750D5" w:rsidRDefault="00FE19BF" w:rsidP="002D3FEC">
            <w:pPr>
              <w:rPr>
                <w:rFonts w:ascii="Times" w:hAnsi="Times"/>
                <w:i/>
                <w:iCs/>
              </w:rPr>
            </w:pPr>
            <w:bookmarkStart w:id="45" w:name="_Toc308904667"/>
            <w:bookmarkStart w:id="46" w:name="_Toc308904766"/>
            <w:r w:rsidRPr="00E750D5">
              <w:rPr>
                <w:rFonts w:ascii="Times" w:hAnsi="Times"/>
                <w:i/>
                <w:iCs/>
              </w:rPr>
              <w:t>PJT</w:t>
            </w:r>
            <w:bookmarkEnd w:id="45"/>
            <w:bookmarkEnd w:id="46"/>
          </w:p>
        </w:tc>
        <w:tc>
          <w:tcPr>
            <w:tcW w:w="1177" w:type="dxa"/>
            <w:hideMark/>
          </w:tcPr>
          <w:p w14:paraId="436C3980" w14:textId="77777777" w:rsidR="00FE19BF" w:rsidRPr="00E750D5" w:rsidRDefault="00FE19BF" w:rsidP="002D3FEC">
            <w:pPr>
              <w:rPr>
                <w:rFonts w:ascii="Times" w:hAnsi="Times"/>
                <w:i/>
                <w:iCs/>
              </w:rPr>
            </w:pPr>
            <w:bookmarkStart w:id="47" w:name="_Toc308904668"/>
            <w:bookmarkStart w:id="48" w:name="_Toc308904767"/>
            <w:r w:rsidRPr="00E750D5">
              <w:rPr>
                <w:rFonts w:ascii="Times" w:hAnsi="Times"/>
                <w:i/>
                <w:iCs/>
              </w:rPr>
              <w:t>PORTB</w:t>
            </w:r>
            <w:bookmarkEnd w:id="47"/>
            <w:bookmarkEnd w:id="48"/>
          </w:p>
        </w:tc>
        <w:tc>
          <w:tcPr>
            <w:tcW w:w="1366" w:type="dxa"/>
            <w:hideMark/>
          </w:tcPr>
          <w:p w14:paraId="29E6BA1E" w14:textId="77777777" w:rsidR="00FE19BF" w:rsidRPr="00E750D5" w:rsidRDefault="00FE19BF" w:rsidP="002D3FEC">
            <w:pPr>
              <w:rPr>
                <w:rFonts w:ascii="Times" w:hAnsi="Times"/>
                <w:i/>
                <w:iCs/>
              </w:rPr>
            </w:pPr>
            <w:bookmarkStart w:id="49" w:name="_Toc308904669"/>
            <w:bookmarkStart w:id="50" w:name="_Toc308904768"/>
            <w:r w:rsidRPr="00E750D5">
              <w:rPr>
                <w:rFonts w:ascii="Times" w:hAnsi="Times"/>
                <w:i/>
                <w:iCs/>
              </w:rPr>
              <w:t>Comment</w:t>
            </w:r>
            <w:bookmarkEnd w:id="49"/>
            <w:bookmarkEnd w:id="50"/>
          </w:p>
        </w:tc>
      </w:tr>
      <w:tr w:rsidR="00583A71" w:rsidRPr="00E750D5" w14:paraId="2464F9F8" w14:textId="77777777" w:rsidTr="00E750D5">
        <w:trPr>
          <w:trHeight w:val="781"/>
        </w:trPr>
        <w:tc>
          <w:tcPr>
            <w:tcW w:w="1368" w:type="dxa"/>
            <w:hideMark/>
          </w:tcPr>
          <w:p w14:paraId="06DDA7E3" w14:textId="77777777" w:rsidR="00583A71" w:rsidRPr="00E750D5" w:rsidRDefault="00583A71" w:rsidP="00583A71">
            <w:pPr>
              <w:jc w:val="center"/>
              <w:rPr>
                <w:rFonts w:ascii="Times" w:hAnsi="Times"/>
                <w:i/>
                <w:iCs/>
              </w:rPr>
            </w:pPr>
            <w:bookmarkStart w:id="51" w:name="_Toc308904670"/>
            <w:bookmarkStart w:id="52" w:name="_Toc308904769"/>
            <w:r w:rsidRPr="00E750D5">
              <w:rPr>
                <w:rFonts w:ascii="Times" w:hAnsi="Times"/>
                <w:i/>
                <w:iCs/>
              </w:rPr>
              <w:t>LDAA #$FF</w:t>
            </w:r>
            <w:bookmarkEnd w:id="51"/>
            <w:bookmarkEnd w:id="52"/>
          </w:p>
        </w:tc>
        <w:tc>
          <w:tcPr>
            <w:tcW w:w="1710" w:type="dxa"/>
            <w:hideMark/>
          </w:tcPr>
          <w:p w14:paraId="007E6D96" w14:textId="77777777" w:rsidR="00583A71" w:rsidRPr="00E750D5" w:rsidRDefault="00583A71" w:rsidP="00583A71">
            <w:pPr>
              <w:jc w:val="center"/>
              <w:rPr>
                <w:rFonts w:ascii="Times" w:hAnsi="Times"/>
              </w:rPr>
            </w:pPr>
            <w:bookmarkStart w:id="53" w:name="_Toc308904671"/>
            <w:bookmarkStart w:id="54" w:name="_Toc308904770"/>
            <w:r w:rsidRPr="00E750D5">
              <w:rPr>
                <w:rFonts w:ascii="Times" w:hAnsi="Times"/>
              </w:rPr>
              <w:t>$FF( 255)</w:t>
            </w:r>
            <w:bookmarkEnd w:id="53"/>
            <w:bookmarkEnd w:id="54"/>
          </w:p>
        </w:tc>
        <w:tc>
          <w:tcPr>
            <w:tcW w:w="1620" w:type="dxa"/>
            <w:hideMark/>
          </w:tcPr>
          <w:p w14:paraId="0D3EB6DD" w14:textId="77777777" w:rsidR="00583A71" w:rsidRPr="00E750D5" w:rsidRDefault="00583A71" w:rsidP="00583A71">
            <w:pPr>
              <w:jc w:val="center"/>
              <w:rPr>
                <w:rFonts w:ascii="Times" w:hAnsi="Times"/>
              </w:rPr>
            </w:pPr>
            <w:r w:rsidRPr="00E750D5">
              <w:rPr>
                <w:rFonts w:ascii="Times" w:hAnsi="Times"/>
              </w:rPr>
              <w:t>__</w:t>
            </w:r>
          </w:p>
        </w:tc>
        <w:tc>
          <w:tcPr>
            <w:tcW w:w="1726" w:type="dxa"/>
            <w:hideMark/>
          </w:tcPr>
          <w:p w14:paraId="39F9E593" w14:textId="77777777" w:rsidR="00583A71" w:rsidRPr="00E750D5" w:rsidRDefault="00583A71" w:rsidP="00583A71">
            <w:pPr>
              <w:jc w:val="center"/>
              <w:rPr>
                <w:rFonts w:ascii="Times" w:hAnsi="Times"/>
              </w:rPr>
            </w:pPr>
            <w:r w:rsidRPr="00E750D5">
              <w:rPr>
                <w:rFonts w:ascii="Times" w:hAnsi="Times"/>
              </w:rPr>
              <w:t>__</w:t>
            </w:r>
          </w:p>
        </w:tc>
        <w:tc>
          <w:tcPr>
            <w:tcW w:w="1103" w:type="dxa"/>
            <w:hideMark/>
          </w:tcPr>
          <w:p w14:paraId="42E8FA9A" w14:textId="77777777" w:rsidR="00583A71" w:rsidRPr="00E750D5" w:rsidRDefault="00583A71" w:rsidP="00583A71">
            <w:pPr>
              <w:jc w:val="center"/>
              <w:rPr>
                <w:rFonts w:ascii="Times" w:hAnsi="Times"/>
              </w:rPr>
            </w:pPr>
            <w:r w:rsidRPr="00E750D5">
              <w:rPr>
                <w:rFonts w:ascii="Times" w:hAnsi="Times"/>
              </w:rPr>
              <w:t>__</w:t>
            </w:r>
          </w:p>
        </w:tc>
        <w:tc>
          <w:tcPr>
            <w:tcW w:w="1177" w:type="dxa"/>
            <w:hideMark/>
          </w:tcPr>
          <w:p w14:paraId="7EE2BEF5" w14:textId="77777777" w:rsidR="00583A71" w:rsidRPr="00E750D5" w:rsidRDefault="00583A71" w:rsidP="00583A71">
            <w:pPr>
              <w:jc w:val="center"/>
              <w:rPr>
                <w:rFonts w:ascii="Times" w:hAnsi="Times"/>
              </w:rPr>
            </w:pPr>
            <w:r w:rsidRPr="00E750D5">
              <w:rPr>
                <w:rFonts w:ascii="Times" w:hAnsi="Times"/>
              </w:rPr>
              <w:t>__</w:t>
            </w:r>
          </w:p>
        </w:tc>
        <w:tc>
          <w:tcPr>
            <w:tcW w:w="1366" w:type="dxa"/>
            <w:hideMark/>
          </w:tcPr>
          <w:p w14:paraId="5BC4B51D" w14:textId="77777777" w:rsidR="00583A71" w:rsidRPr="00E750D5" w:rsidRDefault="00583A71" w:rsidP="00583A71">
            <w:pPr>
              <w:jc w:val="center"/>
              <w:rPr>
                <w:rFonts w:ascii="Times" w:hAnsi="Times"/>
              </w:rPr>
            </w:pPr>
            <w:bookmarkStart w:id="55" w:name="_Toc308904676"/>
            <w:bookmarkStart w:id="56" w:name="_Toc308904775"/>
            <w:r w:rsidRPr="00E750D5">
              <w:rPr>
                <w:rFonts w:ascii="Times" w:hAnsi="Times"/>
              </w:rPr>
              <w:t>Load A with #$FF</w:t>
            </w:r>
            <w:bookmarkEnd w:id="55"/>
            <w:bookmarkEnd w:id="56"/>
          </w:p>
        </w:tc>
      </w:tr>
      <w:tr w:rsidR="00583A71" w:rsidRPr="00E750D5" w14:paraId="1B2FD203" w14:textId="77777777" w:rsidTr="00E750D5">
        <w:trPr>
          <w:trHeight w:val="736"/>
        </w:trPr>
        <w:tc>
          <w:tcPr>
            <w:tcW w:w="1368" w:type="dxa"/>
            <w:hideMark/>
          </w:tcPr>
          <w:p w14:paraId="50D6702A" w14:textId="77777777" w:rsidR="00583A71" w:rsidRPr="00E750D5" w:rsidRDefault="00583A71" w:rsidP="00583A71">
            <w:pPr>
              <w:jc w:val="center"/>
              <w:rPr>
                <w:rFonts w:ascii="Times" w:hAnsi="Times"/>
                <w:i/>
                <w:iCs/>
              </w:rPr>
            </w:pPr>
            <w:bookmarkStart w:id="57" w:name="_Toc308904677"/>
            <w:bookmarkStart w:id="58" w:name="_Toc308904776"/>
            <w:r w:rsidRPr="00E750D5">
              <w:rPr>
                <w:rFonts w:ascii="Times" w:hAnsi="Times"/>
                <w:i/>
                <w:iCs/>
              </w:rPr>
              <w:t>STAA DDRB</w:t>
            </w:r>
            <w:bookmarkEnd w:id="57"/>
            <w:bookmarkEnd w:id="58"/>
          </w:p>
        </w:tc>
        <w:tc>
          <w:tcPr>
            <w:tcW w:w="1710" w:type="dxa"/>
            <w:hideMark/>
          </w:tcPr>
          <w:p w14:paraId="4D99E9A0" w14:textId="77777777" w:rsidR="00583A71" w:rsidRPr="00E750D5" w:rsidRDefault="00583A71" w:rsidP="00583A71">
            <w:pPr>
              <w:jc w:val="center"/>
              <w:rPr>
                <w:rFonts w:ascii="Times" w:hAnsi="Times"/>
              </w:rPr>
            </w:pPr>
            <w:bookmarkStart w:id="59" w:name="_Toc308904678"/>
            <w:bookmarkStart w:id="60" w:name="_Toc308904777"/>
            <w:r w:rsidRPr="00E750D5">
              <w:rPr>
                <w:rFonts w:ascii="Times" w:hAnsi="Times"/>
              </w:rPr>
              <w:t>$FF( 255)</w:t>
            </w:r>
            <w:bookmarkEnd w:id="59"/>
            <w:bookmarkEnd w:id="60"/>
          </w:p>
        </w:tc>
        <w:tc>
          <w:tcPr>
            <w:tcW w:w="1620" w:type="dxa"/>
            <w:hideMark/>
          </w:tcPr>
          <w:p w14:paraId="24A48E52" w14:textId="77777777" w:rsidR="00583A71" w:rsidRPr="00E750D5" w:rsidRDefault="00583A71" w:rsidP="00583A71">
            <w:pPr>
              <w:jc w:val="center"/>
              <w:rPr>
                <w:rFonts w:ascii="Times" w:hAnsi="Times"/>
              </w:rPr>
            </w:pPr>
            <w:bookmarkStart w:id="61" w:name="_Toc308904679"/>
            <w:bookmarkStart w:id="62" w:name="_Toc308904778"/>
            <w:r w:rsidRPr="00E750D5">
              <w:rPr>
                <w:rFonts w:ascii="Times" w:hAnsi="Times"/>
              </w:rPr>
              <w:t>$FF( 255)</w:t>
            </w:r>
            <w:bookmarkEnd w:id="61"/>
            <w:bookmarkEnd w:id="62"/>
          </w:p>
        </w:tc>
        <w:tc>
          <w:tcPr>
            <w:tcW w:w="1726" w:type="dxa"/>
            <w:hideMark/>
          </w:tcPr>
          <w:p w14:paraId="57F4A88B" w14:textId="77777777" w:rsidR="00583A71" w:rsidRPr="00E750D5" w:rsidRDefault="00583A71" w:rsidP="00583A71">
            <w:pPr>
              <w:jc w:val="center"/>
              <w:rPr>
                <w:rFonts w:ascii="Times" w:hAnsi="Times"/>
              </w:rPr>
            </w:pPr>
            <w:r w:rsidRPr="00E750D5">
              <w:rPr>
                <w:rFonts w:ascii="Times" w:hAnsi="Times"/>
              </w:rPr>
              <w:t>__</w:t>
            </w:r>
          </w:p>
        </w:tc>
        <w:tc>
          <w:tcPr>
            <w:tcW w:w="1103" w:type="dxa"/>
            <w:hideMark/>
          </w:tcPr>
          <w:p w14:paraId="5FF2C4A5" w14:textId="77777777" w:rsidR="00583A71" w:rsidRPr="00E750D5" w:rsidRDefault="00583A71" w:rsidP="00583A71">
            <w:pPr>
              <w:jc w:val="center"/>
              <w:rPr>
                <w:rFonts w:ascii="Times" w:hAnsi="Times"/>
              </w:rPr>
            </w:pPr>
            <w:r w:rsidRPr="00E750D5">
              <w:rPr>
                <w:rFonts w:ascii="Times" w:hAnsi="Times"/>
              </w:rPr>
              <w:t>__</w:t>
            </w:r>
          </w:p>
        </w:tc>
        <w:tc>
          <w:tcPr>
            <w:tcW w:w="1177" w:type="dxa"/>
            <w:hideMark/>
          </w:tcPr>
          <w:p w14:paraId="7F6EDA36" w14:textId="77777777" w:rsidR="00583A71" w:rsidRPr="00E750D5" w:rsidRDefault="00583A71" w:rsidP="00583A71">
            <w:pPr>
              <w:jc w:val="center"/>
              <w:rPr>
                <w:rFonts w:ascii="Times" w:hAnsi="Times"/>
              </w:rPr>
            </w:pPr>
            <w:r w:rsidRPr="00E750D5">
              <w:rPr>
                <w:rFonts w:ascii="Times" w:hAnsi="Times"/>
              </w:rPr>
              <w:t>__</w:t>
            </w:r>
          </w:p>
        </w:tc>
        <w:tc>
          <w:tcPr>
            <w:tcW w:w="1366" w:type="dxa"/>
            <w:hideMark/>
          </w:tcPr>
          <w:p w14:paraId="5AB63583" w14:textId="77777777" w:rsidR="00583A71" w:rsidRPr="00E750D5" w:rsidRDefault="00583A71" w:rsidP="00583A71">
            <w:pPr>
              <w:jc w:val="center"/>
              <w:rPr>
                <w:rFonts w:ascii="Times" w:hAnsi="Times"/>
              </w:rPr>
            </w:pPr>
            <w:bookmarkStart w:id="63" w:name="_Toc308904683"/>
            <w:bookmarkStart w:id="64" w:name="_Toc308904782"/>
            <w:r w:rsidRPr="00E750D5">
              <w:rPr>
                <w:rFonts w:ascii="Times" w:hAnsi="Times"/>
              </w:rPr>
              <w:t>Store the value of A in DDRB</w:t>
            </w:r>
            <w:bookmarkEnd w:id="63"/>
            <w:bookmarkEnd w:id="64"/>
          </w:p>
        </w:tc>
      </w:tr>
      <w:tr w:rsidR="00583A71" w:rsidRPr="00E750D5" w14:paraId="0ACD9B62" w14:textId="77777777" w:rsidTr="00E750D5">
        <w:trPr>
          <w:trHeight w:val="781"/>
        </w:trPr>
        <w:tc>
          <w:tcPr>
            <w:tcW w:w="1368" w:type="dxa"/>
            <w:hideMark/>
          </w:tcPr>
          <w:p w14:paraId="14987464" w14:textId="77777777" w:rsidR="00583A71" w:rsidRPr="00E750D5" w:rsidRDefault="00583A71" w:rsidP="00583A71">
            <w:pPr>
              <w:jc w:val="center"/>
              <w:rPr>
                <w:rFonts w:ascii="Times" w:hAnsi="Times"/>
                <w:i/>
                <w:iCs/>
              </w:rPr>
            </w:pPr>
            <w:bookmarkStart w:id="65" w:name="_Toc308904684"/>
            <w:bookmarkStart w:id="66" w:name="_Toc308904783"/>
            <w:r w:rsidRPr="00E750D5">
              <w:rPr>
                <w:rFonts w:ascii="Times" w:hAnsi="Times"/>
                <w:i/>
                <w:iCs/>
              </w:rPr>
              <w:t>LDAA #$FF</w:t>
            </w:r>
            <w:bookmarkEnd w:id="65"/>
            <w:bookmarkEnd w:id="66"/>
          </w:p>
        </w:tc>
        <w:tc>
          <w:tcPr>
            <w:tcW w:w="1710" w:type="dxa"/>
            <w:hideMark/>
          </w:tcPr>
          <w:p w14:paraId="37B5D5C1" w14:textId="77777777" w:rsidR="00583A71" w:rsidRPr="00E750D5" w:rsidRDefault="00583A71" w:rsidP="00583A71">
            <w:pPr>
              <w:jc w:val="center"/>
              <w:rPr>
                <w:rFonts w:ascii="Times" w:hAnsi="Times"/>
              </w:rPr>
            </w:pPr>
            <w:bookmarkStart w:id="67" w:name="_Toc308904685"/>
            <w:bookmarkStart w:id="68" w:name="_Toc308904784"/>
            <w:r w:rsidRPr="00E750D5">
              <w:rPr>
                <w:rFonts w:ascii="Times" w:hAnsi="Times"/>
              </w:rPr>
              <w:t>$FF( 255)</w:t>
            </w:r>
            <w:bookmarkEnd w:id="67"/>
            <w:bookmarkEnd w:id="68"/>
          </w:p>
        </w:tc>
        <w:tc>
          <w:tcPr>
            <w:tcW w:w="1620" w:type="dxa"/>
            <w:hideMark/>
          </w:tcPr>
          <w:p w14:paraId="55D61425" w14:textId="77777777" w:rsidR="00583A71" w:rsidRPr="00E750D5" w:rsidRDefault="00583A71" w:rsidP="00583A71">
            <w:pPr>
              <w:jc w:val="center"/>
              <w:rPr>
                <w:rFonts w:ascii="Times" w:hAnsi="Times"/>
              </w:rPr>
            </w:pPr>
            <w:r w:rsidRPr="00E750D5">
              <w:rPr>
                <w:rFonts w:ascii="Times" w:hAnsi="Times"/>
              </w:rPr>
              <w:t>__</w:t>
            </w:r>
          </w:p>
        </w:tc>
        <w:tc>
          <w:tcPr>
            <w:tcW w:w="1726" w:type="dxa"/>
            <w:hideMark/>
          </w:tcPr>
          <w:p w14:paraId="10CFB0C7" w14:textId="77777777" w:rsidR="00583A71" w:rsidRPr="00E750D5" w:rsidRDefault="00583A71" w:rsidP="00583A71">
            <w:pPr>
              <w:jc w:val="center"/>
              <w:rPr>
                <w:rFonts w:ascii="Times" w:hAnsi="Times"/>
              </w:rPr>
            </w:pPr>
            <w:r w:rsidRPr="00E750D5">
              <w:rPr>
                <w:rFonts w:ascii="Times" w:hAnsi="Times"/>
              </w:rPr>
              <w:t>__</w:t>
            </w:r>
          </w:p>
        </w:tc>
        <w:tc>
          <w:tcPr>
            <w:tcW w:w="1103" w:type="dxa"/>
            <w:hideMark/>
          </w:tcPr>
          <w:p w14:paraId="0ABD73E6" w14:textId="77777777" w:rsidR="00583A71" w:rsidRPr="00E750D5" w:rsidRDefault="00583A71" w:rsidP="00583A71">
            <w:pPr>
              <w:jc w:val="center"/>
              <w:rPr>
                <w:rFonts w:ascii="Times" w:hAnsi="Times"/>
              </w:rPr>
            </w:pPr>
            <w:r w:rsidRPr="00E750D5">
              <w:rPr>
                <w:rFonts w:ascii="Times" w:hAnsi="Times"/>
              </w:rPr>
              <w:t>__</w:t>
            </w:r>
          </w:p>
        </w:tc>
        <w:tc>
          <w:tcPr>
            <w:tcW w:w="1177" w:type="dxa"/>
            <w:hideMark/>
          </w:tcPr>
          <w:p w14:paraId="2113FB79" w14:textId="77777777" w:rsidR="00583A71" w:rsidRPr="00E750D5" w:rsidRDefault="00583A71" w:rsidP="00583A71">
            <w:pPr>
              <w:jc w:val="center"/>
              <w:rPr>
                <w:rFonts w:ascii="Times" w:hAnsi="Times"/>
              </w:rPr>
            </w:pPr>
            <w:r w:rsidRPr="00E750D5">
              <w:rPr>
                <w:rFonts w:ascii="Times" w:hAnsi="Times"/>
              </w:rPr>
              <w:t>__</w:t>
            </w:r>
          </w:p>
        </w:tc>
        <w:tc>
          <w:tcPr>
            <w:tcW w:w="1366" w:type="dxa"/>
            <w:hideMark/>
          </w:tcPr>
          <w:p w14:paraId="16A31E49" w14:textId="77777777" w:rsidR="00583A71" w:rsidRPr="00E750D5" w:rsidRDefault="00583A71" w:rsidP="00583A71">
            <w:pPr>
              <w:jc w:val="center"/>
              <w:rPr>
                <w:rFonts w:ascii="Times" w:hAnsi="Times"/>
              </w:rPr>
            </w:pPr>
            <w:bookmarkStart w:id="69" w:name="_Toc308904690"/>
            <w:bookmarkStart w:id="70" w:name="_Toc308904789"/>
            <w:r w:rsidRPr="00E750D5">
              <w:rPr>
                <w:rFonts w:ascii="Times" w:hAnsi="Times"/>
              </w:rPr>
              <w:t>Load A with #$FF</w:t>
            </w:r>
            <w:bookmarkEnd w:id="69"/>
            <w:bookmarkEnd w:id="70"/>
          </w:p>
        </w:tc>
      </w:tr>
      <w:tr w:rsidR="00583A71" w:rsidRPr="00E750D5" w14:paraId="1497D6C4" w14:textId="77777777" w:rsidTr="00E750D5">
        <w:trPr>
          <w:trHeight w:val="781"/>
        </w:trPr>
        <w:tc>
          <w:tcPr>
            <w:tcW w:w="1368" w:type="dxa"/>
            <w:hideMark/>
          </w:tcPr>
          <w:p w14:paraId="0CCEAF4F" w14:textId="77777777" w:rsidR="00583A71" w:rsidRPr="00E750D5" w:rsidRDefault="00583A71" w:rsidP="00583A71">
            <w:pPr>
              <w:jc w:val="center"/>
              <w:rPr>
                <w:rFonts w:ascii="Times" w:hAnsi="Times"/>
                <w:i/>
                <w:iCs/>
              </w:rPr>
            </w:pPr>
            <w:bookmarkStart w:id="71" w:name="_Toc308904691"/>
            <w:bookmarkStart w:id="72" w:name="_Toc308904790"/>
            <w:r w:rsidRPr="00E750D5">
              <w:rPr>
                <w:rFonts w:ascii="Times" w:hAnsi="Times"/>
                <w:i/>
                <w:iCs/>
              </w:rPr>
              <w:t>STAA DDRJ</w:t>
            </w:r>
            <w:bookmarkEnd w:id="71"/>
            <w:bookmarkEnd w:id="72"/>
          </w:p>
        </w:tc>
        <w:tc>
          <w:tcPr>
            <w:tcW w:w="1710" w:type="dxa"/>
            <w:hideMark/>
          </w:tcPr>
          <w:p w14:paraId="70281FB8" w14:textId="77777777" w:rsidR="00583A71" w:rsidRPr="00E750D5" w:rsidRDefault="00583A71" w:rsidP="00583A71">
            <w:pPr>
              <w:jc w:val="center"/>
              <w:rPr>
                <w:rFonts w:ascii="Times" w:hAnsi="Times"/>
              </w:rPr>
            </w:pPr>
            <w:bookmarkStart w:id="73" w:name="_Toc308904692"/>
            <w:bookmarkStart w:id="74" w:name="_Toc308904791"/>
            <w:r w:rsidRPr="00E750D5">
              <w:rPr>
                <w:rFonts w:ascii="Times" w:hAnsi="Times"/>
              </w:rPr>
              <w:t>#$FF</w:t>
            </w:r>
            <w:bookmarkEnd w:id="73"/>
            <w:bookmarkEnd w:id="74"/>
          </w:p>
        </w:tc>
        <w:tc>
          <w:tcPr>
            <w:tcW w:w="1620" w:type="dxa"/>
            <w:hideMark/>
          </w:tcPr>
          <w:p w14:paraId="4E55D49F" w14:textId="77777777" w:rsidR="00583A71" w:rsidRPr="00E750D5" w:rsidRDefault="00583A71" w:rsidP="00583A71">
            <w:pPr>
              <w:jc w:val="center"/>
              <w:rPr>
                <w:rFonts w:ascii="Times" w:hAnsi="Times"/>
              </w:rPr>
            </w:pPr>
            <w:r w:rsidRPr="00E750D5">
              <w:rPr>
                <w:rFonts w:ascii="Times" w:hAnsi="Times"/>
              </w:rPr>
              <w:t>__</w:t>
            </w:r>
          </w:p>
        </w:tc>
        <w:tc>
          <w:tcPr>
            <w:tcW w:w="1726" w:type="dxa"/>
            <w:hideMark/>
          </w:tcPr>
          <w:p w14:paraId="4DCABE7D" w14:textId="77777777" w:rsidR="00583A71" w:rsidRPr="00E750D5" w:rsidRDefault="00583A71" w:rsidP="00583A71">
            <w:pPr>
              <w:jc w:val="center"/>
              <w:rPr>
                <w:rFonts w:ascii="Times" w:hAnsi="Times"/>
              </w:rPr>
            </w:pPr>
            <w:bookmarkStart w:id="75" w:name="_Toc308904694"/>
            <w:bookmarkStart w:id="76" w:name="_Toc308904793"/>
            <w:r w:rsidRPr="00E750D5">
              <w:rPr>
                <w:rFonts w:ascii="Times" w:hAnsi="Times"/>
              </w:rPr>
              <w:t>$FF( 255)</w:t>
            </w:r>
            <w:bookmarkEnd w:id="75"/>
            <w:bookmarkEnd w:id="76"/>
          </w:p>
        </w:tc>
        <w:tc>
          <w:tcPr>
            <w:tcW w:w="1103" w:type="dxa"/>
            <w:hideMark/>
          </w:tcPr>
          <w:p w14:paraId="75FA9C5F" w14:textId="77777777" w:rsidR="00583A71" w:rsidRPr="00E750D5" w:rsidRDefault="00583A71" w:rsidP="00583A71">
            <w:pPr>
              <w:jc w:val="center"/>
              <w:rPr>
                <w:rFonts w:ascii="Times" w:hAnsi="Times"/>
              </w:rPr>
            </w:pPr>
            <w:r w:rsidRPr="00E750D5">
              <w:rPr>
                <w:rFonts w:ascii="Times" w:hAnsi="Times"/>
              </w:rPr>
              <w:t>__</w:t>
            </w:r>
          </w:p>
        </w:tc>
        <w:tc>
          <w:tcPr>
            <w:tcW w:w="1177" w:type="dxa"/>
            <w:hideMark/>
          </w:tcPr>
          <w:p w14:paraId="2A4DD5FC" w14:textId="77777777" w:rsidR="00583A71" w:rsidRPr="00E750D5" w:rsidRDefault="00583A71" w:rsidP="00583A71">
            <w:pPr>
              <w:jc w:val="center"/>
              <w:rPr>
                <w:rFonts w:ascii="Times" w:hAnsi="Times"/>
              </w:rPr>
            </w:pPr>
            <w:r w:rsidRPr="00E750D5">
              <w:rPr>
                <w:rFonts w:ascii="Times" w:hAnsi="Times"/>
              </w:rPr>
              <w:t>__</w:t>
            </w:r>
          </w:p>
        </w:tc>
        <w:tc>
          <w:tcPr>
            <w:tcW w:w="1366" w:type="dxa"/>
            <w:hideMark/>
          </w:tcPr>
          <w:p w14:paraId="0716E690" w14:textId="77777777" w:rsidR="00583A71" w:rsidRPr="00E750D5" w:rsidRDefault="00583A71" w:rsidP="00583A71">
            <w:pPr>
              <w:jc w:val="center"/>
              <w:rPr>
                <w:rFonts w:ascii="Times" w:hAnsi="Times"/>
              </w:rPr>
            </w:pPr>
            <w:bookmarkStart w:id="77" w:name="_Toc308904697"/>
            <w:bookmarkStart w:id="78" w:name="_Toc308904796"/>
            <w:r w:rsidRPr="00E750D5">
              <w:rPr>
                <w:rFonts w:ascii="Times" w:hAnsi="Times"/>
              </w:rPr>
              <w:t>Store the value of A in DDRJ</w:t>
            </w:r>
            <w:bookmarkEnd w:id="77"/>
            <w:bookmarkEnd w:id="78"/>
          </w:p>
        </w:tc>
      </w:tr>
      <w:tr w:rsidR="00583A71" w:rsidRPr="00E750D5" w14:paraId="7222BDB9" w14:textId="77777777" w:rsidTr="00E750D5">
        <w:trPr>
          <w:trHeight w:val="781"/>
        </w:trPr>
        <w:tc>
          <w:tcPr>
            <w:tcW w:w="1368" w:type="dxa"/>
            <w:hideMark/>
          </w:tcPr>
          <w:p w14:paraId="2016D660" w14:textId="77777777" w:rsidR="00583A71" w:rsidRPr="00E750D5" w:rsidRDefault="00583A71" w:rsidP="00583A71">
            <w:pPr>
              <w:jc w:val="center"/>
              <w:rPr>
                <w:rFonts w:ascii="Times" w:hAnsi="Times"/>
                <w:i/>
                <w:iCs/>
              </w:rPr>
            </w:pPr>
            <w:bookmarkStart w:id="79" w:name="_Toc308904698"/>
            <w:bookmarkStart w:id="80" w:name="_Toc308904797"/>
            <w:r w:rsidRPr="00E750D5">
              <w:rPr>
                <w:rFonts w:ascii="Times" w:hAnsi="Times"/>
                <w:i/>
                <w:iCs/>
              </w:rPr>
              <w:t>LDAA #$0</w:t>
            </w:r>
            <w:bookmarkEnd w:id="79"/>
            <w:bookmarkEnd w:id="80"/>
          </w:p>
        </w:tc>
        <w:tc>
          <w:tcPr>
            <w:tcW w:w="1710" w:type="dxa"/>
            <w:hideMark/>
          </w:tcPr>
          <w:p w14:paraId="272AEB0E" w14:textId="77777777" w:rsidR="00583A71" w:rsidRPr="00E750D5" w:rsidRDefault="00583A71" w:rsidP="00583A71">
            <w:pPr>
              <w:jc w:val="center"/>
              <w:rPr>
                <w:rFonts w:ascii="Times" w:hAnsi="Times"/>
              </w:rPr>
            </w:pPr>
            <w:bookmarkStart w:id="81" w:name="_Toc308904699"/>
            <w:bookmarkStart w:id="82" w:name="_Toc308904798"/>
            <w:r w:rsidRPr="00E750D5">
              <w:rPr>
                <w:rFonts w:ascii="Times" w:hAnsi="Times"/>
              </w:rPr>
              <w:t>#$00</w:t>
            </w:r>
            <w:bookmarkEnd w:id="81"/>
            <w:bookmarkEnd w:id="82"/>
          </w:p>
        </w:tc>
        <w:tc>
          <w:tcPr>
            <w:tcW w:w="1620" w:type="dxa"/>
            <w:hideMark/>
          </w:tcPr>
          <w:p w14:paraId="34884B2F" w14:textId="77777777" w:rsidR="00583A71" w:rsidRPr="00E750D5" w:rsidRDefault="00583A71" w:rsidP="00583A71">
            <w:pPr>
              <w:jc w:val="center"/>
              <w:rPr>
                <w:rFonts w:ascii="Times" w:hAnsi="Times"/>
              </w:rPr>
            </w:pPr>
            <w:r w:rsidRPr="00E750D5">
              <w:rPr>
                <w:rFonts w:ascii="Times" w:hAnsi="Times"/>
              </w:rPr>
              <w:t>__</w:t>
            </w:r>
          </w:p>
        </w:tc>
        <w:tc>
          <w:tcPr>
            <w:tcW w:w="1726" w:type="dxa"/>
            <w:hideMark/>
          </w:tcPr>
          <w:p w14:paraId="6BB90E68" w14:textId="77777777" w:rsidR="00583A71" w:rsidRPr="00E750D5" w:rsidRDefault="00583A71" w:rsidP="00583A71">
            <w:pPr>
              <w:jc w:val="center"/>
              <w:rPr>
                <w:rFonts w:ascii="Times" w:hAnsi="Times"/>
              </w:rPr>
            </w:pPr>
            <w:r w:rsidRPr="00E750D5">
              <w:rPr>
                <w:rFonts w:ascii="Times" w:hAnsi="Times"/>
              </w:rPr>
              <w:t>__</w:t>
            </w:r>
          </w:p>
        </w:tc>
        <w:tc>
          <w:tcPr>
            <w:tcW w:w="1103" w:type="dxa"/>
            <w:hideMark/>
          </w:tcPr>
          <w:p w14:paraId="356A9ECC" w14:textId="77777777" w:rsidR="00583A71" w:rsidRPr="00E750D5" w:rsidRDefault="00583A71" w:rsidP="00583A71">
            <w:pPr>
              <w:jc w:val="center"/>
              <w:rPr>
                <w:rFonts w:ascii="Times" w:hAnsi="Times"/>
              </w:rPr>
            </w:pPr>
            <w:r w:rsidRPr="00E750D5">
              <w:rPr>
                <w:rFonts w:ascii="Times" w:hAnsi="Times"/>
              </w:rPr>
              <w:t>__</w:t>
            </w:r>
          </w:p>
        </w:tc>
        <w:tc>
          <w:tcPr>
            <w:tcW w:w="1177" w:type="dxa"/>
            <w:hideMark/>
          </w:tcPr>
          <w:p w14:paraId="565ACB0E" w14:textId="77777777" w:rsidR="00583A71" w:rsidRPr="00E750D5" w:rsidRDefault="00583A71" w:rsidP="00583A71">
            <w:pPr>
              <w:jc w:val="center"/>
              <w:rPr>
                <w:rFonts w:ascii="Times" w:hAnsi="Times"/>
              </w:rPr>
            </w:pPr>
            <w:r w:rsidRPr="00E750D5">
              <w:rPr>
                <w:rFonts w:ascii="Times" w:hAnsi="Times"/>
              </w:rPr>
              <w:t>__</w:t>
            </w:r>
          </w:p>
        </w:tc>
        <w:tc>
          <w:tcPr>
            <w:tcW w:w="1366" w:type="dxa"/>
            <w:hideMark/>
          </w:tcPr>
          <w:p w14:paraId="742CB4D8" w14:textId="77777777" w:rsidR="00583A71" w:rsidRPr="00E750D5" w:rsidRDefault="00583A71" w:rsidP="00583A71">
            <w:pPr>
              <w:jc w:val="center"/>
              <w:rPr>
                <w:rFonts w:ascii="Times" w:hAnsi="Times"/>
              </w:rPr>
            </w:pPr>
            <w:bookmarkStart w:id="83" w:name="_Toc308904704"/>
            <w:bookmarkStart w:id="84" w:name="_Toc308904803"/>
            <w:r w:rsidRPr="00E750D5">
              <w:rPr>
                <w:rFonts w:ascii="Times" w:hAnsi="Times"/>
              </w:rPr>
              <w:t>Load A with #$00</w:t>
            </w:r>
            <w:bookmarkEnd w:id="83"/>
            <w:bookmarkEnd w:id="84"/>
          </w:p>
        </w:tc>
      </w:tr>
      <w:tr w:rsidR="00583A71" w:rsidRPr="00E750D5" w14:paraId="0A2860E4" w14:textId="77777777" w:rsidTr="00E750D5">
        <w:trPr>
          <w:trHeight w:val="781"/>
        </w:trPr>
        <w:tc>
          <w:tcPr>
            <w:tcW w:w="1368" w:type="dxa"/>
            <w:hideMark/>
          </w:tcPr>
          <w:p w14:paraId="39D55AC4" w14:textId="77777777" w:rsidR="00583A71" w:rsidRPr="00E750D5" w:rsidRDefault="00583A71" w:rsidP="00583A71">
            <w:pPr>
              <w:jc w:val="center"/>
              <w:rPr>
                <w:rFonts w:ascii="Times" w:hAnsi="Times"/>
                <w:i/>
                <w:iCs/>
              </w:rPr>
            </w:pPr>
            <w:bookmarkStart w:id="85" w:name="_Toc308904705"/>
            <w:bookmarkStart w:id="86" w:name="_Toc308904804"/>
            <w:r w:rsidRPr="00E750D5">
              <w:rPr>
                <w:rFonts w:ascii="Times" w:hAnsi="Times"/>
                <w:i/>
                <w:iCs/>
              </w:rPr>
              <w:t>STAA PTJ</w:t>
            </w:r>
            <w:bookmarkEnd w:id="85"/>
            <w:bookmarkEnd w:id="86"/>
          </w:p>
        </w:tc>
        <w:tc>
          <w:tcPr>
            <w:tcW w:w="1710" w:type="dxa"/>
            <w:hideMark/>
          </w:tcPr>
          <w:p w14:paraId="4907F515" w14:textId="77777777" w:rsidR="00583A71" w:rsidRPr="00E750D5" w:rsidRDefault="00583A71" w:rsidP="00583A71">
            <w:pPr>
              <w:jc w:val="center"/>
              <w:rPr>
                <w:rFonts w:ascii="Times" w:hAnsi="Times"/>
              </w:rPr>
            </w:pPr>
            <w:bookmarkStart w:id="87" w:name="_Toc308904706"/>
            <w:bookmarkStart w:id="88" w:name="_Toc308904805"/>
            <w:r w:rsidRPr="00E750D5">
              <w:rPr>
                <w:rFonts w:ascii="Times" w:hAnsi="Times"/>
              </w:rPr>
              <w:t>#$00</w:t>
            </w:r>
            <w:bookmarkEnd w:id="87"/>
            <w:bookmarkEnd w:id="88"/>
          </w:p>
        </w:tc>
        <w:tc>
          <w:tcPr>
            <w:tcW w:w="1620" w:type="dxa"/>
            <w:hideMark/>
          </w:tcPr>
          <w:p w14:paraId="51520556" w14:textId="77777777" w:rsidR="00583A71" w:rsidRPr="00E750D5" w:rsidRDefault="00583A71" w:rsidP="00583A71">
            <w:pPr>
              <w:jc w:val="center"/>
              <w:rPr>
                <w:rFonts w:ascii="Times" w:hAnsi="Times"/>
              </w:rPr>
            </w:pPr>
            <w:r w:rsidRPr="00E750D5">
              <w:rPr>
                <w:rFonts w:ascii="Times" w:hAnsi="Times"/>
              </w:rPr>
              <w:t>__</w:t>
            </w:r>
          </w:p>
        </w:tc>
        <w:tc>
          <w:tcPr>
            <w:tcW w:w="1726" w:type="dxa"/>
            <w:hideMark/>
          </w:tcPr>
          <w:p w14:paraId="52A3A4DC" w14:textId="77777777" w:rsidR="00583A71" w:rsidRPr="00E750D5" w:rsidRDefault="00583A71" w:rsidP="00583A71">
            <w:pPr>
              <w:jc w:val="center"/>
              <w:rPr>
                <w:rFonts w:ascii="Times" w:hAnsi="Times"/>
              </w:rPr>
            </w:pPr>
            <w:r w:rsidRPr="00E750D5">
              <w:rPr>
                <w:rFonts w:ascii="Times" w:hAnsi="Times"/>
              </w:rPr>
              <w:t>__</w:t>
            </w:r>
          </w:p>
        </w:tc>
        <w:tc>
          <w:tcPr>
            <w:tcW w:w="1103" w:type="dxa"/>
            <w:hideMark/>
          </w:tcPr>
          <w:p w14:paraId="6AF865FC" w14:textId="77777777" w:rsidR="00583A71" w:rsidRPr="00E750D5" w:rsidRDefault="00583A71" w:rsidP="00583A71">
            <w:pPr>
              <w:jc w:val="center"/>
              <w:rPr>
                <w:rFonts w:ascii="Times" w:hAnsi="Times"/>
              </w:rPr>
            </w:pPr>
            <w:bookmarkStart w:id="89" w:name="_Toc308904709"/>
            <w:bookmarkStart w:id="90" w:name="_Toc308904808"/>
            <w:r w:rsidRPr="00E750D5">
              <w:rPr>
                <w:rFonts w:ascii="Times" w:hAnsi="Times"/>
              </w:rPr>
              <w:t>#$00</w:t>
            </w:r>
            <w:bookmarkEnd w:id="89"/>
            <w:bookmarkEnd w:id="90"/>
          </w:p>
        </w:tc>
        <w:tc>
          <w:tcPr>
            <w:tcW w:w="1177" w:type="dxa"/>
            <w:hideMark/>
          </w:tcPr>
          <w:p w14:paraId="566D5B1F" w14:textId="77777777" w:rsidR="00583A71" w:rsidRPr="00E750D5" w:rsidRDefault="00583A71" w:rsidP="00583A71">
            <w:pPr>
              <w:jc w:val="center"/>
              <w:rPr>
                <w:rFonts w:ascii="Times" w:hAnsi="Times"/>
              </w:rPr>
            </w:pPr>
            <w:r w:rsidRPr="00E750D5">
              <w:rPr>
                <w:rFonts w:ascii="Times" w:hAnsi="Times"/>
              </w:rPr>
              <w:t>__</w:t>
            </w:r>
          </w:p>
        </w:tc>
        <w:tc>
          <w:tcPr>
            <w:tcW w:w="1366" w:type="dxa"/>
            <w:hideMark/>
          </w:tcPr>
          <w:p w14:paraId="3C4DA7BA" w14:textId="77777777" w:rsidR="00583A71" w:rsidRPr="00E750D5" w:rsidRDefault="00583A71" w:rsidP="00583A71">
            <w:pPr>
              <w:jc w:val="center"/>
              <w:rPr>
                <w:rFonts w:ascii="Times" w:hAnsi="Times"/>
              </w:rPr>
            </w:pPr>
            <w:bookmarkStart w:id="91" w:name="_Toc308904711"/>
            <w:bookmarkStart w:id="92" w:name="_Toc308904810"/>
            <w:r w:rsidRPr="00E750D5">
              <w:rPr>
                <w:rFonts w:ascii="Times" w:hAnsi="Times"/>
              </w:rPr>
              <w:t>Turn off PTJ by storing 0 on it</w:t>
            </w:r>
            <w:bookmarkEnd w:id="91"/>
            <w:bookmarkEnd w:id="92"/>
          </w:p>
        </w:tc>
      </w:tr>
      <w:tr w:rsidR="00583A71" w:rsidRPr="00E750D5" w14:paraId="0C9D51F7" w14:textId="77777777" w:rsidTr="00E750D5">
        <w:trPr>
          <w:trHeight w:val="781"/>
        </w:trPr>
        <w:tc>
          <w:tcPr>
            <w:tcW w:w="1368" w:type="dxa"/>
            <w:hideMark/>
          </w:tcPr>
          <w:p w14:paraId="4A19C7E5" w14:textId="77777777" w:rsidR="00583A71" w:rsidRPr="00E750D5" w:rsidRDefault="00583A71" w:rsidP="00583A71">
            <w:pPr>
              <w:jc w:val="center"/>
              <w:rPr>
                <w:rFonts w:ascii="Times" w:hAnsi="Times"/>
                <w:i/>
                <w:iCs/>
              </w:rPr>
            </w:pPr>
            <w:bookmarkStart w:id="93" w:name="_Toc308904712"/>
            <w:bookmarkStart w:id="94" w:name="_Toc308904811"/>
            <w:r w:rsidRPr="00E750D5">
              <w:rPr>
                <w:rFonts w:ascii="Times" w:hAnsi="Times"/>
                <w:i/>
                <w:iCs/>
              </w:rPr>
              <w:t>LDAA #$55</w:t>
            </w:r>
            <w:bookmarkEnd w:id="93"/>
            <w:bookmarkEnd w:id="94"/>
          </w:p>
        </w:tc>
        <w:tc>
          <w:tcPr>
            <w:tcW w:w="1710" w:type="dxa"/>
            <w:hideMark/>
          </w:tcPr>
          <w:p w14:paraId="5A167774" w14:textId="77777777" w:rsidR="00583A71" w:rsidRPr="00E750D5" w:rsidRDefault="00583A71" w:rsidP="00583A71">
            <w:pPr>
              <w:jc w:val="center"/>
              <w:rPr>
                <w:rFonts w:ascii="Times" w:hAnsi="Times"/>
              </w:rPr>
            </w:pPr>
            <w:bookmarkStart w:id="95" w:name="_Toc308904713"/>
            <w:bookmarkStart w:id="96" w:name="_Toc308904812"/>
            <w:r w:rsidRPr="00E750D5">
              <w:rPr>
                <w:rFonts w:ascii="Times" w:hAnsi="Times"/>
              </w:rPr>
              <w:t>#$55</w:t>
            </w:r>
            <w:bookmarkEnd w:id="95"/>
            <w:bookmarkEnd w:id="96"/>
          </w:p>
        </w:tc>
        <w:tc>
          <w:tcPr>
            <w:tcW w:w="1620" w:type="dxa"/>
            <w:hideMark/>
          </w:tcPr>
          <w:p w14:paraId="2AF1801F" w14:textId="77777777" w:rsidR="00583A71" w:rsidRPr="00E750D5" w:rsidRDefault="00583A71" w:rsidP="00583A71">
            <w:pPr>
              <w:jc w:val="center"/>
              <w:rPr>
                <w:rFonts w:ascii="Times" w:hAnsi="Times"/>
              </w:rPr>
            </w:pPr>
            <w:r w:rsidRPr="00E750D5">
              <w:rPr>
                <w:rFonts w:ascii="Times" w:hAnsi="Times"/>
              </w:rPr>
              <w:t>__</w:t>
            </w:r>
          </w:p>
        </w:tc>
        <w:tc>
          <w:tcPr>
            <w:tcW w:w="1726" w:type="dxa"/>
            <w:hideMark/>
          </w:tcPr>
          <w:p w14:paraId="0DCCFD15" w14:textId="77777777" w:rsidR="00583A71" w:rsidRPr="00E750D5" w:rsidRDefault="00583A71" w:rsidP="00583A71">
            <w:pPr>
              <w:jc w:val="center"/>
              <w:rPr>
                <w:rFonts w:ascii="Times" w:hAnsi="Times"/>
              </w:rPr>
            </w:pPr>
            <w:r w:rsidRPr="00E750D5">
              <w:rPr>
                <w:rFonts w:ascii="Times" w:hAnsi="Times"/>
              </w:rPr>
              <w:t>__</w:t>
            </w:r>
          </w:p>
        </w:tc>
        <w:tc>
          <w:tcPr>
            <w:tcW w:w="1103" w:type="dxa"/>
            <w:hideMark/>
          </w:tcPr>
          <w:p w14:paraId="0C15BD9D" w14:textId="77777777" w:rsidR="00583A71" w:rsidRPr="00E750D5" w:rsidRDefault="00583A71" w:rsidP="00583A71">
            <w:pPr>
              <w:jc w:val="center"/>
              <w:rPr>
                <w:rFonts w:ascii="Times" w:hAnsi="Times"/>
              </w:rPr>
            </w:pPr>
            <w:r w:rsidRPr="00E750D5">
              <w:rPr>
                <w:rFonts w:ascii="Times" w:hAnsi="Times"/>
              </w:rPr>
              <w:t>__</w:t>
            </w:r>
          </w:p>
        </w:tc>
        <w:tc>
          <w:tcPr>
            <w:tcW w:w="1177" w:type="dxa"/>
            <w:hideMark/>
          </w:tcPr>
          <w:p w14:paraId="3917DF3E" w14:textId="77777777" w:rsidR="00583A71" w:rsidRPr="00E750D5" w:rsidRDefault="00583A71" w:rsidP="00583A71">
            <w:pPr>
              <w:jc w:val="center"/>
              <w:rPr>
                <w:rFonts w:ascii="Times" w:hAnsi="Times"/>
              </w:rPr>
            </w:pPr>
            <w:r w:rsidRPr="00E750D5">
              <w:rPr>
                <w:rFonts w:ascii="Times" w:hAnsi="Times"/>
              </w:rPr>
              <w:t>__</w:t>
            </w:r>
          </w:p>
        </w:tc>
        <w:tc>
          <w:tcPr>
            <w:tcW w:w="1366" w:type="dxa"/>
          </w:tcPr>
          <w:p w14:paraId="63DC11A2" w14:textId="77777777" w:rsidR="00583A71" w:rsidRPr="00E750D5" w:rsidRDefault="00583A71" w:rsidP="00583A71">
            <w:pPr>
              <w:jc w:val="center"/>
              <w:rPr>
                <w:rFonts w:ascii="Times" w:hAnsi="Times"/>
              </w:rPr>
            </w:pPr>
            <w:r w:rsidRPr="00E750D5">
              <w:rPr>
                <w:rFonts w:ascii="Times" w:hAnsi="Times"/>
              </w:rPr>
              <w:t>Load A with #$55</w:t>
            </w:r>
          </w:p>
        </w:tc>
      </w:tr>
      <w:tr w:rsidR="00583A71" w:rsidRPr="00E750D5" w14:paraId="74C3E2F5" w14:textId="77777777" w:rsidTr="00E750D5">
        <w:trPr>
          <w:trHeight w:val="781"/>
        </w:trPr>
        <w:tc>
          <w:tcPr>
            <w:tcW w:w="1368" w:type="dxa"/>
            <w:hideMark/>
          </w:tcPr>
          <w:p w14:paraId="0A5E299B" w14:textId="77777777" w:rsidR="00583A71" w:rsidRPr="00E750D5" w:rsidRDefault="00583A71" w:rsidP="00583A71">
            <w:pPr>
              <w:jc w:val="center"/>
              <w:rPr>
                <w:rFonts w:ascii="Times" w:hAnsi="Times"/>
                <w:i/>
                <w:iCs/>
              </w:rPr>
            </w:pPr>
            <w:bookmarkStart w:id="97" w:name="_Toc308904718"/>
            <w:bookmarkStart w:id="98" w:name="_Toc308904817"/>
            <w:r w:rsidRPr="00E750D5">
              <w:rPr>
                <w:rFonts w:ascii="Times" w:hAnsi="Times"/>
                <w:i/>
                <w:iCs/>
              </w:rPr>
              <w:t>STAA PORTB</w:t>
            </w:r>
            <w:bookmarkEnd w:id="97"/>
            <w:bookmarkEnd w:id="98"/>
          </w:p>
        </w:tc>
        <w:tc>
          <w:tcPr>
            <w:tcW w:w="1710" w:type="dxa"/>
            <w:hideMark/>
          </w:tcPr>
          <w:p w14:paraId="596ECD9D" w14:textId="77777777" w:rsidR="00583A71" w:rsidRPr="00E750D5" w:rsidRDefault="00583A71" w:rsidP="00583A71">
            <w:pPr>
              <w:jc w:val="center"/>
              <w:rPr>
                <w:rFonts w:ascii="Times" w:hAnsi="Times"/>
              </w:rPr>
            </w:pPr>
            <w:bookmarkStart w:id="99" w:name="_Toc308904719"/>
            <w:bookmarkStart w:id="100" w:name="_Toc308904818"/>
            <w:r w:rsidRPr="00E750D5">
              <w:rPr>
                <w:rFonts w:ascii="Times" w:hAnsi="Times"/>
              </w:rPr>
              <w:t>#$55</w:t>
            </w:r>
            <w:bookmarkEnd w:id="99"/>
            <w:bookmarkEnd w:id="100"/>
          </w:p>
        </w:tc>
        <w:tc>
          <w:tcPr>
            <w:tcW w:w="1620" w:type="dxa"/>
            <w:hideMark/>
          </w:tcPr>
          <w:p w14:paraId="0AD2E39E" w14:textId="77777777" w:rsidR="00583A71" w:rsidRPr="00E750D5" w:rsidRDefault="00583A71" w:rsidP="00583A71">
            <w:pPr>
              <w:jc w:val="center"/>
              <w:rPr>
                <w:rFonts w:ascii="Times" w:hAnsi="Times"/>
              </w:rPr>
            </w:pPr>
            <w:r w:rsidRPr="00E750D5">
              <w:rPr>
                <w:rFonts w:ascii="Times" w:hAnsi="Times"/>
              </w:rPr>
              <w:t>__</w:t>
            </w:r>
          </w:p>
        </w:tc>
        <w:tc>
          <w:tcPr>
            <w:tcW w:w="1726" w:type="dxa"/>
            <w:hideMark/>
          </w:tcPr>
          <w:p w14:paraId="5772E73C" w14:textId="77777777" w:rsidR="00583A71" w:rsidRPr="00E750D5" w:rsidRDefault="00583A71" w:rsidP="00583A71">
            <w:pPr>
              <w:jc w:val="center"/>
              <w:rPr>
                <w:rFonts w:ascii="Times" w:hAnsi="Times"/>
              </w:rPr>
            </w:pPr>
            <w:r w:rsidRPr="00E750D5">
              <w:rPr>
                <w:rFonts w:ascii="Times" w:hAnsi="Times"/>
              </w:rPr>
              <w:t>__</w:t>
            </w:r>
          </w:p>
        </w:tc>
        <w:tc>
          <w:tcPr>
            <w:tcW w:w="1103" w:type="dxa"/>
            <w:hideMark/>
          </w:tcPr>
          <w:p w14:paraId="6E1DC388" w14:textId="77777777" w:rsidR="00583A71" w:rsidRPr="00E750D5" w:rsidRDefault="00583A71" w:rsidP="00583A71">
            <w:pPr>
              <w:jc w:val="center"/>
              <w:rPr>
                <w:rFonts w:ascii="Times" w:hAnsi="Times"/>
              </w:rPr>
            </w:pPr>
            <w:r w:rsidRPr="00E750D5">
              <w:rPr>
                <w:rFonts w:ascii="Times" w:hAnsi="Times"/>
              </w:rPr>
              <w:t>__</w:t>
            </w:r>
          </w:p>
        </w:tc>
        <w:tc>
          <w:tcPr>
            <w:tcW w:w="1177" w:type="dxa"/>
            <w:hideMark/>
          </w:tcPr>
          <w:p w14:paraId="06E33757" w14:textId="77777777" w:rsidR="00583A71" w:rsidRPr="00E750D5" w:rsidRDefault="00583A71" w:rsidP="00583A71">
            <w:pPr>
              <w:jc w:val="center"/>
              <w:rPr>
                <w:rFonts w:ascii="Times" w:hAnsi="Times"/>
              </w:rPr>
            </w:pPr>
            <w:bookmarkStart w:id="101" w:name="_Toc308904723"/>
            <w:bookmarkStart w:id="102" w:name="_Toc308904822"/>
            <w:r w:rsidRPr="00E750D5">
              <w:rPr>
                <w:rFonts w:ascii="Times" w:hAnsi="Times"/>
              </w:rPr>
              <w:t>#$55</w:t>
            </w:r>
            <w:bookmarkEnd w:id="101"/>
            <w:bookmarkEnd w:id="102"/>
          </w:p>
        </w:tc>
        <w:tc>
          <w:tcPr>
            <w:tcW w:w="1366" w:type="dxa"/>
            <w:hideMark/>
          </w:tcPr>
          <w:p w14:paraId="55CEACB1" w14:textId="77777777" w:rsidR="00583A71" w:rsidRPr="00E750D5" w:rsidRDefault="00583A71" w:rsidP="00583A71">
            <w:pPr>
              <w:jc w:val="center"/>
              <w:rPr>
                <w:rFonts w:ascii="Times" w:hAnsi="Times"/>
              </w:rPr>
            </w:pPr>
            <w:bookmarkStart w:id="103" w:name="_Toc308904724"/>
            <w:bookmarkStart w:id="104" w:name="_Toc308904823"/>
            <w:r w:rsidRPr="00E750D5">
              <w:rPr>
                <w:rFonts w:ascii="Times" w:hAnsi="Times"/>
              </w:rPr>
              <w:t>Make POTB the output</w:t>
            </w:r>
            <w:bookmarkEnd w:id="103"/>
            <w:bookmarkEnd w:id="104"/>
          </w:p>
        </w:tc>
      </w:tr>
    </w:tbl>
    <w:p w14:paraId="19E6B6FC" w14:textId="77777777" w:rsidR="009F6B61" w:rsidRDefault="009F6B61" w:rsidP="00583A71">
      <w:pPr>
        <w:pStyle w:val="Heading2"/>
        <w:spacing w:line="360" w:lineRule="auto"/>
        <w:jc w:val="center"/>
        <w:rPr>
          <w:rFonts w:ascii="Times New Roman" w:hAnsi="Times New Roman" w:cs="Times New Roman"/>
          <w:u w:val="single"/>
        </w:rPr>
      </w:pPr>
    </w:p>
    <w:p w14:paraId="43069D44" w14:textId="77777777" w:rsidR="009F6B61" w:rsidRDefault="009F6B61" w:rsidP="009F6B61"/>
    <w:p w14:paraId="6FCC0AA0" w14:textId="77777777" w:rsidR="009F6B61" w:rsidRDefault="009F6B61" w:rsidP="009F6B61"/>
    <w:p w14:paraId="01C07C90" w14:textId="77777777" w:rsidR="009F6B61" w:rsidRDefault="009F6B61" w:rsidP="009F6B61"/>
    <w:p w14:paraId="50774B19" w14:textId="77777777" w:rsidR="00583A71" w:rsidRDefault="00583A71" w:rsidP="009F6B61"/>
    <w:p w14:paraId="0B88CD10" w14:textId="77777777" w:rsidR="00583A71" w:rsidRDefault="00583A71" w:rsidP="009F6B61"/>
    <w:p w14:paraId="1A2F942A" w14:textId="77777777" w:rsidR="00583A71" w:rsidRDefault="00583A71" w:rsidP="009F6B61"/>
    <w:p w14:paraId="2E53CF53" w14:textId="77777777" w:rsidR="00583A71" w:rsidRDefault="00583A71" w:rsidP="009F6B61"/>
    <w:p w14:paraId="6045623E" w14:textId="77777777" w:rsidR="0093779D" w:rsidRDefault="0093779D" w:rsidP="009F6B61"/>
    <w:p w14:paraId="60D6BC1D" w14:textId="77777777" w:rsidR="0093779D" w:rsidRDefault="0093779D" w:rsidP="009F6B61"/>
    <w:p w14:paraId="28FB8B57" w14:textId="77777777" w:rsidR="0093779D" w:rsidRDefault="0093779D" w:rsidP="009F6B61"/>
    <w:p w14:paraId="551D442C" w14:textId="77777777" w:rsidR="0093779D" w:rsidRDefault="0093779D" w:rsidP="009F6B61"/>
    <w:p w14:paraId="5ECD3555" w14:textId="77777777" w:rsidR="0093779D" w:rsidRDefault="0093779D" w:rsidP="009F6B61"/>
    <w:p w14:paraId="0183E68F" w14:textId="77777777" w:rsidR="00583A71" w:rsidRDefault="00583A71" w:rsidP="009F6B61"/>
    <w:p w14:paraId="3C30A5E9" w14:textId="77777777" w:rsidR="00583A71" w:rsidRDefault="00583A71" w:rsidP="009F6B61"/>
    <w:p w14:paraId="3159AAB2" w14:textId="77777777" w:rsidR="00583A71" w:rsidRDefault="00583A71" w:rsidP="009F6B61"/>
    <w:p w14:paraId="57F645CE" w14:textId="77777777" w:rsidR="00583A71" w:rsidRPr="009F6B61" w:rsidRDefault="00583A71" w:rsidP="009F6B61"/>
    <w:p w14:paraId="1DE0D331" w14:textId="77777777" w:rsidR="009D4142" w:rsidRPr="00152881" w:rsidRDefault="00CD6F03" w:rsidP="009F6B61">
      <w:pPr>
        <w:pStyle w:val="Heading2"/>
        <w:spacing w:line="360" w:lineRule="auto"/>
      </w:pPr>
      <w:bookmarkStart w:id="105" w:name="_Toc370162726"/>
      <w:bookmarkStart w:id="106" w:name="_Toc412027978"/>
      <w:r w:rsidRPr="00152881">
        <w:lastRenderedPageBreak/>
        <w:t xml:space="preserve">Task 2: </w:t>
      </w:r>
      <w:r w:rsidR="009F6B61" w:rsidRPr="009F6B61">
        <w:t>Reading Input Lines</w:t>
      </w:r>
      <w:bookmarkEnd w:id="105"/>
      <w:bookmarkEnd w:id="106"/>
    </w:p>
    <w:p w14:paraId="5512D318" w14:textId="7D29003A" w:rsidR="009F6B61" w:rsidRDefault="006E7D5D" w:rsidP="007A34CB">
      <w:pPr>
        <w:spacing w:line="360" w:lineRule="auto"/>
        <w:jc w:val="both"/>
        <w:rPr>
          <w:sz w:val="24"/>
          <w:szCs w:val="24"/>
        </w:rPr>
      </w:pPr>
      <w:r w:rsidRPr="006E7D5D">
        <w:rPr>
          <w:noProof/>
          <w:sz w:val="24"/>
          <w:szCs w:val="24"/>
        </w:rPr>
        <mc:AlternateContent>
          <mc:Choice Requires="wps">
            <w:drawing>
              <wp:anchor distT="0" distB="0" distL="114300" distR="114300" simplePos="0" relativeHeight="251849728" behindDoc="0" locked="0" layoutInCell="1" allowOverlap="1" wp14:anchorId="6261D27C" wp14:editId="28FAB745">
                <wp:simplePos x="0" y="0"/>
                <wp:positionH relativeFrom="column">
                  <wp:posOffset>-76835</wp:posOffset>
                </wp:positionH>
                <wp:positionV relativeFrom="paragraph">
                  <wp:posOffset>972820</wp:posOffset>
                </wp:positionV>
                <wp:extent cx="5574030" cy="1403985"/>
                <wp:effectExtent l="0" t="0" r="26670" b="266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030" cy="1403985"/>
                        </a:xfrm>
                        <a:prstGeom prst="rect">
                          <a:avLst/>
                        </a:prstGeom>
                        <a:solidFill>
                          <a:srgbClr val="FFFFFF"/>
                        </a:solidFill>
                        <a:ln w="9525">
                          <a:solidFill>
                            <a:srgbClr val="000000"/>
                          </a:solidFill>
                          <a:miter lim="800000"/>
                          <a:headEnd/>
                          <a:tailEnd/>
                        </a:ln>
                      </wps:spPr>
                      <wps:txbx>
                        <w:txbxContent>
                          <w:p w14:paraId="356AADA7" w14:textId="505A2A6D" w:rsidR="006E7D5D" w:rsidRDefault="006E7D5D" w:rsidP="006E7D5D">
                            <w:r>
                              <w:t>; Include derivative-specific definitions</w:t>
                            </w:r>
                          </w:p>
                          <w:p w14:paraId="5894AA13" w14:textId="77777777" w:rsidR="006E7D5D" w:rsidRDefault="006E7D5D" w:rsidP="006E7D5D">
                            <w:r>
                              <w:t xml:space="preserve">       INCLUDE 'derivative.inc'</w:t>
                            </w:r>
                          </w:p>
                          <w:p w14:paraId="5A4D738B" w14:textId="77777777" w:rsidR="006E7D5D" w:rsidRDefault="006E7D5D" w:rsidP="006E7D5D">
                            <w:r>
                              <w:t>; export symbols</w:t>
                            </w:r>
                          </w:p>
                          <w:p w14:paraId="685670C3" w14:textId="77777777" w:rsidR="006E7D5D" w:rsidRDefault="006E7D5D" w:rsidP="006E7D5D">
                            <w:r>
                              <w:t xml:space="preserve">       XDEF Entry</w:t>
                            </w:r>
                          </w:p>
                          <w:p w14:paraId="5730DDCD" w14:textId="77777777" w:rsidR="006E7D5D" w:rsidRDefault="006E7D5D" w:rsidP="006E7D5D">
                            <w:r>
                              <w:t xml:space="preserve">       ORG $</w:t>
                            </w:r>
                            <w:proofErr w:type="gramStart"/>
                            <w:r>
                              <w:t>4000 ;Flash</w:t>
                            </w:r>
                            <w:proofErr w:type="gramEnd"/>
                            <w:r>
                              <w:t xml:space="preserve"> ROM address for Dragon12+</w:t>
                            </w:r>
                          </w:p>
                          <w:p w14:paraId="08B9F012" w14:textId="77777777" w:rsidR="006E7D5D" w:rsidRDefault="006E7D5D" w:rsidP="006E7D5D">
                            <w:r>
                              <w:t>Entry:</w:t>
                            </w:r>
                          </w:p>
                          <w:p w14:paraId="603B99E9" w14:textId="77777777" w:rsidR="006E7D5D" w:rsidRDefault="006E7D5D" w:rsidP="006E7D5D">
                            <w:r>
                              <w:t xml:space="preserve">       LDAA #$0</w:t>
                            </w:r>
                          </w:p>
                          <w:p w14:paraId="698C6266" w14:textId="77777777" w:rsidR="006E7D5D" w:rsidRDefault="006E7D5D" w:rsidP="006E7D5D">
                            <w:r>
                              <w:t xml:space="preserve">       STAA DDRH</w:t>
                            </w:r>
                          </w:p>
                          <w:p w14:paraId="49A7CC54" w14:textId="77777777" w:rsidR="006E7D5D" w:rsidRDefault="006E7D5D" w:rsidP="006E7D5D">
                            <w:r>
                              <w:t xml:space="preserve">       LDAA PTH</w:t>
                            </w:r>
                          </w:p>
                          <w:p w14:paraId="413D0E14" w14:textId="5E51FEEA" w:rsidR="008F7D68" w:rsidRDefault="008F7D68" w:rsidP="006E7D5D">
                            <w:r>
                              <w:t>----------------------------------------</w:t>
                            </w:r>
                          </w:p>
                          <w:p w14:paraId="45569439" w14:textId="66714A42" w:rsidR="006E7D5D" w:rsidRDefault="006E7D5D" w:rsidP="008469F5">
                            <w:r>
                              <w:t xml:space="preserve">       ANDA #</w:t>
                            </w:r>
                            <w:r w:rsidR="008469F5">
                              <w:t>$</w:t>
                            </w:r>
                            <w:proofErr w:type="gramStart"/>
                            <w:r w:rsidR="008469F5">
                              <w:t>08</w:t>
                            </w:r>
                            <w:r w:rsidR="008F7D68">
                              <w:t xml:space="preserve">  ;if</w:t>
                            </w:r>
                            <w:proofErr w:type="gramEnd"/>
                            <w:r w:rsidR="008F7D68">
                              <w:t xml:space="preserve"> we want to </w:t>
                            </w:r>
                            <w:r w:rsidR="008F7D68">
                              <w:t>read bit 4 of PTH</w:t>
                            </w:r>
                            <w:r w:rsidR="008F7D68">
                              <w:t xml:space="preserve"> only</w:t>
                            </w:r>
                          </w:p>
                          <w:p w14:paraId="233AB27A" w14:textId="1DDDA666" w:rsidR="008F7D68" w:rsidRDefault="008F7D68" w:rsidP="008469F5">
                            <w:r>
                              <w:t>----------------------------------------</w:t>
                            </w:r>
                          </w:p>
                          <w:p w14:paraId="2A727940" w14:textId="074DD7BD" w:rsidR="006E7D5D" w:rsidRDefault="006E7D5D" w:rsidP="006E7D5D">
                            <w:r>
                              <w:t xml:space="preserve">       BRA Entry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6.05pt;margin-top:76.6pt;width:438.9pt;height:110.55pt;z-index:251849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">
                <v:textbox style="mso-fit-shape-to-text:t">
                  <w:txbxContent>
                    <w:p w14:paraId="356AADA7" w14:textId="505A2A6D" w:rsidR="006E7D5D" w:rsidRDefault="006E7D5D" w:rsidP="006E7D5D">
                      <w:r>
                        <w:t>; Include derivative-specific definitions</w:t>
                      </w:r>
                    </w:p>
                    <w:p w14:paraId="5894AA13" w14:textId="77777777" w:rsidR="006E7D5D" w:rsidRDefault="006E7D5D" w:rsidP="006E7D5D">
                      <w:r>
                        <w:t xml:space="preserve">       INCLUDE 'derivative.inc'</w:t>
                      </w:r>
                    </w:p>
                    <w:p w14:paraId="5A4D738B" w14:textId="77777777" w:rsidR="006E7D5D" w:rsidRDefault="006E7D5D" w:rsidP="006E7D5D">
                      <w:r>
                        <w:t>; export symbols</w:t>
                      </w:r>
                    </w:p>
                    <w:p w14:paraId="685670C3" w14:textId="77777777" w:rsidR="006E7D5D" w:rsidRDefault="006E7D5D" w:rsidP="006E7D5D">
                      <w:r>
                        <w:t xml:space="preserve">       XDEF Entry</w:t>
                      </w:r>
                    </w:p>
                    <w:p w14:paraId="5730DDCD" w14:textId="77777777" w:rsidR="006E7D5D" w:rsidRDefault="006E7D5D" w:rsidP="006E7D5D">
                      <w:r>
                        <w:t xml:space="preserve">       ORG $</w:t>
                      </w:r>
                      <w:proofErr w:type="gramStart"/>
                      <w:r>
                        <w:t>4000 ;Flash</w:t>
                      </w:r>
                      <w:proofErr w:type="gramEnd"/>
                      <w:r>
                        <w:t xml:space="preserve"> ROM address for Dragon12+</w:t>
                      </w:r>
                    </w:p>
                    <w:p w14:paraId="08B9F012" w14:textId="77777777" w:rsidR="006E7D5D" w:rsidRDefault="006E7D5D" w:rsidP="006E7D5D">
                      <w:r>
                        <w:t>Entry:</w:t>
                      </w:r>
                    </w:p>
                    <w:p w14:paraId="603B99E9" w14:textId="77777777" w:rsidR="006E7D5D" w:rsidRDefault="006E7D5D" w:rsidP="006E7D5D">
                      <w:r>
                        <w:t xml:space="preserve">       LDAA #$0</w:t>
                      </w:r>
                    </w:p>
                    <w:p w14:paraId="698C6266" w14:textId="77777777" w:rsidR="006E7D5D" w:rsidRDefault="006E7D5D" w:rsidP="006E7D5D">
                      <w:r>
                        <w:t xml:space="preserve">       STAA DDRH</w:t>
                      </w:r>
                    </w:p>
                    <w:p w14:paraId="49A7CC54" w14:textId="77777777" w:rsidR="006E7D5D" w:rsidRDefault="006E7D5D" w:rsidP="006E7D5D">
                      <w:r>
                        <w:t xml:space="preserve">       LDAA PTH</w:t>
                      </w:r>
                    </w:p>
                    <w:p w14:paraId="413D0E14" w14:textId="5E51FEEA" w:rsidR="008F7D68" w:rsidRDefault="008F7D68" w:rsidP="006E7D5D">
                      <w:r>
                        <w:t>----------------------------------------</w:t>
                      </w:r>
                    </w:p>
                    <w:p w14:paraId="45569439" w14:textId="66714A42" w:rsidR="006E7D5D" w:rsidRDefault="006E7D5D" w:rsidP="008469F5">
                      <w:r>
                        <w:t xml:space="preserve">       ANDA #</w:t>
                      </w:r>
                      <w:r w:rsidR="008469F5">
                        <w:t>$</w:t>
                      </w:r>
                      <w:proofErr w:type="gramStart"/>
                      <w:r w:rsidR="008469F5">
                        <w:t>08</w:t>
                      </w:r>
                      <w:r w:rsidR="008F7D68">
                        <w:t xml:space="preserve">  ;if</w:t>
                      </w:r>
                      <w:proofErr w:type="gramEnd"/>
                      <w:r w:rsidR="008F7D68">
                        <w:t xml:space="preserve"> we want to </w:t>
                      </w:r>
                      <w:r w:rsidR="008F7D68">
                        <w:t>read bit 4 of PTH</w:t>
                      </w:r>
                      <w:r w:rsidR="008F7D68">
                        <w:t xml:space="preserve"> only</w:t>
                      </w:r>
                    </w:p>
                    <w:p w14:paraId="233AB27A" w14:textId="1DDDA666" w:rsidR="008F7D68" w:rsidRDefault="008F7D68" w:rsidP="008469F5">
                      <w:r>
                        <w:t>----------------------------------------</w:t>
                      </w:r>
                    </w:p>
                    <w:p w14:paraId="2A727940" w14:textId="074DD7BD" w:rsidR="006E7D5D" w:rsidRDefault="006E7D5D" w:rsidP="006E7D5D">
                      <w:r>
                        <w:t xml:space="preserve">       BRA Entry</w:t>
                      </w:r>
                    </w:p>
                  </w:txbxContent>
                </v:textbox>
              </v:shape>
            </w:pict>
          </mc:Fallback>
        </mc:AlternateContent>
      </w:r>
      <w:r w:rsidR="007A34CB">
        <w:rPr>
          <w:sz w:val="24"/>
          <w:szCs w:val="24"/>
        </w:rPr>
        <w:t>Moving on</w:t>
      </w:r>
      <w:r w:rsidR="009F6B61" w:rsidRPr="00365044">
        <w:rPr>
          <w:sz w:val="24"/>
          <w:szCs w:val="24"/>
        </w:rPr>
        <w:t xml:space="preserve">, </w:t>
      </w:r>
      <w:r w:rsidR="007A34CB">
        <w:rPr>
          <w:sz w:val="24"/>
          <w:szCs w:val="24"/>
        </w:rPr>
        <w:t xml:space="preserve">a physical </w:t>
      </w:r>
      <w:r w:rsidR="009F6B61">
        <w:rPr>
          <w:sz w:val="24"/>
          <w:szCs w:val="24"/>
        </w:rPr>
        <w:t>method is used to control the contents of DDRB</w:t>
      </w:r>
      <w:r w:rsidR="007A34CB">
        <w:rPr>
          <w:sz w:val="24"/>
          <w:szCs w:val="24"/>
        </w:rPr>
        <w:t>. This is similar to the on/off switch button.</w:t>
      </w:r>
      <w:r w:rsidR="009F6B61">
        <w:rPr>
          <w:sz w:val="24"/>
          <w:szCs w:val="24"/>
        </w:rPr>
        <w:t xml:space="preserve"> </w:t>
      </w:r>
      <w:r w:rsidR="007A34CB">
        <w:rPr>
          <w:sz w:val="24"/>
          <w:szCs w:val="24"/>
        </w:rPr>
        <w:t>This will control the status of the LEDs</w:t>
      </w:r>
      <w:r w:rsidR="009F6B61">
        <w:rPr>
          <w:sz w:val="24"/>
          <w:szCs w:val="24"/>
        </w:rPr>
        <w:t xml:space="preserve">. </w:t>
      </w:r>
      <w:r w:rsidR="007A34CB">
        <w:rPr>
          <w:sz w:val="24"/>
          <w:szCs w:val="24"/>
        </w:rPr>
        <w:t xml:space="preserve">By using </w:t>
      </w:r>
      <w:r w:rsidR="009F6B61">
        <w:rPr>
          <w:sz w:val="24"/>
          <w:szCs w:val="24"/>
        </w:rPr>
        <w:t>DIP switches on Dragon12+ board</w:t>
      </w:r>
      <w:r w:rsidR="007A34CB">
        <w:rPr>
          <w:sz w:val="24"/>
          <w:szCs w:val="24"/>
        </w:rPr>
        <w:t xml:space="preserve"> associated</w:t>
      </w:r>
      <w:r w:rsidR="009F6B61">
        <w:rPr>
          <w:sz w:val="24"/>
          <w:szCs w:val="24"/>
        </w:rPr>
        <w:t xml:space="preserve"> </w:t>
      </w:r>
      <w:r w:rsidR="007A34CB">
        <w:rPr>
          <w:sz w:val="24"/>
          <w:szCs w:val="24"/>
        </w:rPr>
        <w:t xml:space="preserve">to </w:t>
      </w:r>
      <w:r w:rsidR="009F6B61">
        <w:rPr>
          <w:sz w:val="24"/>
          <w:szCs w:val="24"/>
        </w:rPr>
        <w:t>PTH</w:t>
      </w:r>
      <w:r w:rsidR="007A34CB">
        <w:rPr>
          <w:sz w:val="24"/>
          <w:szCs w:val="24"/>
        </w:rPr>
        <w:t xml:space="preserve"> and lining them to port B is the correct method to do so</w:t>
      </w:r>
      <w:r w:rsidR="009F6B61">
        <w:rPr>
          <w:sz w:val="24"/>
          <w:szCs w:val="24"/>
        </w:rPr>
        <w:t xml:space="preserve">. The corresponding code </w:t>
      </w:r>
      <w:r w:rsidR="007A34CB">
        <w:rPr>
          <w:sz w:val="24"/>
          <w:szCs w:val="24"/>
        </w:rPr>
        <w:t>shows the mechanism</w:t>
      </w:r>
      <w:r w:rsidR="009F6B61">
        <w:rPr>
          <w:sz w:val="24"/>
          <w:szCs w:val="24"/>
        </w:rPr>
        <w:t>.</w:t>
      </w:r>
    </w:p>
    <w:p w14:paraId="1484CFEE" w14:textId="201896BF" w:rsidR="006E7D5D" w:rsidRDefault="006E7D5D" w:rsidP="007A34CB">
      <w:pPr>
        <w:spacing w:line="360" w:lineRule="auto"/>
        <w:jc w:val="both"/>
        <w:rPr>
          <w:sz w:val="24"/>
          <w:szCs w:val="24"/>
        </w:rPr>
      </w:pPr>
    </w:p>
    <w:p w14:paraId="4E3926D2" w14:textId="77777777" w:rsidR="009F6B61" w:rsidRDefault="009F6B61" w:rsidP="009F6B61">
      <w:pPr>
        <w:jc w:val="both"/>
        <w:rPr>
          <w:sz w:val="24"/>
          <w:szCs w:val="24"/>
        </w:rPr>
      </w:pPr>
    </w:p>
    <w:p w14:paraId="4C4E9F7A" w14:textId="77777777" w:rsidR="006E7D5D" w:rsidRDefault="006E7D5D" w:rsidP="009F6B61">
      <w:pPr>
        <w:jc w:val="both"/>
        <w:rPr>
          <w:sz w:val="24"/>
          <w:szCs w:val="24"/>
        </w:rPr>
      </w:pPr>
    </w:p>
    <w:p w14:paraId="7F48F20B" w14:textId="51EFF223" w:rsidR="006E7D5D" w:rsidRDefault="006E7D5D" w:rsidP="009F6B61">
      <w:pPr>
        <w:jc w:val="both"/>
        <w:rPr>
          <w:sz w:val="24"/>
          <w:szCs w:val="24"/>
        </w:rPr>
      </w:pPr>
    </w:p>
    <w:p w14:paraId="2C7A9153" w14:textId="77777777" w:rsidR="006E7D5D" w:rsidRDefault="006E7D5D" w:rsidP="009F6B61">
      <w:pPr>
        <w:jc w:val="both"/>
        <w:rPr>
          <w:sz w:val="24"/>
          <w:szCs w:val="24"/>
        </w:rPr>
      </w:pPr>
    </w:p>
    <w:p w14:paraId="7525E442" w14:textId="77777777" w:rsidR="006E7D5D" w:rsidRDefault="006E7D5D" w:rsidP="009F6B61">
      <w:pPr>
        <w:jc w:val="both"/>
        <w:rPr>
          <w:sz w:val="24"/>
          <w:szCs w:val="24"/>
        </w:rPr>
      </w:pPr>
    </w:p>
    <w:p w14:paraId="49B2A047" w14:textId="77777777" w:rsidR="006E7D5D" w:rsidRDefault="006E7D5D" w:rsidP="009F6B61">
      <w:pPr>
        <w:jc w:val="both"/>
        <w:rPr>
          <w:sz w:val="24"/>
          <w:szCs w:val="24"/>
        </w:rPr>
      </w:pPr>
    </w:p>
    <w:p w14:paraId="64BB97A3" w14:textId="77777777" w:rsidR="006E7D5D" w:rsidRDefault="006E7D5D" w:rsidP="009F6B61">
      <w:pPr>
        <w:jc w:val="both"/>
        <w:rPr>
          <w:sz w:val="24"/>
          <w:szCs w:val="24"/>
        </w:rPr>
      </w:pPr>
    </w:p>
    <w:p w14:paraId="0BB52BDF" w14:textId="77777777" w:rsidR="006E7D5D" w:rsidRDefault="006E7D5D" w:rsidP="009F6B61">
      <w:pPr>
        <w:jc w:val="both"/>
        <w:rPr>
          <w:sz w:val="24"/>
          <w:szCs w:val="24"/>
        </w:rPr>
      </w:pPr>
    </w:p>
    <w:p w14:paraId="4060D3D1" w14:textId="77777777" w:rsidR="006E7D5D" w:rsidRPr="006700AD" w:rsidRDefault="006E7D5D" w:rsidP="009F6B61">
      <w:pPr>
        <w:jc w:val="both"/>
        <w:rPr>
          <w:sz w:val="24"/>
          <w:szCs w:val="24"/>
        </w:rPr>
      </w:pPr>
    </w:p>
    <w:p w14:paraId="5B4553BF" w14:textId="77777777" w:rsidR="008F7D68" w:rsidRDefault="008F7D68" w:rsidP="002D3FEC">
      <w:pPr>
        <w:rPr>
          <w:sz w:val="24"/>
          <w:szCs w:val="24"/>
        </w:rPr>
      </w:pPr>
      <w:bookmarkStart w:id="107" w:name="_Toc308901655"/>
      <w:bookmarkStart w:id="108" w:name="_Toc308904727"/>
      <w:bookmarkStart w:id="109" w:name="_Toc308904826"/>
    </w:p>
    <w:p w14:paraId="01931DBC" w14:textId="77777777" w:rsidR="009F6B61" w:rsidRPr="003F221D" w:rsidRDefault="009F6B61" w:rsidP="002D3FEC">
      <w:pPr>
        <w:rPr>
          <w:sz w:val="24"/>
          <w:szCs w:val="24"/>
        </w:rPr>
      </w:pPr>
      <w:r w:rsidRPr="003F221D">
        <w:rPr>
          <w:sz w:val="24"/>
          <w:szCs w:val="24"/>
        </w:rPr>
        <w:t>The code has been tested and the content of A, DDRH and PTH was recorded in Table 2.</w:t>
      </w:r>
    </w:p>
    <w:p w14:paraId="03E867CD" w14:textId="77777777" w:rsidR="009F6B61" w:rsidRPr="009F6B61" w:rsidRDefault="009F6B61" w:rsidP="009F6B61">
      <w:pPr>
        <w:pStyle w:val="Heading2"/>
        <w:tabs>
          <w:tab w:val="left" w:pos="3974"/>
        </w:tabs>
        <w:spacing w:line="360" w:lineRule="auto"/>
        <w:jc w:val="both"/>
        <w:rPr>
          <w:i w:val="0"/>
          <w:iCs w:val="0"/>
        </w:rPr>
      </w:pPr>
      <w:bookmarkStart w:id="110" w:name="_Toc370162727"/>
      <w:bookmarkStart w:id="111" w:name="_Toc412027979"/>
      <w:bookmarkStart w:id="112" w:name="_Toc412027997"/>
      <w:proofErr w:type="gramStart"/>
      <w:r w:rsidRPr="00DF4535">
        <w:rPr>
          <w:sz w:val="20"/>
          <w:szCs w:val="20"/>
        </w:rPr>
        <w:t xml:space="preserve">Table </w:t>
      </w:r>
      <w:r w:rsidR="00785177" w:rsidRPr="00DF4535">
        <w:rPr>
          <w:sz w:val="20"/>
          <w:szCs w:val="20"/>
        </w:rPr>
        <w:fldChar w:fldCharType="begin"/>
      </w:r>
      <w:r w:rsidRPr="00DF4535">
        <w:rPr>
          <w:sz w:val="20"/>
          <w:szCs w:val="20"/>
        </w:rPr>
        <w:instrText xml:space="preserve"> SEQ Table \* ARABIC </w:instrText>
      </w:r>
      <w:r w:rsidR="00785177" w:rsidRPr="00DF4535">
        <w:rPr>
          <w:sz w:val="20"/>
          <w:szCs w:val="20"/>
        </w:rPr>
        <w:fldChar w:fldCharType="separate"/>
      </w:r>
      <w:r w:rsidRPr="00DF4535">
        <w:rPr>
          <w:noProof/>
          <w:sz w:val="20"/>
          <w:szCs w:val="20"/>
        </w:rPr>
        <w:t>2</w:t>
      </w:r>
      <w:r w:rsidR="00785177" w:rsidRPr="00DF4535">
        <w:rPr>
          <w:sz w:val="20"/>
          <w:szCs w:val="20"/>
        </w:rPr>
        <w:fldChar w:fldCharType="end"/>
      </w:r>
      <w:r w:rsidRPr="00DF4535">
        <w:rPr>
          <w:sz w:val="20"/>
          <w:szCs w:val="20"/>
        </w:rPr>
        <w:t xml:space="preserve">: </w:t>
      </w:r>
      <w:r w:rsidRPr="009F6B61">
        <w:rPr>
          <w:i w:val="0"/>
          <w:iCs w:val="0"/>
          <w:sz w:val="20"/>
          <w:szCs w:val="20"/>
        </w:rPr>
        <w:t>The content of Accumulator A during the execution time.</w:t>
      </w:r>
      <w:bookmarkEnd w:id="107"/>
      <w:bookmarkEnd w:id="108"/>
      <w:bookmarkEnd w:id="109"/>
      <w:bookmarkEnd w:id="110"/>
      <w:bookmarkEnd w:id="111"/>
      <w:bookmarkEnd w:id="112"/>
      <w:proofErr w:type="gramEnd"/>
    </w:p>
    <w:tbl>
      <w:tblPr>
        <w:tblStyle w:val="TableGrid"/>
        <w:tblW w:w="0" w:type="auto"/>
        <w:tblLook w:val="04A0" w:firstRow="1" w:lastRow="0" w:firstColumn="1" w:lastColumn="0" w:noHBand="0" w:noVBand="1"/>
      </w:tblPr>
      <w:tblGrid>
        <w:gridCol w:w="1949"/>
        <w:gridCol w:w="2072"/>
        <w:gridCol w:w="1517"/>
        <w:gridCol w:w="1743"/>
        <w:gridCol w:w="1575"/>
      </w:tblGrid>
      <w:tr w:rsidR="009F6B61" w:rsidRPr="002D3FEC" w14:paraId="2964BDBF" w14:textId="77777777" w:rsidTr="00E750D5">
        <w:trPr>
          <w:trHeight w:val="380"/>
        </w:trPr>
        <w:tc>
          <w:tcPr>
            <w:tcW w:w="2040" w:type="dxa"/>
          </w:tcPr>
          <w:p w14:paraId="05E2E74A" w14:textId="77777777" w:rsidR="009F6B61" w:rsidRPr="002D3FEC" w:rsidRDefault="009F6B61" w:rsidP="0093779D">
            <w:pPr>
              <w:jc w:val="center"/>
            </w:pPr>
            <w:bookmarkStart w:id="113" w:name="_Toc308904728"/>
            <w:bookmarkStart w:id="114" w:name="_Toc308904827"/>
            <w:r w:rsidRPr="002D3FEC">
              <w:t>Instruction</w:t>
            </w:r>
            <w:bookmarkEnd w:id="113"/>
            <w:bookmarkEnd w:id="114"/>
          </w:p>
        </w:tc>
        <w:tc>
          <w:tcPr>
            <w:tcW w:w="2158" w:type="dxa"/>
          </w:tcPr>
          <w:p w14:paraId="6CCFA940" w14:textId="77777777" w:rsidR="009F6B61" w:rsidRPr="002D3FEC" w:rsidRDefault="009F6B61" w:rsidP="0093779D">
            <w:pPr>
              <w:jc w:val="center"/>
            </w:pPr>
            <w:bookmarkStart w:id="115" w:name="_Toc308904729"/>
            <w:bookmarkStart w:id="116" w:name="_Toc308904828"/>
            <w:r w:rsidRPr="002D3FEC">
              <w:t>Accumulator A</w:t>
            </w:r>
            <w:bookmarkEnd w:id="115"/>
            <w:bookmarkEnd w:id="116"/>
          </w:p>
        </w:tc>
        <w:tc>
          <w:tcPr>
            <w:tcW w:w="1615" w:type="dxa"/>
          </w:tcPr>
          <w:p w14:paraId="759CF2FC" w14:textId="77777777" w:rsidR="009F6B61" w:rsidRPr="002D3FEC" w:rsidRDefault="009F6B61" w:rsidP="0093779D">
            <w:pPr>
              <w:jc w:val="center"/>
            </w:pPr>
            <w:bookmarkStart w:id="117" w:name="_Toc308904730"/>
            <w:bookmarkStart w:id="118" w:name="_Toc308904829"/>
            <w:r w:rsidRPr="002D3FEC">
              <w:t>PTH</w:t>
            </w:r>
            <w:bookmarkEnd w:id="117"/>
            <w:bookmarkEnd w:id="118"/>
          </w:p>
        </w:tc>
        <w:tc>
          <w:tcPr>
            <w:tcW w:w="1845" w:type="dxa"/>
          </w:tcPr>
          <w:p w14:paraId="2122AA28" w14:textId="77777777" w:rsidR="009F6B61" w:rsidRPr="002D3FEC" w:rsidRDefault="009F6B61" w:rsidP="0093779D">
            <w:pPr>
              <w:jc w:val="center"/>
            </w:pPr>
            <w:bookmarkStart w:id="119" w:name="_Toc308904731"/>
            <w:bookmarkStart w:id="120" w:name="_Toc308904830"/>
            <w:r w:rsidRPr="002D3FEC">
              <w:t>DDRH</w:t>
            </w:r>
            <w:bookmarkEnd w:id="119"/>
            <w:bookmarkEnd w:id="120"/>
          </w:p>
        </w:tc>
        <w:tc>
          <w:tcPr>
            <w:tcW w:w="1636" w:type="dxa"/>
          </w:tcPr>
          <w:p w14:paraId="49E676B4" w14:textId="77777777" w:rsidR="009F6B61" w:rsidRPr="002D3FEC" w:rsidRDefault="009F6B61" w:rsidP="0093779D">
            <w:pPr>
              <w:jc w:val="center"/>
            </w:pPr>
            <w:bookmarkStart w:id="121" w:name="_Toc308904732"/>
            <w:bookmarkStart w:id="122" w:name="_Toc308904831"/>
            <w:r w:rsidRPr="002D3FEC">
              <w:t>Comment</w:t>
            </w:r>
            <w:bookmarkEnd w:id="121"/>
            <w:bookmarkEnd w:id="122"/>
          </w:p>
        </w:tc>
      </w:tr>
      <w:tr w:rsidR="009F6B61" w:rsidRPr="002D3FEC" w14:paraId="571F0AB1" w14:textId="77777777" w:rsidTr="00E750D5">
        <w:trPr>
          <w:trHeight w:val="380"/>
        </w:trPr>
        <w:tc>
          <w:tcPr>
            <w:tcW w:w="2040" w:type="dxa"/>
          </w:tcPr>
          <w:p w14:paraId="18D00083" w14:textId="77777777" w:rsidR="009F6B61" w:rsidRPr="002D3FEC" w:rsidRDefault="009F6B61" w:rsidP="0093779D">
            <w:pPr>
              <w:jc w:val="center"/>
            </w:pPr>
            <w:bookmarkStart w:id="123" w:name="_Toc308904733"/>
            <w:bookmarkStart w:id="124" w:name="_Toc308904832"/>
            <w:r w:rsidRPr="002D3FEC">
              <w:t>LDAA #$0</w:t>
            </w:r>
            <w:bookmarkEnd w:id="123"/>
            <w:bookmarkEnd w:id="124"/>
          </w:p>
        </w:tc>
        <w:tc>
          <w:tcPr>
            <w:tcW w:w="2158" w:type="dxa"/>
          </w:tcPr>
          <w:p w14:paraId="7EB056EF" w14:textId="77777777" w:rsidR="009F6B61" w:rsidRPr="002D3FEC" w:rsidRDefault="009F6B61" w:rsidP="0093779D">
            <w:pPr>
              <w:jc w:val="center"/>
            </w:pPr>
            <w:bookmarkStart w:id="125" w:name="_Toc308904734"/>
            <w:bookmarkStart w:id="126" w:name="_Toc308904833"/>
            <w:r w:rsidRPr="002D3FEC">
              <w:t>#$0</w:t>
            </w:r>
            <w:bookmarkEnd w:id="125"/>
            <w:bookmarkEnd w:id="126"/>
          </w:p>
        </w:tc>
        <w:tc>
          <w:tcPr>
            <w:tcW w:w="1615" w:type="dxa"/>
          </w:tcPr>
          <w:p w14:paraId="4E041B9D" w14:textId="77777777" w:rsidR="009F6B61" w:rsidRPr="002D3FEC" w:rsidRDefault="009F6B61" w:rsidP="0093779D">
            <w:pPr>
              <w:jc w:val="center"/>
            </w:pPr>
            <w:bookmarkStart w:id="127" w:name="_Toc308904735"/>
            <w:bookmarkStart w:id="128" w:name="_Toc308904834"/>
            <w:r w:rsidRPr="002D3FEC">
              <w:t>-</w:t>
            </w:r>
            <w:bookmarkEnd w:id="127"/>
            <w:bookmarkEnd w:id="128"/>
          </w:p>
        </w:tc>
        <w:tc>
          <w:tcPr>
            <w:tcW w:w="1845" w:type="dxa"/>
          </w:tcPr>
          <w:p w14:paraId="0EA43B91" w14:textId="77777777" w:rsidR="009F6B61" w:rsidRPr="002D3FEC" w:rsidRDefault="009F6B61" w:rsidP="0093779D">
            <w:pPr>
              <w:jc w:val="center"/>
            </w:pPr>
            <w:bookmarkStart w:id="129" w:name="_Toc308904736"/>
            <w:bookmarkStart w:id="130" w:name="_Toc308904835"/>
            <w:r w:rsidRPr="002D3FEC">
              <w:t>-</w:t>
            </w:r>
            <w:bookmarkEnd w:id="129"/>
            <w:bookmarkEnd w:id="130"/>
          </w:p>
        </w:tc>
        <w:tc>
          <w:tcPr>
            <w:tcW w:w="1636" w:type="dxa"/>
          </w:tcPr>
          <w:p w14:paraId="4D8DE1DF" w14:textId="77777777" w:rsidR="009F6B61" w:rsidRPr="002D3FEC" w:rsidRDefault="009F6B61" w:rsidP="0093779D">
            <w:pPr>
              <w:jc w:val="center"/>
            </w:pPr>
            <w:bookmarkStart w:id="131" w:name="_Toc308904737"/>
            <w:bookmarkStart w:id="132" w:name="_Toc308904836"/>
            <w:r w:rsidRPr="002D3FEC">
              <w:t>Load A with 0</w:t>
            </w:r>
            <w:bookmarkEnd w:id="131"/>
            <w:bookmarkEnd w:id="132"/>
          </w:p>
        </w:tc>
      </w:tr>
      <w:tr w:rsidR="009F6B61" w:rsidRPr="002D3FEC" w14:paraId="492DE8C3" w14:textId="77777777" w:rsidTr="00E750D5">
        <w:trPr>
          <w:trHeight w:val="1164"/>
        </w:trPr>
        <w:tc>
          <w:tcPr>
            <w:tcW w:w="2040" w:type="dxa"/>
          </w:tcPr>
          <w:p w14:paraId="5CEA0A9B" w14:textId="77777777" w:rsidR="009F6B61" w:rsidRPr="002D3FEC" w:rsidRDefault="009F6B61" w:rsidP="0093779D">
            <w:pPr>
              <w:jc w:val="center"/>
            </w:pPr>
            <w:bookmarkStart w:id="133" w:name="_Toc308904738"/>
            <w:bookmarkStart w:id="134" w:name="_Toc308904837"/>
            <w:r w:rsidRPr="002D3FEC">
              <w:t>STAA DDRH</w:t>
            </w:r>
            <w:bookmarkEnd w:id="133"/>
            <w:bookmarkEnd w:id="134"/>
          </w:p>
        </w:tc>
        <w:tc>
          <w:tcPr>
            <w:tcW w:w="2158" w:type="dxa"/>
          </w:tcPr>
          <w:p w14:paraId="19A5C224" w14:textId="77777777" w:rsidR="009F6B61" w:rsidRPr="002D3FEC" w:rsidRDefault="009F6B61" w:rsidP="0093779D">
            <w:pPr>
              <w:jc w:val="center"/>
            </w:pPr>
            <w:bookmarkStart w:id="135" w:name="_Toc308904739"/>
            <w:bookmarkStart w:id="136" w:name="_Toc308904838"/>
            <w:r w:rsidRPr="002D3FEC">
              <w:t>#$0</w:t>
            </w:r>
            <w:bookmarkEnd w:id="135"/>
            <w:bookmarkEnd w:id="136"/>
          </w:p>
        </w:tc>
        <w:tc>
          <w:tcPr>
            <w:tcW w:w="1615" w:type="dxa"/>
          </w:tcPr>
          <w:p w14:paraId="07158CCA" w14:textId="77777777" w:rsidR="009F6B61" w:rsidRPr="002D3FEC" w:rsidRDefault="009F6B61" w:rsidP="0093779D">
            <w:pPr>
              <w:jc w:val="center"/>
            </w:pPr>
            <w:bookmarkStart w:id="137" w:name="_Toc308904740"/>
            <w:bookmarkStart w:id="138" w:name="_Toc308904839"/>
            <w:r w:rsidRPr="002D3FEC">
              <w:t>-</w:t>
            </w:r>
            <w:bookmarkEnd w:id="137"/>
            <w:bookmarkEnd w:id="138"/>
          </w:p>
        </w:tc>
        <w:tc>
          <w:tcPr>
            <w:tcW w:w="1845" w:type="dxa"/>
          </w:tcPr>
          <w:p w14:paraId="60C6CD37" w14:textId="77777777" w:rsidR="009F6B61" w:rsidRPr="002D3FEC" w:rsidRDefault="009F6B61" w:rsidP="0093779D">
            <w:pPr>
              <w:jc w:val="center"/>
            </w:pPr>
            <w:bookmarkStart w:id="139" w:name="_Toc308904741"/>
            <w:bookmarkStart w:id="140" w:name="_Toc308904840"/>
            <w:r w:rsidRPr="002D3FEC">
              <w:t>#$0</w:t>
            </w:r>
            <w:bookmarkEnd w:id="139"/>
            <w:bookmarkEnd w:id="140"/>
          </w:p>
        </w:tc>
        <w:tc>
          <w:tcPr>
            <w:tcW w:w="1636" w:type="dxa"/>
          </w:tcPr>
          <w:p w14:paraId="45BB9AC9" w14:textId="77777777" w:rsidR="009F6B61" w:rsidRPr="002D3FEC" w:rsidRDefault="009F6B61" w:rsidP="0093779D">
            <w:pPr>
              <w:jc w:val="center"/>
            </w:pPr>
            <w:bookmarkStart w:id="141" w:name="_Toc308904742"/>
            <w:bookmarkStart w:id="142" w:name="_Toc308904841"/>
            <w:r w:rsidRPr="002D3FEC">
              <w:t>Switch DDRH off and make PTH as input</w:t>
            </w:r>
            <w:bookmarkEnd w:id="141"/>
            <w:bookmarkEnd w:id="142"/>
          </w:p>
        </w:tc>
      </w:tr>
      <w:tr w:rsidR="009F6B61" w:rsidRPr="002D3FEC" w14:paraId="1D6131A0" w14:textId="77777777" w:rsidTr="00E750D5">
        <w:trPr>
          <w:trHeight w:val="1164"/>
        </w:trPr>
        <w:tc>
          <w:tcPr>
            <w:tcW w:w="2040" w:type="dxa"/>
          </w:tcPr>
          <w:p w14:paraId="01474F38" w14:textId="77777777" w:rsidR="009F6B61" w:rsidRPr="002D3FEC" w:rsidRDefault="009F6B61" w:rsidP="0093779D">
            <w:pPr>
              <w:jc w:val="center"/>
            </w:pPr>
            <w:bookmarkStart w:id="143" w:name="_Toc308904743"/>
            <w:bookmarkStart w:id="144" w:name="_Toc308904842"/>
            <w:r w:rsidRPr="002D3FEC">
              <w:t>LDAA PTH</w:t>
            </w:r>
            <w:bookmarkEnd w:id="143"/>
            <w:bookmarkEnd w:id="144"/>
          </w:p>
        </w:tc>
        <w:tc>
          <w:tcPr>
            <w:tcW w:w="2158" w:type="dxa"/>
          </w:tcPr>
          <w:p w14:paraId="27B6CAAC" w14:textId="77777777" w:rsidR="009F6B61" w:rsidRPr="002D3FEC" w:rsidRDefault="009F6B61" w:rsidP="0093779D">
            <w:pPr>
              <w:jc w:val="center"/>
            </w:pPr>
            <w:bookmarkStart w:id="145" w:name="_Toc308904744"/>
            <w:bookmarkStart w:id="146" w:name="_Toc308904843"/>
            <w:r w:rsidRPr="002D3FEC">
              <w:t>Whatever in DIP switches will appear on A</w:t>
            </w:r>
            <w:bookmarkEnd w:id="145"/>
            <w:bookmarkEnd w:id="146"/>
            <w:r w:rsidR="003F221D">
              <w:t>, depending on the user choice</w:t>
            </w:r>
          </w:p>
        </w:tc>
        <w:tc>
          <w:tcPr>
            <w:tcW w:w="1615" w:type="dxa"/>
          </w:tcPr>
          <w:p w14:paraId="2A89EC39" w14:textId="77777777" w:rsidR="009F6B61" w:rsidRPr="002D3FEC" w:rsidRDefault="009F6B61" w:rsidP="0093779D">
            <w:pPr>
              <w:jc w:val="center"/>
            </w:pPr>
            <w:bookmarkStart w:id="147" w:name="_Toc308904745"/>
            <w:bookmarkStart w:id="148" w:name="_Toc308904844"/>
            <w:r w:rsidRPr="002D3FEC">
              <w:t>-</w:t>
            </w:r>
            <w:bookmarkEnd w:id="147"/>
            <w:bookmarkEnd w:id="148"/>
          </w:p>
        </w:tc>
        <w:tc>
          <w:tcPr>
            <w:tcW w:w="1845" w:type="dxa"/>
          </w:tcPr>
          <w:p w14:paraId="08380D7B" w14:textId="77777777" w:rsidR="009F6B61" w:rsidRPr="002D3FEC" w:rsidRDefault="009F6B61" w:rsidP="0093779D">
            <w:pPr>
              <w:jc w:val="center"/>
            </w:pPr>
            <w:bookmarkStart w:id="149" w:name="_Toc308904746"/>
            <w:bookmarkStart w:id="150" w:name="_Toc308904845"/>
            <w:r w:rsidRPr="002D3FEC">
              <w:t>-</w:t>
            </w:r>
            <w:bookmarkEnd w:id="149"/>
            <w:bookmarkEnd w:id="150"/>
          </w:p>
        </w:tc>
        <w:tc>
          <w:tcPr>
            <w:tcW w:w="1636" w:type="dxa"/>
          </w:tcPr>
          <w:p w14:paraId="6969DD71" w14:textId="77777777" w:rsidR="009F6B61" w:rsidRPr="002D3FEC" w:rsidRDefault="009F6B61" w:rsidP="0093779D">
            <w:pPr>
              <w:jc w:val="center"/>
            </w:pPr>
            <w:bookmarkStart w:id="151" w:name="_Toc308904747"/>
            <w:bookmarkStart w:id="152" w:name="_Toc308904846"/>
            <w:r w:rsidRPr="002D3FEC">
              <w:t>Store the value of  stored in A</w:t>
            </w:r>
            <w:bookmarkEnd w:id="151"/>
            <w:bookmarkEnd w:id="152"/>
          </w:p>
        </w:tc>
      </w:tr>
      <w:tr w:rsidR="008469F5" w:rsidRPr="002D3FEC" w14:paraId="7B60021E" w14:textId="77777777" w:rsidTr="00E750D5">
        <w:trPr>
          <w:trHeight w:val="1164"/>
        </w:trPr>
        <w:tc>
          <w:tcPr>
            <w:tcW w:w="2040" w:type="dxa"/>
          </w:tcPr>
          <w:p w14:paraId="70B614CB" w14:textId="5084AD66" w:rsidR="008469F5" w:rsidRPr="002D3FEC" w:rsidRDefault="008469F5" w:rsidP="0093779D">
            <w:pPr>
              <w:jc w:val="center"/>
            </w:pPr>
            <w:r w:rsidRPr="008469F5">
              <w:t>ANDA #$08</w:t>
            </w:r>
          </w:p>
        </w:tc>
        <w:tc>
          <w:tcPr>
            <w:tcW w:w="2158" w:type="dxa"/>
          </w:tcPr>
          <w:p w14:paraId="1448ADEE" w14:textId="67F0348F" w:rsidR="008469F5" w:rsidRPr="002D3FEC" w:rsidRDefault="008F7D68" w:rsidP="0093779D">
            <w:pPr>
              <w:jc w:val="center"/>
            </w:pPr>
            <w:r w:rsidRPr="002D3FEC">
              <w:t>Whatever in DIP switches will appear on A</w:t>
            </w:r>
            <w:r>
              <w:t>, depending on the user choice</w:t>
            </w:r>
          </w:p>
        </w:tc>
        <w:tc>
          <w:tcPr>
            <w:tcW w:w="1615" w:type="dxa"/>
          </w:tcPr>
          <w:p w14:paraId="43453271" w14:textId="4E44D21A" w:rsidR="008469F5" w:rsidRPr="002D3FEC" w:rsidRDefault="008F7D68" w:rsidP="0093779D">
            <w:pPr>
              <w:jc w:val="center"/>
            </w:pPr>
            <w:r>
              <w:t>-</w:t>
            </w:r>
          </w:p>
        </w:tc>
        <w:tc>
          <w:tcPr>
            <w:tcW w:w="1845" w:type="dxa"/>
          </w:tcPr>
          <w:p w14:paraId="50ACEE9E" w14:textId="051D409F" w:rsidR="008469F5" w:rsidRPr="002D3FEC" w:rsidRDefault="008F7D68" w:rsidP="0093779D">
            <w:pPr>
              <w:jc w:val="center"/>
            </w:pPr>
            <w:r>
              <w:t>#$08</w:t>
            </w:r>
          </w:p>
        </w:tc>
        <w:tc>
          <w:tcPr>
            <w:tcW w:w="1636" w:type="dxa"/>
          </w:tcPr>
          <w:p w14:paraId="154B0DE0" w14:textId="2E2C23C4" w:rsidR="008469F5" w:rsidRPr="002D3FEC" w:rsidRDefault="008469F5" w:rsidP="0093779D">
            <w:pPr>
              <w:jc w:val="center"/>
            </w:pPr>
            <w:r>
              <w:t>to read bit 4 of PTH</w:t>
            </w:r>
          </w:p>
        </w:tc>
      </w:tr>
    </w:tbl>
    <w:p w14:paraId="34B982C5" w14:textId="77777777" w:rsidR="009F6B61" w:rsidRPr="00DF4535" w:rsidRDefault="009F6B61" w:rsidP="009F6B61">
      <w:pPr>
        <w:spacing w:line="360" w:lineRule="auto"/>
        <w:jc w:val="both"/>
        <w:rPr>
          <w:sz w:val="24"/>
          <w:szCs w:val="24"/>
        </w:rPr>
      </w:pPr>
    </w:p>
    <w:p w14:paraId="4BDA8985" w14:textId="77777777" w:rsidR="009F6B61" w:rsidRDefault="009F6B61" w:rsidP="009F6B61">
      <w:pPr>
        <w:pStyle w:val="ReportBody"/>
        <w:ind w:firstLine="0"/>
      </w:pPr>
    </w:p>
    <w:p w14:paraId="2EC861F6" w14:textId="77777777" w:rsidR="006E7D5D" w:rsidRDefault="006E7D5D" w:rsidP="009F6B61">
      <w:pPr>
        <w:pStyle w:val="ReportBody"/>
        <w:ind w:firstLine="0"/>
      </w:pPr>
    </w:p>
    <w:p w14:paraId="2ED10FA5" w14:textId="77777777" w:rsidR="009F6B61" w:rsidRPr="009F6B61" w:rsidRDefault="00152881" w:rsidP="009F6B61">
      <w:pPr>
        <w:pStyle w:val="Heading2"/>
        <w:spacing w:line="360" w:lineRule="auto"/>
      </w:pPr>
      <w:bookmarkStart w:id="153" w:name="_Toc370162728"/>
      <w:bookmarkStart w:id="154" w:name="_Toc412027980"/>
      <w:r>
        <w:lastRenderedPageBreak/>
        <w:t>Task 3</w:t>
      </w:r>
      <w:r w:rsidRPr="00152881">
        <w:t xml:space="preserve">: </w:t>
      </w:r>
      <w:r w:rsidR="009F6B61" w:rsidRPr="009F6B61">
        <w:t>Reading DIP Switches and Writing them to LEDs</w:t>
      </w:r>
      <w:bookmarkEnd w:id="153"/>
      <w:bookmarkEnd w:id="154"/>
    </w:p>
    <w:p w14:paraId="25520A61" w14:textId="77777777" w:rsidR="009F6B61" w:rsidRPr="003A4B66" w:rsidRDefault="003F221D" w:rsidP="003F221D">
      <w:pPr>
        <w:spacing w:line="360" w:lineRule="auto"/>
        <w:jc w:val="both"/>
        <w:rPr>
          <w:sz w:val="24"/>
          <w:szCs w:val="24"/>
        </w:rPr>
      </w:pPr>
      <w:r>
        <w:rPr>
          <w:sz w:val="24"/>
          <w:szCs w:val="24"/>
        </w:rPr>
        <w:t>In this interesting task</w:t>
      </w:r>
      <w:r w:rsidR="009F6B61" w:rsidRPr="003A4B66">
        <w:rPr>
          <w:sz w:val="24"/>
          <w:szCs w:val="24"/>
        </w:rPr>
        <w:t>,</w:t>
      </w:r>
      <w:r>
        <w:rPr>
          <w:sz w:val="24"/>
          <w:szCs w:val="24"/>
        </w:rPr>
        <w:t xml:space="preserve"> the previous two codes will be combined together such that the switches control the output of the LED</w:t>
      </w:r>
      <w:r w:rsidR="009F6B61">
        <w:rPr>
          <w:sz w:val="24"/>
          <w:szCs w:val="24"/>
        </w:rPr>
        <w:t>. The related code is shown below:</w:t>
      </w:r>
    </w:p>
    <w:p w14:paraId="5764F21F" w14:textId="4B8FFA7A" w:rsidR="009F6B61" w:rsidRPr="00297C8E" w:rsidRDefault="001F4E68" w:rsidP="009F6B61">
      <w:pPr>
        <w:pStyle w:val="ListParagraph"/>
        <w:ind w:left="1440"/>
      </w:pPr>
      <w:r>
        <w:rPr>
          <w:rFonts w:asciiTheme="majorBidi" w:hAnsiTheme="majorBidi" w:cstheme="majorBidi"/>
          <w:noProof/>
          <w:sz w:val="24"/>
          <w:szCs w:val="24"/>
        </w:rPr>
        <mc:AlternateContent>
          <mc:Choice Requires="wps">
            <w:drawing>
              <wp:anchor distT="0" distB="0" distL="114300" distR="114300" simplePos="0" relativeHeight="251826176" behindDoc="0" locked="0" layoutInCell="1" allowOverlap="1" wp14:anchorId="623FC576" wp14:editId="74FB8E8D">
                <wp:simplePos x="0" y="0"/>
                <wp:positionH relativeFrom="column">
                  <wp:posOffset>-288722</wp:posOffset>
                </wp:positionH>
                <wp:positionV relativeFrom="paragraph">
                  <wp:posOffset>45720</wp:posOffset>
                </wp:positionV>
                <wp:extent cx="5734050" cy="4652467"/>
                <wp:effectExtent l="0" t="0" r="19050" b="15240"/>
                <wp:wrapNone/>
                <wp:docPr id="1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652467"/>
                        </a:xfrm>
                        <a:prstGeom prst="rect">
                          <a:avLst/>
                        </a:prstGeom>
                        <a:solidFill>
                          <a:srgbClr val="FFFFFF"/>
                        </a:solidFill>
                        <a:ln w="9525">
                          <a:solidFill>
                            <a:srgbClr val="000000"/>
                          </a:solidFill>
                          <a:miter lim="800000"/>
                          <a:headEnd/>
                          <a:tailEnd/>
                        </a:ln>
                      </wps:spPr>
                      <wps:txbx>
                        <w:txbxContent>
                          <w:p w14:paraId="03EF8A70" w14:textId="77777777" w:rsidR="00F62258" w:rsidRPr="00725C7F" w:rsidRDefault="00F62258" w:rsidP="000366F3">
                            <w:pPr>
                              <w:rPr>
                                <w:sz w:val="24"/>
                                <w:szCs w:val="24"/>
                              </w:rPr>
                            </w:pPr>
                            <w:r w:rsidRPr="003A4B66">
                              <w:rPr>
                                <w:sz w:val="24"/>
                                <w:szCs w:val="24"/>
                              </w:rPr>
                              <w:t xml:space="preserve">    </w:t>
                            </w:r>
                            <w:r w:rsidRPr="00725C7F">
                              <w:rPr>
                                <w:sz w:val="24"/>
                                <w:szCs w:val="24"/>
                              </w:rPr>
                              <w:t>; Include derivative-specific definitions</w:t>
                            </w:r>
                          </w:p>
                          <w:p w14:paraId="179EA9EE" w14:textId="77777777" w:rsidR="00F62258" w:rsidRPr="00725C7F" w:rsidRDefault="00F62258" w:rsidP="000366F3">
                            <w:pPr>
                              <w:rPr>
                                <w:sz w:val="24"/>
                                <w:szCs w:val="24"/>
                              </w:rPr>
                            </w:pPr>
                            <w:r w:rsidRPr="00725C7F">
                              <w:rPr>
                                <w:sz w:val="24"/>
                                <w:szCs w:val="24"/>
                              </w:rPr>
                              <w:t xml:space="preserve">       INCLUDE 'derivative.inc'</w:t>
                            </w:r>
                          </w:p>
                          <w:p w14:paraId="3CE9CEA0" w14:textId="77777777" w:rsidR="00F62258" w:rsidRPr="00725C7F" w:rsidRDefault="00F62258" w:rsidP="000366F3">
                            <w:pPr>
                              <w:rPr>
                                <w:sz w:val="24"/>
                                <w:szCs w:val="24"/>
                              </w:rPr>
                            </w:pPr>
                          </w:p>
                          <w:p w14:paraId="70A8AEAF" w14:textId="77777777" w:rsidR="00F62258" w:rsidRPr="00725C7F" w:rsidRDefault="00F62258" w:rsidP="000366F3">
                            <w:pPr>
                              <w:rPr>
                                <w:sz w:val="24"/>
                                <w:szCs w:val="24"/>
                              </w:rPr>
                            </w:pPr>
                            <w:r w:rsidRPr="00725C7F">
                              <w:rPr>
                                <w:sz w:val="24"/>
                                <w:szCs w:val="24"/>
                              </w:rPr>
                              <w:t>; export symbols</w:t>
                            </w:r>
                          </w:p>
                          <w:p w14:paraId="12425242" w14:textId="77777777" w:rsidR="00F62258" w:rsidRPr="00725C7F" w:rsidRDefault="00F62258" w:rsidP="000366F3">
                            <w:pPr>
                              <w:rPr>
                                <w:sz w:val="24"/>
                                <w:szCs w:val="24"/>
                              </w:rPr>
                            </w:pPr>
                            <w:r w:rsidRPr="00725C7F">
                              <w:rPr>
                                <w:sz w:val="24"/>
                                <w:szCs w:val="24"/>
                              </w:rPr>
                              <w:t xml:space="preserve">       XDEF Entry</w:t>
                            </w:r>
                          </w:p>
                          <w:p w14:paraId="155A69FF" w14:textId="77777777" w:rsidR="00F62258" w:rsidRPr="00725C7F" w:rsidRDefault="00F62258" w:rsidP="000366F3">
                            <w:pPr>
                              <w:rPr>
                                <w:sz w:val="24"/>
                                <w:szCs w:val="24"/>
                              </w:rPr>
                            </w:pPr>
                            <w:r w:rsidRPr="00725C7F">
                              <w:rPr>
                                <w:sz w:val="24"/>
                                <w:szCs w:val="24"/>
                              </w:rPr>
                              <w:t xml:space="preserve">       ORG $</w:t>
                            </w:r>
                            <w:proofErr w:type="gramStart"/>
                            <w:r w:rsidRPr="00725C7F">
                              <w:rPr>
                                <w:sz w:val="24"/>
                                <w:szCs w:val="24"/>
                              </w:rPr>
                              <w:t>4000 ;Flash</w:t>
                            </w:r>
                            <w:proofErr w:type="gramEnd"/>
                            <w:r w:rsidRPr="00725C7F">
                              <w:rPr>
                                <w:sz w:val="24"/>
                                <w:szCs w:val="24"/>
                              </w:rPr>
                              <w:t xml:space="preserve"> ROM address for Dragon12+</w:t>
                            </w:r>
                          </w:p>
                          <w:p w14:paraId="48A12212" w14:textId="77777777" w:rsidR="00F62258" w:rsidRPr="00725C7F" w:rsidRDefault="00F62258" w:rsidP="000366F3">
                            <w:pPr>
                              <w:rPr>
                                <w:sz w:val="24"/>
                                <w:szCs w:val="24"/>
                              </w:rPr>
                            </w:pPr>
                            <w:r w:rsidRPr="00725C7F">
                              <w:rPr>
                                <w:sz w:val="24"/>
                                <w:szCs w:val="24"/>
                              </w:rPr>
                              <w:t>Entry:</w:t>
                            </w:r>
                          </w:p>
                          <w:p w14:paraId="68A4DC7C" w14:textId="77777777" w:rsidR="00F62258" w:rsidRPr="00725C7F" w:rsidRDefault="00F62258" w:rsidP="000366F3">
                            <w:pPr>
                              <w:rPr>
                                <w:sz w:val="24"/>
                                <w:szCs w:val="24"/>
                              </w:rPr>
                            </w:pPr>
                            <w:r w:rsidRPr="00725C7F">
                              <w:rPr>
                                <w:sz w:val="24"/>
                                <w:szCs w:val="24"/>
                              </w:rPr>
                              <w:t xml:space="preserve">       </w:t>
                            </w:r>
                          </w:p>
                          <w:p w14:paraId="17AB79FC" w14:textId="77777777" w:rsidR="00F62258" w:rsidRPr="00725C7F" w:rsidRDefault="00F62258" w:rsidP="000366F3">
                            <w:pPr>
                              <w:rPr>
                                <w:sz w:val="24"/>
                                <w:szCs w:val="24"/>
                              </w:rPr>
                            </w:pPr>
                            <w:r w:rsidRPr="00725C7F">
                              <w:rPr>
                                <w:sz w:val="24"/>
                                <w:szCs w:val="24"/>
                              </w:rPr>
                              <w:t xml:space="preserve">       LDAA #$0</w:t>
                            </w:r>
                          </w:p>
                          <w:p w14:paraId="28737278" w14:textId="77777777" w:rsidR="00F62258" w:rsidRPr="00725C7F" w:rsidRDefault="00F62258" w:rsidP="000366F3">
                            <w:pPr>
                              <w:rPr>
                                <w:sz w:val="24"/>
                                <w:szCs w:val="24"/>
                              </w:rPr>
                            </w:pPr>
                            <w:r w:rsidRPr="00725C7F">
                              <w:rPr>
                                <w:sz w:val="24"/>
                                <w:szCs w:val="24"/>
                              </w:rPr>
                              <w:t xml:space="preserve">       STAA DDRH</w:t>
                            </w:r>
                          </w:p>
                          <w:p w14:paraId="6FFB28BA" w14:textId="77777777" w:rsidR="00F62258" w:rsidRPr="00725C7F" w:rsidRDefault="00F62258" w:rsidP="000366F3">
                            <w:pPr>
                              <w:rPr>
                                <w:sz w:val="24"/>
                                <w:szCs w:val="24"/>
                              </w:rPr>
                            </w:pPr>
                            <w:r w:rsidRPr="00725C7F">
                              <w:rPr>
                                <w:sz w:val="24"/>
                                <w:szCs w:val="24"/>
                              </w:rPr>
                              <w:t xml:space="preserve">       LDAA PTH</w:t>
                            </w:r>
                          </w:p>
                          <w:p w14:paraId="11565E2F" w14:textId="77777777" w:rsidR="00F62258" w:rsidRPr="00725C7F" w:rsidRDefault="00F62258" w:rsidP="000366F3">
                            <w:pPr>
                              <w:rPr>
                                <w:sz w:val="24"/>
                                <w:szCs w:val="24"/>
                              </w:rPr>
                            </w:pPr>
                            <w:r w:rsidRPr="00725C7F">
                              <w:rPr>
                                <w:sz w:val="24"/>
                                <w:szCs w:val="24"/>
                              </w:rPr>
                              <w:t xml:space="preserve">       ANDA #PTH_PTH2</w:t>
                            </w:r>
                          </w:p>
                          <w:p w14:paraId="3967F93B" w14:textId="77777777" w:rsidR="00F62258" w:rsidRPr="00725C7F" w:rsidRDefault="00F62258" w:rsidP="000366F3">
                            <w:pPr>
                              <w:rPr>
                                <w:sz w:val="24"/>
                                <w:szCs w:val="24"/>
                              </w:rPr>
                            </w:pPr>
                            <w:r w:rsidRPr="00725C7F">
                              <w:rPr>
                                <w:sz w:val="24"/>
                                <w:szCs w:val="24"/>
                              </w:rPr>
                              <w:t xml:space="preserve">       LDAA #$FF</w:t>
                            </w:r>
                          </w:p>
                          <w:p w14:paraId="64D12333" w14:textId="77777777" w:rsidR="00F62258" w:rsidRPr="00725C7F" w:rsidRDefault="00F62258" w:rsidP="000366F3">
                            <w:pPr>
                              <w:rPr>
                                <w:sz w:val="24"/>
                                <w:szCs w:val="24"/>
                              </w:rPr>
                            </w:pPr>
                            <w:r w:rsidRPr="00725C7F">
                              <w:rPr>
                                <w:sz w:val="24"/>
                                <w:szCs w:val="24"/>
                              </w:rPr>
                              <w:t xml:space="preserve">       STAA </w:t>
                            </w:r>
                            <w:proofErr w:type="gramStart"/>
                            <w:r w:rsidRPr="00725C7F">
                              <w:rPr>
                                <w:sz w:val="24"/>
                                <w:szCs w:val="24"/>
                              </w:rPr>
                              <w:t>DDRB ;Make</w:t>
                            </w:r>
                            <w:proofErr w:type="gramEnd"/>
                            <w:r w:rsidRPr="00725C7F">
                              <w:rPr>
                                <w:sz w:val="24"/>
                                <w:szCs w:val="24"/>
                              </w:rPr>
                              <w:t xml:space="preserve"> PORTB output</w:t>
                            </w:r>
                          </w:p>
                          <w:p w14:paraId="46404267" w14:textId="77777777" w:rsidR="00F62258" w:rsidRPr="00725C7F" w:rsidRDefault="00F62258" w:rsidP="000366F3">
                            <w:pPr>
                              <w:rPr>
                                <w:sz w:val="24"/>
                                <w:szCs w:val="24"/>
                              </w:rPr>
                            </w:pPr>
                            <w:r w:rsidRPr="00725C7F">
                              <w:rPr>
                                <w:sz w:val="24"/>
                                <w:szCs w:val="24"/>
                              </w:rPr>
                              <w:t xml:space="preserve">                  </w:t>
                            </w:r>
                            <w:proofErr w:type="gramStart"/>
                            <w:r w:rsidRPr="00725C7F">
                              <w:rPr>
                                <w:sz w:val="24"/>
                                <w:szCs w:val="24"/>
                              </w:rPr>
                              <w:t>;PTJ1</w:t>
                            </w:r>
                            <w:proofErr w:type="gramEnd"/>
                            <w:r w:rsidRPr="00725C7F">
                              <w:rPr>
                                <w:sz w:val="24"/>
                                <w:szCs w:val="24"/>
                              </w:rPr>
                              <w:t xml:space="preserve"> controls the LEDs connected to PORTB</w:t>
                            </w:r>
                          </w:p>
                          <w:p w14:paraId="2A405252" w14:textId="77777777" w:rsidR="00F62258" w:rsidRPr="00725C7F" w:rsidRDefault="00F62258" w:rsidP="000366F3">
                            <w:pPr>
                              <w:rPr>
                                <w:sz w:val="24"/>
                                <w:szCs w:val="24"/>
                              </w:rPr>
                            </w:pPr>
                            <w:r w:rsidRPr="00725C7F">
                              <w:rPr>
                                <w:sz w:val="24"/>
                                <w:szCs w:val="24"/>
                              </w:rPr>
                              <w:t xml:space="preserve">       LDAA #$FF</w:t>
                            </w:r>
                          </w:p>
                          <w:p w14:paraId="00A2D2A8" w14:textId="77777777" w:rsidR="00F62258" w:rsidRPr="00725C7F" w:rsidRDefault="00F62258" w:rsidP="000366F3">
                            <w:pPr>
                              <w:rPr>
                                <w:sz w:val="24"/>
                                <w:szCs w:val="24"/>
                              </w:rPr>
                            </w:pPr>
                            <w:r w:rsidRPr="00725C7F">
                              <w:rPr>
                                <w:sz w:val="24"/>
                                <w:szCs w:val="24"/>
                              </w:rPr>
                              <w:t xml:space="preserve">       STAA </w:t>
                            </w:r>
                            <w:proofErr w:type="gramStart"/>
                            <w:r w:rsidRPr="00725C7F">
                              <w:rPr>
                                <w:sz w:val="24"/>
                                <w:szCs w:val="24"/>
                              </w:rPr>
                              <w:t>DDRJ ;Make</w:t>
                            </w:r>
                            <w:proofErr w:type="gramEnd"/>
                            <w:r w:rsidRPr="00725C7F">
                              <w:rPr>
                                <w:sz w:val="24"/>
                                <w:szCs w:val="24"/>
                              </w:rPr>
                              <w:t xml:space="preserve"> PORTJ output</w:t>
                            </w:r>
                          </w:p>
                          <w:p w14:paraId="017839B9" w14:textId="77777777" w:rsidR="00F62258" w:rsidRPr="00725C7F" w:rsidRDefault="00F62258" w:rsidP="000366F3">
                            <w:pPr>
                              <w:rPr>
                                <w:sz w:val="24"/>
                                <w:szCs w:val="24"/>
                              </w:rPr>
                            </w:pPr>
                            <w:r w:rsidRPr="00725C7F">
                              <w:rPr>
                                <w:sz w:val="24"/>
                                <w:szCs w:val="24"/>
                              </w:rPr>
                              <w:t xml:space="preserve">       STAA </w:t>
                            </w:r>
                            <w:proofErr w:type="gramStart"/>
                            <w:r w:rsidRPr="00725C7F">
                              <w:rPr>
                                <w:sz w:val="24"/>
                                <w:szCs w:val="24"/>
                              </w:rPr>
                              <w:t>DDRP ;Make</w:t>
                            </w:r>
                            <w:proofErr w:type="gramEnd"/>
                            <w:r w:rsidRPr="00725C7F">
                              <w:rPr>
                                <w:sz w:val="24"/>
                                <w:szCs w:val="24"/>
                              </w:rPr>
                              <w:t xml:space="preserve"> PORTP output</w:t>
                            </w:r>
                          </w:p>
                          <w:p w14:paraId="7C4B14A5" w14:textId="77777777" w:rsidR="00F62258" w:rsidRPr="00725C7F" w:rsidRDefault="00F62258" w:rsidP="000366F3">
                            <w:pPr>
                              <w:rPr>
                                <w:sz w:val="24"/>
                                <w:szCs w:val="24"/>
                              </w:rPr>
                            </w:pPr>
                            <w:r w:rsidRPr="00725C7F">
                              <w:rPr>
                                <w:sz w:val="24"/>
                                <w:szCs w:val="24"/>
                              </w:rPr>
                              <w:t xml:space="preserve">       LDAA #$00</w:t>
                            </w:r>
                          </w:p>
                          <w:p w14:paraId="6763EA3F" w14:textId="77777777" w:rsidR="00F62258" w:rsidRPr="00725C7F" w:rsidRDefault="00F62258" w:rsidP="000366F3">
                            <w:pPr>
                              <w:rPr>
                                <w:sz w:val="24"/>
                                <w:szCs w:val="24"/>
                              </w:rPr>
                            </w:pPr>
                            <w:r w:rsidRPr="00725C7F">
                              <w:rPr>
                                <w:sz w:val="24"/>
                                <w:szCs w:val="24"/>
                              </w:rPr>
                              <w:t xml:space="preserve">       STAA </w:t>
                            </w:r>
                            <w:proofErr w:type="gramStart"/>
                            <w:r w:rsidRPr="00725C7F">
                              <w:rPr>
                                <w:sz w:val="24"/>
                                <w:szCs w:val="24"/>
                              </w:rPr>
                              <w:t>PTJ ;Turn</w:t>
                            </w:r>
                            <w:proofErr w:type="gramEnd"/>
                            <w:r w:rsidRPr="00725C7F">
                              <w:rPr>
                                <w:sz w:val="24"/>
                                <w:szCs w:val="24"/>
                              </w:rPr>
                              <w:t xml:space="preserve"> off PTJ1 to allow the LEDs to show data</w:t>
                            </w:r>
                          </w:p>
                          <w:p w14:paraId="7F1E5E68" w14:textId="77777777" w:rsidR="00F62258" w:rsidRPr="00725C7F" w:rsidRDefault="00F62258" w:rsidP="000366F3">
                            <w:pPr>
                              <w:rPr>
                                <w:sz w:val="24"/>
                                <w:szCs w:val="24"/>
                              </w:rPr>
                            </w:pPr>
                            <w:r w:rsidRPr="00725C7F">
                              <w:rPr>
                                <w:sz w:val="24"/>
                                <w:szCs w:val="24"/>
                              </w:rPr>
                              <w:t xml:space="preserve">       LDAA #$0F</w:t>
                            </w:r>
                          </w:p>
                          <w:p w14:paraId="4B18AEB9" w14:textId="77777777" w:rsidR="00F62258" w:rsidRPr="00725C7F" w:rsidRDefault="00F62258" w:rsidP="000366F3">
                            <w:pPr>
                              <w:rPr>
                                <w:sz w:val="24"/>
                                <w:szCs w:val="24"/>
                              </w:rPr>
                            </w:pPr>
                            <w:r w:rsidRPr="00725C7F">
                              <w:rPr>
                                <w:sz w:val="24"/>
                                <w:szCs w:val="24"/>
                              </w:rPr>
                              <w:t xml:space="preserve">       STAA </w:t>
                            </w:r>
                            <w:proofErr w:type="gramStart"/>
                            <w:r w:rsidRPr="00725C7F">
                              <w:rPr>
                                <w:sz w:val="24"/>
                                <w:szCs w:val="24"/>
                              </w:rPr>
                              <w:t>PTP ;</w:t>
                            </w:r>
                            <w:proofErr w:type="gramEnd"/>
                            <w:r w:rsidRPr="00725C7F">
                              <w:rPr>
                                <w:sz w:val="24"/>
                                <w:szCs w:val="24"/>
                              </w:rPr>
                              <w:t xml:space="preserve"> Disable the 7-segment display</w:t>
                            </w:r>
                          </w:p>
                          <w:p w14:paraId="0CF3BB1D" w14:textId="77777777" w:rsidR="00F62258" w:rsidRPr="00725C7F" w:rsidRDefault="00F62258" w:rsidP="000366F3">
                            <w:pPr>
                              <w:rPr>
                                <w:sz w:val="24"/>
                                <w:szCs w:val="24"/>
                              </w:rPr>
                            </w:pPr>
                            <w:r w:rsidRPr="00725C7F">
                              <w:rPr>
                                <w:sz w:val="24"/>
                                <w:szCs w:val="24"/>
                              </w:rPr>
                              <w:t xml:space="preserve">       </w:t>
                            </w:r>
                            <w:proofErr w:type="gramStart"/>
                            <w:r w:rsidRPr="00725C7F">
                              <w:rPr>
                                <w:sz w:val="24"/>
                                <w:szCs w:val="24"/>
                              </w:rPr>
                              <w:t>;-------</w:t>
                            </w:r>
                            <w:proofErr w:type="gramEnd"/>
                            <w:r w:rsidRPr="00725C7F">
                              <w:rPr>
                                <w:sz w:val="24"/>
                                <w:szCs w:val="24"/>
                              </w:rPr>
                              <w:t xml:space="preserve">Switch on LEDs connected to PORTB based on the </w:t>
                            </w:r>
                            <w:proofErr w:type="spellStart"/>
                            <w:r w:rsidRPr="00725C7F">
                              <w:rPr>
                                <w:sz w:val="24"/>
                                <w:szCs w:val="24"/>
                              </w:rPr>
                              <w:t>Acc</w:t>
                            </w:r>
                            <w:proofErr w:type="spellEnd"/>
                            <w:r w:rsidRPr="00725C7F">
                              <w:rPr>
                                <w:sz w:val="24"/>
                                <w:szCs w:val="24"/>
                              </w:rPr>
                              <w:t xml:space="preserve"> A value</w:t>
                            </w:r>
                          </w:p>
                          <w:p w14:paraId="7D5DFB15" w14:textId="77777777" w:rsidR="00F62258" w:rsidRPr="00725C7F" w:rsidRDefault="00F62258" w:rsidP="000366F3">
                            <w:pPr>
                              <w:rPr>
                                <w:sz w:val="24"/>
                                <w:szCs w:val="24"/>
                              </w:rPr>
                            </w:pPr>
                            <w:r w:rsidRPr="00725C7F">
                              <w:rPr>
                                <w:sz w:val="24"/>
                                <w:szCs w:val="24"/>
                              </w:rPr>
                              <w:t xml:space="preserve">       LDAA PTH</w:t>
                            </w:r>
                          </w:p>
                          <w:p w14:paraId="197653A3" w14:textId="77777777" w:rsidR="00F62258" w:rsidRPr="00725C7F" w:rsidRDefault="00F62258" w:rsidP="000366F3">
                            <w:pPr>
                              <w:rPr>
                                <w:sz w:val="24"/>
                                <w:szCs w:val="24"/>
                              </w:rPr>
                            </w:pPr>
                            <w:r w:rsidRPr="00725C7F">
                              <w:rPr>
                                <w:sz w:val="24"/>
                                <w:szCs w:val="24"/>
                              </w:rPr>
                              <w:t xml:space="preserve">       STAA </w:t>
                            </w:r>
                            <w:proofErr w:type="gramStart"/>
                            <w:r w:rsidRPr="00725C7F">
                              <w:rPr>
                                <w:sz w:val="24"/>
                                <w:szCs w:val="24"/>
                              </w:rPr>
                              <w:t>PORTB ;Store</w:t>
                            </w:r>
                            <w:proofErr w:type="gramEnd"/>
                            <w:r w:rsidRPr="00725C7F">
                              <w:rPr>
                                <w:sz w:val="24"/>
                                <w:szCs w:val="24"/>
                              </w:rPr>
                              <w:t xml:space="preserve"> A into PORTB</w:t>
                            </w:r>
                          </w:p>
                          <w:p w14:paraId="6B734331" w14:textId="77777777" w:rsidR="00F62258" w:rsidRPr="00725C7F" w:rsidRDefault="00F62258" w:rsidP="000366F3">
                            <w:pPr>
                              <w:rPr>
                                <w:sz w:val="24"/>
                                <w:szCs w:val="24"/>
                              </w:rPr>
                            </w:pPr>
                            <w:r w:rsidRPr="00725C7F">
                              <w:rPr>
                                <w:sz w:val="24"/>
                                <w:szCs w:val="24"/>
                              </w:rPr>
                              <w:t xml:space="preserve">       BRA Entry</w:t>
                            </w:r>
                          </w:p>
                          <w:p w14:paraId="0CFF02EC" w14:textId="1A9291C9" w:rsidR="00F62258" w:rsidRPr="00917780" w:rsidRDefault="00F62258" w:rsidP="000366F3">
                            <w:pPr>
                              <w:rPr>
                                <w:i/>
                                <w:iC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0" o:spid="_x0000_s1029" type="#_x0000_t202" style="position:absolute;left:0;text-align:left;margin-left:-22.75pt;margin-top:3.6pt;width:451.5pt;height:366.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">
                <v:textbox>
                  <w:txbxContent>
                    <w:p w14:paraId="03EF8A70" w14:textId="77777777" w:rsidR="00F62258" w:rsidRPr="00725C7F" w:rsidRDefault="00F62258" w:rsidP="000366F3">
                      <w:pPr>
                        <w:rPr>
                          <w:sz w:val="24"/>
                          <w:szCs w:val="24"/>
                        </w:rPr>
                      </w:pPr>
                      <w:r w:rsidRPr="003A4B66">
                        <w:rPr>
                          <w:sz w:val="24"/>
                          <w:szCs w:val="24"/>
                        </w:rPr>
                        <w:t xml:space="preserve">    </w:t>
                      </w:r>
                      <w:r w:rsidRPr="00725C7F">
                        <w:rPr>
                          <w:sz w:val="24"/>
                          <w:szCs w:val="24"/>
                        </w:rPr>
                        <w:t>; Include derivative-specific definitions</w:t>
                      </w:r>
                    </w:p>
                    <w:p w14:paraId="179EA9EE" w14:textId="77777777" w:rsidR="00F62258" w:rsidRPr="00725C7F" w:rsidRDefault="00F62258" w:rsidP="000366F3">
                      <w:pPr>
                        <w:rPr>
                          <w:sz w:val="24"/>
                          <w:szCs w:val="24"/>
                        </w:rPr>
                      </w:pPr>
                      <w:r w:rsidRPr="00725C7F">
                        <w:rPr>
                          <w:sz w:val="24"/>
                          <w:szCs w:val="24"/>
                        </w:rPr>
                        <w:t xml:space="preserve">       INCLUDE 'derivative.inc'</w:t>
                      </w:r>
                    </w:p>
                    <w:p w14:paraId="3CE9CEA0" w14:textId="77777777" w:rsidR="00F62258" w:rsidRPr="00725C7F" w:rsidRDefault="00F62258" w:rsidP="000366F3">
                      <w:pPr>
                        <w:rPr>
                          <w:sz w:val="24"/>
                          <w:szCs w:val="24"/>
                        </w:rPr>
                      </w:pPr>
                    </w:p>
                    <w:p w14:paraId="70A8AEAF" w14:textId="77777777" w:rsidR="00F62258" w:rsidRPr="00725C7F" w:rsidRDefault="00F62258" w:rsidP="000366F3">
                      <w:pPr>
                        <w:rPr>
                          <w:sz w:val="24"/>
                          <w:szCs w:val="24"/>
                        </w:rPr>
                      </w:pPr>
                      <w:r w:rsidRPr="00725C7F">
                        <w:rPr>
                          <w:sz w:val="24"/>
                          <w:szCs w:val="24"/>
                        </w:rPr>
                        <w:t>; export symbols</w:t>
                      </w:r>
                    </w:p>
                    <w:p w14:paraId="12425242" w14:textId="77777777" w:rsidR="00F62258" w:rsidRPr="00725C7F" w:rsidRDefault="00F62258" w:rsidP="000366F3">
                      <w:pPr>
                        <w:rPr>
                          <w:sz w:val="24"/>
                          <w:szCs w:val="24"/>
                        </w:rPr>
                      </w:pPr>
                      <w:r w:rsidRPr="00725C7F">
                        <w:rPr>
                          <w:sz w:val="24"/>
                          <w:szCs w:val="24"/>
                        </w:rPr>
                        <w:t xml:space="preserve">       XDEF Entry</w:t>
                      </w:r>
                    </w:p>
                    <w:p w14:paraId="155A69FF" w14:textId="77777777" w:rsidR="00F62258" w:rsidRPr="00725C7F" w:rsidRDefault="00F62258" w:rsidP="000366F3">
                      <w:pPr>
                        <w:rPr>
                          <w:sz w:val="24"/>
                          <w:szCs w:val="24"/>
                        </w:rPr>
                      </w:pPr>
                      <w:r w:rsidRPr="00725C7F">
                        <w:rPr>
                          <w:sz w:val="24"/>
                          <w:szCs w:val="24"/>
                        </w:rPr>
                        <w:t xml:space="preserve">       ORG $</w:t>
                      </w:r>
                      <w:proofErr w:type="gramStart"/>
                      <w:r w:rsidRPr="00725C7F">
                        <w:rPr>
                          <w:sz w:val="24"/>
                          <w:szCs w:val="24"/>
                        </w:rPr>
                        <w:t>4000 ;Flash</w:t>
                      </w:r>
                      <w:proofErr w:type="gramEnd"/>
                      <w:r w:rsidRPr="00725C7F">
                        <w:rPr>
                          <w:sz w:val="24"/>
                          <w:szCs w:val="24"/>
                        </w:rPr>
                        <w:t xml:space="preserve"> ROM address for Dragon12+</w:t>
                      </w:r>
                    </w:p>
                    <w:p w14:paraId="48A12212" w14:textId="77777777" w:rsidR="00F62258" w:rsidRPr="00725C7F" w:rsidRDefault="00F62258" w:rsidP="000366F3">
                      <w:pPr>
                        <w:rPr>
                          <w:sz w:val="24"/>
                          <w:szCs w:val="24"/>
                        </w:rPr>
                      </w:pPr>
                      <w:r w:rsidRPr="00725C7F">
                        <w:rPr>
                          <w:sz w:val="24"/>
                          <w:szCs w:val="24"/>
                        </w:rPr>
                        <w:t>Entry:</w:t>
                      </w:r>
                    </w:p>
                    <w:p w14:paraId="68A4DC7C" w14:textId="77777777" w:rsidR="00F62258" w:rsidRPr="00725C7F" w:rsidRDefault="00F62258" w:rsidP="000366F3">
                      <w:pPr>
                        <w:rPr>
                          <w:sz w:val="24"/>
                          <w:szCs w:val="24"/>
                        </w:rPr>
                      </w:pPr>
                      <w:r w:rsidRPr="00725C7F">
                        <w:rPr>
                          <w:sz w:val="24"/>
                          <w:szCs w:val="24"/>
                        </w:rPr>
                        <w:t xml:space="preserve">       </w:t>
                      </w:r>
                    </w:p>
                    <w:p w14:paraId="17AB79FC" w14:textId="77777777" w:rsidR="00F62258" w:rsidRPr="00725C7F" w:rsidRDefault="00F62258" w:rsidP="000366F3">
                      <w:pPr>
                        <w:rPr>
                          <w:sz w:val="24"/>
                          <w:szCs w:val="24"/>
                        </w:rPr>
                      </w:pPr>
                      <w:r w:rsidRPr="00725C7F">
                        <w:rPr>
                          <w:sz w:val="24"/>
                          <w:szCs w:val="24"/>
                        </w:rPr>
                        <w:t xml:space="preserve">       LDAA #$0</w:t>
                      </w:r>
                    </w:p>
                    <w:p w14:paraId="28737278" w14:textId="77777777" w:rsidR="00F62258" w:rsidRPr="00725C7F" w:rsidRDefault="00F62258" w:rsidP="000366F3">
                      <w:pPr>
                        <w:rPr>
                          <w:sz w:val="24"/>
                          <w:szCs w:val="24"/>
                        </w:rPr>
                      </w:pPr>
                      <w:r w:rsidRPr="00725C7F">
                        <w:rPr>
                          <w:sz w:val="24"/>
                          <w:szCs w:val="24"/>
                        </w:rPr>
                        <w:t xml:space="preserve">       STAA DDRH</w:t>
                      </w:r>
                    </w:p>
                    <w:p w14:paraId="6FFB28BA" w14:textId="77777777" w:rsidR="00F62258" w:rsidRPr="00725C7F" w:rsidRDefault="00F62258" w:rsidP="000366F3">
                      <w:pPr>
                        <w:rPr>
                          <w:sz w:val="24"/>
                          <w:szCs w:val="24"/>
                        </w:rPr>
                      </w:pPr>
                      <w:r w:rsidRPr="00725C7F">
                        <w:rPr>
                          <w:sz w:val="24"/>
                          <w:szCs w:val="24"/>
                        </w:rPr>
                        <w:t xml:space="preserve">       LDAA PTH</w:t>
                      </w:r>
                    </w:p>
                    <w:p w14:paraId="11565E2F" w14:textId="77777777" w:rsidR="00F62258" w:rsidRPr="00725C7F" w:rsidRDefault="00F62258" w:rsidP="000366F3">
                      <w:pPr>
                        <w:rPr>
                          <w:sz w:val="24"/>
                          <w:szCs w:val="24"/>
                        </w:rPr>
                      </w:pPr>
                      <w:r w:rsidRPr="00725C7F">
                        <w:rPr>
                          <w:sz w:val="24"/>
                          <w:szCs w:val="24"/>
                        </w:rPr>
                        <w:t xml:space="preserve">       ANDA #PTH_PTH2</w:t>
                      </w:r>
                    </w:p>
                    <w:p w14:paraId="3967F93B" w14:textId="77777777" w:rsidR="00F62258" w:rsidRPr="00725C7F" w:rsidRDefault="00F62258" w:rsidP="000366F3">
                      <w:pPr>
                        <w:rPr>
                          <w:sz w:val="24"/>
                          <w:szCs w:val="24"/>
                        </w:rPr>
                      </w:pPr>
                      <w:r w:rsidRPr="00725C7F">
                        <w:rPr>
                          <w:sz w:val="24"/>
                          <w:szCs w:val="24"/>
                        </w:rPr>
                        <w:t xml:space="preserve">       LDAA #$FF</w:t>
                      </w:r>
                    </w:p>
                    <w:p w14:paraId="64D12333" w14:textId="77777777" w:rsidR="00F62258" w:rsidRPr="00725C7F" w:rsidRDefault="00F62258" w:rsidP="000366F3">
                      <w:pPr>
                        <w:rPr>
                          <w:sz w:val="24"/>
                          <w:szCs w:val="24"/>
                        </w:rPr>
                      </w:pPr>
                      <w:r w:rsidRPr="00725C7F">
                        <w:rPr>
                          <w:sz w:val="24"/>
                          <w:szCs w:val="24"/>
                        </w:rPr>
                        <w:t xml:space="preserve">       STAA </w:t>
                      </w:r>
                      <w:proofErr w:type="gramStart"/>
                      <w:r w:rsidRPr="00725C7F">
                        <w:rPr>
                          <w:sz w:val="24"/>
                          <w:szCs w:val="24"/>
                        </w:rPr>
                        <w:t>DDRB ;Make</w:t>
                      </w:r>
                      <w:proofErr w:type="gramEnd"/>
                      <w:r w:rsidRPr="00725C7F">
                        <w:rPr>
                          <w:sz w:val="24"/>
                          <w:szCs w:val="24"/>
                        </w:rPr>
                        <w:t xml:space="preserve"> PORTB output</w:t>
                      </w:r>
                    </w:p>
                    <w:p w14:paraId="46404267" w14:textId="77777777" w:rsidR="00F62258" w:rsidRPr="00725C7F" w:rsidRDefault="00F62258" w:rsidP="000366F3">
                      <w:pPr>
                        <w:rPr>
                          <w:sz w:val="24"/>
                          <w:szCs w:val="24"/>
                        </w:rPr>
                      </w:pPr>
                      <w:r w:rsidRPr="00725C7F">
                        <w:rPr>
                          <w:sz w:val="24"/>
                          <w:szCs w:val="24"/>
                        </w:rPr>
                        <w:t xml:space="preserve">                  </w:t>
                      </w:r>
                      <w:proofErr w:type="gramStart"/>
                      <w:r w:rsidRPr="00725C7F">
                        <w:rPr>
                          <w:sz w:val="24"/>
                          <w:szCs w:val="24"/>
                        </w:rPr>
                        <w:t>;PTJ1</w:t>
                      </w:r>
                      <w:proofErr w:type="gramEnd"/>
                      <w:r w:rsidRPr="00725C7F">
                        <w:rPr>
                          <w:sz w:val="24"/>
                          <w:szCs w:val="24"/>
                        </w:rPr>
                        <w:t xml:space="preserve"> controls the LEDs connected to PORTB</w:t>
                      </w:r>
                    </w:p>
                    <w:p w14:paraId="2A405252" w14:textId="77777777" w:rsidR="00F62258" w:rsidRPr="00725C7F" w:rsidRDefault="00F62258" w:rsidP="000366F3">
                      <w:pPr>
                        <w:rPr>
                          <w:sz w:val="24"/>
                          <w:szCs w:val="24"/>
                        </w:rPr>
                      </w:pPr>
                      <w:r w:rsidRPr="00725C7F">
                        <w:rPr>
                          <w:sz w:val="24"/>
                          <w:szCs w:val="24"/>
                        </w:rPr>
                        <w:t xml:space="preserve">       LDAA #$FF</w:t>
                      </w:r>
                    </w:p>
                    <w:p w14:paraId="00A2D2A8" w14:textId="77777777" w:rsidR="00F62258" w:rsidRPr="00725C7F" w:rsidRDefault="00F62258" w:rsidP="000366F3">
                      <w:pPr>
                        <w:rPr>
                          <w:sz w:val="24"/>
                          <w:szCs w:val="24"/>
                        </w:rPr>
                      </w:pPr>
                      <w:r w:rsidRPr="00725C7F">
                        <w:rPr>
                          <w:sz w:val="24"/>
                          <w:szCs w:val="24"/>
                        </w:rPr>
                        <w:t xml:space="preserve">       STAA </w:t>
                      </w:r>
                      <w:proofErr w:type="gramStart"/>
                      <w:r w:rsidRPr="00725C7F">
                        <w:rPr>
                          <w:sz w:val="24"/>
                          <w:szCs w:val="24"/>
                        </w:rPr>
                        <w:t>DDRJ ;Make</w:t>
                      </w:r>
                      <w:proofErr w:type="gramEnd"/>
                      <w:r w:rsidRPr="00725C7F">
                        <w:rPr>
                          <w:sz w:val="24"/>
                          <w:szCs w:val="24"/>
                        </w:rPr>
                        <w:t xml:space="preserve"> PORTJ output</w:t>
                      </w:r>
                    </w:p>
                    <w:p w14:paraId="017839B9" w14:textId="77777777" w:rsidR="00F62258" w:rsidRPr="00725C7F" w:rsidRDefault="00F62258" w:rsidP="000366F3">
                      <w:pPr>
                        <w:rPr>
                          <w:sz w:val="24"/>
                          <w:szCs w:val="24"/>
                        </w:rPr>
                      </w:pPr>
                      <w:r w:rsidRPr="00725C7F">
                        <w:rPr>
                          <w:sz w:val="24"/>
                          <w:szCs w:val="24"/>
                        </w:rPr>
                        <w:t xml:space="preserve">       STAA </w:t>
                      </w:r>
                      <w:proofErr w:type="gramStart"/>
                      <w:r w:rsidRPr="00725C7F">
                        <w:rPr>
                          <w:sz w:val="24"/>
                          <w:szCs w:val="24"/>
                        </w:rPr>
                        <w:t>DDRP ;Make</w:t>
                      </w:r>
                      <w:proofErr w:type="gramEnd"/>
                      <w:r w:rsidRPr="00725C7F">
                        <w:rPr>
                          <w:sz w:val="24"/>
                          <w:szCs w:val="24"/>
                        </w:rPr>
                        <w:t xml:space="preserve"> PORTP output</w:t>
                      </w:r>
                    </w:p>
                    <w:p w14:paraId="7C4B14A5" w14:textId="77777777" w:rsidR="00F62258" w:rsidRPr="00725C7F" w:rsidRDefault="00F62258" w:rsidP="000366F3">
                      <w:pPr>
                        <w:rPr>
                          <w:sz w:val="24"/>
                          <w:szCs w:val="24"/>
                        </w:rPr>
                      </w:pPr>
                      <w:r w:rsidRPr="00725C7F">
                        <w:rPr>
                          <w:sz w:val="24"/>
                          <w:szCs w:val="24"/>
                        </w:rPr>
                        <w:t xml:space="preserve">       LDAA #$00</w:t>
                      </w:r>
                    </w:p>
                    <w:p w14:paraId="6763EA3F" w14:textId="77777777" w:rsidR="00F62258" w:rsidRPr="00725C7F" w:rsidRDefault="00F62258" w:rsidP="000366F3">
                      <w:pPr>
                        <w:rPr>
                          <w:sz w:val="24"/>
                          <w:szCs w:val="24"/>
                        </w:rPr>
                      </w:pPr>
                      <w:r w:rsidRPr="00725C7F">
                        <w:rPr>
                          <w:sz w:val="24"/>
                          <w:szCs w:val="24"/>
                        </w:rPr>
                        <w:t xml:space="preserve">       STAA </w:t>
                      </w:r>
                      <w:proofErr w:type="gramStart"/>
                      <w:r w:rsidRPr="00725C7F">
                        <w:rPr>
                          <w:sz w:val="24"/>
                          <w:szCs w:val="24"/>
                        </w:rPr>
                        <w:t>PTJ ;Turn</w:t>
                      </w:r>
                      <w:proofErr w:type="gramEnd"/>
                      <w:r w:rsidRPr="00725C7F">
                        <w:rPr>
                          <w:sz w:val="24"/>
                          <w:szCs w:val="24"/>
                        </w:rPr>
                        <w:t xml:space="preserve"> off PTJ1 to allow the LEDs to show data</w:t>
                      </w:r>
                    </w:p>
                    <w:p w14:paraId="7F1E5E68" w14:textId="77777777" w:rsidR="00F62258" w:rsidRPr="00725C7F" w:rsidRDefault="00F62258" w:rsidP="000366F3">
                      <w:pPr>
                        <w:rPr>
                          <w:sz w:val="24"/>
                          <w:szCs w:val="24"/>
                        </w:rPr>
                      </w:pPr>
                      <w:r w:rsidRPr="00725C7F">
                        <w:rPr>
                          <w:sz w:val="24"/>
                          <w:szCs w:val="24"/>
                        </w:rPr>
                        <w:t xml:space="preserve">       LDAA #$0F</w:t>
                      </w:r>
                    </w:p>
                    <w:p w14:paraId="4B18AEB9" w14:textId="77777777" w:rsidR="00F62258" w:rsidRPr="00725C7F" w:rsidRDefault="00F62258" w:rsidP="000366F3">
                      <w:pPr>
                        <w:rPr>
                          <w:sz w:val="24"/>
                          <w:szCs w:val="24"/>
                        </w:rPr>
                      </w:pPr>
                      <w:r w:rsidRPr="00725C7F">
                        <w:rPr>
                          <w:sz w:val="24"/>
                          <w:szCs w:val="24"/>
                        </w:rPr>
                        <w:t xml:space="preserve">       STAA </w:t>
                      </w:r>
                      <w:proofErr w:type="gramStart"/>
                      <w:r w:rsidRPr="00725C7F">
                        <w:rPr>
                          <w:sz w:val="24"/>
                          <w:szCs w:val="24"/>
                        </w:rPr>
                        <w:t>PTP ;</w:t>
                      </w:r>
                      <w:proofErr w:type="gramEnd"/>
                      <w:r w:rsidRPr="00725C7F">
                        <w:rPr>
                          <w:sz w:val="24"/>
                          <w:szCs w:val="24"/>
                        </w:rPr>
                        <w:t xml:space="preserve"> Disable the 7-segment display</w:t>
                      </w:r>
                    </w:p>
                    <w:p w14:paraId="0CF3BB1D" w14:textId="77777777" w:rsidR="00F62258" w:rsidRPr="00725C7F" w:rsidRDefault="00F62258" w:rsidP="000366F3">
                      <w:pPr>
                        <w:rPr>
                          <w:sz w:val="24"/>
                          <w:szCs w:val="24"/>
                        </w:rPr>
                      </w:pPr>
                      <w:r w:rsidRPr="00725C7F">
                        <w:rPr>
                          <w:sz w:val="24"/>
                          <w:szCs w:val="24"/>
                        </w:rPr>
                        <w:t xml:space="preserve">       </w:t>
                      </w:r>
                      <w:proofErr w:type="gramStart"/>
                      <w:r w:rsidRPr="00725C7F">
                        <w:rPr>
                          <w:sz w:val="24"/>
                          <w:szCs w:val="24"/>
                        </w:rPr>
                        <w:t>;-------</w:t>
                      </w:r>
                      <w:proofErr w:type="gramEnd"/>
                      <w:r w:rsidRPr="00725C7F">
                        <w:rPr>
                          <w:sz w:val="24"/>
                          <w:szCs w:val="24"/>
                        </w:rPr>
                        <w:t xml:space="preserve">Switch on LEDs connected to PORTB based on the </w:t>
                      </w:r>
                      <w:proofErr w:type="spellStart"/>
                      <w:r w:rsidRPr="00725C7F">
                        <w:rPr>
                          <w:sz w:val="24"/>
                          <w:szCs w:val="24"/>
                        </w:rPr>
                        <w:t>Acc</w:t>
                      </w:r>
                      <w:proofErr w:type="spellEnd"/>
                      <w:r w:rsidRPr="00725C7F">
                        <w:rPr>
                          <w:sz w:val="24"/>
                          <w:szCs w:val="24"/>
                        </w:rPr>
                        <w:t xml:space="preserve"> A value</w:t>
                      </w:r>
                    </w:p>
                    <w:p w14:paraId="7D5DFB15" w14:textId="77777777" w:rsidR="00F62258" w:rsidRPr="00725C7F" w:rsidRDefault="00F62258" w:rsidP="000366F3">
                      <w:pPr>
                        <w:rPr>
                          <w:sz w:val="24"/>
                          <w:szCs w:val="24"/>
                        </w:rPr>
                      </w:pPr>
                      <w:r w:rsidRPr="00725C7F">
                        <w:rPr>
                          <w:sz w:val="24"/>
                          <w:szCs w:val="24"/>
                        </w:rPr>
                        <w:t xml:space="preserve">       LDAA PTH</w:t>
                      </w:r>
                    </w:p>
                    <w:p w14:paraId="197653A3" w14:textId="77777777" w:rsidR="00F62258" w:rsidRPr="00725C7F" w:rsidRDefault="00F62258" w:rsidP="000366F3">
                      <w:pPr>
                        <w:rPr>
                          <w:sz w:val="24"/>
                          <w:szCs w:val="24"/>
                        </w:rPr>
                      </w:pPr>
                      <w:r w:rsidRPr="00725C7F">
                        <w:rPr>
                          <w:sz w:val="24"/>
                          <w:szCs w:val="24"/>
                        </w:rPr>
                        <w:t xml:space="preserve">       STAA </w:t>
                      </w:r>
                      <w:proofErr w:type="gramStart"/>
                      <w:r w:rsidRPr="00725C7F">
                        <w:rPr>
                          <w:sz w:val="24"/>
                          <w:szCs w:val="24"/>
                        </w:rPr>
                        <w:t>PORTB ;Store</w:t>
                      </w:r>
                      <w:proofErr w:type="gramEnd"/>
                      <w:r w:rsidRPr="00725C7F">
                        <w:rPr>
                          <w:sz w:val="24"/>
                          <w:szCs w:val="24"/>
                        </w:rPr>
                        <w:t xml:space="preserve"> A into PORTB</w:t>
                      </w:r>
                    </w:p>
                    <w:p w14:paraId="6B734331" w14:textId="77777777" w:rsidR="00F62258" w:rsidRPr="00725C7F" w:rsidRDefault="00F62258" w:rsidP="000366F3">
                      <w:pPr>
                        <w:rPr>
                          <w:sz w:val="24"/>
                          <w:szCs w:val="24"/>
                        </w:rPr>
                      </w:pPr>
                      <w:r w:rsidRPr="00725C7F">
                        <w:rPr>
                          <w:sz w:val="24"/>
                          <w:szCs w:val="24"/>
                        </w:rPr>
                        <w:t xml:space="preserve">       BRA Entry</w:t>
                      </w:r>
                    </w:p>
                    <w:p w14:paraId="0CFF02EC" w14:textId="1A9291C9" w:rsidR="00F62258" w:rsidRPr="00917780" w:rsidRDefault="00F62258" w:rsidP="000366F3">
                      <w:pPr>
                        <w:rPr>
                          <w:i/>
                          <w:iCs/>
                        </w:rPr>
                      </w:pPr>
                    </w:p>
                  </w:txbxContent>
                </v:textbox>
              </v:shape>
            </w:pict>
          </mc:Fallback>
        </mc:AlternateContent>
      </w:r>
    </w:p>
    <w:p w14:paraId="56A962A8" w14:textId="77777777" w:rsidR="009F6B61" w:rsidRDefault="009F6B61" w:rsidP="009F6B61">
      <w:pPr>
        <w:rPr>
          <w:rFonts w:asciiTheme="majorBidi" w:hAnsiTheme="majorBidi" w:cstheme="majorBidi"/>
          <w:sz w:val="24"/>
          <w:szCs w:val="24"/>
        </w:rPr>
      </w:pPr>
      <w:r>
        <w:rPr>
          <w:rFonts w:asciiTheme="majorBidi" w:hAnsiTheme="majorBidi" w:cstheme="majorBidi"/>
          <w:sz w:val="24"/>
          <w:szCs w:val="24"/>
        </w:rPr>
        <w:tab/>
      </w:r>
    </w:p>
    <w:p w14:paraId="3B3AA73D" w14:textId="77777777" w:rsidR="009F6B61" w:rsidRDefault="009F6B61" w:rsidP="009F6B61">
      <w:pPr>
        <w:rPr>
          <w:rFonts w:asciiTheme="majorBidi" w:hAnsiTheme="majorBidi" w:cstheme="majorBidi"/>
          <w:sz w:val="24"/>
          <w:szCs w:val="24"/>
        </w:rPr>
      </w:pPr>
    </w:p>
    <w:p w14:paraId="542EB1B1" w14:textId="77777777" w:rsidR="009F6B61" w:rsidRPr="00BE1A17" w:rsidRDefault="009F6B61" w:rsidP="009F6B61">
      <w:pPr>
        <w:rPr>
          <w:rFonts w:asciiTheme="majorBidi" w:hAnsiTheme="majorBidi" w:cstheme="majorBidi"/>
          <w:sz w:val="24"/>
          <w:szCs w:val="24"/>
        </w:rPr>
      </w:pPr>
    </w:p>
    <w:p w14:paraId="1E63A7AC" w14:textId="77777777" w:rsidR="009F6B61" w:rsidRPr="00BE1A17" w:rsidRDefault="009F6B61" w:rsidP="009F6B61">
      <w:pPr>
        <w:rPr>
          <w:rFonts w:asciiTheme="majorBidi" w:hAnsiTheme="majorBidi" w:cstheme="majorBidi"/>
          <w:sz w:val="24"/>
          <w:szCs w:val="24"/>
        </w:rPr>
      </w:pPr>
    </w:p>
    <w:p w14:paraId="70243930" w14:textId="77777777" w:rsidR="009F6B61" w:rsidRPr="00BE1A17" w:rsidRDefault="009F6B61" w:rsidP="009F6B61">
      <w:pPr>
        <w:rPr>
          <w:rFonts w:asciiTheme="majorBidi" w:hAnsiTheme="majorBidi" w:cstheme="majorBidi"/>
          <w:sz w:val="24"/>
          <w:szCs w:val="24"/>
        </w:rPr>
      </w:pPr>
    </w:p>
    <w:p w14:paraId="38B2E01F" w14:textId="77777777" w:rsidR="009F6B61" w:rsidRPr="00BE1A17" w:rsidRDefault="009F6B61" w:rsidP="009F6B61">
      <w:pPr>
        <w:rPr>
          <w:rFonts w:asciiTheme="majorBidi" w:hAnsiTheme="majorBidi" w:cstheme="majorBidi"/>
          <w:sz w:val="24"/>
          <w:szCs w:val="24"/>
        </w:rPr>
      </w:pPr>
    </w:p>
    <w:p w14:paraId="414CDE80" w14:textId="77777777" w:rsidR="009F6B61" w:rsidRPr="00BE1A17" w:rsidRDefault="009F6B61" w:rsidP="009F6B61">
      <w:pPr>
        <w:rPr>
          <w:rFonts w:asciiTheme="majorBidi" w:hAnsiTheme="majorBidi" w:cstheme="majorBidi"/>
          <w:sz w:val="24"/>
          <w:szCs w:val="24"/>
        </w:rPr>
      </w:pPr>
    </w:p>
    <w:p w14:paraId="3D00BB27" w14:textId="77777777" w:rsidR="009F6B61" w:rsidRPr="00BE1A17" w:rsidRDefault="009F6B61" w:rsidP="009F6B61">
      <w:pPr>
        <w:rPr>
          <w:rFonts w:asciiTheme="majorBidi" w:hAnsiTheme="majorBidi" w:cstheme="majorBidi"/>
          <w:sz w:val="24"/>
          <w:szCs w:val="24"/>
        </w:rPr>
      </w:pPr>
    </w:p>
    <w:p w14:paraId="60189B29" w14:textId="77777777" w:rsidR="009F6B61" w:rsidRPr="00BE1A17" w:rsidRDefault="009F6B61" w:rsidP="009F6B61">
      <w:pPr>
        <w:rPr>
          <w:rFonts w:asciiTheme="majorBidi" w:hAnsiTheme="majorBidi" w:cstheme="majorBidi"/>
          <w:sz w:val="24"/>
          <w:szCs w:val="24"/>
        </w:rPr>
      </w:pPr>
    </w:p>
    <w:p w14:paraId="2B05657D" w14:textId="77777777" w:rsidR="009F6B61" w:rsidRPr="00BE1A17" w:rsidRDefault="009F6B61" w:rsidP="009F6B61">
      <w:pPr>
        <w:rPr>
          <w:rFonts w:asciiTheme="majorBidi" w:hAnsiTheme="majorBidi" w:cstheme="majorBidi"/>
          <w:sz w:val="24"/>
          <w:szCs w:val="24"/>
        </w:rPr>
      </w:pPr>
    </w:p>
    <w:p w14:paraId="09132DFA" w14:textId="77777777" w:rsidR="009F6B61" w:rsidRPr="00BE1A17" w:rsidRDefault="009F6B61" w:rsidP="009F6B61">
      <w:pPr>
        <w:rPr>
          <w:rFonts w:asciiTheme="majorBidi" w:hAnsiTheme="majorBidi" w:cstheme="majorBidi"/>
          <w:sz w:val="24"/>
          <w:szCs w:val="24"/>
        </w:rPr>
      </w:pPr>
    </w:p>
    <w:p w14:paraId="3FD780D3" w14:textId="77777777" w:rsidR="009F6B61" w:rsidRPr="00BE1A17" w:rsidRDefault="009F6B61" w:rsidP="009F6B61">
      <w:pPr>
        <w:rPr>
          <w:rFonts w:asciiTheme="majorBidi" w:hAnsiTheme="majorBidi" w:cstheme="majorBidi"/>
          <w:sz w:val="24"/>
          <w:szCs w:val="24"/>
        </w:rPr>
      </w:pPr>
    </w:p>
    <w:p w14:paraId="4975F08C" w14:textId="77777777" w:rsidR="009F6B61" w:rsidRPr="00BE1A17" w:rsidRDefault="009F6B61" w:rsidP="009F6B61">
      <w:pPr>
        <w:rPr>
          <w:rFonts w:asciiTheme="majorBidi" w:hAnsiTheme="majorBidi" w:cstheme="majorBidi"/>
          <w:sz w:val="24"/>
          <w:szCs w:val="24"/>
        </w:rPr>
      </w:pPr>
    </w:p>
    <w:p w14:paraId="4C9A1927" w14:textId="77777777" w:rsidR="009F6B61" w:rsidRPr="00BE1A17" w:rsidRDefault="009F6B61" w:rsidP="009F6B61">
      <w:pPr>
        <w:rPr>
          <w:rFonts w:asciiTheme="majorBidi" w:hAnsiTheme="majorBidi" w:cstheme="majorBidi"/>
          <w:sz w:val="24"/>
          <w:szCs w:val="24"/>
        </w:rPr>
      </w:pPr>
    </w:p>
    <w:p w14:paraId="4EC3D565" w14:textId="77777777" w:rsidR="009F6B61" w:rsidRPr="00BE1A17" w:rsidRDefault="009F6B61" w:rsidP="009F6B61">
      <w:pPr>
        <w:rPr>
          <w:rFonts w:asciiTheme="majorBidi" w:hAnsiTheme="majorBidi" w:cstheme="majorBidi"/>
          <w:sz w:val="24"/>
          <w:szCs w:val="24"/>
        </w:rPr>
      </w:pPr>
    </w:p>
    <w:p w14:paraId="49DE5091" w14:textId="77777777" w:rsidR="009F6B61" w:rsidRPr="00BE1A17" w:rsidRDefault="009F6B61" w:rsidP="009F6B61">
      <w:pPr>
        <w:rPr>
          <w:rFonts w:asciiTheme="majorBidi" w:hAnsiTheme="majorBidi" w:cstheme="majorBidi"/>
          <w:sz w:val="24"/>
          <w:szCs w:val="24"/>
        </w:rPr>
      </w:pPr>
    </w:p>
    <w:p w14:paraId="70C5B273" w14:textId="77777777" w:rsidR="009F6B61" w:rsidRPr="00BE1A17" w:rsidRDefault="009F6B61" w:rsidP="009F6B61">
      <w:pPr>
        <w:rPr>
          <w:rFonts w:asciiTheme="majorBidi" w:hAnsiTheme="majorBidi" w:cstheme="majorBidi"/>
          <w:sz w:val="24"/>
          <w:szCs w:val="24"/>
        </w:rPr>
      </w:pPr>
    </w:p>
    <w:p w14:paraId="6B5BD591" w14:textId="77777777" w:rsidR="009F6B61" w:rsidRPr="00BE1A17" w:rsidRDefault="009F6B61" w:rsidP="009F6B61">
      <w:pPr>
        <w:rPr>
          <w:rFonts w:asciiTheme="majorBidi" w:hAnsiTheme="majorBidi" w:cstheme="majorBidi"/>
          <w:sz w:val="24"/>
          <w:szCs w:val="24"/>
        </w:rPr>
      </w:pPr>
    </w:p>
    <w:p w14:paraId="3D1D1C2E" w14:textId="77777777" w:rsidR="009F6B61" w:rsidRDefault="009F6B61" w:rsidP="009F6B61">
      <w:pPr>
        <w:rPr>
          <w:rFonts w:asciiTheme="majorBidi" w:hAnsiTheme="majorBidi" w:cstheme="majorBidi"/>
          <w:sz w:val="24"/>
          <w:szCs w:val="24"/>
        </w:rPr>
      </w:pPr>
    </w:p>
    <w:p w14:paraId="20CED7F8" w14:textId="77777777" w:rsidR="009F6B61" w:rsidRDefault="009F6B61" w:rsidP="009F6B61">
      <w:pPr>
        <w:pStyle w:val="Heading3"/>
        <w:spacing w:line="360" w:lineRule="auto"/>
        <w:jc w:val="both"/>
        <w:rPr>
          <w:rFonts w:asciiTheme="majorBidi" w:hAnsiTheme="majorBidi"/>
          <w:b/>
          <w:bCs/>
          <w:u w:val="single"/>
        </w:rPr>
      </w:pPr>
    </w:p>
    <w:p w14:paraId="3A4014F8" w14:textId="77777777" w:rsidR="009F6B61" w:rsidRDefault="009F6B61" w:rsidP="009F6B61"/>
    <w:p w14:paraId="477139B2" w14:textId="77777777" w:rsidR="009F6B61" w:rsidRDefault="009F6B61" w:rsidP="009F6B61"/>
    <w:p w14:paraId="5DBF4611" w14:textId="77777777" w:rsidR="009F6B61" w:rsidRDefault="009F6B61" w:rsidP="009F6B61"/>
    <w:p w14:paraId="0DEFE34E" w14:textId="77777777" w:rsidR="009F6B61" w:rsidRDefault="009F6B61" w:rsidP="009F6B61"/>
    <w:p w14:paraId="46EFD4BE" w14:textId="77777777" w:rsidR="009F6B61" w:rsidRDefault="009F6B61" w:rsidP="009F6B61"/>
    <w:p w14:paraId="79C159B5" w14:textId="77777777" w:rsidR="009F6B61" w:rsidRDefault="009F6B61" w:rsidP="009F6B61"/>
    <w:p w14:paraId="099B690C" w14:textId="77777777" w:rsidR="0075322C" w:rsidRDefault="0075322C" w:rsidP="002D3FEC">
      <w:pPr>
        <w:rPr>
          <w:sz w:val="24"/>
          <w:szCs w:val="24"/>
        </w:rPr>
      </w:pPr>
    </w:p>
    <w:p w14:paraId="2A19A13D" w14:textId="77777777" w:rsidR="0075322C" w:rsidRDefault="0075322C" w:rsidP="002D3FEC">
      <w:pPr>
        <w:rPr>
          <w:sz w:val="24"/>
          <w:szCs w:val="24"/>
        </w:rPr>
      </w:pPr>
    </w:p>
    <w:p w14:paraId="344B7D9F" w14:textId="77777777" w:rsidR="0075322C" w:rsidRDefault="00FC36FA" w:rsidP="00F7225B">
      <w:pPr>
        <w:spacing w:line="360" w:lineRule="auto"/>
        <w:rPr>
          <w:sz w:val="24"/>
          <w:szCs w:val="24"/>
        </w:rPr>
      </w:pPr>
      <w:r>
        <w:rPr>
          <w:sz w:val="24"/>
          <w:szCs w:val="24"/>
        </w:rPr>
        <w:t>The previous code has been loaded into the board for verification. To verify,</w:t>
      </w:r>
      <w:r w:rsidR="009F6B61" w:rsidRPr="002D3FEC">
        <w:rPr>
          <w:sz w:val="24"/>
          <w:szCs w:val="24"/>
        </w:rPr>
        <w:t xml:space="preserve"> the value that has been e</w:t>
      </w:r>
      <w:r w:rsidR="00FF13E1" w:rsidRPr="002D3FEC">
        <w:rPr>
          <w:sz w:val="24"/>
          <w:szCs w:val="24"/>
        </w:rPr>
        <w:t>ntered using DIP switches has been</w:t>
      </w:r>
      <w:r w:rsidR="009F6B61" w:rsidRPr="002D3FEC">
        <w:rPr>
          <w:sz w:val="24"/>
          <w:szCs w:val="24"/>
        </w:rPr>
        <w:t xml:space="preserve"> shown on the LEDs</w:t>
      </w:r>
      <w:r>
        <w:rPr>
          <w:sz w:val="24"/>
          <w:szCs w:val="24"/>
        </w:rPr>
        <w:t>. The loop section of the code enabled us to continually changing the DIP switches.</w:t>
      </w:r>
    </w:p>
    <w:p w14:paraId="4F1F1C25" w14:textId="77777777" w:rsidR="00FC36FA" w:rsidRDefault="00FC36FA" w:rsidP="00FC36FA">
      <w:pPr>
        <w:rPr>
          <w:sz w:val="24"/>
          <w:szCs w:val="24"/>
        </w:rPr>
      </w:pPr>
    </w:p>
    <w:p w14:paraId="77879A0B" w14:textId="77777777" w:rsidR="00FC36FA" w:rsidRDefault="00FC36FA" w:rsidP="00FC36FA">
      <w:pPr>
        <w:rPr>
          <w:sz w:val="24"/>
          <w:szCs w:val="24"/>
        </w:rPr>
      </w:pPr>
    </w:p>
    <w:p w14:paraId="282D99B3" w14:textId="77777777" w:rsidR="00FC36FA" w:rsidRPr="00FC36FA" w:rsidRDefault="00FC36FA" w:rsidP="00FC36FA">
      <w:pPr>
        <w:rPr>
          <w:sz w:val="24"/>
          <w:szCs w:val="24"/>
        </w:rPr>
      </w:pPr>
    </w:p>
    <w:p w14:paraId="786E2BAF" w14:textId="77777777" w:rsidR="00E62183" w:rsidRPr="002D3FEC" w:rsidRDefault="00152881" w:rsidP="00E62183">
      <w:pPr>
        <w:pStyle w:val="Heading2"/>
        <w:spacing w:line="360" w:lineRule="auto"/>
        <w:rPr>
          <w:i w:val="0"/>
          <w:iCs w:val="0"/>
        </w:rPr>
      </w:pPr>
      <w:bookmarkStart w:id="155" w:name="_Toc370162729"/>
      <w:bookmarkStart w:id="156" w:name="_Toc412027981"/>
      <w:r w:rsidRPr="002D3FEC">
        <w:rPr>
          <w:i w:val="0"/>
          <w:iCs w:val="0"/>
        </w:rPr>
        <w:lastRenderedPageBreak/>
        <w:t xml:space="preserve">Task 4: </w:t>
      </w:r>
      <w:r w:rsidR="00E62183" w:rsidRPr="002D3FEC">
        <w:rPr>
          <w:i w:val="0"/>
          <w:iCs w:val="0"/>
        </w:rPr>
        <w:t>Using Subroutine to Implement Delay</w:t>
      </w:r>
      <w:bookmarkEnd w:id="155"/>
      <w:bookmarkEnd w:id="156"/>
    </w:p>
    <w:p w14:paraId="358ED99A" w14:textId="77777777" w:rsidR="00F7225B" w:rsidRDefault="00F7225B" w:rsidP="00F7225B">
      <w:pPr>
        <w:spacing w:after="240" w:line="360" w:lineRule="auto"/>
        <w:jc w:val="both"/>
        <w:rPr>
          <w:sz w:val="24"/>
          <w:szCs w:val="24"/>
        </w:rPr>
      </w:pPr>
      <w:r>
        <w:rPr>
          <w:sz w:val="24"/>
          <w:szCs w:val="24"/>
        </w:rPr>
        <w:t xml:space="preserve">In some cases delays are required to fit the exact practical desire. </w:t>
      </w:r>
      <w:proofErr w:type="gramStart"/>
      <w:r>
        <w:rPr>
          <w:sz w:val="24"/>
          <w:szCs w:val="24"/>
        </w:rPr>
        <w:t>to</w:t>
      </w:r>
      <w:proofErr w:type="gramEnd"/>
      <w:r>
        <w:rPr>
          <w:sz w:val="24"/>
          <w:szCs w:val="24"/>
        </w:rPr>
        <w:t xml:space="preserve"> get an idea about how delays work, the previous task has been written but with a delay in the LED activation time.</w:t>
      </w:r>
      <w:r w:rsidRPr="00F7225B">
        <w:rPr>
          <w:sz w:val="24"/>
          <w:szCs w:val="24"/>
        </w:rPr>
        <w:t xml:space="preserve"> </w:t>
      </w:r>
      <w:r>
        <w:rPr>
          <w:sz w:val="24"/>
          <w:szCs w:val="24"/>
        </w:rPr>
        <w:t>Given the values of</w:t>
      </w:r>
      <w:r w:rsidRPr="00E62183">
        <w:rPr>
          <w:sz w:val="24"/>
          <w:szCs w:val="24"/>
        </w:rPr>
        <w:t xml:space="preserve"> R1, R2 and R3 and based on provided formula the delay is </w:t>
      </w:r>
      <w:r>
        <w:rPr>
          <w:sz w:val="24"/>
          <w:szCs w:val="24"/>
        </w:rPr>
        <w:t>decided as follows</w:t>
      </w:r>
      <w:r w:rsidRPr="00E62183">
        <w:rPr>
          <w:sz w:val="24"/>
          <w:szCs w:val="24"/>
        </w:rPr>
        <w:t>. The formula t</w:t>
      </w:r>
      <w:r>
        <w:rPr>
          <w:sz w:val="24"/>
          <w:szCs w:val="24"/>
        </w:rPr>
        <w:t xml:space="preserve">hat is used for this purpose is: </w:t>
      </w:r>
    </w:p>
    <w:p w14:paraId="443EBAB1" w14:textId="77777777" w:rsidR="00E62183" w:rsidRPr="00F7225B" w:rsidRDefault="00E62183" w:rsidP="00E62183">
      <w:pPr>
        <w:spacing w:after="240" w:line="360" w:lineRule="auto"/>
        <w:jc w:val="center"/>
        <w:rPr>
          <w:b/>
          <w:bCs/>
          <w:i/>
          <w:iCs/>
          <w:sz w:val="24"/>
          <w:szCs w:val="24"/>
        </w:rPr>
      </w:pPr>
      <w:r w:rsidRPr="00F7225B">
        <w:rPr>
          <w:b/>
          <w:bCs/>
          <w:i/>
          <w:iCs/>
          <w:sz w:val="24"/>
          <w:szCs w:val="24"/>
        </w:rPr>
        <w:t xml:space="preserve">Delay = 1 / (24 </w:t>
      </w:r>
      <w:proofErr w:type="spellStart"/>
      <w:proofErr w:type="gramStart"/>
      <w:r w:rsidRPr="00F7225B">
        <w:rPr>
          <w:b/>
          <w:bCs/>
          <w:i/>
          <w:iCs/>
          <w:sz w:val="24"/>
          <w:szCs w:val="24"/>
        </w:rPr>
        <w:t>Mhz</w:t>
      </w:r>
      <w:proofErr w:type="spellEnd"/>
      <w:proofErr w:type="gramEnd"/>
      <w:r w:rsidRPr="00F7225B">
        <w:rPr>
          <w:b/>
          <w:bCs/>
          <w:i/>
          <w:iCs/>
          <w:sz w:val="24"/>
          <w:szCs w:val="24"/>
        </w:rPr>
        <w:t>) X R1 X R2 X R3</w:t>
      </w:r>
    </w:p>
    <w:p w14:paraId="358CF8A9" w14:textId="77777777" w:rsidR="00E62183" w:rsidRPr="00E62183" w:rsidRDefault="00F7225B" w:rsidP="00F7225B">
      <w:pPr>
        <w:spacing w:line="360" w:lineRule="auto"/>
        <w:jc w:val="both"/>
        <w:rPr>
          <w:sz w:val="24"/>
          <w:szCs w:val="24"/>
        </w:rPr>
      </w:pPr>
      <w:r>
        <w:rPr>
          <w:sz w:val="24"/>
          <w:szCs w:val="24"/>
        </w:rPr>
        <w:t>Depending on the values of R1, R2 and R3,</w:t>
      </w:r>
      <w:r w:rsidR="00E62183" w:rsidRPr="00E62183">
        <w:rPr>
          <w:sz w:val="24"/>
          <w:szCs w:val="24"/>
        </w:rPr>
        <w:t xml:space="preserve"> an eff</w:t>
      </w:r>
      <w:r>
        <w:rPr>
          <w:sz w:val="24"/>
          <w:szCs w:val="24"/>
        </w:rPr>
        <w:t>ect on the delay will occur</w:t>
      </w:r>
      <w:r w:rsidR="00E62183" w:rsidRPr="00E62183">
        <w:rPr>
          <w:sz w:val="24"/>
          <w:szCs w:val="24"/>
        </w:rPr>
        <w:t>. The</w:t>
      </w:r>
      <w:r>
        <w:rPr>
          <w:sz w:val="24"/>
          <w:szCs w:val="24"/>
        </w:rPr>
        <w:t xml:space="preserve"> </w:t>
      </w:r>
      <w:r w:rsidR="009818A3">
        <w:rPr>
          <w:sz w:val="24"/>
          <w:szCs w:val="24"/>
        </w:rPr>
        <w:t>following</w:t>
      </w:r>
      <w:r w:rsidR="00E62183" w:rsidRPr="00E62183">
        <w:rPr>
          <w:sz w:val="24"/>
          <w:szCs w:val="24"/>
        </w:rPr>
        <w:t xml:space="preserve"> code that implements the desired operation is shown below:</w:t>
      </w:r>
    </w:p>
    <w:p w14:paraId="7C2C357F" w14:textId="7FC4F2C1" w:rsidR="00E62183" w:rsidRDefault="001F4E68" w:rsidP="00E62183">
      <w:r>
        <w:rPr>
          <w:noProof/>
        </w:rPr>
        <mc:AlternateContent>
          <mc:Choice Requires="wps">
            <w:drawing>
              <wp:anchor distT="0" distB="0" distL="114300" distR="114300" simplePos="0" relativeHeight="251828224" behindDoc="0" locked="0" layoutInCell="1" allowOverlap="1" wp14:anchorId="43872B17" wp14:editId="2C4BD68E">
                <wp:simplePos x="0" y="0"/>
                <wp:positionH relativeFrom="column">
                  <wp:posOffset>-554126</wp:posOffset>
                </wp:positionH>
                <wp:positionV relativeFrom="paragraph">
                  <wp:posOffset>86360</wp:posOffset>
                </wp:positionV>
                <wp:extent cx="6229350" cy="3314065"/>
                <wp:effectExtent l="0" t="0" r="19050" b="1333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3314065"/>
                        </a:xfrm>
                        <a:prstGeom prst="rect">
                          <a:avLst/>
                        </a:prstGeom>
                        <a:solidFill>
                          <a:srgbClr val="FFFFFF"/>
                        </a:solidFill>
                        <a:ln w="9525">
                          <a:solidFill>
                            <a:srgbClr val="000000"/>
                          </a:solidFill>
                          <a:miter lim="800000"/>
                          <a:headEnd/>
                          <a:tailEnd/>
                        </a:ln>
                      </wps:spPr>
                      <wps:txbx>
                        <w:txbxContent>
                          <w:p w14:paraId="0B2DEA18" w14:textId="77777777" w:rsidR="00F62258" w:rsidRPr="0039642B" w:rsidRDefault="00F62258" w:rsidP="000366F3">
                            <w:pPr>
                              <w:rPr>
                                <w:sz w:val="22"/>
                                <w:szCs w:val="22"/>
                              </w:rPr>
                            </w:pPr>
                            <w:r w:rsidRPr="0039642B">
                              <w:rPr>
                                <w:sz w:val="22"/>
                                <w:szCs w:val="22"/>
                              </w:rPr>
                              <w:t xml:space="preserve">   ; Include derivative-specific definitions</w:t>
                            </w:r>
                          </w:p>
                          <w:p w14:paraId="7B7A4008" w14:textId="77777777" w:rsidR="00F62258" w:rsidRPr="0039642B" w:rsidRDefault="00F62258" w:rsidP="000366F3">
                            <w:pPr>
                              <w:rPr>
                                <w:sz w:val="22"/>
                                <w:szCs w:val="22"/>
                              </w:rPr>
                            </w:pPr>
                            <w:r w:rsidRPr="0039642B">
                              <w:rPr>
                                <w:sz w:val="22"/>
                                <w:szCs w:val="22"/>
                              </w:rPr>
                              <w:t xml:space="preserve">      INCLUDE 'derivative.inc'</w:t>
                            </w:r>
                          </w:p>
                          <w:p w14:paraId="1BF75E48" w14:textId="77777777" w:rsidR="00F62258" w:rsidRPr="0039642B" w:rsidRDefault="00F62258" w:rsidP="000366F3">
                            <w:pPr>
                              <w:rPr>
                                <w:sz w:val="22"/>
                                <w:szCs w:val="22"/>
                              </w:rPr>
                            </w:pPr>
                          </w:p>
                          <w:p w14:paraId="7BE8AEDE" w14:textId="77777777" w:rsidR="00F62258" w:rsidRPr="0039642B" w:rsidRDefault="00F62258" w:rsidP="000366F3">
                            <w:pPr>
                              <w:rPr>
                                <w:sz w:val="22"/>
                                <w:szCs w:val="22"/>
                              </w:rPr>
                            </w:pPr>
                            <w:r w:rsidRPr="0039642B">
                              <w:rPr>
                                <w:sz w:val="22"/>
                                <w:szCs w:val="22"/>
                              </w:rPr>
                              <w:t xml:space="preserve">      XDEF Entry</w:t>
                            </w:r>
                          </w:p>
                          <w:p w14:paraId="28897C20" w14:textId="77777777" w:rsidR="00F62258" w:rsidRPr="0039642B" w:rsidRDefault="00F62258" w:rsidP="000366F3">
                            <w:pPr>
                              <w:rPr>
                                <w:sz w:val="22"/>
                                <w:szCs w:val="22"/>
                              </w:rPr>
                            </w:pPr>
                            <w:r w:rsidRPr="0039642B">
                              <w:rPr>
                                <w:sz w:val="22"/>
                                <w:szCs w:val="22"/>
                              </w:rPr>
                              <w:t xml:space="preserve">R1 EQU $1000  </w:t>
                            </w:r>
                          </w:p>
                          <w:p w14:paraId="3D6BACAB" w14:textId="77777777" w:rsidR="00F62258" w:rsidRPr="0039642B" w:rsidRDefault="00F62258" w:rsidP="000366F3">
                            <w:pPr>
                              <w:rPr>
                                <w:sz w:val="22"/>
                                <w:szCs w:val="22"/>
                              </w:rPr>
                            </w:pPr>
                            <w:r w:rsidRPr="0039642B">
                              <w:rPr>
                                <w:sz w:val="22"/>
                                <w:szCs w:val="22"/>
                              </w:rPr>
                              <w:t>R2 EQU $1001</w:t>
                            </w:r>
                          </w:p>
                          <w:p w14:paraId="66CBFC2D" w14:textId="77777777" w:rsidR="00F62258" w:rsidRPr="0039642B" w:rsidRDefault="00F62258" w:rsidP="000366F3">
                            <w:pPr>
                              <w:rPr>
                                <w:sz w:val="22"/>
                                <w:szCs w:val="22"/>
                              </w:rPr>
                            </w:pPr>
                            <w:r w:rsidRPr="0039642B">
                              <w:rPr>
                                <w:sz w:val="22"/>
                                <w:szCs w:val="22"/>
                              </w:rPr>
                              <w:t xml:space="preserve">R3 EQU $1002         </w:t>
                            </w:r>
                          </w:p>
                          <w:p w14:paraId="3A96454E" w14:textId="77777777" w:rsidR="00F62258" w:rsidRPr="0039642B" w:rsidRDefault="00F62258" w:rsidP="000366F3">
                            <w:pPr>
                              <w:rPr>
                                <w:sz w:val="22"/>
                                <w:szCs w:val="22"/>
                              </w:rPr>
                            </w:pPr>
                            <w:r w:rsidRPr="0039642B">
                              <w:rPr>
                                <w:sz w:val="22"/>
                                <w:szCs w:val="22"/>
                              </w:rPr>
                              <w:t>Entry:</w:t>
                            </w:r>
                          </w:p>
                          <w:p w14:paraId="31ED9DF3" w14:textId="77777777" w:rsidR="00F62258" w:rsidRPr="0039642B" w:rsidRDefault="00F62258" w:rsidP="000366F3">
                            <w:pPr>
                              <w:rPr>
                                <w:sz w:val="22"/>
                                <w:szCs w:val="22"/>
                              </w:rPr>
                            </w:pPr>
                            <w:r w:rsidRPr="0039642B">
                              <w:rPr>
                                <w:sz w:val="22"/>
                                <w:szCs w:val="22"/>
                              </w:rPr>
                              <w:t xml:space="preserve">      LDAA #$0</w:t>
                            </w:r>
                          </w:p>
                          <w:p w14:paraId="03D13A3D" w14:textId="77777777" w:rsidR="00F62258" w:rsidRPr="0039642B" w:rsidRDefault="00F62258" w:rsidP="000366F3">
                            <w:pPr>
                              <w:rPr>
                                <w:sz w:val="22"/>
                                <w:szCs w:val="22"/>
                              </w:rPr>
                            </w:pPr>
                            <w:r w:rsidRPr="0039642B">
                              <w:rPr>
                                <w:sz w:val="22"/>
                                <w:szCs w:val="22"/>
                              </w:rPr>
                              <w:t xml:space="preserve">      STAA DDRH</w:t>
                            </w:r>
                          </w:p>
                          <w:p w14:paraId="0CB3EA2A" w14:textId="77777777" w:rsidR="00F62258" w:rsidRPr="0039642B" w:rsidRDefault="00F62258" w:rsidP="000366F3">
                            <w:pPr>
                              <w:rPr>
                                <w:sz w:val="22"/>
                                <w:szCs w:val="22"/>
                              </w:rPr>
                            </w:pPr>
                            <w:r w:rsidRPr="0039642B">
                              <w:rPr>
                                <w:sz w:val="22"/>
                                <w:szCs w:val="22"/>
                              </w:rPr>
                              <w:t xml:space="preserve">      LDAA PTH</w:t>
                            </w:r>
                          </w:p>
                          <w:p w14:paraId="6D2B02FB" w14:textId="77777777" w:rsidR="00F62258" w:rsidRPr="0039642B" w:rsidRDefault="00F62258" w:rsidP="000366F3">
                            <w:pPr>
                              <w:rPr>
                                <w:sz w:val="22"/>
                                <w:szCs w:val="22"/>
                              </w:rPr>
                            </w:pPr>
                            <w:r w:rsidRPr="0039642B">
                              <w:rPr>
                                <w:sz w:val="22"/>
                                <w:szCs w:val="22"/>
                              </w:rPr>
                              <w:t xml:space="preserve">      LDAA #$FF</w:t>
                            </w:r>
                          </w:p>
                          <w:p w14:paraId="261E3A17" w14:textId="77777777" w:rsidR="00F62258" w:rsidRPr="0039642B" w:rsidRDefault="00F62258" w:rsidP="000366F3">
                            <w:pPr>
                              <w:rPr>
                                <w:sz w:val="22"/>
                                <w:szCs w:val="22"/>
                              </w:rPr>
                            </w:pPr>
                            <w:r w:rsidRPr="0039642B">
                              <w:rPr>
                                <w:sz w:val="22"/>
                                <w:szCs w:val="22"/>
                              </w:rPr>
                              <w:t xml:space="preserve">      STAA </w:t>
                            </w:r>
                            <w:proofErr w:type="gramStart"/>
                            <w:r w:rsidRPr="0039642B">
                              <w:rPr>
                                <w:sz w:val="22"/>
                                <w:szCs w:val="22"/>
                              </w:rPr>
                              <w:t>DDRB ;Make</w:t>
                            </w:r>
                            <w:proofErr w:type="gramEnd"/>
                            <w:r w:rsidRPr="0039642B">
                              <w:rPr>
                                <w:sz w:val="22"/>
                                <w:szCs w:val="22"/>
                              </w:rPr>
                              <w:t xml:space="preserve"> PORTB output</w:t>
                            </w:r>
                          </w:p>
                          <w:p w14:paraId="70A75533" w14:textId="77777777" w:rsidR="00F62258" w:rsidRPr="0039642B" w:rsidRDefault="00F62258" w:rsidP="000366F3">
                            <w:pPr>
                              <w:rPr>
                                <w:sz w:val="22"/>
                                <w:szCs w:val="22"/>
                              </w:rPr>
                            </w:pPr>
                            <w:r w:rsidRPr="0039642B">
                              <w:rPr>
                                <w:sz w:val="22"/>
                                <w:szCs w:val="22"/>
                              </w:rPr>
                              <w:t xml:space="preserve">                </w:t>
                            </w:r>
                            <w:proofErr w:type="gramStart"/>
                            <w:r w:rsidRPr="0039642B">
                              <w:rPr>
                                <w:sz w:val="22"/>
                                <w:szCs w:val="22"/>
                              </w:rPr>
                              <w:t>;PTJ1</w:t>
                            </w:r>
                            <w:proofErr w:type="gramEnd"/>
                            <w:r w:rsidRPr="0039642B">
                              <w:rPr>
                                <w:sz w:val="22"/>
                                <w:szCs w:val="22"/>
                              </w:rPr>
                              <w:t xml:space="preserve"> controls the LEDs connected to PORTB</w:t>
                            </w:r>
                          </w:p>
                          <w:p w14:paraId="5E7C855A" w14:textId="77777777" w:rsidR="00F62258" w:rsidRPr="0039642B" w:rsidRDefault="00F62258" w:rsidP="000366F3">
                            <w:pPr>
                              <w:rPr>
                                <w:sz w:val="22"/>
                                <w:szCs w:val="22"/>
                              </w:rPr>
                            </w:pPr>
                            <w:r w:rsidRPr="0039642B">
                              <w:rPr>
                                <w:sz w:val="22"/>
                                <w:szCs w:val="22"/>
                              </w:rPr>
                              <w:t xml:space="preserve">      LDAA #$FF</w:t>
                            </w:r>
                          </w:p>
                          <w:p w14:paraId="6A14C940" w14:textId="77777777" w:rsidR="00F62258" w:rsidRPr="0039642B" w:rsidRDefault="00F62258" w:rsidP="000366F3">
                            <w:pPr>
                              <w:rPr>
                                <w:sz w:val="22"/>
                                <w:szCs w:val="22"/>
                              </w:rPr>
                            </w:pPr>
                            <w:r w:rsidRPr="0039642B">
                              <w:rPr>
                                <w:sz w:val="22"/>
                                <w:szCs w:val="22"/>
                              </w:rPr>
                              <w:t xml:space="preserve">      STAA </w:t>
                            </w:r>
                            <w:proofErr w:type="gramStart"/>
                            <w:r w:rsidRPr="0039642B">
                              <w:rPr>
                                <w:sz w:val="22"/>
                                <w:szCs w:val="22"/>
                              </w:rPr>
                              <w:t>DDRJ ;Make</w:t>
                            </w:r>
                            <w:proofErr w:type="gramEnd"/>
                            <w:r w:rsidRPr="0039642B">
                              <w:rPr>
                                <w:sz w:val="22"/>
                                <w:szCs w:val="22"/>
                              </w:rPr>
                              <w:t xml:space="preserve"> PORTJ output</w:t>
                            </w:r>
                          </w:p>
                          <w:p w14:paraId="3A798A3F" w14:textId="77777777" w:rsidR="00F62258" w:rsidRPr="0039642B" w:rsidRDefault="00F62258" w:rsidP="000366F3">
                            <w:pPr>
                              <w:rPr>
                                <w:sz w:val="22"/>
                                <w:szCs w:val="22"/>
                              </w:rPr>
                            </w:pPr>
                            <w:r w:rsidRPr="0039642B">
                              <w:rPr>
                                <w:sz w:val="22"/>
                                <w:szCs w:val="22"/>
                              </w:rPr>
                              <w:t xml:space="preserve">      STAA </w:t>
                            </w:r>
                            <w:proofErr w:type="gramStart"/>
                            <w:r w:rsidRPr="0039642B">
                              <w:rPr>
                                <w:sz w:val="22"/>
                                <w:szCs w:val="22"/>
                              </w:rPr>
                              <w:t>DDRP ;Make</w:t>
                            </w:r>
                            <w:proofErr w:type="gramEnd"/>
                            <w:r w:rsidRPr="0039642B">
                              <w:rPr>
                                <w:sz w:val="22"/>
                                <w:szCs w:val="22"/>
                              </w:rPr>
                              <w:t xml:space="preserve"> PORTP output</w:t>
                            </w:r>
                          </w:p>
                          <w:p w14:paraId="63B95F3D" w14:textId="77777777" w:rsidR="00F62258" w:rsidRPr="0039642B" w:rsidRDefault="00F62258" w:rsidP="000366F3">
                            <w:pPr>
                              <w:rPr>
                                <w:sz w:val="22"/>
                                <w:szCs w:val="22"/>
                              </w:rPr>
                            </w:pPr>
                            <w:r w:rsidRPr="0039642B">
                              <w:rPr>
                                <w:sz w:val="22"/>
                                <w:szCs w:val="22"/>
                              </w:rPr>
                              <w:t xml:space="preserve">      LDAA #$00</w:t>
                            </w:r>
                          </w:p>
                          <w:p w14:paraId="59878485" w14:textId="77777777" w:rsidR="00F62258" w:rsidRPr="0039642B" w:rsidRDefault="00F62258" w:rsidP="000366F3">
                            <w:pPr>
                              <w:rPr>
                                <w:sz w:val="22"/>
                                <w:szCs w:val="22"/>
                              </w:rPr>
                            </w:pPr>
                            <w:r w:rsidRPr="0039642B">
                              <w:rPr>
                                <w:sz w:val="22"/>
                                <w:szCs w:val="22"/>
                              </w:rPr>
                              <w:t xml:space="preserve">      STAA </w:t>
                            </w:r>
                            <w:proofErr w:type="gramStart"/>
                            <w:r w:rsidRPr="0039642B">
                              <w:rPr>
                                <w:sz w:val="22"/>
                                <w:szCs w:val="22"/>
                              </w:rPr>
                              <w:t>PTJ ;Turn</w:t>
                            </w:r>
                            <w:proofErr w:type="gramEnd"/>
                            <w:r w:rsidRPr="0039642B">
                              <w:rPr>
                                <w:sz w:val="22"/>
                                <w:szCs w:val="22"/>
                              </w:rPr>
                              <w:t xml:space="preserve"> off PTJ1 to allow the LEDs to show data</w:t>
                            </w:r>
                          </w:p>
                          <w:p w14:paraId="3EF3C898" w14:textId="77777777" w:rsidR="00F62258" w:rsidRPr="0039642B" w:rsidRDefault="00F62258" w:rsidP="000366F3">
                            <w:pPr>
                              <w:rPr>
                                <w:sz w:val="22"/>
                                <w:szCs w:val="22"/>
                              </w:rPr>
                            </w:pPr>
                            <w:r w:rsidRPr="0039642B">
                              <w:rPr>
                                <w:sz w:val="22"/>
                                <w:szCs w:val="22"/>
                              </w:rPr>
                              <w:t xml:space="preserve">      LDAA #$0F</w:t>
                            </w:r>
                          </w:p>
                          <w:p w14:paraId="296346BD" w14:textId="77777777" w:rsidR="00F62258" w:rsidRPr="0039642B" w:rsidRDefault="00F62258" w:rsidP="000366F3">
                            <w:pPr>
                              <w:rPr>
                                <w:sz w:val="22"/>
                                <w:szCs w:val="22"/>
                              </w:rPr>
                            </w:pPr>
                            <w:r w:rsidRPr="0039642B">
                              <w:rPr>
                                <w:sz w:val="22"/>
                                <w:szCs w:val="22"/>
                              </w:rPr>
                              <w:t xml:space="preserve">      STAA </w:t>
                            </w:r>
                            <w:proofErr w:type="gramStart"/>
                            <w:r w:rsidRPr="0039642B">
                              <w:rPr>
                                <w:sz w:val="22"/>
                                <w:szCs w:val="22"/>
                              </w:rPr>
                              <w:t>PTP ;</w:t>
                            </w:r>
                            <w:proofErr w:type="gramEnd"/>
                            <w:r w:rsidRPr="0039642B">
                              <w:rPr>
                                <w:sz w:val="22"/>
                                <w:szCs w:val="22"/>
                              </w:rPr>
                              <w:t xml:space="preserve"> Disable the 7-segment display</w:t>
                            </w:r>
                          </w:p>
                          <w:p w14:paraId="609D7A21" w14:textId="77777777" w:rsidR="00F62258" w:rsidRPr="0039642B" w:rsidRDefault="00F62258" w:rsidP="000366F3">
                            <w:pPr>
                              <w:rPr>
                                <w:sz w:val="22"/>
                                <w:szCs w:val="22"/>
                              </w:rPr>
                            </w:pPr>
                            <w:r w:rsidRPr="0039642B">
                              <w:rPr>
                                <w:sz w:val="22"/>
                                <w:szCs w:val="22"/>
                              </w:rPr>
                              <w:t xml:space="preserve">     </w:t>
                            </w:r>
                            <w:proofErr w:type="gramStart"/>
                            <w:r w:rsidRPr="0039642B">
                              <w:rPr>
                                <w:sz w:val="22"/>
                                <w:szCs w:val="22"/>
                              </w:rPr>
                              <w:t>;-------</w:t>
                            </w:r>
                            <w:proofErr w:type="gramEnd"/>
                            <w:r w:rsidRPr="0039642B">
                              <w:rPr>
                                <w:sz w:val="22"/>
                                <w:szCs w:val="22"/>
                              </w:rPr>
                              <w:t xml:space="preserve">Switch on LEDs connected to PORTB based on the </w:t>
                            </w:r>
                            <w:proofErr w:type="spellStart"/>
                            <w:r w:rsidRPr="0039642B">
                              <w:rPr>
                                <w:sz w:val="22"/>
                                <w:szCs w:val="22"/>
                              </w:rPr>
                              <w:t>Acc</w:t>
                            </w:r>
                            <w:proofErr w:type="spellEnd"/>
                            <w:r w:rsidRPr="0039642B">
                              <w:rPr>
                                <w:sz w:val="22"/>
                                <w:szCs w:val="22"/>
                              </w:rPr>
                              <w:t xml:space="preserve"> A value</w:t>
                            </w:r>
                          </w:p>
                          <w:p w14:paraId="14632A0B" w14:textId="77777777" w:rsidR="00F62258" w:rsidRPr="0039642B" w:rsidRDefault="00F62258" w:rsidP="000366F3">
                            <w:pPr>
                              <w:rPr>
                                <w:sz w:val="22"/>
                                <w:szCs w:val="22"/>
                              </w:rPr>
                            </w:pPr>
                            <w:r w:rsidRPr="0039642B">
                              <w:rPr>
                                <w:sz w:val="22"/>
                                <w:szCs w:val="22"/>
                              </w:rPr>
                              <w:t xml:space="preserve">      LDAA PTH</w:t>
                            </w:r>
                          </w:p>
                          <w:p w14:paraId="3B50AA9C" w14:textId="77777777" w:rsidR="00F62258" w:rsidRPr="0039642B" w:rsidRDefault="00F62258" w:rsidP="000366F3">
                            <w:pPr>
                              <w:rPr>
                                <w:sz w:val="22"/>
                                <w:szCs w:val="22"/>
                              </w:rPr>
                            </w:pPr>
                            <w:r w:rsidRPr="0039642B">
                              <w:rPr>
                                <w:sz w:val="22"/>
                                <w:szCs w:val="22"/>
                              </w:rPr>
                              <w:t xml:space="preserve">      JSR DELAY</w:t>
                            </w:r>
                          </w:p>
                          <w:p w14:paraId="20ADE882" w14:textId="77777777" w:rsidR="00F62258" w:rsidRPr="0039642B" w:rsidRDefault="00F62258" w:rsidP="000366F3">
                            <w:pPr>
                              <w:rPr>
                                <w:sz w:val="22"/>
                                <w:szCs w:val="22"/>
                              </w:rPr>
                            </w:pPr>
                            <w:r w:rsidRPr="0039642B">
                              <w:rPr>
                                <w:sz w:val="22"/>
                                <w:szCs w:val="22"/>
                              </w:rPr>
                              <w:t xml:space="preserve">      STAA </w:t>
                            </w:r>
                            <w:proofErr w:type="gramStart"/>
                            <w:r w:rsidRPr="0039642B">
                              <w:rPr>
                                <w:sz w:val="22"/>
                                <w:szCs w:val="22"/>
                              </w:rPr>
                              <w:t>PORTB ;Store</w:t>
                            </w:r>
                            <w:proofErr w:type="gramEnd"/>
                            <w:r w:rsidRPr="0039642B">
                              <w:rPr>
                                <w:sz w:val="22"/>
                                <w:szCs w:val="22"/>
                              </w:rPr>
                              <w:t xml:space="preserve"> A into PORTB</w:t>
                            </w:r>
                          </w:p>
                          <w:p w14:paraId="18FD0D00" w14:textId="632915EC" w:rsidR="00F62258" w:rsidRPr="0039642B" w:rsidRDefault="00F62258" w:rsidP="000366F3">
                            <w:pPr>
                              <w:rPr>
                                <w:sz w:val="22"/>
                                <w:szCs w:val="22"/>
                              </w:rPr>
                            </w:pPr>
                            <w:r w:rsidRPr="0039642B">
                              <w:rPr>
                                <w:sz w:val="22"/>
                                <w:szCs w:val="22"/>
                              </w:rPr>
                              <w:t xml:space="preserve">      BRA Entry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43.65pt;margin-top:6.8pt;width:490.5pt;height:260.95pt;z-index:251828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">
                <v:textbox style="mso-fit-shape-to-text:t">
                  <w:txbxContent>
                    <w:p w14:paraId="0B2DEA18" w14:textId="77777777" w:rsidR="00F62258" w:rsidRPr="0039642B" w:rsidRDefault="00F62258" w:rsidP="000366F3">
                      <w:pPr>
                        <w:rPr>
                          <w:sz w:val="22"/>
                          <w:szCs w:val="22"/>
                        </w:rPr>
                      </w:pPr>
                      <w:r w:rsidRPr="0039642B">
                        <w:rPr>
                          <w:sz w:val="22"/>
                          <w:szCs w:val="22"/>
                        </w:rPr>
                        <w:t xml:space="preserve">   ; Include derivative-specific definitions</w:t>
                      </w:r>
                    </w:p>
                    <w:p w14:paraId="7B7A4008" w14:textId="77777777" w:rsidR="00F62258" w:rsidRPr="0039642B" w:rsidRDefault="00F62258" w:rsidP="000366F3">
                      <w:pPr>
                        <w:rPr>
                          <w:sz w:val="22"/>
                          <w:szCs w:val="22"/>
                        </w:rPr>
                      </w:pPr>
                      <w:r w:rsidRPr="0039642B">
                        <w:rPr>
                          <w:sz w:val="22"/>
                          <w:szCs w:val="22"/>
                        </w:rPr>
                        <w:t xml:space="preserve">      INCLUDE 'derivative.inc'</w:t>
                      </w:r>
                    </w:p>
                    <w:p w14:paraId="1BF75E48" w14:textId="77777777" w:rsidR="00F62258" w:rsidRPr="0039642B" w:rsidRDefault="00F62258" w:rsidP="000366F3">
                      <w:pPr>
                        <w:rPr>
                          <w:sz w:val="22"/>
                          <w:szCs w:val="22"/>
                        </w:rPr>
                      </w:pPr>
                    </w:p>
                    <w:p w14:paraId="7BE8AEDE" w14:textId="77777777" w:rsidR="00F62258" w:rsidRPr="0039642B" w:rsidRDefault="00F62258" w:rsidP="000366F3">
                      <w:pPr>
                        <w:rPr>
                          <w:sz w:val="22"/>
                          <w:szCs w:val="22"/>
                        </w:rPr>
                      </w:pPr>
                      <w:r w:rsidRPr="0039642B">
                        <w:rPr>
                          <w:sz w:val="22"/>
                          <w:szCs w:val="22"/>
                        </w:rPr>
                        <w:t xml:space="preserve">      XDEF Entry</w:t>
                      </w:r>
                    </w:p>
                    <w:p w14:paraId="28897C20" w14:textId="77777777" w:rsidR="00F62258" w:rsidRPr="0039642B" w:rsidRDefault="00F62258" w:rsidP="000366F3">
                      <w:pPr>
                        <w:rPr>
                          <w:sz w:val="22"/>
                          <w:szCs w:val="22"/>
                        </w:rPr>
                      </w:pPr>
                      <w:r w:rsidRPr="0039642B">
                        <w:rPr>
                          <w:sz w:val="22"/>
                          <w:szCs w:val="22"/>
                        </w:rPr>
                        <w:t xml:space="preserve">R1 EQU $1000  </w:t>
                      </w:r>
                    </w:p>
                    <w:p w14:paraId="3D6BACAB" w14:textId="77777777" w:rsidR="00F62258" w:rsidRPr="0039642B" w:rsidRDefault="00F62258" w:rsidP="000366F3">
                      <w:pPr>
                        <w:rPr>
                          <w:sz w:val="22"/>
                          <w:szCs w:val="22"/>
                        </w:rPr>
                      </w:pPr>
                      <w:r w:rsidRPr="0039642B">
                        <w:rPr>
                          <w:sz w:val="22"/>
                          <w:szCs w:val="22"/>
                        </w:rPr>
                        <w:t>R2 EQU $1001</w:t>
                      </w:r>
                    </w:p>
                    <w:p w14:paraId="66CBFC2D" w14:textId="77777777" w:rsidR="00F62258" w:rsidRPr="0039642B" w:rsidRDefault="00F62258" w:rsidP="000366F3">
                      <w:pPr>
                        <w:rPr>
                          <w:sz w:val="22"/>
                          <w:szCs w:val="22"/>
                        </w:rPr>
                      </w:pPr>
                      <w:r w:rsidRPr="0039642B">
                        <w:rPr>
                          <w:sz w:val="22"/>
                          <w:szCs w:val="22"/>
                        </w:rPr>
                        <w:t xml:space="preserve">R3 EQU $1002         </w:t>
                      </w:r>
                    </w:p>
                    <w:p w14:paraId="3A96454E" w14:textId="77777777" w:rsidR="00F62258" w:rsidRPr="0039642B" w:rsidRDefault="00F62258" w:rsidP="000366F3">
                      <w:pPr>
                        <w:rPr>
                          <w:sz w:val="22"/>
                          <w:szCs w:val="22"/>
                        </w:rPr>
                      </w:pPr>
                      <w:r w:rsidRPr="0039642B">
                        <w:rPr>
                          <w:sz w:val="22"/>
                          <w:szCs w:val="22"/>
                        </w:rPr>
                        <w:t>Entry:</w:t>
                      </w:r>
                    </w:p>
                    <w:p w14:paraId="31ED9DF3" w14:textId="77777777" w:rsidR="00F62258" w:rsidRPr="0039642B" w:rsidRDefault="00F62258" w:rsidP="000366F3">
                      <w:pPr>
                        <w:rPr>
                          <w:sz w:val="22"/>
                          <w:szCs w:val="22"/>
                        </w:rPr>
                      </w:pPr>
                      <w:r w:rsidRPr="0039642B">
                        <w:rPr>
                          <w:sz w:val="22"/>
                          <w:szCs w:val="22"/>
                        </w:rPr>
                        <w:t xml:space="preserve">      LDAA #$0</w:t>
                      </w:r>
                    </w:p>
                    <w:p w14:paraId="03D13A3D" w14:textId="77777777" w:rsidR="00F62258" w:rsidRPr="0039642B" w:rsidRDefault="00F62258" w:rsidP="000366F3">
                      <w:pPr>
                        <w:rPr>
                          <w:sz w:val="22"/>
                          <w:szCs w:val="22"/>
                        </w:rPr>
                      </w:pPr>
                      <w:r w:rsidRPr="0039642B">
                        <w:rPr>
                          <w:sz w:val="22"/>
                          <w:szCs w:val="22"/>
                        </w:rPr>
                        <w:t xml:space="preserve">      STAA DDRH</w:t>
                      </w:r>
                    </w:p>
                    <w:p w14:paraId="0CB3EA2A" w14:textId="77777777" w:rsidR="00F62258" w:rsidRPr="0039642B" w:rsidRDefault="00F62258" w:rsidP="000366F3">
                      <w:pPr>
                        <w:rPr>
                          <w:sz w:val="22"/>
                          <w:szCs w:val="22"/>
                        </w:rPr>
                      </w:pPr>
                      <w:r w:rsidRPr="0039642B">
                        <w:rPr>
                          <w:sz w:val="22"/>
                          <w:szCs w:val="22"/>
                        </w:rPr>
                        <w:t xml:space="preserve">      LDAA PTH</w:t>
                      </w:r>
                    </w:p>
                    <w:p w14:paraId="6D2B02FB" w14:textId="77777777" w:rsidR="00F62258" w:rsidRPr="0039642B" w:rsidRDefault="00F62258" w:rsidP="000366F3">
                      <w:pPr>
                        <w:rPr>
                          <w:sz w:val="22"/>
                          <w:szCs w:val="22"/>
                        </w:rPr>
                      </w:pPr>
                      <w:r w:rsidRPr="0039642B">
                        <w:rPr>
                          <w:sz w:val="22"/>
                          <w:szCs w:val="22"/>
                        </w:rPr>
                        <w:t xml:space="preserve">      LDAA #$FF</w:t>
                      </w:r>
                    </w:p>
                    <w:p w14:paraId="261E3A17" w14:textId="77777777" w:rsidR="00F62258" w:rsidRPr="0039642B" w:rsidRDefault="00F62258" w:rsidP="000366F3">
                      <w:pPr>
                        <w:rPr>
                          <w:sz w:val="22"/>
                          <w:szCs w:val="22"/>
                        </w:rPr>
                      </w:pPr>
                      <w:r w:rsidRPr="0039642B">
                        <w:rPr>
                          <w:sz w:val="22"/>
                          <w:szCs w:val="22"/>
                        </w:rPr>
                        <w:t xml:space="preserve">      STAA </w:t>
                      </w:r>
                      <w:proofErr w:type="gramStart"/>
                      <w:r w:rsidRPr="0039642B">
                        <w:rPr>
                          <w:sz w:val="22"/>
                          <w:szCs w:val="22"/>
                        </w:rPr>
                        <w:t>DDRB ;Make</w:t>
                      </w:r>
                      <w:proofErr w:type="gramEnd"/>
                      <w:r w:rsidRPr="0039642B">
                        <w:rPr>
                          <w:sz w:val="22"/>
                          <w:szCs w:val="22"/>
                        </w:rPr>
                        <w:t xml:space="preserve"> PORTB output</w:t>
                      </w:r>
                    </w:p>
                    <w:p w14:paraId="70A75533" w14:textId="77777777" w:rsidR="00F62258" w:rsidRPr="0039642B" w:rsidRDefault="00F62258" w:rsidP="000366F3">
                      <w:pPr>
                        <w:rPr>
                          <w:sz w:val="22"/>
                          <w:szCs w:val="22"/>
                        </w:rPr>
                      </w:pPr>
                      <w:r w:rsidRPr="0039642B">
                        <w:rPr>
                          <w:sz w:val="22"/>
                          <w:szCs w:val="22"/>
                        </w:rPr>
                        <w:t xml:space="preserve">                </w:t>
                      </w:r>
                      <w:proofErr w:type="gramStart"/>
                      <w:r w:rsidRPr="0039642B">
                        <w:rPr>
                          <w:sz w:val="22"/>
                          <w:szCs w:val="22"/>
                        </w:rPr>
                        <w:t>;PTJ1</w:t>
                      </w:r>
                      <w:proofErr w:type="gramEnd"/>
                      <w:r w:rsidRPr="0039642B">
                        <w:rPr>
                          <w:sz w:val="22"/>
                          <w:szCs w:val="22"/>
                        </w:rPr>
                        <w:t xml:space="preserve"> controls the LEDs connected to PORTB</w:t>
                      </w:r>
                    </w:p>
                    <w:p w14:paraId="5E7C855A" w14:textId="77777777" w:rsidR="00F62258" w:rsidRPr="0039642B" w:rsidRDefault="00F62258" w:rsidP="000366F3">
                      <w:pPr>
                        <w:rPr>
                          <w:sz w:val="22"/>
                          <w:szCs w:val="22"/>
                        </w:rPr>
                      </w:pPr>
                      <w:r w:rsidRPr="0039642B">
                        <w:rPr>
                          <w:sz w:val="22"/>
                          <w:szCs w:val="22"/>
                        </w:rPr>
                        <w:t xml:space="preserve">      LDAA #$FF</w:t>
                      </w:r>
                    </w:p>
                    <w:p w14:paraId="6A14C940" w14:textId="77777777" w:rsidR="00F62258" w:rsidRPr="0039642B" w:rsidRDefault="00F62258" w:rsidP="000366F3">
                      <w:pPr>
                        <w:rPr>
                          <w:sz w:val="22"/>
                          <w:szCs w:val="22"/>
                        </w:rPr>
                      </w:pPr>
                      <w:r w:rsidRPr="0039642B">
                        <w:rPr>
                          <w:sz w:val="22"/>
                          <w:szCs w:val="22"/>
                        </w:rPr>
                        <w:t xml:space="preserve">      STAA </w:t>
                      </w:r>
                      <w:proofErr w:type="gramStart"/>
                      <w:r w:rsidRPr="0039642B">
                        <w:rPr>
                          <w:sz w:val="22"/>
                          <w:szCs w:val="22"/>
                        </w:rPr>
                        <w:t>DDRJ ;Make</w:t>
                      </w:r>
                      <w:proofErr w:type="gramEnd"/>
                      <w:r w:rsidRPr="0039642B">
                        <w:rPr>
                          <w:sz w:val="22"/>
                          <w:szCs w:val="22"/>
                        </w:rPr>
                        <w:t xml:space="preserve"> PORTJ output</w:t>
                      </w:r>
                    </w:p>
                    <w:p w14:paraId="3A798A3F" w14:textId="77777777" w:rsidR="00F62258" w:rsidRPr="0039642B" w:rsidRDefault="00F62258" w:rsidP="000366F3">
                      <w:pPr>
                        <w:rPr>
                          <w:sz w:val="22"/>
                          <w:szCs w:val="22"/>
                        </w:rPr>
                      </w:pPr>
                      <w:r w:rsidRPr="0039642B">
                        <w:rPr>
                          <w:sz w:val="22"/>
                          <w:szCs w:val="22"/>
                        </w:rPr>
                        <w:t xml:space="preserve">      STAA </w:t>
                      </w:r>
                      <w:proofErr w:type="gramStart"/>
                      <w:r w:rsidRPr="0039642B">
                        <w:rPr>
                          <w:sz w:val="22"/>
                          <w:szCs w:val="22"/>
                        </w:rPr>
                        <w:t>DDRP ;Make</w:t>
                      </w:r>
                      <w:proofErr w:type="gramEnd"/>
                      <w:r w:rsidRPr="0039642B">
                        <w:rPr>
                          <w:sz w:val="22"/>
                          <w:szCs w:val="22"/>
                        </w:rPr>
                        <w:t xml:space="preserve"> PORTP output</w:t>
                      </w:r>
                    </w:p>
                    <w:p w14:paraId="63B95F3D" w14:textId="77777777" w:rsidR="00F62258" w:rsidRPr="0039642B" w:rsidRDefault="00F62258" w:rsidP="000366F3">
                      <w:pPr>
                        <w:rPr>
                          <w:sz w:val="22"/>
                          <w:szCs w:val="22"/>
                        </w:rPr>
                      </w:pPr>
                      <w:r w:rsidRPr="0039642B">
                        <w:rPr>
                          <w:sz w:val="22"/>
                          <w:szCs w:val="22"/>
                        </w:rPr>
                        <w:t xml:space="preserve">      LDAA #$00</w:t>
                      </w:r>
                    </w:p>
                    <w:p w14:paraId="59878485" w14:textId="77777777" w:rsidR="00F62258" w:rsidRPr="0039642B" w:rsidRDefault="00F62258" w:rsidP="000366F3">
                      <w:pPr>
                        <w:rPr>
                          <w:sz w:val="22"/>
                          <w:szCs w:val="22"/>
                        </w:rPr>
                      </w:pPr>
                      <w:r w:rsidRPr="0039642B">
                        <w:rPr>
                          <w:sz w:val="22"/>
                          <w:szCs w:val="22"/>
                        </w:rPr>
                        <w:t xml:space="preserve">      STAA </w:t>
                      </w:r>
                      <w:proofErr w:type="gramStart"/>
                      <w:r w:rsidRPr="0039642B">
                        <w:rPr>
                          <w:sz w:val="22"/>
                          <w:szCs w:val="22"/>
                        </w:rPr>
                        <w:t>PTJ ;Turn</w:t>
                      </w:r>
                      <w:proofErr w:type="gramEnd"/>
                      <w:r w:rsidRPr="0039642B">
                        <w:rPr>
                          <w:sz w:val="22"/>
                          <w:szCs w:val="22"/>
                        </w:rPr>
                        <w:t xml:space="preserve"> off PTJ1 to allow the LEDs to show data</w:t>
                      </w:r>
                    </w:p>
                    <w:p w14:paraId="3EF3C898" w14:textId="77777777" w:rsidR="00F62258" w:rsidRPr="0039642B" w:rsidRDefault="00F62258" w:rsidP="000366F3">
                      <w:pPr>
                        <w:rPr>
                          <w:sz w:val="22"/>
                          <w:szCs w:val="22"/>
                        </w:rPr>
                      </w:pPr>
                      <w:r w:rsidRPr="0039642B">
                        <w:rPr>
                          <w:sz w:val="22"/>
                          <w:szCs w:val="22"/>
                        </w:rPr>
                        <w:t xml:space="preserve">      LDAA #$0F</w:t>
                      </w:r>
                    </w:p>
                    <w:p w14:paraId="296346BD" w14:textId="77777777" w:rsidR="00F62258" w:rsidRPr="0039642B" w:rsidRDefault="00F62258" w:rsidP="000366F3">
                      <w:pPr>
                        <w:rPr>
                          <w:sz w:val="22"/>
                          <w:szCs w:val="22"/>
                        </w:rPr>
                      </w:pPr>
                      <w:r w:rsidRPr="0039642B">
                        <w:rPr>
                          <w:sz w:val="22"/>
                          <w:szCs w:val="22"/>
                        </w:rPr>
                        <w:t xml:space="preserve">      STAA </w:t>
                      </w:r>
                      <w:proofErr w:type="gramStart"/>
                      <w:r w:rsidRPr="0039642B">
                        <w:rPr>
                          <w:sz w:val="22"/>
                          <w:szCs w:val="22"/>
                        </w:rPr>
                        <w:t>PTP ;</w:t>
                      </w:r>
                      <w:proofErr w:type="gramEnd"/>
                      <w:r w:rsidRPr="0039642B">
                        <w:rPr>
                          <w:sz w:val="22"/>
                          <w:szCs w:val="22"/>
                        </w:rPr>
                        <w:t xml:space="preserve"> Disable the 7-segment display</w:t>
                      </w:r>
                    </w:p>
                    <w:p w14:paraId="609D7A21" w14:textId="77777777" w:rsidR="00F62258" w:rsidRPr="0039642B" w:rsidRDefault="00F62258" w:rsidP="000366F3">
                      <w:pPr>
                        <w:rPr>
                          <w:sz w:val="22"/>
                          <w:szCs w:val="22"/>
                        </w:rPr>
                      </w:pPr>
                      <w:r w:rsidRPr="0039642B">
                        <w:rPr>
                          <w:sz w:val="22"/>
                          <w:szCs w:val="22"/>
                        </w:rPr>
                        <w:t xml:space="preserve">     </w:t>
                      </w:r>
                      <w:proofErr w:type="gramStart"/>
                      <w:r w:rsidRPr="0039642B">
                        <w:rPr>
                          <w:sz w:val="22"/>
                          <w:szCs w:val="22"/>
                        </w:rPr>
                        <w:t>;-------</w:t>
                      </w:r>
                      <w:proofErr w:type="gramEnd"/>
                      <w:r w:rsidRPr="0039642B">
                        <w:rPr>
                          <w:sz w:val="22"/>
                          <w:szCs w:val="22"/>
                        </w:rPr>
                        <w:t xml:space="preserve">Switch on LEDs connected to PORTB based on the </w:t>
                      </w:r>
                      <w:proofErr w:type="spellStart"/>
                      <w:r w:rsidRPr="0039642B">
                        <w:rPr>
                          <w:sz w:val="22"/>
                          <w:szCs w:val="22"/>
                        </w:rPr>
                        <w:t>Acc</w:t>
                      </w:r>
                      <w:proofErr w:type="spellEnd"/>
                      <w:r w:rsidRPr="0039642B">
                        <w:rPr>
                          <w:sz w:val="22"/>
                          <w:szCs w:val="22"/>
                        </w:rPr>
                        <w:t xml:space="preserve"> A value</w:t>
                      </w:r>
                    </w:p>
                    <w:p w14:paraId="14632A0B" w14:textId="77777777" w:rsidR="00F62258" w:rsidRPr="0039642B" w:rsidRDefault="00F62258" w:rsidP="000366F3">
                      <w:pPr>
                        <w:rPr>
                          <w:sz w:val="22"/>
                          <w:szCs w:val="22"/>
                        </w:rPr>
                      </w:pPr>
                      <w:r w:rsidRPr="0039642B">
                        <w:rPr>
                          <w:sz w:val="22"/>
                          <w:szCs w:val="22"/>
                        </w:rPr>
                        <w:t xml:space="preserve">      LDAA PTH</w:t>
                      </w:r>
                    </w:p>
                    <w:p w14:paraId="3B50AA9C" w14:textId="77777777" w:rsidR="00F62258" w:rsidRPr="0039642B" w:rsidRDefault="00F62258" w:rsidP="000366F3">
                      <w:pPr>
                        <w:rPr>
                          <w:sz w:val="22"/>
                          <w:szCs w:val="22"/>
                        </w:rPr>
                      </w:pPr>
                      <w:r w:rsidRPr="0039642B">
                        <w:rPr>
                          <w:sz w:val="22"/>
                          <w:szCs w:val="22"/>
                        </w:rPr>
                        <w:t xml:space="preserve">      JSR DELAY</w:t>
                      </w:r>
                    </w:p>
                    <w:p w14:paraId="20ADE882" w14:textId="77777777" w:rsidR="00F62258" w:rsidRPr="0039642B" w:rsidRDefault="00F62258" w:rsidP="000366F3">
                      <w:pPr>
                        <w:rPr>
                          <w:sz w:val="22"/>
                          <w:szCs w:val="22"/>
                        </w:rPr>
                      </w:pPr>
                      <w:r w:rsidRPr="0039642B">
                        <w:rPr>
                          <w:sz w:val="22"/>
                          <w:szCs w:val="22"/>
                        </w:rPr>
                        <w:t xml:space="preserve">      STAA </w:t>
                      </w:r>
                      <w:proofErr w:type="gramStart"/>
                      <w:r w:rsidRPr="0039642B">
                        <w:rPr>
                          <w:sz w:val="22"/>
                          <w:szCs w:val="22"/>
                        </w:rPr>
                        <w:t>PORTB ;Store</w:t>
                      </w:r>
                      <w:proofErr w:type="gramEnd"/>
                      <w:r w:rsidRPr="0039642B">
                        <w:rPr>
                          <w:sz w:val="22"/>
                          <w:szCs w:val="22"/>
                        </w:rPr>
                        <w:t xml:space="preserve"> A into PORTB</w:t>
                      </w:r>
                    </w:p>
                    <w:p w14:paraId="18FD0D00" w14:textId="632915EC" w:rsidR="00F62258" w:rsidRPr="0039642B" w:rsidRDefault="00F62258" w:rsidP="000366F3">
                      <w:pPr>
                        <w:rPr>
                          <w:sz w:val="22"/>
                          <w:szCs w:val="22"/>
                        </w:rPr>
                      </w:pPr>
                      <w:r w:rsidRPr="0039642B">
                        <w:rPr>
                          <w:sz w:val="22"/>
                          <w:szCs w:val="22"/>
                        </w:rPr>
                        <w:t xml:space="preserve">      BRA Entry</w:t>
                      </w:r>
                    </w:p>
                  </w:txbxContent>
                </v:textbox>
              </v:shape>
            </w:pict>
          </mc:Fallback>
        </mc:AlternateContent>
      </w:r>
    </w:p>
    <w:p w14:paraId="470D3BA1" w14:textId="77777777" w:rsidR="00E62183" w:rsidRDefault="00E62183" w:rsidP="00E62183"/>
    <w:p w14:paraId="61B557F1" w14:textId="77777777" w:rsidR="00E62183" w:rsidRDefault="00E62183" w:rsidP="00E62183"/>
    <w:p w14:paraId="04FBAB32" w14:textId="77777777" w:rsidR="00E62183" w:rsidRDefault="00E62183" w:rsidP="00E62183"/>
    <w:p w14:paraId="45E34D31" w14:textId="77777777" w:rsidR="00E62183" w:rsidRDefault="00E62183" w:rsidP="00E62183"/>
    <w:p w14:paraId="3C153B33" w14:textId="77777777" w:rsidR="00E62183" w:rsidRDefault="00E62183" w:rsidP="00E62183"/>
    <w:p w14:paraId="158CEAAC" w14:textId="77777777" w:rsidR="00E62183" w:rsidRDefault="00E62183" w:rsidP="00E62183"/>
    <w:p w14:paraId="5A13857A" w14:textId="77777777" w:rsidR="00E62183" w:rsidRDefault="00E62183" w:rsidP="00E62183"/>
    <w:p w14:paraId="39F46D9E" w14:textId="77777777" w:rsidR="00E62183" w:rsidRDefault="00E62183" w:rsidP="00E62183"/>
    <w:p w14:paraId="711E0722" w14:textId="77777777" w:rsidR="00E62183" w:rsidRDefault="00E62183" w:rsidP="00E62183"/>
    <w:p w14:paraId="2804A128" w14:textId="77777777" w:rsidR="00E62183" w:rsidRDefault="00E62183" w:rsidP="00E62183"/>
    <w:p w14:paraId="54A75478" w14:textId="77777777" w:rsidR="00E62183" w:rsidRDefault="00E62183" w:rsidP="00E62183"/>
    <w:p w14:paraId="326070BD" w14:textId="77777777" w:rsidR="00E62183" w:rsidRDefault="00E62183" w:rsidP="00E62183"/>
    <w:p w14:paraId="38D1C0C7" w14:textId="77777777" w:rsidR="00E62183" w:rsidRDefault="00E62183" w:rsidP="00E62183"/>
    <w:p w14:paraId="61DD5C05" w14:textId="77777777" w:rsidR="00E62183" w:rsidRDefault="00E62183" w:rsidP="00E62183"/>
    <w:p w14:paraId="042021D5" w14:textId="77777777" w:rsidR="00E62183" w:rsidRDefault="00E62183" w:rsidP="00E62183"/>
    <w:p w14:paraId="5FBE9F13" w14:textId="77777777" w:rsidR="00E62183" w:rsidRDefault="00E62183" w:rsidP="00E62183"/>
    <w:p w14:paraId="2EE98CAC" w14:textId="77777777" w:rsidR="00E62183" w:rsidRDefault="00E62183" w:rsidP="00E62183"/>
    <w:p w14:paraId="50C6641F" w14:textId="77777777" w:rsidR="00E62183" w:rsidRDefault="00E62183" w:rsidP="00E62183"/>
    <w:p w14:paraId="65FBD798" w14:textId="77777777" w:rsidR="00E62183" w:rsidRDefault="00E62183" w:rsidP="00E62183"/>
    <w:p w14:paraId="098AD65C" w14:textId="77777777" w:rsidR="00E62183" w:rsidRDefault="00E62183" w:rsidP="00E62183"/>
    <w:p w14:paraId="2E4E4FBB" w14:textId="77777777" w:rsidR="00E62183" w:rsidRDefault="00E62183" w:rsidP="00E62183"/>
    <w:p w14:paraId="0D557747" w14:textId="77777777" w:rsidR="00E62183" w:rsidRDefault="00E62183" w:rsidP="00E62183"/>
    <w:p w14:paraId="22CD9711" w14:textId="77777777" w:rsidR="00E62183" w:rsidRDefault="00E62183" w:rsidP="00E62183"/>
    <w:p w14:paraId="44292A76" w14:textId="77777777" w:rsidR="00E62183" w:rsidRDefault="00E62183" w:rsidP="00E62183"/>
    <w:p w14:paraId="7A4ECF0C" w14:textId="77777777" w:rsidR="00E62183" w:rsidRDefault="00E62183" w:rsidP="00E62183"/>
    <w:p w14:paraId="3C6A0BED" w14:textId="77777777" w:rsidR="00E62183" w:rsidRDefault="00E62183" w:rsidP="00E62183"/>
    <w:p w14:paraId="4B5853A5" w14:textId="77777777" w:rsidR="00E62183" w:rsidRDefault="00E62183" w:rsidP="00E62183"/>
    <w:p w14:paraId="168DC4E6" w14:textId="77777777" w:rsidR="00E62183" w:rsidRDefault="00E62183" w:rsidP="00E62183"/>
    <w:p w14:paraId="57C76ADE" w14:textId="77777777" w:rsidR="00E62183" w:rsidRDefault="00E62183" w:rsidP="00E62183"/>
    <w:p w14:paraId="185BB326" w14:textId="77777777" w:rsidR="00E62183" w:rsidRDefault="00E62183" w:rsidP="00E62183"/>
    <w:p w14:paraId="10F46CE2" w14:textId="77777777" w:rsidR="00E62183" w:rsidRDefault="00E62183" w:rsidP="00E62183"/>
    <w:p w14:paraId="0C01D6CC" w14:textId="77777777" w:rsidR="00E62183" w:rsidRDefault="00E62183" w:rsidP="00E62183"/>
    <w:p w14:paraId="3D9A0888" w14:textId="77777777" w:rsidR="00E62183" w:rsidRDefault="00E62183" w:rsidP="00E62183"/>
    <w:p w14:paraId="59461AA1" w14:textId="77777777" w:rsidR="00E62183" w:rsidRDefault="00E62183" w:rsidP="00E62183"/>
    <w:p w14:paraId="7178686E" w14:textId="77777777" w:rsidR="00E62183" w:rsidRDefault="00E62183" w:rsidP="00E62183"/>
    <w:p w14:paraId="334B2AEA" w14:textId="41824CB6" w:rsidR="00E62183" w:rsidRDefault="001F4E68" w:rsidP="00E62183">
      <w:r>
        <w:rPr>
          <w:noProof/>
        </w:rPr>
        <w:lastRenderedPageBreak/>
        <mc:AlternateContent>
          <mc:Choice Requires="wps">
            <w:drawing>
              <wp:anchor distT="0" distB="0" distL="114300" distR="114300" simplePos="0" relativeHeight="251830272" behindDoc="0" locked="0" layoutInCell="1" allowOverlap="1" wp14:anchorId="338CE86C" wp14:editId="0DD1F606">
                <wp:simplePos x="0" y="0"/>
                <wp:positionH relativeFrom="column">
                  <wp:posOffset>-267488</wp:posOffset>
                </wp:positionH>
                <wp:positionV relativeFrom="paragraph">
                  <wp:posOffset>-311785</wp:posOffset>
                </wp:positionV>
                <wp:extent cx="5636031" cy="5394960"/>
                <wp:effectExtent l="0" t="0" r="22225" b="2540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6031" cy="5394960"/>
                        </a:xfrm>
                        <a:prstGeom prst="rect">
                          <a:avLst/>
                        </a:prstGeom>
                        <a:solidFill>
                          <a:srgbClr val="FFFFFF"/>
                        </a:solidFill>
                        <a:ln w="9525">
                          <a:solidFill>
                            <a:srgbClr val="000000"/>
                          </a:solidFill>
                          <a:miter lim="800000"/>
                          <a:headEnd/>
                          <a:tailEnd/>
                        </a:ln>
                      </wps:spPr>
                      <wps:txbx>
                        <w:txbxContent>
                          <w:p w14:paraId="5B40414C" w14:textId="77777777" w:rsidR="00F62258" w:rsidRPr="00BB53BC" w:rsidRDefault="00F62258" w:rsidP="000366F3">
                            <w:pPr>
                              <w:rPr>
                                <w:sz w:val="22"/>
                                <w:szCs w:val="22"/>
                              </w:rPr>
                            </w:pPr>
                            <w:r w:rsidRPr="00BB53BC">
                              <w:rPr>
                                <w:sz w:val="22"/>
                                <w:szCs w:val="22"/>
                              </w:rPr>
                              <w:t>DELAY</w:t>
                            </w:r>
                          </w:p>
                          <w:p w14:paraId="4B15E10B" w14:textId="77777777" w:rsidR="00F62258" w:rsidRPr="00BB53BC" w:rsidRDefault="00F62258" w:rsidP="000366F3">
                            <w:pPr>
                              <w:rPr>
                                <w:sz w:val="22"/>
                                <w:szCs w:val="22"/>
                              </w:rPr>
                            </w:pPr>
                            <w:r w:rsidRPr="00BB53BC">
                              <w:rPr>
                                <w:sz w:val="22"/>
                                <w:szCs w:val="22"/>
                              </w:rPr>
                              <w:t xml:space="preserve">      </w:t>
                            </w:r>
                            <w:proofErr w:type="gramStart"/>
                            <w:r w:rsidRPr="00BB53BC">
                              <w:rPr>
                                <w:sz w:val="22"/>
                                <w:szCs w:val="22"/>
                              </w:rPr>
                              <w:t>PSHA ;Save</w:t>
                            </w:r>
                            <w:proofErr w:type="gramEnd"/>
                            <w:r w:rsidRPr="00BB53BC">
                              <w:rPr>
                                <w:sz w:val="22"/>
                                <w:szCs w:val="22"/>
                              </w:rPr>
                              <w:t xml:space="preserve"> </w:t>
                            </w:r>
                            <w:proofErr w:type="spellStart"/>
                            <w:r w:rsidRPr="00BB53BC">
                              <w:rPr>
                                <w:sz w:val="22"/>
                                <w:szCs w:val="22"/>
                              </w:rPr>
                              <w:t>Reg</w:t>
                            </w:r>
                            <w:proofErr w:type="spellEnd"/>
                            <w:r w:rsidRPr="00BB53BC">
                              <w:rPr>
                                <w:sz w:val="22"/>
                                <w:szCs w:val="22"/>
                              </w:rPr>
                              <w:t xml:space="preserve"> A on Stack</w:t>
                            </w:r>
                          </w:p>
                          <w:p w14:paraId="21673412" w14:textId="7EF62F79" w:rsidR="00F62258" w:rsidRPr="00BB53BC" w:rsidRDefault="00F62258" w:rsidP="0039642B">
                            <w:pPr>
                              <w:rPr>
                                <w:sz w:val="22"/>
                                <w:szCs w:val="22"/>
                              </w:rPr>
                            </w:pPr>
                            <w:r w:rsidRPr="00BB53BC">
                              <w:rPr>
                                <w:sz w:val="22"/>
                                <w:szCs w:val="22"/>
                              </w:rPr>
                              <w:t xml:space="preserve">      LDAA #</w:t>
                            </w:r>
                            <w:proofErr w:type="gramStart"/>
                            <w:r w:rsidR="0039642B">
                              <w:rPr>
                                <w:sz w:val="22"/>
                                <w:szCs w:val="22"/>
                              </w:rPr>
                              <w:t>100</w:t>
                            </w:r>
                            <w:r w:rsidRPr="00BB53BC">
                              <w:rPr>
                                <w:sz w:val="22"/>
                                <w:szCs w:val="22"/>
                              </w:rPr>
                              <w:t xml:space="preserve"> ;Change</w:t>
                            </w:r>
                            <w:proofErr w:type="gramEnd"/>
                            <w:r w:rsidRPr="00BB53BC">
                              <w:rPr>
                                <w:sz w:val="22"/>
                                <w:szCs w:val="22"/>
                              </w:rPr>
                              <w:t xml:space="preserve"> this value to see</w:t>
                            </w:r>
                          </w:p>
                          <w:p w14:paraId="0F455E8C" w14:textId="77777777" w:rsidR="00F62258" w:rsidRPr="00BB53BC" w:rsidRDefault="00F62258" w:rsidP="000366F3">
                            <w:pPr>
                              <w:rPr>
                                <w:sz w:val="22"/>
                                <w:szCs w:val="22"/>
                              </w:rPr>
                            </w:pPr>
                            <w:r w:rsidRPr="00BB53BC">
                              <w:rPr>
                                <w:sz w:val="22"/>
                                <w:szCs w:val="22"/>
                              </w:rPr>
                              <w:t xml:space="preserve">      STAA </w:t>
                            </w:r>
                            <w:proofErr w:type="gramStart"/>
                            <w:r w:rsidRPr="00BB53BC">
                              <w:rPr>
                                <w:sz w:val="22"/>
                                <w:szCs w:val="22"/>
                              </w:rPr>
                              <w:t>R3 ;how</w:t>
                            </w:r>
                            <w:proofErr w:type="gramEnd"/>
                            <w:r w:rsidRPr="00BB53BC">
                              <w:rPr>
                                <w:sz w:val="22"/>
                                <w:szCs w:val="22"/>
                              </w:rPr>
                              <w:t xml:space="preserve"> fast LEDs shows data coming from PTH DIP switches</w:t>
                            </w:r>
                          </w:p>
                          <w:p w14:paraId="7348E9B0" w14:textId="77777777" w:rsidR="00F62258" w:rsidRPr="00BB53BC" w:rsidRDefault="00F62258" w:rsidP="000366F3">
                            <w:pPr>
                              <w:rPr>
                                <w:sz w:val="22"/>
                                <w:szCs w:val="22"/>
                              </w:rPr>
                            </w:pPr>
                            <w:r w:rsidRPr="00BB53BC">
                              <w:rPr>
                                <w:sz w:val="22"/>
                                <w:szCs w:val="22"/>
                              </w:rPr>
                              <w:t xml:space="preserve">      </w:t>
                            </w:r>
                            <w:proofErr w:type="gramStart"/>
                            <w:r w:rsidRPr="00BB53BC">
                              <w:rPr>
                                <w:sz w:val="22"/>
                                <w:szCs w:val="22"/>
                              </w:rPr>
                              <w:t xml:space="preserve">;--10 </w:t>
                            </w:r>
                            <w:proofErr w:type="spellStart"/>
                            <w:r w:rsidRPr="00BB53BC">
                              <w:rPr>
                                <w:sz w:val="22"/>
                                <w:szCs w:val="22"/>
                              </w:rPr>
                              <w:t>msec</w:t>
                            </w:r>
                            <w:proofErr w:type="spellEnd"/>
                            <w:r w:rsidRPr="00BB53BC">
                              <w:rPr>
                                <w:sz w:val="22"/>
                                <w:szCs w:val="22"/>
                              </w:rPr>
                              <w:t xml:space="preserve"> delay.</w:t>
                            </w:r>
                            <w:proofErr w:type="gramEnd"/>
                            <w:r w:rsidRPr="00BB53BC">
                              <w:rPr>
                                <w:sz w:val="22"/>
                                <w:szCs w:val="22"/>
                              </w:rPr>
                              <w:t xml:space="preserve"> The Serial Monitor works at speed of 48MHz with XTAL=8MHz on Dragon12+ board</w:t>
                            </w:r>
                          </w:p>
                          <w:p w14:paraId="4F39F40E" w14:textId="77777777" w:rsidR="00F62258" w:rsidRPr="00BB53BC" w:rsidRDefault="00F62258" w:rsidP="000366F3">
                            <w:pPr>
                              <w:rPr>
                                <w:sz w:val="22"/>
                                <w:szCs w:val="22"/>
                              </w:rPr>
                            </w:pPr>
                            <w:r w:rsidRPr="00BB53BC">
                              <w:rPr>
                                <w:sz w:val="22"/>
                                <w:szCs w:val="22"/>
                              </w:rPr>
                              <w:t xml:space="preserve">      </w:t>
                            </w:r>
                            <w:proofErr w:type="gramStart"/>
                            <w:r w:rsidRPr="00BB53BC">
                              <w:rPr>
                                <w:sz w:val="22"/>
                                <w:szCs w:val="22"/>
                              </w:rPr>
                              <w:t>;Freq</w:t>
                            </w:r>
                            <w:proofErr w:type="gramEnd"/>
                            <w:r w:rsidRPr="00BB53BC">
                              <w:rPr>
                                <w:sz w:val="22"/>
                                <w:szCs w:val="22"/>
                              </w:rPr>
                              <w:t>. for Instruction Clock Cycle is 24MHz (1/2 of 48Mhz).</w:t>
                            </w:r>
                          </w:p>
                          <w:p w14:paraId="7D54A54F" w14:textId="77777777" w:rsidR="00F62258" w:rsidRPr="00BB53BC" w:rsidRDefault="00F62258" w:rsidP="000366F3">
                            <w:pPr>
                              <w:rPr>
                                <w:sz w:val="22"/>
                                <w:szCs w:val="22"/>
                              </w:rPr>
                            </w:pPr>
                            <w:r w:rsidRPr="00BB53BC">
                              <w:rPr>
                                <w:sz w:val="22"/>
                                <w:szCs w:val="22"/>
                              </w:rPr>
                              <w:t xml:space="preserve">      ;</w:t>
                            </w:r>
                            <w:proofErr w:type="gramStart"/>
                            <w:r w:rsidRPr="00BB53BC">
                              <w:rPr>
                                <w:sz w:val="22"/>
                                <w:szCs w:val="22"/>
                              </w:rPr>
                              <w:t>(1</w:t>
                            </w:r>
                            <w:proofErr w:type="gramEnd"/>
                            <w:r w:rsidRPr="00BB53BC">
                              <w:rPr>
                                <w:sz w:val="22"/>
                                <w:szCs w:val="22"/>
                              </w:rPr>
                              <w:t xml:space="preserve">/24MHz) x 100 </w:t>
                            </w:r>
                            <w:proofErr w:type="spellStart"/>
                            <w:r w:rsidRPr="00BB53BC">
                              <w:rPr>
                                <w:sz w:val="22"/>
                                <w:szCs w:val="22"/>
                              </w:rPr>
                              <w:t>Clk</w:t>
                            </w:r>
                            <w:proofErr w:type="spellEnd"/>
                            <w:r w:rsidRPr="00BB53BC">
                              <w:rPr>
                                <w:sz w:val="22"/>
                                <w:szCs w:val="22"/>
                              </w:rPr>
                              <w:t xml:space="preserve"> x240x100=10 msec. Overheads are excluded in this calculation.</w:t>
                            </w:r>
                          </w:p>
                          <w:p w14:paraId="3356BAF1" w14:textId="46E8089D" w:rsidR="00F62258" w:rsidRPr="00BB53BC" w:rsidRDefault="00F62258" w:rsidP="0039642B">
                            <w:pPr>
                              <w:rPr>
                                <w:sz w:val="22"/>
                                <w:szCs w:val="22"/>
                              </w:rPr>
                            </w:pPr>
                            <w:r w:rsidRPr="00BB53BC">
                              <w:rPr>
                                <w:sz w:val="22"/>
                                <w:szCs w:val="22"/>
                              </w:rPr>
                              <w:t>L3    LDAA #</w:t>
                            </w:r>
                            <w:r w:rsidR="0039642B">
                              <w:rPr>
                                <w:sz w:val="22"/>
                                <w:szCs w:val="22"/>
                              </w:rPr>
                              <w:t>100</w:t>
                            </w:r>
                          </w:p>
                          <w:p w14:paraId="214E70F7" w14:textId="77777777" w:rsidR="00F62258" w:rsidRPr="00BB53BC" w:rsidRDefault="00F62258" w:rsidP="000366F3">
                            <w:pPr>
                              <w:rPr>
                                <w:sz w:val="22"/>
                                <w:szCs w:val="22"/>
                              </w:rPr>
                            </w:pPr>
                            <w:r w:rsidRPr="00BB53BC">
                              <w:rPr>
                                <w:sz w:val="22"/>
                                <w:szCs w:val="22"/>
                              </w:rPr>
                              <w:t xml:space="preserve">      STAA R2</w:t>
                            </w:r>
                          </w:p>
                          <w:p w14:paraId="59507D29" w14:textId="39F5A026" w:rsidR="00F62258" w:rsidRPr="00BB53BC" w:rsidRDefault="00F62258" w:rsidP="0039642B">
                            <w:pPr>
                              <w:rPr>
                                <w:sz w:val="22"/>
                                <w:szCs w:val="22"/>
                              </w:rPr>
                            </w:pPr>
                            <w:r w:rsidRPr="00BB53BC">
                              <w:rPr>
                                <w:sz w:val="22"/>
                                <w:szCs w:val="22"/>
                              </w:rPr>
                              <w:t>L2    LDAA #</w:t>
                            </w:r>
                            <w:r w:rsidR="0039642B">
                              <w:rPr>
                                <w:sz w:val="22"/>
                                <w:szCs w:val="22"/>
                              </w:rPr>
                              <w:t>240</w:t>
                            </w:r>
                          </w:p>
                          <w:p w14:paraId="7FDE6808" w14:textId="77777777" w:rsidR="00F62258" w:rsidRPr="00BB53BC" w:rsidRDefault="00F62258" w:rsidP="000366F3">
                            <w:pPr>
                              <w:rPr>
                                <w:sz w:val="22"/>
                                <w:szCs w:val="22"/>
                              </w:rPr>
                            </w:pPr>
                            <w:r w:rsidRPr="00BB53BC">
                              <w:rPr>
                                <w:sz w:val="22"/>
                                <w:szCs w:val="22"/>
                              </w:rPr>
                              <w:t xml:space="preserve">      STAA R1</w:t>
                            </w:r>
                          </w:p>
                          <w:p w14:paraId="1249E874" w14:textId="77777777" w:rsidR="00F62258" w:rsidRPr="00BB53BC" w:rsidRDefault="00F62258" w:rsidP="000366F3">
                            <w:pPr>
                              <w:rPr>
                                <w:sz w:val="22"/>
                                <w:szCs w:val="22"/>
                              </w:rPr>
                            </w:pPr>
                            <w:r w:rsidRPr="00BB53BC">
                              <w:rPr>
                                <w:sz w:val="22"/>
                                <w:szCs w:val="22"/>
                              </w:rPr>
                              <w:t xml:space="preserve">L1    </w:t>
                            </w:r>
                            <w:proofErr w:type="gramStart"/>
                            <w:r w:rsidRPr="00BB53BC">
                              <w:rPr>
                                <w:sz w:val="22"/>
                                <w:szCs w:val="22"/>
                              </w:rPr>
                              <w:t>NOP ;1</w:t>
                            </w:r>
                            <w:proofErr w:type="gramEnd"/>
                            <w:r w:rsidRPr="00BB53BC">
                              <w:rPr>
                                <w:sz w:val="22"/>
                                <w:szCs w:val="22"/>
                              </w:rPr>
                              <w:t xml:space="preserve"> </w:t>
                            </w:r>
                            <w:proofErr w:type="spellStart"/>
                            <w:r w:rsidRPr="00BB53BC">
                              <w:rPr>
                                <w:sz w:val="22"/>
                                <w:szCs w:val="22"/>
                              </w:rPr>
                              <w:t>Intruction</w:t>
                            </w:r>
                            <w:proofErr w:type="spellEnd"/>
                            <w:r w:rsidRPr="00BB53BC">
                              <w:rPr>
                                <w:sz w:val="22"/>
                                <w:szCs w:val="22"/>
                              </w:rPr>
                              <w:t xml:space="preserve"> </w:t>
                            </w:r>
                            <w:proofErr w:type="spellStart"/>
                            <w:r w:rsidRPr="00BB53BC">
                              <w:rPr>
                                <w:sz w:val="22"/>
                                <w:szCs w:val="22"/>
                              </w:rPr>
                              <w:t>Clk</w:t>
                            </w:r>
                            <w:proofErr w:type="spellEnd"/>
                            <w:r w:rsidRPr="00BB53BC">
                              <w:rPr>
                                <w:sz w:val="22"/>
                                <w:szCs w:val="22"/>
                              </w:rPr>
                              <w:t xml:space="preserve"> Cycle</w:t>
                            </w:r>
                          </w:p>
                          <w:p w14:paraId="0DB6D16A" w14:textId="77777777" w:rsidR="00F62258" w:rsidRPr="00BB53BC" w:rsidRDefault="00F62258" w:rsidP="000366F3">
                            <w:pPr>
                              <w:rPr>
                                <w:sz w:val="22"/>
                                <w:szCs w:val="22"/>
                              </w:rPr>
                            </w:pPr>
                            <w:r w:rsidRPr="00BB53BC">
                              <w:rPr>
                                <w:sz w:val="22"/>
                                <w:szCs w:val="22"/>
                              </w:rPr>
                              <w:t xml:space="preserve">      </w:t>
                            </w:r>
                            <w:proofErr w:type="gramStart"/>
                            <w:r w:rsidRPr="00BB53BC">
                              <w:rPr>
                                <w:sz w:val="22"/>
                                <w:szCs w:val="22"/>
                              </w:rPr>
                              <w:t>NOP ;1</w:t>
                            </w:r>
                            <w:proofErr w:type="gramEnd"/>
                          </w:p>
                          <w:p w14:paraId="398C8921" w14:textId="77777777" w:rsidR="00F62258" w:rsidRPr="00BB53BC" w:rsidRDefault="00F62258" w:rsidP="000366F3">
                            <w:pPr>
                              <w:rPr>
                                <w:sz w:val="22"/>
                                <w:szCs w:val="22"/>
                              </w:rPr>
                            </w:pPr>
                            <w:r w:rsidRPr="00BB53BC">
                              <w:rPr>
                                <w:sz w:val="22"/>
                                <w:szCs w:val="22"/>
                              </w:rPr>
                              <w:t xml:space="preserve">      </w:t>
                            </w:r>
                            <w:proofErr w:type="gramStart"/>
                            <w:r w:rsidRPr="00BB53BC">
                              <w:rPr>
                                <w:sz w:val="22"/>
                                <w:szCs w:val="22"/>
                              </w:rPr>
                              <w:t>NOP ;1</w:t>
                            </w:r>
                            <w:proofErr w:type="gramEnd"/>
                          </w:p>
                          <w:p w14:paraId="5F75849D" w14:textId="77777777" w:rsidR="00F62258" w:rsidRPr="00BB53BC" w:rsidRDefault="00F62258" w:rsidP="000366F3">
                            <w:pPr>
                              <w:rPr>
                                <w:sz w:val="22"/>
                                <w:szCs w:val="22"/>
                              </w:rPr>
                            </w:pPr>
                            <w:r w:rsidRPr="00BB53BC">
                              <w:rPr>
                                <w:sz w:val="22"/>
                                <w:szCs w:val="22"/>
                              </w:rPr>
                              <w:t xml:space="preserve">      DEC </w:t>
                            </w:r>
                            <w:proofErr w:type="gramStart"/>
                            <w:r w:rsidRPr="00BB53BC">
                              <w:rPr>
                                <w:sz w:val="22"/>
                                <w:szCs w:val="22"/>
                              </w:rPr>
                              <w:t>R1 ;4</w:t>
                            </w:r>
                            <w:proofErr w:type="gramEnd"/>
                          </w:p>
                          <w:p w14:paraId="3A6D5BC5" w14:textId="77777777" w:rsidR="00F62258" w:rsidRPr="00BB53BC" w:rsidRDefault="00F62258" w:rsidP="000366F3">
                            <w:pPr>
                              <w:rPr>
                                <w:sz w:val="22"/>
                                <w:szCs w:val="22"/>
                              </w:rPr>
                            </w:pPr>
                            <w:r w:rsidRPr="00BB53BC">
                              <w:rPr>
                                <w:sz w:val="22"/>
                                <w:szCs w:val="22"/>
                              </w:rPr>
                              <w:t xml:space="preserve">      BNE </w:t>
                            </w:r>
                            <w:proofErr w:type="gramStart"/>
                            <w:r w:rsidRPr="00BB53BC">
                              <w:rPr>
                                <w:sz w:val="22"/>
                                <w:szCs w:val="22"/>
                              </w:rPr>
                              <w:t>L1 ;3</w:t>
                            </w:r>
                            <w:proofErr w:type="gramEnd"/>
                          </w:p>
                          <w:p w14:paraId="10665B27" w14:textId="77777777" w:rsidR="00F62258" w:rsidRPr="00BB53BC" w:rsidRDefault="00F62258" w:rsidP="000366F3">
                            <w:pPr>
                              <w:rPr>
                                <w:sz w:val="22"/>
                                <w:szCs w:val="22"/>
                              </w:rPr>
                            </w:pPr>
                            <w:r w:rsidRPr="00BB53BC">
                              <w:rPr>
                                <w:sz w:val="22"/>
                                <w:szCs w:val="22"/>
                              </w:rPr>
                              <w:t xml:space="preserve">      DEC </w:t>
                            </w:r>
                            <w:proofErr w:type="gramStart"/>
                            <w:r w:rsidRPr="00BB53BC">
                              <w:rPr>
                                <w:sz w:val="22"/>
                                <w:szCs w:val="22"/>
                              </w:rPr>
                              <w:t>R2 ;Total</w:t>
                            </w:r>
                            <w:proofErr w:type="gramEnd"/>
                            <w:r w:rsidRPr="00BB53BC">
                              <w:rPr>
                                <w:sz w:val="22"/>
                                <w:szCs w:val="22"/>
                              </w:rPr>
                              <w:t xml:space="preserve"> </w:t>
                            </w:r>
                            <w:proofErr w:type="spellStart"/>
                            <w:r w:rsidRPr="00BB53BC">
                              <w:rPr>
                                <w:sz w:val="22"/>
                                <w:szCs w:val="22"/>
                              </w:rPr>
                              <w:t>Instr.Clk</w:t>
                            </w:r>
                            <w:proofErr w:type="spellEnd"/>
                            <w:r w:rsidRPr="00BB53BC">
                              <w:rPr>
                                <w:sz w:val="22"/>
                                <w:szCs w:val="22"/>
                              </w:rPr>
                              <w:t>=100</w:t>
                            </w:r>
                          </w:p>
                          <w:p w14:paraId="41C39EB1" w14:textId="77777777" w:rsidR="00F62258" w:rsidRPr="00BB53BC" w:rsidRDefault="00F62258" w:rsidP="000366F3">
                            <w:pPr>
                              <w:rPr>
                                <w:sz w:val="22"/>
                                <w:szCs w:val="22"/>
                              </w:rPr>
                            </w:pPr>
                            <w:r w:rsidRPr="00BB53BC">
                              <w:rPr>
                                <w:sz w:val="22"/>
                                <w:szCs w:val="22"/>
                              </w:rPr>
                              <w:t xml:space="preserve">      BNE L2</w:t>
                            </w:r>
                          </w:p>
                          <w:p w14:paraId="08ABB6A2" w14:textId="77777777" w:rsidR="00F62258" w:rsidRPr="00BB53BC" w:rsidRDefault="00F62258" w:rsidP="000366F3">
                            <w:pPr>
                              <w:rPr>
                                <w:sz w:val="22"/>
                                <w:szCs w:val="22"/>
                              </w:rPr>
                            </w:pPr>
                            <w:r w:rsidRPr="00BB53BC">
                              <w:rPr>
                                <w:sz w:val="22"/>
                                <w:szCs w:val="22"/>
                              </w:rPr>
                              <w:t xml:space="preserve">      DEC R3</w:t>
                            </w:r>
                          </w:p>
                          <w:p w14:paraId="3E8A1F85" w14:textId="77777777" w:rsidR="00F62258" w:rsidRPr="00BB53BC" w:rsidRDefault="00F62258" w:rsidP="000366F3">
                            <w:pPr>
                              <w:rPr>
                                <w:sz w:val="22"/>
                                <w:szCs w:val="22"/>
                              </w:rPr>
                            </w:pPr>
                            <w:r w:rsidRPr="00BB53BC">
                              <w:rPr>
                                <w:sz w:val="22"/>
                                <w:szCs w:val="22"/>
                              </w:rPr>
                              <w:t xml:space="preserve">      BNE L3</w:t>
                            </w:r>
                          </w:p>
                          <w:p w14:paraId="53E813C5" w14:textId="77777777" w:rsidR="00F62258" w:rsidRPr="00BB53BC" w:rsidRDefault="00F62258" w:rsidP="000366F3">
                            <w:pPr>
                              <w:rPr>
                                <w:sz w:val="22"/>
                                <w:szCs w:val="22"/>
                              </w:rPr>
                            </w:pPr>
                            <w:r w:rsidRPr="00BB53BC">
                              <w:rPr>
                                <w:sz w:val="22"/>
                                <w:szCs w:val="22"/>
                              </w:rPr>
                              <w:t xml:space="preserve">      ;--------------</w:t>
                            </w:r>
                          </w:p>
                          <w:p w14:paraId="094B6056" w14:textId="77777777" w:rsidR="00F62258" w:rsidRPr="00BB53BC" w:rsidRDefault="00F62258" w:rsidP="000366F3">
                            <w:pPr>
                              <w:rPr>
                                <w:sz w:val="22"/>
                                <w:szCs w:val="22"/>
                              </w:rPr>
                            </w:pPr>
                            <w:r w:rsidRPr="00BB53BC">
                              <w:rPr>
                                <w:sz w:val="22"/>
                                <w:szCs w:val="22"/>
                              </w:rPr>
                              <w:t xml:space="preserve">      </w:t>
                            </w:r>
                            <w:proofErr w:type="gramStart"/>
                            <w:r w:rsidRPr="00BB53BC">
                              <w:rPr>
                                <w:sz w:val="22"/>
                                <w:szCs w:val="22"/>
                              </w:rPr>
                              <w:t>PULA ;Restore</w:t>
                            </w:r>
                            <w:proofErr w:type="gramEnd"/>
                            <w:r w:rsidRPr="00BB53BC">
                              <w:rPr>
                                <w:sz w:val="22"/>
                                <w:szCs w:val="22"/>
                              </w:rPr>
                              <w:t xml:space="preserve"> </w:t>
                            </w:r>
                            <w:proofErr w:type="spellStart"/>
                            <w:r w:rsidRPr="00BB53BC">
                              <w:rPr>
                                <w:sz w:val="22"/>
                                <w:szCs w:val="22"/>
                              </w:rPr>
                              <w:t>Reg</w:t>
                            </w:r>
                            <w:proofErr w:type="spellEnd"/>
                            <w:r w:rsidRPr="00BB53BC">
                              <w:rPr>
                                <w:sz w:val="22"/>
                                <w:szCs w:val="22"/>
                              </w:rPr>
                              <w:t xml:space="preserve"> A</w:t>
                            </w:r>
                          </w:p>
                          <w:p w14:paraId="2BBB68B5" w14:textId="77777777" w:rsidR="00F62258" w:rsidRPr="00BB53BC" w:rsidRDefault="00F62258" w:rsidP="000366F3">
                            <w:pPr>
                              <w:rPr>
                                <w:sz w:val="22"/>
                                <w:szCs w:val="22"/>
                              </w:rPr>
                            </w:pPr>
                            <w:r w:rsidRPr="00BB53BC">
                              <w:rPr>
                                <w:sz w:val="22"/>
                                <w:szCs w:val="22"/>
                              </w:rPr>
                              <w:t xml:space="preserve">      RTS</w:t>
                            </w:r>
                          </w:p>
                          <w:p w14:paraId="4FACBAB3" w14:textId="77777777" w:rsidR="00F62258" w:rsidRPr="00BB53BC" w:rsidRDefault="00F62258" w:rsidP="000366F3">
                            <w:pPr>
                              <w:rPr>
                                <w:sz w:val="22"/>
                                <w:szCs w:val="22"/>
                              </w:rPr>
                            </w:pPr>
                            <w:r w:rsidRPr="00BB53BC">
                              <w:rPr>
                                <w:sz w:val="22"/>
                                <w:szCs w:val="22"/>
                              </w:rPr>
                              <w:t xml:space="preserve">      ;-------------------</w:t>
                            </w:r>
                          </w:p>
                          <w:p w14:paraId="0D488FC7" w14:textId="367FB747" w:rsidR="00F62258" w:rsidRPr="00E62183" w:rsidRDefault="00F62258" w:rsidP="000366F3">
                            <w:pPr>
                              <w:rPr>
                                <w:sz w:val="22"/>
                                <w:szCs w:val="22"/>
                              </w:rPr>
                            </w:pPr>
                            <w:r w:rsidRPr="00BB53BC">
                              <w:rPr>
                                <w:sz w:val="22"/>
                                <w:szCs w:val="22"/>
                              </w:rPr>
                              <w:t xml:space="preserve">      </w:t>
                            </w:r>
                            <w:proofErr w:type="gramStart"/>
                            <w:r w:rsidRPr="00BB53BC">
                              <w:rPr>
                                <w:sz w:val="22"/>
                                <w:szCs w:val="22"/>
                              </w:rPr>
                              <w:t>;-------</w:t>
                            </w:r>
                            <w:proofErr w:type="gramEnd"/>
                            <w:r w:rsidRPr="00BB53BC">
                              <w:rPr>
                                <w:sz w:val="22"/>
                                <w:szCs w:val="22"/>
                              </w:rPr>
                              <w:t xml:space="preserve">Switch on LEDs connected to PORTB based on the </w:t>
                            </w:r>
                            <w:proofErr w:type="spellStart"/>
                            <w:r w:rsidRPr="00BB53BC">
                              <w:rPr>
                                <w:sz w:val="22"/>
                                <w:szCs w:val="22"/>
                              </w:rPr>
                              <w:t>Acc</w:t>
                            </w:r>
                            <w:proofErr w:type="spellEnd"/>
                            <w:r w:rsidRPr="00BB53BC">
                              <w:rPr>
                                <w:sz w:val="22"/>
                                <w:szCs w:val="22"/>
                              </w:rPr>
                              <w:t xml:space="preserve"> A value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21.05pt;margin-top:-24.55pt;width:443.8pt;height:424.8pt;z-index:251830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lLgJgIAAE0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">
                <v:textbox style="mso-fit-shape-to-text:t">
                  <w:txbxContent>
                    <w:p w14:paraId="5B40414C" w14:textId="77777777" w:rsidR="00F62258" w:rsidRPr="00BB53BC" w:rsidRDefault="00F62258" w:rsidP="000366F3">
                      <w:pPr>
                        <w:rPr>
                          <w:sz w:val="22"/>
                          <w:szCs w:val="22"/>
                        </w:rPr>
                      </w:pPr>
                      <w:r w:rsidRPr="00BB53BC">
                        <w:rPr>
                          <w:sz w:val="22"/>
                          <w:szCs w:val="22"/>
                        </w:rPr>
                        <w:t>DELAY</w:t>
                      </w:r>
                    </w:p>
                    <w:p w14:paraId="4B15E10B" w14:textId="77777777" w:rsidR="00F62258" w:rsidRPr="00BB53BC" w:rsidRDefault="00F62258" w:rsidP="000366F3">
                      <w:pPr>
                        <w:rPr>
                          <w:sz w:val="22"/>
                          <w:szCs w:val="22"/>
                        </w:rPr>
                      </w:pPr>
                      <w:r w:rsidRPr="00BB53BC">
                        <w:rPr>
                          <w:sz w:val="22"/>
                          <w:szCs w:val="22"/>
                        </w:rPr>
                        <w:t xml:space="preserve">      </w:t>
                      </w:r>
                      <w:proofErr w:type="gramStart"/>
                      <w:r w:rsidRPr="00BB53BC">
                        <w:rPr>
                          <w:sz w:val="22"/>
                          <w:szCs w:val="22"/>
                        </w:rPr>
                        <w:t>PSHA ;Save</w:t>
                      </w:r>
                      <w:proofErr w:type="gramEnd"/>
                      <w:r w:rsidRPr="00BB53BC">
                        <w:rPr>
                          <w:sz w:val="22"/>
                          <w:szCs w:val="22"/>
                        </w:rPr>
                        <w:t xml:space="preserve"> </w:t>
                      </w:r>
                      <w:proofErr w:type="spellStart"/>
                      <w:r w:rsidRPr="00BB53BC">
                        <w:rPr>
                          <w:sz w:val="22"/>
                          <w:szCs w:val="22"/>
                        </w:rPr>
                        <w:t>Reg</w:t>
                      </w:r>
                      <w:proofErr w:type="spellEnd"/>
                      <w:r w:rsidRPr="00BB53BC">
                        <w:rPr>
                          <w:sz w:val="22"/>
                          <w:szCs w:val="22"/>
                        </w:rPr>
                        <w:t xml:space="preserve"> A on Stack</w:t>
                      </w:r>
                    </w:p>
                    <w:p w14:paraId="21673412" w14:textId="7EF62F79" w:rsidR="00F62258" w:rsidRPr="00BB53BC" w:rsidRDefault="00F62258" w:rsidP="0039642B">
                      <w:pPr>
                        <w:rPr>
                          <w:sz w:val="22"/>
                          <w:szCs w:val="22"/>
                        </w:rPr>
                      </w:pPr>
                      <w:r w:rsidRPr="00BB53BC">
                        <w:rPr>
                          <w:sz w:val="22"/>
                          <w:szCs w:val="22"/>
                        </w:rPr>
                        <w:t xml:space="preserve">      LDAA #</w:t>
                      </w:r>
                      <w:proofErr w:type="gramStart"/>
                      <w:r w:rsidR="0039642B">
                        <w:rPr>
                          <w:sz w:val="22"/>
                          <w:szCs w:val="22"/>
                        </w:rPr>
                        <w:t>100</w:t>
                      </w:r>
                      <w:r w:rsidRPr="00BB53BC">
                        <w:rPr>
                          <w:sz w:val="22"/>
                          <w:szCs w:val="22"/>
                        </w:rPr>
                        <w:t xml:space="preserve"> ;Change</w:t>
                      </w:r>
                      <w:proofErr w:type="gramEnd"/>
                      <w:r w:rsidRPr="00BB53BC">
                        <w:rPr>
                          <w:sz w:val="22"/>
                          <w:szCs w:val="22"/>
                        </w:rPr>
                        <w:t xml:space="preserve"> this value to see</w:t>
                      </w:r>
                    </w:p>
                    <w:p w14:paraId="0F455E8C" w14:textId="77777777" w:rsidR="00F62258" w:rsidRPr="00BB53BC" w:rsidRDefault="00F62258" w:rsidP="000366F3">
                      <w:pPr>
                        <w:rPr>
                          <w:sz w:val="22"/>
                          <w:szCs w:val="22"/>
                        </w:rPr>
                      </w:pPr>
                      <w:r w:rsidRPr="00BB53BC">
                        <w:rPr>
                          <w:sz w:val="22"/>
                          <w:szCs w:val="22"/>
                        </w:rPr>
                        <w:t xml:space="preserve">      STAA </w:t>
                      </w:r>
                      <w:proofErr w:type="gramStart"/>
                      <w:r w:rsidRPr="00BB53BC">
                        <w:rPr>
                          <w:sz w:val="22"/>
                          <w:szCs w:val="22"/>
                        </w:rPr>
                        <w:t>R3 ;how</w:t>
                      </w:r>
                      <w:proofErr w:type="gramEnd"/>
                      <w:r w:rsidRPr="00BB53BC">
                        <w:rPr>
                          <w:sz w:val="22"/>
                          <w:szCs w:val="22"/>
                        </w:rPr>
                        <w:t xml:space="preserve"> fast LEDs shows data coming from PTH DIP switches</w:t>
                      </w:r>
                    </w:p>
                    <w:p w14:paraId="7348E9B0" w14:textId="77777777" w:rsidR="00F62258" w:rsidRPr="00BB53BC" w:rsidRDefault="00F62258" w:rsidP="000366F3">
                      <w:pPr>
                        <w:rPr>
                          <w:sz w:val="22"/>
                          <w:szCs w:val="22"/>
                        </w:rPr>
                      </w:pPr>
                      <w:r w:rsidRPr="00BB53BC">
                        <w:rPr>
                          <w:sz w:val="22"/>
                          <w:szCs w:val="22"/>
                        </w:rPr>
                        <w:t xml:space="preserve">      </w:t>
                      </w:r>
                      <w:proofErr w:type="gramStart"/>
                      <w:r w:rsidRPr="00BB53BC">
                        <w:rPr>
                          <w:sz w:val="22"/>
                          <w:szCs w:val="22"/>
                        </w:rPr>
                        <w:t xml:space="preserve">;--10 </w:t>
                      </w:r>
                      <w:proofErr w:type="spellStart"/>
                      <w:r w:rsidRPr="00BB53BC">
                        <w:rPr>
                          <w:sz w:val="22"/>
                          <w:szCs w:val="22"/>
                        </w:rPr>
                        <w:t>msec</w:t>
                      </w:r>
                      <w:proofErr w:type="spellEnd"/>
                      <w:r w:rsidRPr="00BB53BC">
                        <w:rPr>
                          <w:sz w:val="22"/>
                          <w:szCs w:val="22"/>
                        </w:rPr>
                        <w:t xml:space="preserve"> delay.</w:t>
                      </w:r>
                      <w:proofErr w:type="gramEnd"/>
                      <w:r w:rsidRPr="00BB53BC">
                        <w:rPr>
                          <w:sz w:val="22"/>
                          <w:szCs w:val="22"/>
                        </w:rPr>
                        <w:t xml:space="preserve"> The Serial Monitor works at speed of 48MHz with XTAL=8MHz on Dragon12+ board</w:t>
                      </w:r>
                    </w:p>
                    <w:p w14:paraId="4F39F40E" w14:textId="77777777" w:rsidR="00F62258" w:rsidRPr="00BB53BC" w:rsidRDefault="00F62258" w:rsidP="000366F3">
                      <w:pPr>
                        <w:rPr>
                          <w:sz w:val="22"/>
                          <w:szCs w:val="22"/>
                        </w:rPr>
                      </w:pPr>
                      <w:r w:rsidRPr="00BB53BC">
                        <w:rPr>
                          <w:sz w:val="22"/>
                          <w:szCs w:val="22"/>
                        </w:rPr>
                        <w:t xml:space="preserve">      </w:t>
                      </w:r>
                      <w:proofErr w:type="gramStart"/>
                      <w:r w:rsidRPr="00BB53BC">
                        <w:rPr>
                          <w:sz w:val="22"/>
                          <w:szCs w:val="22"/>
                        </w:rPr>
                        <w:t>;Freq</w:t>
                      </w:r>
                      <w:proofErr w:type="gramEnd"/>
                      <w:r w:rsidRPr="00BB53BC">
                        <w:rPr>
                          <w:sz w:val="22"/>
                          <w:szCs w:val="22"/>
                        </w:rPr>
                        <w:t>. for Instruction Clock Cycle is 24MHz (1/2 of 48Mhz).</w:t>
                      </w:r>
                    </w:p>
                    <w:p w14:paraId="7D54A54F" w14:textId="77777777" w:rsidR="00F62258" w:rsidRPr="00BB53BC" w:rsidRDefault="00F62258" w:rsidP="000366F3">
                      <w:pPr>
                        <w:rPr>
                          <w:sz w:val="22"/>
                          <w:szCs w:val="22"/>
                        </w:rPr>
                      </w:pPr>
                      <w:r w:rsidRPr="00BB53BC">
                        <w:rPr>
                          <w:sz w:val="22"/>
                          <w:szCs w:val="22"/>
                        </w:rPr>
                        <w:t xml:space="preserve">      ;</w:t>
                      </w:r>
                      <w:proofErr w:type="gramStart"/>
                      <w:r w:rsidRPr="00BB53BC">
                        <w:rPr>
                          <w:sz w:val="22"/>
                          <w:szCs w:val="22"/>
                        </w:rPr>
                        <w:t>(1</w:t>
                      </w:r>
                      <w:proofErr w:type="gramEnd"/>
                      <w:r w:rsidRPr="00BB53BC">
                        <w:rPr>
                          <w:sz w:val="22"/>
                          <w:szCs w:val="22"/>
                        </w:rPr>
                        <w:t xml:space="preserve">/24MHz) x 100 </w:t>
                      </w:r>
                      <w:proofErr w:type="spellStart"/>
                      <w:r w:rsidRPr="00BB53BC">
                        <w:rPr>
                          <w:sz w:val="22"/>
                          <w:szCs w:val="22"/>
                        </w:rPr>
                        <w:t>Clk</w:t>
                      </w:r>
                      <w:proofErr w:type="spellEnd"/>
                      <w:r w:rsidRPr="00BB53BC">
                        <w:rPr>
                          <w:sz w:val="22"/>
                          <w:szCs w:val="22"/>
                        </w:rPr>
                        <w:t xml:space="preserve"> x240x100=10 msec. Overheads are excluded in this calculation.</w:t>
                      </w:r>
                    </w:p>
                    <w:p w14:paraId="3356BAF1" w14:textId="46E8089D" w:rsidR="00F62258" w:rsidRPr="00BB53BC" w:rsidRDefault="00F62258" w:rsidP="0039642B">
                      <w:pPr>
                        <w:rPr>
                          <w:sz w:val="22"/>
                          <w:szCs w:val="22"/>
                        </w:rPr>
                      </w:pPr>
                      <w:r w:rsidRPr="00BB53BC">
                        <w:rPr>
                          <w:sz w:val="22"/>
                          <w:szCs w:val="22"/>
                        </w:rPr>
                        <w:t>L3    LDAA #</w:t>
                      </w:r>
                      <w:r w:rsidR="0039642B">
                        <w:rPr>
                          <w:sz w:val="22"/>
                          <w:szCs w:val="22"/>
                        </w:rPr>
                        <w:t>100</w:t>
                      </w:r>
                    </w:p>
                    <w:p w14:paraId="214E70F7" w14:textId="77777777" w:rsidR="00F62258" w:rsidRPr="00BB53BC" w:rsidRDefault="00F62258" w:rsidP="000366F3">
                      <w:pPr>
                        <w:rPr>
                          <w:sz w:val="22"/>
                          <w:szCs w:val="22"/>
                        </w:rPr>
                      </w:pPr>
                      <w:r w:rsidRPr="00BB53BC">
                        <w:rPr>
                          <w:sz w:val="22"/>
                          <w:szCs w:val="22"/>
                        </w:rPr>
                        <w:t xml:space="preserve">      STAA R2</w:t>
                      </w:r>
                    </w:p>
                    <w:p w14:paraId="59507D29" w14:textId="39F5A026" w:rsidR="00F62258" w:rsidRPr="00BB53BC" w:rsidRDefault="00F62258" w:rsidP="0039642B">
                      <w:pPr>
                        <w:rPr>
                          <w:sz w:val="22"/>
                          <w:szCs w:val="22"/>
                        </w:rPr>
                      </w:pPr>
                      <w:r w:rsidRPr="00BB53BC">
                        <w:rPr>
                          <w:sz w:val="22"/>
                          <w:szCs w:val="22"/>
                        </w:rPr>
                        <w:t>L2    LDAA #</w:t>
                      </w:r>
                      <w:r w:rsidR="0039642B">
                        <w:rPr>
                          <w:sz w:val="22"/>
                          <w:szCs w:val="22"/>
                        </w:rPr>
                        <w:t>240</w:t>
                      </w:r>
                    </w:p>
                    <w:p w14:paraId="7FDE6808" w14:textId="77777777" w:rsidR="00F62258" w:rsidRPr="00BB53BC" w:rsidRDefault="00F62258" w:rsidP="000366F3">
                      <w:pPr>
                        <w:rPr>
                          <w:sz w:val="22"/>
                          <w:szCs w:val="22"/>
                        </w:rPr>
                      </w:pPr>
                      <w:r w:rsidRPr="00BB53BC">
                        <w:rPr>
                          <w:sz w:val="22"/>
                          <w:szCs w:val="22"/>
                        </w:rPr>
                        <w:t xml:space="preserve">      STAA R1</w:t>
                      </w:r>
                    </w:p>
                    <w:p w14:paraId="1249E874" w14:textId="77777777" w:rsidR="00F62258" w:rsidRPr="00BB53BC" w:rsidRDefault="00F62258" w:rsidP="000366F3">
                      <w:pPr>
                        <w:rPr>
                          <w:sz w:val="22"/>
                          <w:szCs w:val="22"/>
                        </w:rPr>
                      </w:pPr>
                      <w:r w:rsidRPr="00BB53BC">
                        <w:rPr>
                          <w:sz w:val="22"/>
                          <w:szCs w:val="22"/>
                        </w:rPr>
                        <w:t xml:space="preserve">L1    </w:t>
                      </w:r>
                      <w:proofErr w:type="gramStart"/>
                      <w:r w:rsidRPr="00BB53BC">
                        <w:rPr>
                          <w:sz w:val="22"/>
                          <w:szCs w:val="22"/>
                        </w:rPr>
                        <w:t>NOP ;1</w:t>
                      </w:r>
                      <w:proofErr w:type="gramEnd"/>
                      <w:r w:rsidRPr="00BB53BC">
                        <w:rPr>
                          <w:sz w:val="22"/>
                          <w:szCs w:val="22"/>
                        </w:rPr>
                        <w:t xml:space="preserve"> </w:t>
                      </w:r>
                      <w:proofErr w:type="spellStart"/>
                      <w:r w:rsidRPr="00BB53BC">
                        <w:rPr>
                          <w:sz w:val="22"/>
                          <w:szCs w:val="22"/>
                        </w:rPr>
                        <w:t>Intruction</w:t>
                      </w:r>
                      <w:proofErr w:type="spellEnd"/>
                      <w:r w:rsidRPr="00BB53BC">
                        <w:rPr>
                          <w:sz w:val="22"/>
                          <w:szCs w:val="22"/>
                        </w:rPr>
                        <w:t xml:space="preserve"> </w:t>
                      </w:r>
                      <w:proofErr w:type="spellStart"/>
                      <w:r w:rsidRPr="00BB53BC">
                        <w:rPr>
                          <w:sz w:val="22"/>
                          <w:szCs w:val="22"/>
                        </w:rPr>
                        <w:t>Clk</w:t>
                      </w:r>
                      <w:proofErr w:type="spellEnd"/>
                      <w:r w:rsidRPr="00BB53BC">
                        <w:rPr>
                          <w:sz w:val="22"/>
                          <w:szCs w:val="22"/>
                        </w:rPr>
                        <w:t xml:space="preserve"> Cycle</w:t>
                      </w:r>
                    </w:p>
                    <w:p w14:paraId="0DB6D16A" w14:textId="77777777" w:rsidR="00F62258" w:rsidRPr="00BB53BC" w:rsidRDefault="00F62258" w:rsidP="000366F3">
                      <w:pPr>
                        <w:rPr>
                          <w:sz w:val="22"/>
                          <w:szCs w:val="22"/>
                        </w:rPr>
                      </w:pPr>
                      <w:r w:rsidRPr="00BB53BC">
                        <w:rPr>
                          <w:sz w:val="22"/>
                          <w:szCs w:val="22"/>
                        </w:rPr>
                        <w:t xml:space="preserve">      </w:t>
                      </w:r>
                      <w:proofErr w:type="gramStart"/>
                      <w:r w:rsidRPr="00BB53BC">
                        <w:rPr>
                          <w:sz w:val="22"/>
                          <w:szCs w:val="22"/>
                        </w:rPr>
                        <w:t>NOP ;1</w:t>
                      </w:r>
                      <w:proofErr w:type="gramEnd"/>
                    </w:p>
                    <w:p w14:paraId="398C8921" w14:textId="77777777" w:rsidR="00F62258" w:rsidRPr="00BB53BC" w:rsidRDefault="00F62258" w:rsidP="000366F3">
                      <w:pPr>
                        <w:rPr>
                          <w:sz w:val="22"/>
                          <w:szCs w:val="22"/>
                        </w:rPr>
                      </w:pPr>
                      <w:r w:rsidRPr="00BB53BC">
                        <w:rPr>
                          <w:sz w:val="22"/>
                          <w:szCs w:val="22"/>
                        </w:rPr>
                        <w:t xml:space="preserve">      </w:t>
                      </w:r>
                      <w:proofErr w:type="gramStart"/>
                      <w:r w:rsidRPr="00BB53BC">
                        <w:rPr>
                          <w:sz w:val="22"/>
                          <w:szCs w:val="22"/>
                        </w:rPr>
                        <w:t>NOP ;1</w:t>
                      </w:r>
                      <w:proofErr w:type="gramEnd"/>
                    </w:p>
                    <w:p w14:paraId="5F75849D" w14:textId="77777777" w:rsidR="00F62258" w:rsidRPr="00BB53BC" w:rsidRDefault="00F62258" w:rsidP="000366F3">
                      <w:pPr>
                        <w:rPr>
                          <w:sz w:val="22"/>
                          <w:szCs w:val="22"/>
                        </w:rPr>
                      </w:pPr>
                      <w:r w:rsidRPr="00BB53BC">
                        <w:rPr>
                          <w:sz w:val="22"/>
                          <w:szCs w:val="22"/>
                        </w:rPr>
                        <w:t xml:space="preserve">      DEC </w:t>
                      </w:r>
                      <w:proofErr w:type="gramStart"/>
                      <w:r w:rsidRPr="00BB53BC">
                        <w:rPr>
                          <w:sz w:val="22"/>
                          <w:szCs w:val="22"/>
                        </w:rPr>
                        <w:t>R1 ;4</w:t>
                      </w:r>
                      <w:proofErr w:type="gramEnd"/>
                    </w:p>
                    <w:p w14:paraId="3A6D5BC5" w14:textId="77777777" w:rsidR="00F62258" w:rsidRPr="00BB53BC" w:rsidRDefault="00F62258" w:rsidP="000366F3">
                      <w:pPr>
                        <w:rPr>
                          <w:sz w:val="22"/>
                          <w:szCs w:val="22"/>
                        </w:rPr>
                      </w:pPr>
                      <w:r w:rsidRPr="00BB53BC">
                        <w:rPr>
                          <w:sz w:val="22"/>
                          <w:szCs w:val="22"/>
                        </w:rPr>
                        <w:t xml:space="preserve">      BNE </w:t>
                      </w:r>
                      <w:proofErr w:type="gramStart"/>
                      <w:r w:rsidRPr="00BB53BC">
                        <w:rPr>
                          <w:sz w:val="22"/>
                          <w:szCs w:val="22"/>
                        </w:rPr>
                        <w:t>L1 ;3</w:t>
                      </w:r>
                      <w:proofErr w:type="gramEnd"/>
                    </w:p>
                    <w:p w14:paraId="10665B27" w14:textId="77777777" w:rsidR="00F62258" w:rsidRPr="00BB53BC" w:rsidRDefault="00F62258" w:rsidP="000366F3">
                      <w:pPr>
                        <w:rPr>
                          <w:sz w:val="22"/>
                          <w:szCs w:val="22"/>
                        </w:rPr>
                      </w:pPr>
                      <w:r w:rsidRPr="00BB53BC">
                        <w:rPr>
                          <w:sz w:val="22"/>
                          <w:szCs w:val="22"/>
                        </w:rPr>
                        <w:t xml:space="preserve">      DEC </w:t>
                      </w:r>
                      <w:proofErr w:type="gramStart"/>
                      <w:r w:rsidRPr="00BB53BC">
                        <w:rPr>
                          <w:sz w:val="22"/>
                          <w:szCs w:val="22"/>
                        </w:rPr>
                        <w:t>R2 ;Total</w:t>
                      </w:r>
                      <w:proofErr w:type="gramEnd"/>
                      <w:r w:rsidRPr="00BB53BC">
                        <w:rPr>
                          <w:sz w:val="22"/>
                          <w:szCs w:val="22"/>
                        </w:rPr>
                        <w:t xml:space="preserve"> </w:t>
                      </w:r>
                      <w:proofErr w:type="spellStart"/>
                      <w:r w:rsidRPr="00BB53BC">
                        <w:rPr>
                          <w:sz w:val="22"/>
                          <w:szCs w:val="22"/>
                        </w:rPr>
                        <w:t>Instr.Clk</w:t>
                      </w:r>
                      <w:proofErr w:type="spellEnd"/>
                      <w:r w:rsidRPr="00BB53BC">
                        <w:rPr>
                          <w:sz w:val="22"/>
                          <w:szCs w:val="22"/>
                        </w:rPr>
                        <w:t>=100</w:t>
                      </w:r>
                    </w:p>
                    <w:p w14:paraId="41C39EB1" w14:textId="77777777" w:rsidR="00F62258" w:rsidRPr="00BB53BC" w:rsidRDefault="00F62258" w:rsidP="000366F3">
                      <w:pPr>
                        <w:rPr>
                          <w:sz w:val="22"/>
                          <w:szCs w:val="22"/>
                        </w:rPr>
                      </w:pPr>
                      <w:r w:rsidRPr="00BB53BC">
                        <w:rPr>
                          <w:sz w:val="22"/>
                          <w:szCs w:val="22"/>
                        </w:rPr>
                        <w:t xml:space="preserve">      BNE L2</w:t>
                      </w:r>
                    </w:p>
                    <w:p w14:paraId="08ABB6A2" w14:textId="77777777" w:rsidR="00F62258" w:rsidRPr="00BB53BC" w:rsidRDefault="00F62258" w:rsidP="000366F3">
                      <w:pPr>
                        <w:rPr>
                          <w:sz w:val="22"/>
                          <w:szCs w:val="22"/>
                        </w:rPr>
                      </w:pPr>
                      <w:r w:rsidRPr="00BB53BC">
                        <w:rPr>
                          <w:sz w:val="22"/>
                          <w:szCs w:val="22"/>
                        </w:rPr>
                        <w:t xml:space="preserve">      DEC R3</w:t>
                      </w:r>
                    </w:p>
                    <w:p w14:paraId="3E8A1F85" w14:textId="77777777" w:rsidR="00F62258" w:rsidRPr="00BB53BC" w:rsidRDefault="00F62258" w:rsidP="000366F3">
                      <w:pPr>
                        <w:rPr>
                          <w:sz w:val="22"/>
                          <w:szCs w:val="22"/>
                        </w:rPr>
                      </w:pPr>
                      <w:r w:rsidRPr="00BB53BC">
                        <w:rPr>
                          <w:sz w:val="22"/>
                          <w:szCs w:val="22"/>
                        </w:rPr>
                        <w:t xml:space="preserve">      BNE L3</w:t>
                      </w:r>
                    </w:p>
                    <w:p w14:paraId="53E813C5" w14:textId="77777777" w:rsidR="00F62258" w:rsidRPr="00BB53BC" w:rsidRDefault="00F62258" w:rsidP="000366F3">
                      <w:pPr>
                        <w:rPr>
                          <w:sz w:val="22"/>
                          <w:szCs w:val="22"/>
                        </w:rPr>
                      </w:pPr>
                      <w:r w:rsidRPr="00BB53BC">
                        <w:rPr>
                          <w:sz w:val="22"/>
                          <w:szCs w:val="22"/>
                        </w:rPr>
                        <w:t xml:space="preserve">      ;--------------</w:t>
                      </w:r>
                    </w:p>
                    <w:p w14:paraId="094B6056" w14:textId="77777777" w:rsidR="00F62258" w:rsidRPr="00BB53BC" w:rsidRDefault="00F62258" w:rsidP="000366F3">
                      <w:pPr>
                        <w:rPr>
                          <w:sz w:val="22"/>
                          <w:szCs w:val="22"/>
                        </w:rPr>
                      </w:pPr>
                      <w:r w:rsidRPr="00BB53BC">
                        <w:rPr>
                          <w:sz w:val="22"/>
                          <w:szCs w:val="22"/>
                        </w:rPr>
                        <w:t xml:space="preserve">      </w:t>
                      </w:r>
                      <w:proofErr w:type="gramStart"/>
                      <w:r w:rsidRPr="00BB53BC">
                        <w:rPr>
                          <w:sz w:val="22"/>
                          <w:szCs w:val="22"/>
                        </w:rPr>
                        <w:t>PULA ;Restore</w:t>
                      </w:r>
                      <w:proofErr w:type="gramEnd"/>
                      <w:r w:rsidRPr="00BB53BC">
                        <w:rPr>
                          <w:sz w:val="22"/>
                          <w:szCs w:val="22"/>
                        </w:rPr>
                        <w:t xml:space="preserve"> </w:t>
                      </w:r>
                      <w:proofErr w:type="spellStart"/>
                      <w:r w:rsidRPr="00BB53BC">
                        <w:rPr>
                          <w:sz w:val="22"/>
                          <w:szCs w:val="22"/>
                        </w:rPr>
                        <w:t>Reg</w:t>
                      </w:r>
                      <w:proofErr w:type="spellEnd"/>
                      <w:r w:rsidRPr="00BB53BC">
                        <w:rPr>
                          <w:sz w:val="22"/>
                          <w:szCs w:val="22"/>
                        </w:rPr>
                        <w:t xml:space="preserve"> A</w:t>
                      </w:r>
                    </w:p>
                    <w:p w14:paraId="2BBB68B5" w14:textId="77777777" w:rsidR="00F62258" w:rsidRPr="00BB53BC" w:rsidRDefault="00F62258" w:rsidP="000366F3">
                      <w:pPr>
                        <w:rPr>
                          <w:sz w:val="22"/>
                          <w:szCs w:val="22"/>
                        </w:rPr>
                      </w:pPr>
                      <w:r w:rsidRPr="00BB53BC">
                        <w:rPr>
                          <w:sz w:val="22"/>
                          <w:szCs w:val="22"/>
                        </w:rPr>
                        <w:t xml:space="preserve">      RTS</w:t>
                      </w:r>
                    </w:p>
                    <w:p w14:paraId="4FACBAB3" w14:textId="77777777" w:rsidR="00F62258" w:rsidRPr="00BB53BC" w:rsidRDefault="00F62258" w:rsidP="000366F3">
                      <w:pPr>
                        <w:rPr>
                          <w:sz w:val="22"/>
                          <w:szCs w:val="22"/>
                        </w:rPr>
                      </w:pPr>
                      <w:r w:rsidRPr="00BB53BC">
                        <w:rPr>
                          <w:sz w:val="22"/>
                          <w:szCs w:val="22"/>
                        </w:rPr>
                        <w:t xml:space="preserve">      ;-------------------</w:t>
                      </w:r>
                    </w:p>
                    <w:p w14:paraId="0D488FC7" w14:textId="367FB747" w:rsidR="00F62258" w:rsidRPr="00E62183" w:rsidRDefault="00F62258" w:rsidP="000366F3">
                      <w:pPr>
                        <w:rPr>
                          <w:sz w:val="22"/>
                          <w:szCs w:val="22"/>
                        </w:rPr>
                      </w:pPr>
                      <w:r w:rsidRPr="00BB53BC">
                        <w:rPr>
                          <w:sz w:val="22"/>
                          <w:szCs w:val="22"/>
                        </w:rPr>
                        <w:t xml:space="preserve">      </w:t>
                      </w:r>
                      <w:proofErr w:type="gramStart"/>
                      <w:r w:rsidRPr="00BB53BC">
                        <w:rPr>
                          <w:sz w:val="22"/>
                          <w:szCs w:val="22"/>
                        </w:rPr>
                        <w:t>;-------</w:t>
                      </w:r>
                      <w:proofErr w:type="gramEnd"/>
                      <w:r w:rsidRPr="00BB53BC">
                        <w:rPr>
                          <w:sz w:val="22"/>
                          <w:szCs w:val="22"/>
                        </w:rPr>
                        <w:t xml:space="preserve">Switch on LEDs connected to PORTB based on the </w:t>
                      </w:r>
                      <w:proofErr w:type="spellStart"/>
                      <w:r w:rsidRPr="00BB53BC">
                        <w:rPr>
                          <w:sz w:val="22"/>
                          <w:szCs w:val="22"/>
                        </w:rPr>
                        <w:t>Acc</w:t>
                      </w:r>
                      <w:proofErr w:type="spellEnd"/>
                      <w:r w:rsidRPr="00BB53BC">
                        <w:rPr>
                          <w:sz w:val="22"/>
                          <w:szCs w:val="22"/>
                        </w:rPr>
                        <w:t xml:space="preserve"> A value</w:t>
                      </w:r>
                    </w:p>
                  </w:txbxContent>
                </v:textbox>
              </v:shape>
            </w:pict>
          </mc:Fallback>
        </mc:AlternateContent>
      </w:r>
    </w:p>
    <w:p w14:paraId="65BA1CA9" w14:textId="77777777" w:rsidR="00E62183" w:rsidRDefault="00E62183" w:rsidP="00E62183"/>
    <w:p w14:paraId="2FEA6E71" w14:textId="77777777" w:rsidR="00E62183" w:rsidRDefault="00E62183" w:rsidP="00E62183"/>
    <w:p w14:paraId="4F9B9FDE" w14:textId="77777777" w:rsidR="00E62183" w:rsidRDefault="00E62183" w:rsidP="00E62183"/>
    <w:p w14:paraId="2050F80B" w14:textId="77777777" w:rsidR="00E62183" w:rsidRDefault="00E62183" w:rsidP="00E62183"/>
    <w:p w14:paraId="5D488327" w14:textId="77777777" w:rsidR="00E62183" w:rsidRDefault="00E62183" w:rsidP="00E62183"/>
    <w:p w14:paraId="41DC621C" w14:textId="77777777" w:rsidR="00E62183" w:rsidRDefault="00E62183" w:rsidP="00E62183"/>
    <w:p w14:paraId="3EAC9813" w14:textId="77777777" w:rsidR="00E62183" w:rsidRDefault="00E62183" w:rsidP="00E62183"/>
    <w:p w14:paraId="7E52EAD0" w14:textId="77777777" w:rsidR="00E62183" w:rsidRDefault="00E62183" w:rsidP="00E62183"/>
    <w:p w14:paraId="4E072C91" w14:textId="77777777" w:rsidR="00E62183" w:rsidRDefault="00E62183" w:rsidP="00E62183"/>
    <w:p w14:paraId="04458C06" w14:textId="77777777" w:rsidR="00E62183" w:rsidRDefault="00E62183" w:rsidP="00E62183"/>
    <w:p w14:paraId="7B197162" w14:textId="77777777" w:rsidR="00E62183" w:rsidRDefault="00E62183" w:rsidP="00E62183"/>
    <w:p w14:paraId="1A1FA714" w14:textId="77777777" w:rsidR="00E62183" w:rsidRDefault="00E62183" w:rsidP="00E62183"/>
    <w:p w14:paraId="4B596216" w14:textId="77777777" w:rsidR="00E62183" w:rsidRDefault="00E62183" w:rsidP="00E62183"/>
    <w:p w14:paraId="3F14CC32" w14:textId="77777777" w:rsidR="00E62183" w:rsidRDefault="00E62183" w:rsidP="00E62183"/>
    <w:p w14:paraId="1BEA6AB7" w14:textId="77777777" w:rsidR="00E62183" w:rsidRDefault="00E62183" w:rsidP="00E62183"/>
    <w:p w14:paraId="0B0CAC13" w14:textId="77777777" w:rsidR="00E62183" w:rsidRDefault="00E62183" w:rsidP="00E62183"/>
    <w:p w14:paraId="00321439" w14:textId="77777777" w:rsidR="00E62183" w:rsidRDefault="00E62183" w:rsidP="00E62183"/>
    <w:p w14:paraId="1C3E6E7B" w14:textId="77777777" w:rsidR="00E62183" w:rsidRDefault="00E62183" w:rsidP="00E62183"/>
    <w:p w14:paraId="222118C3" w14:textId="77777777" w:rsidR="00E62183" w:rsidRDefault="00E62183" w:rsidP="00E62183"/>
    <w:p w14:paraId="6ABFBBEA" w14:textId="77777777" w:rsidR="00E62183" w:rsidRDefault="00E62183" w:rsidP="00E62183"/>
    <w:p w14:paraId="5899005C" w14:textId="77777777" w:rsidR="00E62183" w:rsidRDefault="00E62183" w:rsidP="00E62183"/>
    <w:p w14:paraId="00AFA909" w14:textId="77777777" w:rsidR="00E62183" w:rsidRDefault="00E62183" w:rsidP="00E62183"/>
    <w:p w14:paraId="6DF4690D" w14:textId="77777777" w:rsidR="00E62183" w:rsidRDefault="00E62183" w:rsidP="00E62183"/>
    <w:p w14:paraId="546F0D10" w14:textId="77777777" w:rsidR="0033237A" w:rsidRDefault="0033237A" w:rsidP="00E62183"/>
    <w:p w14:paraId="4354EF10" w14:textId="77777777" w:rsidR="0033237A" w:rsidRPr="0033237A" w:rsidRDefault="0033237A" w:rsidP="0033237A">
      <w:pPr>
        <w:spacing w:line="360" w:lineRule="auto"/>
        <w:jc w:val="both"/>
        <w:rPr>
          <w:sz w:val="24"/>
          <w:szCs w:val="24"/>
        </w:rPr>
      </w:pPr>
    </w:p>
    <w:p w14:paraId="55C75D21" w14:textId="77777777" w:rsidR="000366F3" w:rsidRDefault="000366F3" w:rsidP="0033237A">
      <w:pPr>
        <w:spacing w:line="360" w:lineRule="auto"/>
        <w:jc w:val="both"/>
        <w:rPr>
          <w:sz w:val="24"/>
          <w:szCs w:val="24"/>
        </w:rPr>
      </w:pPr>
    </w:p>
    <w:p w14:paraId="2C6400E5" w14:textId="77777777" w:rsidR="0033237A" w:rsidRPr="0033237A" w:rsidRDefault="0033237A" w:rsidP="0033237A">
      <w:pPr>
        <w:spacing w:line="360" w:lineRule="auto"/>
        <w:jc w:val="both"/>
        <w:rPr>
          <w:sz w:val="24"/>
          <w:szCs w:val="24"/>
        </w:rPr>
      </w:pPr>
      <w:r w:rsidRPr="0033237A">
        <w:rPr>
          <w:sz w:val="24"/>
          <w:szCs w:val="24"/>
        </w:rPr>
        <w:t>From implementation perspective, we feed inputs by using DIP switches and the output on the LEDs was shown after a period of time. In addition, when we enter another value the delay becomes more observed when the LEDs switch to the new value that has been entered.</w:t>
      </w:r>
    </w:p>
    <w:p w14:paraId="138320FE" w14:textId="77777777" w:rsidR="0033237A" w:rsidRDefault="0033237A" w:rsidP="00E62183"/>
    <w:p w14:paraId="289574E9" w14:textId="77777777" w:rsidR="0033237A" w:rsidRDefault="0033237A" w:rsidP="00E62183"/>
    <w:p w14:paraId="08B2D0CF" w14:textId="77777777" w:rsidR="0033237A" w:rsidRDefault="0033237A" w:rsidP="00E62183"/>
    <w:p w14:paraId="4F015796" w14:textId="77777777" w:rsidR="00E62183" w:rsidRDefault="00E62183" w:rsidP="00E62183"/>
    <w:p w14:paraId="0189ECCA" w14:textId="77777777" w:rsidR="00E62183" w:rsidRDefault="00E62183" w:rsidP="00E62183"/>
    <w:p w14:paraId="234DA5F3" w14:textId="77777777" w:rsidR="0033237A" w:rsidRDefault="0033237A" w:rsidP="00E62183"/>
    <w:p w14:paraId="1F0D9C96" w14:textId="77777777" w:rsidR="0039642B" w:rsidRDefault="0039642B" w:rsidP="00E62183"/>
    <w:p w14:paraId="683CE49B" w14:textId="77777777" w:rsidR="0039642B" w:rsidRDefault="0039642B" w:rsidP="00E62183"/>
    <w:p w14:paraId="031AFE68" w14:textId="77777777" w:rsidR="0039642B" w:rsidRDefault="0039642B" w:rsidP="00E62183"/>
    <w:p w14:paraId="3D9E8511" w14:textId="77777777" w:rsidR="0039642B" w:rsidRDefault="0039642B" w:rsidP="00E62183"/>
    <w:p w14:paraId="0563BA3E" w14:textId="77777777" w:rsidR="0039642B" w:rsidRDefault="0039642B" w:rsidP="00E62183"/>
    <w:p w14:paraId="239262FE" w14:textId="77777777" w:rsidR="0033237A" w:rsidRPr="00E62183" w:rsidRDefault="0033237A" w:rsidP="00E62183"/>
    <w:p w14:paraId="41EC7161" w14:textId="77777777" w:rsidR="008D279B" w:rsidRDefault="00152881" w:rsidP="008D279B">
      <w:pPr>
        <w:pStyle w:val="Heading1"/>
        <w:spacing w:line="360" w:lineRule="auto"/>
        <w:jc w:val="center"/>
      </w:pPr>
      <w:bookmarkStart w:id="157" w:name="_Toc370162730"/>
      <w:bookmarkStart w:id="158" w:name="_Toc412027982"/>
      <w:r w:rsidRPr="000D492B">
        <w:lastRenderedPageBreak/>
        <w:t>3. Assignment</w:t>
      </w:r>
      <w:r w:rsidR="003E6E3E">
        <w:t xml:space="preserve"> Questions</w:t>
      </w:r>
      <w:bookmarkEnd w:id="157"/>
      <w:bookmarkEnd w:id="158"/>
    </w:p>
    <w:p w14:paraId="26C67E8A" w14:textId="41E2429E" w:rsidR="0033237A" w:rsidRPr="009818A3" w:rsidRDefault="0033237A" w:rsidP="0033237A">
      <w:pPr>
        <w:tabs>
          <w:tab w:val="left" w:pos="-540"/>
        </w:tabs>
        <w:spacing w:line="360" w:lineRule="auto"/>
        <w:ind w:left="-540"/>
        <w:jc w:val="both"/>
        <w:rPr>
          <w:b/>
          <w:bCs/>
          <w:i/>
          <w:iCs/>
          <w:sz w:val="24"/>
          <w:szCs w:val="24"/>
        </w:rPr>
      </w:pPr>
      <w:r w:rsidRPr="009818A3">
        <w:rPr>
          <w:b/>
          <w:bCs/>
          <w:i/>
          <w:iCs/>
          <w:sz w:val="24"/>
          <w:szCs w:val="24"/>
        </w:rPr>
        <w:t>1. Create a program that implements a binary counter. Use the delay subroutine given in Task-4 to display the counting sequence on the LEDs connected to PORT</w:t>
      </w:r>
      <w:r w:rsidR="00D201AF">
        <w:rPr>
          <w:b/>
          <w:bCs/>
          <w:i/>
          <w:iCs/>
          <w:sz w:val="24"/>
          <w:szCs w:val="24"/>
        </w:rPr>
        <w:t xml:space="preserve"> </w:t>
      </w:r>
      <w:r w:rsidRPr="009818A3">
        <w:rPr>
          <w:b/>
          <w:bCs/>
          <w:i/>
          <w:iCs/>
          <w:sz w:val="24"/>
          <w:szCs w:val="24"/>
        </w:rPr>
        <w:t>B.</w:t>
      </w:r>
    </w:p>
    <w:p w14:paraId="27F147FB" w14:textId="4640EA64" w:rsidR="0033237A" w:rsidRDefault="001F4E68" w:rsidP="0033237A">
      <w:pPr>
        <w:spacing w:line="360" w:lineRule="auto"/>
        <w:jc w:val="both"/>
        <w:rPr>
          <w:sz w:val="24"/>
          <w:szCs w:val="24"/>
        </w:rPr>
      </w:pPr>
      <w:r>
        <w:rPr>
          <w:noProof/>
          <w:sz w:val="24"/>
          <w:szCs w:val="24"/>
        </w:rPr>
        <mc:AlternateContent>
          <mc:Choice Requires="wps">
            <w:drawing>
              <wp:anchor distT="0" distB="0" distL="114300" distR="114300" simplePos="0" relativeHeight="251832320" behindDoc="0" locked="0" layoutInCell="1" allowOverlap="1" wp14:anchorId="3FBD539F" wp14:editId="5D704F8E">
                <wp:simplePos x="0" y="0"/>
                <wp:positionH relativeFrom="column">
                  <wp:align>center</wp:align>
                </wp:positionH>
                <wp:positionV relativeFrom="paragraph">
                  <wp:posOffset>0</wp:posOffset>
                </wp:positionV>
                <wp:extent cx="6667500" cy="7051852"/>
                <wp:effectExtent l="0" t="0" r="19050"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7051852"/>
                        </a:xfrm>
                        <a:prstGeom prst="rect">
                          <a:avLst/>
                        </a:prstGeom>
                        <a:solidFill>
                          <a:srgbClr val="FFFFFF"/>
                        </a:solidFill>
                        <a:ln w="9525">
                          <a:solidFill>
                            <a:srgbClr val="000000"/>
                          </a:solidFill>
                          <a:miter lim="800000"/>
                          <a:headEnd/>
                          <a:tailEnd/>
                        </a:ln>
                      </wps:spPr>
                      <wps:txbx>
                        <w:txbxContent>
                          <w:p w14:paraId="7942169B" w14:textId="77777777" w:rsidR="00F62258" w:rsidRPr="000E4552" w:rsidRDefault="00F62258" w:rsidP="0033237A">
                            <w:pPr>
                              <w:tabs>
                                <w:tab w:val="center" w:pos="4320"/>
                              </w:tabs>
                              <w:spacing w:line="360" w:lineRule="auto"/>
                              <w:jc w:val="both"/>
                              <w:rPr>
                                <w:b/>
                                <w:bCs/>
                                <w:i/>
                                <w:iCs/>
                                <w:sz w:val="22"/>
                                <w:szCs w:val="22"/>
                                <w:u w:val="single"/>
                              </w:rPr>
                            </w:pPr>
                            <w:r w:rsidRPr="000E4552">
                              <w:rPr>
                                <w:b/>
                                <w:bCs/>
                                <w:i/>
                                <w:iCs/>
                                <w:sz w:val="22"/>
                                <w:szCs w:val="22"/>
                                <w:u w:val="single"/>
                              </w:rPr>
                              <w:t>Answer:</w:t>
                            </w:r>
                          </w:p>
                          <w:p w14:paraId="776A3CC7" w14:textId="77777777" w:rsidR="00F62258" w:rsidRPr="000E4552" w:rsidRDefault="00F62258" w:rsidP="00CA5D8B">
                            <w:pPr>
                              <w:pBdr>
                                <w:bottom w:val="single" w:sz="6" w:space="1" w:color="auto"/>
                              </w:pBdr>
                              <w:tabs>
                                <w:tab w:val="center" w:pos="4320"/>
                              </w:tabs>
                              <w:spacing w:line="360" w:lineRule="auto"/>
                              <w:jc w:val="both"/>
                              <w:rPr>
                                <w:sz w:val="22"/>
                                <w:szCs w:val="22"/>
                              </w:rPr>
                            </w:pPr>
                            <w:r w:rsidRPr="000E4552">
                              <w:rPr>
                                <w:sz w:val="22"/>
                                <w:szCs w:val="22"/>
                              </w:rPr>
                              <w:t xml:space="preserve">The following mechanism is followed, where the code is modified by incrementing the value of register-B and </w:t>
                            </w:r>
                            <w:proofErr w:type="spellStart"/>
                            <w:r w:rsidRPr="000E4552">
                              <w:rPr>
                                <w:sz w:val="22"/>
                                <w:szCs w:val="22"/>
                              </w:rPr>
                              <w:t>storeing</w:t>
                            </w:r>
                            <w:proofErr w:type="spellEnd"/>
                            <w:r w:rsidRPr="000E4552">
                              <w:rPr>
                                <w:sz w:val="22"/>
                                <w:szCs w:val="22"/>
                              </w:rPr>
                              <w:t xml:space="preserve"> it in PORTB which is included in a loop.</w:t>
                            </w:r>
                          </w:p>
                          <w:p w14:paraId="41AAA3E4" w14:textId="77777777" w:rsidR="00F62258" w:rsidRPr="000E4552" w:rsidRDefault="00F62258" w:rsidP="0033237A">
                            <w:pPr>
                              <w:rPr>
                                <w:sz w:val="16"/>
                                <w:szCs w:val="16"/>
                              </w:rPr>
                            </w:pPr>
                            <w:r w:rsidRPr="000E4552">
                              <w:rPr>
                                <w:sz w:val="16"/>
                                <w:szCs w:val="16"/>
                              </w:rPr>
                              <w:t>ABSENTRY Entry        ; for absolute assembly: mark this as application entry point</w:t>
                            </w:r>
                          </w:p>
                          <w:p w14:paraId="4A5E3692" w14:textId="77777777" w:rsidR="00F62258" w:rsidRPr="000E4552" w:rsidRDefault="00F62258" w:rsidP="0033237A">
                            <w:pPr>
                              <w:rPr>
                                <w:sz w:val="16"/>
                                <w:szCs w:val="16"/>
                              </w:rPr>
                            </w:pPr>
                            <w:r w:rsidRPr="000E4552">
                              <w:rPr>
                                <w:sz w:val="16"/>
                                <w:szCs w:val="16"/>
                              </w:rPr>
                              <w:tab/>
                            </w:r>
                            <w:r w:rsidRPr="000E4552">
                              <w:rPr>
                                <w:sz w:val="16"/>
                                <w:szCs w:val="16"/>
                              </w:rPr>
                              <w:tab/>
                              <w:t xml:space="preserve">INCLUDE 'mc9s12dg256.inc' </w:t>
                            </w:r>
                          </w:p>
                          <w:p w14:paraId="1B606997" w14:textId="77777777" w:rsidR="00F62258" w:rsidRPr="000E4552" w:rsidRDefault="00F62258" w:rsidP="0033237A">
                            <w:pPr>
                              <w:rPr>
                                <w:sz w:val="16"/>
                                <w:szCs w:val="16"/>
                              </w:rPr>
                            </w:pPr>
                            <w:proofErr w:type="gramStart"/>
                            <w:r w:rsidRPr="000E4552">
                              <w:rPr>
                                <w:sz w:val="16"/>
                                <w:szCs w:val="16"/>
                              </w:rPr>
                              <w:t>R1  EQU</w:t>
                            </w:r>
                            <w:proofErr w:type="gramEnd"/>
                            <w:r w:rsidRPr="000E4552">
                              <w:rPr>
                                <w:sz w:val="16"/>
                                <w:szCs w:val="16"/>
                              </w:rPr>
                              <w:t xml:space="preserve"> $1000</w:t>
                            </w:r>
                          </w:p>
                          <w:p w14:paraId="5CBF8492" w14:textId="77777777" w:rsidR="00F62258" w:rsidRPr="000E4552" w:rsidRDefault="00F62258" w:rsidP="0033237A">
                            <w:pPr>
                              <w:rPr>
                                <w:sz w:val="16"/>
                                <w:szCs w:val="16"/>
                              </w:rPr>
                            </w:pPr>
                            <w:proofErr w:type="gramStart"/>
                            <w:r w:rsidRPr="000E4552">
                              <w:rPr>
                                <w:sz w:val="16"/>
                                <w:szCs w:val="16"/>
                              </w:rPr>
                              <w:t>R2  EQU</w:t>
                            </w:r>
                            <w:proofErr w:type="gramEnd"/>
                            <w:r w:rsidRPr="000E4552">
                              <w:rPr>
                                <w:sz w:val="16"/>
                                <w:szCs w:val="16"/>
                              </w:rPr>
                              <w:t xml:space="preserve"> $1001</w:t>
                            </w:r>
                          </w:p>
                          <w:p w14:paraId="3A4DB027" w14:textId="77777777" w:rsidR="00F62258" w:rsidRPr="000E4552" w:rsidRDefault="00F62258" w:rsidP="0033237A">
                            <w:pPr>
                              <w:rPr>
                                <w:sz w:val="16"/>
                                <w:szCs w:val="16"/>
                              </w:rPr>
                            </w:pPr>
                            <w:proofErr w:type="gramStart"/>
                            <w:r w:rsidRPr="000E4552">
                              <w:rPr>
                                <w:sz w:val="16"/>
                                <w:szCs w:val="16"/>
                              </w:rPr>
                              <w:t>R3  EQU</w:t>
                            </w:r>
                            <w:proofErr w:type="gramEnd"/>
                            <w:r w:rsidRPr="000E4552">
                              <w:rPr>
                                <w:sz w:val="16"/>
                                <w:szCs w:val="16"/>
                              </w:rPr>
                              <w:t xml:space="preserve"> $1002</w:t>
                            </w:r>
                          </w:p>
                          <w:p w14:paraId="516B9D36" w14:textId="77777777" w:rsidR="00F62258" w:rsidRPr="000E4552" w:rsidRDefault="00F62258" w:rsidP="0033237A">
                            <w:pPr>
                              <w:rPr>
                                <w:sz w:val="16"/>
                                <w:szCs w:val="16"/>
                              </w:rPr>
                            </w:pPr>
                            <w:r w:rsidRPr="000E4552">
                              <w:rPr>
                                <w:sz w:val="16"/>
                                <w:szCs w:val="16"/>
                              </w:rPr>
                              <w:t xml:space="preserve">            ORG $</w:t>
                            </w:r>
                            <w:proofErr w:type="gramStart"/>
                            <w:r w:rsidRPr="000E4552">
                              <w:rPr>
                                <w:sz w:val="16"/>
                                <w:szCs w:val="16"/>
                              </w:rPr>
                              <w:t>4000 ;Flash</w:t>
                            </w:r>
                            <w:proofErr w:type="gramEnd"/>
                            <w:r w:rsidRPr="000E4552">
                              <w:rPr>
                                <w:sz w:val="16"/>
                                <w:szCs w:val="16"/>
                              </w:rPr>
                              <w:t xml:space="preserve"> ROM address for Dragon12+         </w:t>
                            </w:r>
                          </w:p>
                          <w:p w14:paraId="287B00AD" w14:textId="77777777" w:rsidR="00F62258" w:rsidRPr="000E4552" w:rsidRDefault="00F62258" w:rsidP="0033237A">
                            <w:pPr>
                              <w:rPr>
                                <w:sz w:val="16"/>
                                <w:szCs w:val="16"/>
                              </w:rPr>
                            </w:pPr>
                            <w:r w:rsidRPr="000E4552">
                              <w:rPr>
                                <w:sz w:val="16"/>
                                <w:szCs w:val="16"/>
                              </w:rPr>
                              <w:t>Entry:</w:t>
                            </w:r>
                          </w:p>
                          <w:p w14:paraId="11D5C172" w14:textId="77777777" w:rsidR="00F62258" w:rsidRPr="000E4552" w:rsidRDefault="00F62258" w:rsidP="0033237A">
                            <w:pPr>
                              <w:rPr>
                                <w:sz w:val="16"/>
                                <w:szCs w:val="16"/>
                              </w:rPr>
                            </w:pPr>
                            <w:r w:rsidRPr="000E4552">
                              <w:rPr>
                                <w:sz w:val="16"/>
                                <w:szCs w:val="16"/>
                              </w:rPr>
                              <w:t xml:space="preserve">            LDAA #$FF</w:t>
                            </w:r>
                          </w:p>
                          <w:p w14:paraId="506AE8A9" w14:textId="77777777" w:rsidR="00F62258" w:rsidRPr="000E4552" w:rsidRDefault="00F62258" w:rsidP="0033237A">
                            <w:pPr>
                              <w:rPr>
                                <w:sz w:val="16"/>
                                <w:szCs w:val="16"/>
                              </w:rPr>
                            </w:pPr>
                            <w:r w:rsidRPr="000E4552">
                              <w:rPr>
                                <w:sz w:val="16"/>
                                <w:szCs w:val="16"/>
                              </w:rPr>
                              <w:t xml:space="preserve">            STAA </w:t>
                            </w:r>
                            <w:proofErr w:type="gramStart"/>
                            <w:r w:rsidRPr="000E4552">
                              <w:rPr>
                                <w:sz w:val="16"/>
                                <w:szCs w:val="16"/>
                              </w:rPr>
                              <w:t>DDRB ;Make</w:t>
                            </w:r>
                            <w:proofErr w:type="gramEnd"/>
                            <w:r w:rsidRPr="000E4552">
                              <w:rPr>
                                <w:sz w:val="16"/>
                                <w:szCs w:val="16"/>
                              </w:rPr>
                              <w:t xml:space="preserve"> PORTB output</w:t>
                            </w:r>
                          </w:p>
                          <w:p w14:paraId="306C88B7" w14:textId="77777777" w:rsidR="00F62258" w:rsidRPr="000E4552" w:rsidRDefault="00F62258" w:rsidP="0033237A">
                            <w:pPr>
                              <w:rPr>
                                <w:sz w:val="16"/>
                                <w:szCs w:val="16"/>
                              </w:rPr>
                            </w:pPr>
                            <w:r w:rsidRPr="000E4552">
                              <w:rPr>
                                <w:sz w:val="16"/>
                                <w:szCs w:val="16"/>
                              </w:rPr>
                              <w:t xml:space="preserve">            STAA </w:t>
                            </w:r>
                            <w:proofErr w:type="gramStart"/>
                            <w:r w:rsidRPr="000E4552">
                              <w:rPr>
                                <w:sz w:val="16"/>
                                <w:szCs w:val="16"/>
                              </w:rPr>
                              <w:t>DDRJ ;Make</w:t>
                            </w:r>
                            <w:proofErr w:type="gramEnd"/>
                            <w:r w:rsidRPr="000E4552">
                              <w:rPr>
                                <w:sz w:val="16"/>
                                <w:szCs w:val="16"/>
                              </w:rPr>
                              <w:t xml:space="preserve"> PORTJ output, (Needed by Dragon12+)</w:t>
                            </w:r>
                          </w:p>
                          <w:p w14:paraId="4EC5AED8" w14:textId="77777777" w:rsidR="00F62258" w:rsidRPr="000E4552" w:rsidRDefault="00F62258" w:rsidP="0033237A">
                            <w:pPr>
                              <w:rPr>
                                <w:sz w:val="16"/>
                                <w:szCs w:val="16"/>
                              </w:rPr>
                            </w:pPr>
                            <w:r w:rsidRPr="000E4552">
                              <w:rPr>
                                <w:sz w:val="16"/>
                                <w:szCs w:val="16"/>
                              </w:rPr>
                              <w:t xml:space="preserve">            LDAA #$0</w:t>
                            </w:r>
                          </w:p>
                          <w:p w14:paraId="10D1708F" w14:textId="77777777" w:rsidR="00F62258" w:rsidRPr="000E4552" w:rsidRDefault="00F62258" w:rsidP="0033237A">
                            <w:pPr>
                              <w:rPr>
                                <w:sz w:val="16"/>
                                <w:szCs w:val="16"/>
                              </w:rPr>
                            </w:pPr>
                            <w:r w:rsidRPr="000E4552">
                              <w:rPr>
                                <w:sz w:val="16"/>
                                <w:szCs w:val="16"/>
                              </w:rPr>
                              <w:t xml:space="preserve">            STAA </w:t>
                            </w:r>
                            <w:proofErr w:type="gramStart"/>
                            <w:r w:rsidRPr="000E4552">
                              <w:rPr>
                                <w:sz w:val="16"/>
                                <w:szCs w:val="16"/>
                              </w:rPr>
                              <w:t>DDRH ;PTH</w:t>
                            </w:r>
                            <w:proofErr w:type="gramEnd"/>
                            <w:r w:rsidRPr="000E4552">
                              <w:rPr>
                                <w:sz w:val="16"/>
                                <w:szCs w:val="16"/>
                              </w:rPr>
                              <w:t xml:space="preserve"> as Input</w:t>
                            </w:r>
                          </w:p>
                          <w:p w14:paraId="4DD7DA7E" w14:textId="77777777" w:rsidR="00F62258" w:rsidRPr="000E4552" w:rsidRDefault="00F62258" w:rsidP="0033237A">
                            <w:pPr>
                              <w:rPr>
                                <w:sz w:val="16"/>
                                <w:szCs w:val="16"/>
                              </w:rPr>
                            </w:pPr>
                            <w:r w:rsidRPr="000E4552">
                              <w:rPr>
                                <w:sz w:val="16"/>
                                <w:szCs w:val="16"/>
                              </w:rPr>
                              <w:t xml:space="preserve">            STAA </w:t>
                            </w:r>
                            <w:proofErr w:type="gramStart"/>
                            <w:r w:rsidRPr="000E4552">
                              <w:rPr>
                                <w:sz w:val="16"/>
                                <w:szCs w:val="16"/>
                              </w:rPr>
                              <w:t>PTJ ;Turn</w:t>
                            </w:r>
                            <w:proofErr w:type="gramEnd"/>
                            <w:r w:rsidRPr="000E4552">
                              <w:rPr>
                                <w:sz w:val="16"/>
                                <w:szCs w:val="16"/>
                              </w:rPr>
                              <w:t xml:space="preserve"> off PTJ1 to allow the LEDs on PORTB ;to show data (Needed by Dragon12+)</w:t>
                            </w:r>
                          </w:p>
                          <w:p w14:paraId="6CE5E49E" w14:textId="77777777" w:rsidR="00F62258" w:rsidRPr="000E4552" w:rsidRDefault="00F62258" w:rsidP="0033237A">
                            <w:pPr>
                              <w:rPr>
                                <w:sz w:val="16"/>
                                <w:szCs w:val="16"/>
                              </w:rPr>
                            </w:pPr>
                            <w:r w:rsidRPr="000E4552">
                              <w:rPr>
                                <w:sz w:val="16"/>
                                <w:szCs w:val="16"/>
                              </w:rPr>
                              <w:t xml:space="preserve">            </w:t>
                            </w:r>
                            <w:proofErr w:type="gramStart"/>
                            <w:r w:rsidRPr="000E4552">
                              <w:rPr>
                                <w:sz w:val="16"/>
                                <w:szCs w:val="16"/>
                              </w:rPr>
                              <w:t>;PTJ1</w:t>
                            </w:r>
                            <w:proofErr w:type="gramEnd"/>
                            <w:r w:rsidRPr="000E4552">
                              <w:rPr>
                                <w:sz w:val="16"/>
                                <w:szCs w:val="16"/>
                              </w:rPr>
                              <w:t xml:space="preserve"> controls the LEDs connected to PORTB (For Dragon12+ ONLY)</w:t>
                            </w:r>
                          </w:p>
                          <w:p w14:paraId="4A80813A" w14:textId="77777777" w:rsidR="00F62258" w:rsidRPr="000E4552" w:rsidRDefault="00F62258" w:rsidP="0033237A">
                            <w:pPr>
                              <w:rPr>
                                <w:sz w:val="16"/>
                                <w:szCs w:val="16"/>
                              </w:rPr>
                            </w:pPr>
                            <w:r w:rsidRPr="000E4552">
                              <w:rPr>
                                <w:sz w:val="16"/>
                                <w:szCs w:val="16"/>
                              </w:rPr>
                              <w:t xml:space="preserve">            CLRB</w:t>
                            </w:r>
                          </w:p>
                          <w:p w14:paraId="3EEA636A" w14:textId="77777777" w:rsidR="00F62258" w:rsidRPr="000E4552" w:rsidRDefault="00F62258" w:rsidP="0033237A">
                            <w:pPr>
                              <w:rPr>
                                <w:sz w:val="16"/>
                                <w:szCs w:val="16"/>
                              </w:rPr>
                            </w:pPr>
                            <w:r w:rsidRPr="000E4552">
                              <w:rPr>
                                <w:sz w:val="16"/>
                                <w:szCs w:val="16"/>
                              </w:rPr>
                              <w:t xml:space="preserve">            </w:t>
                            </w:r>
                            <w:proofErr w:type="gramStart"/>
                            <w:r w:rsidRPr="000E4552">
                              <w:rPr>
                                <w:sz w:val="16"/>
                                <w:szCs w:val="16"/>
                              </w:rPr>
                              <w:t>;-------</w:t>
                            </w:r>
                            <w:proofErr w:type="gramEnd"/>
                            <w:r w:rsidRPr="000E4552">
                              <w:rPr>
                                <w:sz w:val="16"/>
                                <w:szCs w:val="16"/>
                              </w:rPr>
                              <w:t>Get data from DIP switches connected to PORTH</w:t>
                            </w:r>
                          </w:p>
                          <w:p w14:paraId="40F4AF14" w14:textId="77777777" w:rsidR="00F62258" w:rsidRPr="000E4552" w:rsidRDefault="00F62258" w:rsidP="0033237A">
                            <w:pPr>
                              <w:rPr>
                                <w:sz w:val="16"/>
                                <w:szCs w:val="16"/>
                              </w:rPr>
                            </w:pPr>
                            <w:r w:rsidRPr="000E4552">
                              <w:rPr>
                                <w:sz w:val="16"/>
                                <w:szCs w:val="16"/>
                              </w:rPr>
                              <w:t>LOOP1      ; LDAA PTH</w:t>
                            </w:r>
                          </w:p>
                          <w:p w14:paraId="05ED5661" w14:textId="77777777" w:rsidR="00F62258" w:rsidRPr="000E4552" w:rsidRDefault="00F62258" w:rsidP="0033237A">
                            <w:pPr>
                              <w:rPr>
                                <w:sz w:val="16"/>
                                <w:szCs w:val="16"/>
                              </w:rPr>
                            </w:pPr>
                            <w:r w:rsidRPr="000E4552">
                              <w:rPr>
                                <w:sz w:val="16"/>
                                <w:szCs w:val="16"/>
                              </w:rPr>
                              <w:t xml:space="preserve">            INCB</w:t>
                            </w:r>
                          </w:p>
                          <w:p w14:paraId="7D177EFB" w14:textId="77777777" w:rsidR="00F62258" w:rsidRPr="000E4552" w:rsidRDefault="00F62258" w:rsidP="0033237A">
                            <w:pPr>
                              <w:rPr>
                                <w:sz w:val="16"/>
                                <w:szCs w:val="16"/>
                              </w:rPr>
                            </w:pPr>
                            <w:r w:rsidRPr="000E4552">
                              <w:rPr>
                                <w:sz w:val="16"/>
                                <w:szCs w:val="16"/>
                              </w:rPr>
                              <w:t xml:space="preserve">            BSR DELAY</w:t>
                            </w:r>
                          </w:p>
                          <w:p w14:paraId="096F68C9" w14:textId="77777777" w:rsidR="00F62258" w:rsidRPr="000E4552" w:rsidRDefault="00F62258" w:rsidP="0033237A">
                            <w:pPr>
                              <w:rPr>
                                <w:sz w:val="16"/>
                                <w:szCs w:val="16"/>
                              </w:rPr>
                            </w:pPr>
                            <w:r w:rsidRPr="000E4552">
                              <w:rPr>
                                <w:sz w:val="16"/>
                                <w:szCs w:val="16"/>
                              </w:rPr>
                              <w:t xml:space="preserve">            STAB PORTB</w:t>
                            </w:r>
                          </w:p>
                          <w:p w14:paraId="12139567" w14:textId="77777777" w:rsidR="00F62258" w:rsidRPr="000E4552" w:rsidRDefault="00F62258" w:rsidP="0033237A">
                            <w:pPr>
                              <w:rPr>
                                <w:sz w:val="16"/>
                                <w:szCs w:val="16"/>
                              </w:rPr>
                            </w:pPr>
                            <w:r w:rsidRPr="000E4552">
                              <w:rPr>
                                <w:sz w:val="16"/>
                                <w:szCs w:val="16"/>
                              </w:rPr>
                              <w:t xml:space="preserve">            BRA LOOP1</w:t>
                            </w:r>
                          </w:p>
                          <w:p w14:paraId="1457549B" w14:textId="77777777" w:rsidR="00F62258" w:rsidRPr="000E4552" w:rsidRDefault="00F62258" w:rsidP="0033237A">
                            <w:pPr>
                              <w:rPr>
                                <w:sz w:val="16"/>
                                <w:szCs w:val="16"/>
                              </w:rPr>
                            </w:pPr>
                            <w:r w:rsidRPr="000E4552">
                              <w:rPr>
                                <w:sz w:val="16"/>
                                <w:szCs w:val="16"/>
                              </w:rPr>
                              <w:t>DELAY:</w:t>
                            </w:r>
                          </w:p>
                          <w:p w14:paraId="75557D05" w14:textId="77777777" w:rsidR="00F62258" w:rsidRPr="000E4552" w:rsidRDefault="00F62258" w:rsidP="0033237A">
                            <w:pPr>
                              <w:rPr>
                                <w:sz w:val="16"/>
                                <w:szCs w:val="16"/>
                              </w:rPr>
                            </w:pPr>
                            <w:r w:rsidRPr="000E4552">
                              <w:rPr>
                                <w:sz w:val="16"/>
                                <w:szCs w:val="16"/>
                              </w:rPr>
                              <w:t xml:space="preserve">          </w:t>
                            </w:r>
                            <w:proofErr w:type="gramStart"/>
                            <w:r w:rsidRPr="000E4552">
                              <w:rPr>
                                <w:sz w:val="16"/>
                                <w:szCs w:val="16"/>
                              </w:rPr>
                              <w:t>PSHA ;Save</w:t>
                            </w:r>
                            <w:proofErr w:type="gramEnd"/>
                            <w:r w:rsidRPr="000E4552">
                              <w:rPr>
                                <w:sz w:val="16"/>
                                <w:szCs w:val="16"/>
                              </w:rPr>
                              <w:t xml:space="preserve"> </w:t>
                            </w:r>
                            <w:proofErr w:type="spellStart"/>
                            <w:r w:rsidRPr="000E4552">
                              <w:rPr>
                                <w:sz w:val="16"/>
                                <w:szCs w:val="16"/>
                              </w:rPr>
                              <w:t>Reg</w:t>
                            </w:r>
                            <w:proofErr w:type="spellEnd"/>
                            <w:r w:rsidRPr="000E4552">
                              <w:rPr>
                                <w:sz w:val="16"/>
                                <w:szCs w:val="16"/>
                              </w:rPr>
                              <w:t xml:space="preserve"> A on Stack</w:t>
                            </w:r>
                          </w:p>
                          <w:p w14:paraId="6BAA2A4A" w14:textId="77777777" w:rsidR="00F62258" w:rsidRPr="000E4552" w:rsidRDefault="00F62258" w:rsidP="0033237A">
                            <w:pPr>
                              <w:rPr>
                                <w:sz w:val="16"/>
                                <w:szCs w:val="16"/>
                              </w:rPr>
                            </w:pPr>
                            <w:r w:rsidRPr="000E4552">
                              <w:rPr>
                                <w:sz w:val="16"/>
                                <w:szCs w:val="16"/>
                              </w:rPr>
                              <w:t xml:space="preserve">          LDAA #</w:t>
                            </w:r>
                            <w:proofErr w:type="gramStart"/>
                            <w:r w:rsidRPr="000E4552">
                              <w:rPr>
                                <w:sz w:val="16"/>
                                <w:szCs w:val="16"/>
                              </w:rPr>
                              <w:t>120 ;Change</w:t>
                            </w:r>
                            <w:proofErr w:type="gramEnd"/>
                            <w:r w:rsidRPr="000E4552">
                              <w:rPr>
                                <w:sz w:val="16"/>
                                <w:szCs w:val="16"/>
                              </w:rPr>
                              <w:t xml:space="preserve"> this value to see</w:t>
                            </w:r>
                          </w:p>
                          <w:p w14:paraId="7A255449" w14:textId="77777777" w:rsidR="00F62258" w:rsidRPr="000E4552" w:rsidRDefault="00F62258" w:rsidP="0033237A">
                            <w:pPr>
                              <w:rPr>
                                <w:sz w:val="16"/>
                                <w:szCs w:val="16"/>
                              </w:rPr>
                            </w:pPr>
                            <w:r w:rsidRPr="000E4552">
                              <w:rPr>
                                <w:sz w:val="16"/>
                                <w:szCs w:val="16"/>
                              </w:rPr>
                              <w:t xml:space="preserve">          STAA </w:t>
                            </w:r>
                            <w:proofErr w:type="gramStart"/>
                            <w:r w:rsidRPr="000E4552">
                              <w:rPr>
                                <w:sz w:val="16"/>
                                <w:szCs w:val="16"/>
                              </w:rPr>
                              <w:t>R3 ;how</w:t>
                            </w:r>
                            <w:proofErr w:type="gramEnd"/>
                            <w:r w:rsidRPr="000E4552">
                              <w:rPr>
                                <w:sz w:val="16"/>
                                <w:szCs w:val="16"/>
                              </w:rPr>
                              <w:t xml:space="preserve"> fast LEDs shows data coming from PTH DIP switches</w:t>
                            </w:r>
                          </w:p>
                          <w:p w14:paraId="051F7B05" w14:textId="77777777" w:rsidR="00F62258" w:rsidRPr="000E4552" w:rsidRDefault="00F62258" w:rsidP="0033237A">
                            <w:pPr>
                              <w:rPr>
                                <w:sz w:val="16"/>
                                <w:szCs w:val="16"/>
                              </w:rPr>
                            </w:pPr>
                            <w:r w:rsidRPr="000E4552">
                              <w:rPr>
                                <w:sz w:val="16"/>
                                <w:szCs w:val="16"/>
                              </w:rPr>
                              <w:t xml:space="preserve">          </w:t>
                            </w:r>
                            <w:proofErr w:type="gramStart"/>
                            <w:r w:rsidRPr="000E4552">
                              <w:rPr>
                                <w:sz w:val="16"/>
                                <w:szCs w:val="16"/>
                              </w:rPr>
                              <w:t xml:space="preserve">;--10 </w:t>
                            </w:r>
                            <w:proofErr w:type="spellStart"/>
                            <w:r w:rsidRPr="000E4552">
                              <w:rPr>
                                <w:sz w:val="16"/>
                                <w:szCs w:val="16"/>
                              </w:rPr>
                              <w:t>msec</w:t>
                            </w:r>
                            <w:proofErr w:type="spellEnd"/>
                            <w:r w:rsidRPr="000E4552">
                              <w:rPr>
                                <w:sz w:val="16"/>
                                <w:szCs w:val="16"/>
                              </w:rPr>
                              <w:t xml:space="preserve"> delay.</w:t>
                            </w:r>
                            <w:proofErr w:type="gramEnd"/>
                            <w:r w:rsidRPr="000E4552">
                              <w:rPr>
                                <w:sz w:val="16"/>
                                <w:szCs w:val="16"/>
                              </w:rPr>
                              <w:t xml:space="preserve"> The Serial Monitor works at speed of 48MHz with XTAL=8MHz on Dragon12+ board</w:t>
                            </w:r>
                          </w:p>
                          <w:p w14:paraId="23BF2418" w14:textId="77777777" w:rsidR="00F62258" w:rsidRPr="000E4552" w:rsidRDefault="00F62258" w:rsidP="0033237A">
                            <w:pPr>
                              <w:rPr>
                                <w:sz w:val="16"/>
                                <w:szCs w:val="16"/>
                              </w:rPr>
                            </w:pPr>
                            <w:r w:rsidRPr="000E4552">
                              <w:rPr>
                                <w:sz w:val="16"/>
                                <w:szCs w:val="16"/>
                              </w:rPr>
                              <w:t xml:space="preserve">          </w:t>
                            </w:r>
                            <w:proofErr w:type="gramStart"/>
                            <w:r w:rsidRPr="000E4552">
                              <w:rPr>
                                <w:sz w:val="16"/>
                                <w:szCs w:val="16"/>
                              </w:rPr>
                              <w:t>;Freq</w:t>
                            </w:r>
                            <w:proofErr w:type="gramEnd"/>
                            <w:r w:rsidRPr="000E4552">
                              <w:rPr>
                                <w:sz w:val="16"/>
                                <w:szCs w:val="16"/>
                              </w:rPr>
                              <w:t>. for Instruction Clock Cycle is 24MHz (1/2 of 48Mhz).</w:t>
                            </w:r>
                          </w:p>
                          <w:p w14:paraId="76D865D0" w14:textId="77777777" w:rsidR="00F62258" w:rsidRPr="000E4552" w:rsidRDefault="00F62258" w:rsidP="0033237A">
                            <w:pPr>
                              <w:rPr>
                                <w:sz w:val="16"/>
                                <w:szCs w:val="16"/>
                              </w:rPr>
                            </w:pPr>
                            <w:r w:rsidRPr="000E4552">
                              <w:rPr>
                                <w:sz w:val="16"/>
                                <w:szCs w:val="16"/>
                              </w:rPr>
                              <w:t xml:space="preserve">          ;</w:t>
                            </w:r>
                            <w:proofErr w:type="gramStart"/>
                            <w:r w:rsidRPr="000E4552">
                              <w:rPr>
                                <w:sz w:val="16"/>
                                <w:szCs w:val="16"/>
                              </w:rPr>
                              <w:t>(1</w:t>
                            </w:r>
                            <w:proofErr w:type="gramEnd"/>
                            <w:r w:rsidRPr="000E4552">
                              <w:rPr>
                                <w:sz w:val="16"/>
                                <w:szCs w:val="16"/>
                              </w:rPr>
                              <w:t xml:space="preserve">/24MHz) x 10 </w:t>
                            </w:r>
                            <w:proofErr w:type="spellStart"/>
                            <w:r w:rsidRPr="000E4552">
                              <w:rPr>
                                <w:sz w:val="16"/>
                                <w:szCs w:val="16"/>
                              </w:rPr>
                              <w:t>Clk</w:t>
                            </w:r>
                            <w:proofErr w:type="spellEnd"/>
                            <w:r w:rsidRPr="000E4552">
                              <w:rPr>
                                <w:sz w:val="16"/>
                                <w:szCs w:val="16"/>
                              </w:rPr>
                              <w:t xml:space="preserve"> x240x100=10 msec. Overheads are excluded in this calculation.</w:t>
                            </w:r>
                          </w:p>
                          <w:p w14:paraId="66C6C622" w14:textId="77777777" w:rsidR="00F62258" w:rsidRPr="000E4552" w:rsidRDefault="00F62258" w:rsidP="0033237A">
                            <w:pPr>
                              <w:rPr>
                                <w:sz w:val="16"/>
                                <w:szCs w:val="16"/>
                              </w:rPr>
                            </w:pPr>
                            <w:r w:rsidRPr="000E4552">
                              <w:rPr>
                                <w:sz w:val="16"/>
                                <w:szCs w:val="16"/>
                              </w:rPr>
                              <w:t>L3        LDAA #100</w:t>
                            </w:r>
                          </w:p>
                          <w:p w14:paraId="72AC0401" w14:textId="77777777" w:rsidR="00F62258" w:rsidRPr="000E4552" w:rsidRDefault="00F62258" w:rsidP="0033237A">
                            <w:pPr>
                              <w:rPr>
                                <w:sz w:val="16"/>
                                <w:szCs w:val="16"/>
                              </w:rPr>
                            </w:pPr>
                            <w:r w:rsidRPr="000E4552">
                              <w:rPr>
                                <w:sz w:val="16"/>
                                <w:szCs w:val="16"/>
                              </w:rPr>
                              <w:t xml:space="preserve">          STAA R2</w:t>
                            </w:r>
                          </w:p>
                          <w:p w14:paraId="4C228BA8" w14:textId="77777777" w:rsidR="00F62258" w:rsidRPr="000E4552" w:rsidRDefault="00F62258" w:rsidP="0033237A">
                            <w:pPr>
                              <w:rPr>
                                <w:sz w:val="16"/>
                                <w:szCs w:val="16"/>
                              </w:rPr>
                            </w:pPr>
                            <w:r w:rsidRPr="000E4552">
                              <w:rPr>
                                <w:sz w:val="16"/>
                                <w:szCs w:val="16"/>
                              </w:rPr>
                              <w:t>L2        LDAA #240</w:t>
                            </w:r>
                          </w:p>
                          <w:p w14:paraId="64547815" w14:textId="77777777" w:rsidR="00F62258" w:rsidRPr="000E4552" w:rsidRDefault="00F62258" w:rsidP="0033237A">
                            <w:pPr>
                              <w:rPr>
                                <w:sz w:val="16"/>
                                <w:szCs w:val="16"/>
                              </w:rPr>
                            </w:pPr>
                            <w:r w:rsidRPr="000E4552">
                              <w:rPr>
                                <w:sz w:val="16"/>
                                <w:szCs w:val="16"/>
                              </w:rPr>
                              <w:t xml:space="preserve">          STAA R1</w:t>
                            </w:r>
                          </w:p>
                          <w:p w14:paraId="178FA57B" w14:textId="77777777" w:rsidR="00F62258" w:rsidRPr="000E4552" w:rsidRDefault="00F62258" w:rsidP="0033237A">
                            <w:pPr>
                              <w:rPr>
                                <w:sz w:val="16"/>
                                <w:szCs w:val="16"/>
                              </w:rPr>
                            </w:pPr>
                            <w:r w:rsidRPr="000E4552">
                              <w:rPr>
                                <w:sz w:val="16"/>
                                <w:szCs w:val="16"/>
                              </w:rPr>
                              <w:t xml:space="preserve">L1        </w:t>
                            </w:r>
                            <w:proofErr w:type="gramStart"/>
                            <w:r w:rsidRPr="000E4552">
                              <w:rPr>
                                <w:sz w:val="16"/>
                                <w:szCs w:val="16"/>
                              </w:rPr>
                              <w:t>NOP ;1</w:t>
                            </w:r>
                            <w:proofErr w:type="gramEnd"/>
                            <w:r w:rsidRPr="000E4552">
                              <w:rPr>
                                <w:sz w:val="16"/>
                                <w:szCs w:val="16"/>
                              </w:rPr>
                              <w:t xml:space="preserve"> </w:t>
                            </w:r>
                            <w:proofErr w:type="spellStart"/>
                            <w:r w:rsidRPr="000E4552">
                              <w:rPr>
                                <w:sz w:val="16"/>
                                <w:szCs w:val="16"/>
                              </w:rPr>
                              <w:t>Intruction</w:t>
                            </w:r>
                            <w:proofErr w:type="spellEnd"/>
                            <w:r w:rsidRPr="000E4552">
                              <w:rPr>
                                <w:sz w:val="16"/>
                                <w:szCs w:val="16"/>
                              </w:rPr>
                              <w:t xml:space="preserve"> </w:t>
                            </w:r>
                            <w:proofErr w:type="spellStart"/>
                            <w:r w:rsidRPr="000E4552">
                              <w:rPr>
                                <w:sz w:val="16"/>
                                <w:szCs w:val="16"/>
                              </w:rPr>
                              <w:t>Clk</w:t>
                            </w:r>
                            <w:proofErr w:type="spellEnd"/>
                            <w:r w:rsidRPr="000E4552">
                              <w:rPr>
                                <w:sz w:val="16"/>
                                <w:szCs w:val="16"/>
                              </w:rPr>
                              <w:t xml:space="preserve"> Cycle</w:t>
                            </w:r>
                          </w:p>
                          <w:p w14:paraId="7CCC3014" w14:textId="77777777" w:rsidR="00F62258" w:rsidRPr="000E4552" w:rsidRDefault="00F62258" w:rsidP="0033237A">
                            <w:pPr>
                              <w:rPr>
                                <w:sz w:val="16"/>
                                <w:szCs w:val="16"/>
                              </w:rPr>
                            </w:pPr>
                            <w:r w:rsidRPr="000E4552">
                              <w:rPr>
                                <w:sz w:val="16"/>
                                <w:szCs w:val="16"/>
                              </w:rPr>
                              <w:t xml:space="preserve">          </w:t>
                            </w:r>
                            <w:proofErr w:type="gramStart"/>
                            <w:r w:rsidRPr="000E4552">
                              <w:rPr>
                                <w:sz w:val="16"/>
                                <w:szCs w:val="16"/>
                              </w:rPr>
                              <w:t>NOP ;1</w:t>
                            </w:r>
                            <w:proofErr w:type="gramEnd"/>
                          </w:p>
                          <w:p w14:paraId="405D6BA6" w14:textId="77777777" w:rsidR="00F62258" w:rsidRPr="000E4552" w:rsidRDefault="00F62258" w:rsidP="0033237A">
                            <w:pPr>
                              <w:rPr>
                                <w:sz w:val="16"/>
                                <w:szCs w:val="16"/>
                              </w:rPr>
                            </w:pPr>
                            <w:r w:rsidRPr="000E4552">
                              <w:rPr>
                                <w:sz w:val="16"/>
                                <w:szCs w:val="16"/>
                              </w:rPr>
                              <w:t xml:space="preserve">          </w:t>
                            </w:r>
                            <w:proofErr w:type="gramStart"/>
                            <w:r w:rsidRPr="000E4552">
                              <w:rPr>
                                <w:sz w:val="16"/>
                                <w:szCs w:val="16"/>
                              </w:rPr>
                              <w:t>NOP ;1</w:t>
                            </w:r>
                            <w:proofErr w:type="gramEnd"/>
                          </w:p>
                          <w:p w14:paraId="5AF786DC" w14:textId="77777777" w:rsidR="00F62258" w:rsidRPr="000E4552" w:rsidRDefault="00F62258" w:rsidP="0033237A">
                            <w:pPr>
                              <w:rPr>
                                <w:sz w:val="16"/>
                                <w:szCs w:val="16"/>
                              </w:rPr>
                            </w:pPr>
                            <w:r w:rsidRPr="000E4552">
                              <w:rPr>
                                <w:sz w:val="16"/>
                                <w:szCs w:val="16"/>
                              </w:rPr>
                              <w:t xml:space="preserve">          DEC </w:t>
                            </w:r>
                            <w:proofErr w:type="gramStart"/>
                            <w:r w:rsidRPr="000E4552">
                              <w:rPr>
                                <w:sz w:val="16"/>
                                <w:szCs w:val="16"/>
                              </w:rPr>
                              <w:t>R1 ;4</w:t>
                            </w:r>
                            <w:proofErr w:type="gramEnd"/>
                          </w:p>
                          <w:p w14:paraId="64FD91AB" w14:textId="77777777" w:rsidR="00F62258" w:rsidRPr="000E4552" w:rsidRDefault="00F62258" w:rsidP="0033237A">
                            <w:pPr>
                              <w:rPr>
                                <w:sz w:val="16"/>
                                <w:szCs w:val="16"/>
                              </w:rPr>
                            </w:pPr>
                            <w:r w:rsidRPr="000E4552">
                              <w:rPr>
                                <w:sz w:val="16"/>
                                <w:szCs w:val="16"/>
                              </w:rPr>
                              <w:t xml:space="preserve">          BNE </w:t>
                            </w:r>
                            <w:proofErr w:type="gramStart"/>
                            <w:r w:rsidRPr="000E4552">
                              <w:rPr>
                                <w:sz w:val="16"/>
                                <w:szCs w:val="16"/>
                              </w:rPr>
                              <w:t>L1 ;3</w:t>
                            </w:r>
                            <w:proofErr w:type="gramEnd"/>
                          </w:p>
                          <w:p w14:paraId="6ECA2E9A" w14:textId="77777777" w:rsidR="00F62258" w:rsidRPr="000E4552" w:rsidRDefault="00F62258" w:rsidP="0033237A">
                            <w:pPr>
                              <w:rPr>
                                <w:sz w:val="16"/>
                                <w:szCs w:val="16"/>
                              </w:rPr>
                            </w:pPr>
                            <w:r w:rsidRPr="000E4552">
                              <w:rPr>
                                <w:sz w:val="16"/>
                                <w:szCs w:val="16"/>
                              </w:rPr>
                              <w:t xml:space="preserve">          DEC </w:t>
                            </w:r>
                            <w:proofErr w:type="gramStart"/>
                            <w:r w:rsidRPr="000E4552">
                              <w:rPr>
                                <w:sz w:val="16"/>
                                <w:szCs w:val="16"/>
                              </w:rPr>
                              <w:t>R2 ;Total</w:t>
                            </w:r>
                            <w:proofErr w:type="gramEnd"/>
                            <w:r w:rsidRPr="000E4552">
                              <w:rPr>
                                <w:sz w:val="16"/>
                                <w:szCs w:val="16"/>
                              </w:rPr>
                              <w:t xml:space="preserve"> </w:t>
                            </w:r>
                            <w:proofErr w:type="spellStart"/>
                            <w:r w:rsidRPr="000E4552">
                              <w:rPr>
                                <w:sz w:val="16"/>
                                <w:szCs w:val="16"/>
                              </w:rPr>
                              <w:t>Instr.Clk</w:t>
                            </w:r>
                            <w:proofErr w:type="spellEnd"/>
                            <w:r w:rsidRPr="000E4552">
                              <w:rPr>
                                <w:sz w:val="16"/>
                                <w:szCs w:val="16"/>
                              </w:rPr>
                              <w:t>=10</w:t>
                            </w:r>
                          </w:p>
                          <w:p w14:paraId="5D6AAFD9" w14:textId="77777777" w:rsidR="00F62258" w:rsidRPr="000E4552" w:rsidRDefault="00F62258" w:rsidP="0033237A">
                            <w:pPr>
                              <w:rPr>
                                <w:sz w:val="16"/>
                                <w:szCs w:val="16"/>
                              </w:rPr>
                            </w:pPr>
                            <w:r w:rsidRPr="000E4552">
                              <w:rPr>
                                <w:sz w:val="16"/>
                                <w:szCs w:val="16"/>
                              </w:rPr>
                              <w:t xml:space="preserve">          BNE L2</w:t>
                            </w:r>
                          </w:p>
                          <w:p w14:paraId="60E8F2DE" w14:textId="77777777" w:rsidR="00F62258" w:rsidRPr="000E4552" w:rsidRDefault="00F62258" w:rsidP="0033237A">
                            <w:pPr>
                              <w:rPr>
                                <w:sz w:val="16"/>
                                <w:szCs w:val="16"/>
                              </w:rPr>
                            </w:pPr>
                            <w:r w:rsidRPr="000E4552">
                              <w:rPr>
                                <w:sz w:val="16"/>
                                <w:szCs w:val="16"/>
                              </w:rPr>
                              <w:t xml:space="preserve">          DEC R3</w:t>
                            </w:r>
                          </w:p>
                          <w:p w14:paraId="63BA2316" w14:textId="77777777" w:rsidR="00F62258" w:rsidRPr="000E4552" w:rsidRDefault="00F62258" w:rsidP="0033237A">
                            <w:pPr>
                              <w:rPr>
                                <w:sz w:val="16"/>
                                <w:szCs w:val="16"/>
                              </w:rPr>
                            </w:pPr>
                            <w:r w:rsidRPr="000E4552">
                              <w:rPr>
                                <w:sz w:val="16"/>
                                <w:szCs w:val="16"/>
                              </w:rPr>
                              <w:t xml:space="preserve">          BNE L3</w:t>
                            </w:r>
                          </w:p>
                          <w:p w14:paraId="76E0E72B" w14:textId="77777777" w:rsidR="00F62258" w:rsidRPr="000E4552" w:rsidRDefault="00F62258" w:rsidP="0033237A">
                            <w:pPr>
                              <w:rPr>
                                <w:sz w:val="16"/>
                                <w:szCs w:val="16"/>
                              </w:rPr>
                            </w:pPr>
                            <w:r w:rsidRPr="000E4552">
                              <w:rPr>
                                <w:sz w:val="16"/>
                                <w:szCs w:val="16"/>
                              </w:rPr>
                              <w:t xml:space="preserve">          ;--------------</w:t>
                            </w:r>
                          </w:p>
                          <w:p w14:paraId="2D115735" w14:textId="77777777" w:rsidR="00F62258" w:rsidRPr="000E4552" w:rsidRDefault="00F62258" w:rsidP="0033237A">
                            <w:pPr>
                              <w:rPr>
                                <w:sz w:val="16"/>
                                <w:szCs w:val="16"/>
                              </w:rPr>
                            </w:pPr>
                            <w:r w:rsidRPr="000E4552">
                              <w:rPr>
                                <w:sz w:val="16"/>
                                <w:szCs w:val="16"/>
                              </w:rPr>
                              <w:t xml:space="preserve">          </w:t>
                            </w:r>
                            <w:proofErr w:type="gramStart"/>
                            <w:r w:rsidRPr="000E4552">
                              <w:rPr>
                                <w:sz w:val="16"/>
                                <w:szCs w:val="16"/>
                              </w:rPr>
                              <w:t>PULA ;Restore</w:t>
                            </w:r>
                            <w:proofErr w:type="gramEnd"/>
                            <w:r w:rsidRPr="000E4552">
                              <w:rPr>
                                <w:sz w:val="16"/>
                                <w:szCs w:val="16"/>
                              </w:rPr>
                              <w:t xml:space="preserve"> </w:t>
                            </w:r>
                            <w:proofErr w:type="spellStart"/>
                            <w:r w:rsidRPr="000E4552">
                              <w:rPr>
                                <w:sz w:val="16"/>
                                <w:szCs w:val="16"/>
                              </w:rPr>
                              <w:t>Reg</w:t>
                            </w:r>
                            <w:proofErr w:type="spellEnd"/>
                            <w:r w:rsidRPr="000E4552">
                              <w:rPr>
                                <w:sz w:val="16"/>
                                <w:szCs w:val="16"/>
                              </w:rPr>
                              <w:t xml:space="preserve"> A</w:t>
                            </w:r>
                          </w:p>
                          <w:p w14:paraId="0D4B4607" w14:textId="77777777" w:rsidR="00F62258" w:rsidRPr="000E4552" w:rsidRDefault="00F62258" w:rsidP="0033237A">
                            <w:pPr>
                              <w:rPr>
                                <w:sz w:val="16"/>
                                <w:szCs w:val="16"/>
                              </w:rPr>
                            </w:pPr>
                            <w:r w:rsidRPr="000E4552">
                              <w:rPr>
                                <w:sz w:val="16"/>
                                <w:szCs w:val="16"/>
                              </w:rPr>
                              <w:t xml:space="preserve">          RTS</w:t>
                            </w:r>
                          </w:p>
                          <w:p w14:paraId="1BCA2FBF" w14:textId="77777777" w:rsidR="00F62258" w:rsidRPr="000E4552" w:rsidRDefault="00F62258" w:rsidP="0033237A">
                            <w:pPr>
                              <w:rPr>
                                <w:sz w:val="16"/>
                                <w:szCs w:val="16"/>
                              </w:rPr>
                            </w:pPr>
                            <w:r w:rsidRPr="000E4552">
                              <w:rPr>
                                <w:sz w:val="16"/>
                                <w:szCs w:val="16"/>
                              </w:rPr>
                              <w:t xml:space="preserve">          ;-------------------  </w:t>
                            </w:r>
                          </w:p>
                          <w:p w14:paraId="36966484" w14:textId="77777777" w:rsidR="00F62258" w:rsidRPr="000E4552" w:rsidRDefault="00F62258" w:rsidP="0033237A">
                            <w:pPr>
                              <w:rPr>
                                <w:sz w:val="16"/>
                                <w:szCs w:val="16"/>
                              </w:rPr>
                            </w:pPr>
                            <w:r w:rsidRPr="000E4552">
                              <w:rPr>
                                <w:sz w:val="16"/>
                                <w:szCs w:val="16"/>
                              </w:rPr>
                              <w:t>;**************************************************************</w:t>
                            </w:r>
                          </w:p>
                          <w:p w14:paraId="429AE349" w14:textId="77777777" w:rsidR="00F62258" w:rsidRPr="000E4552" w:rsidRDefault="00F62258" w:rsidP="0033237A">
                            <w:pPr>
                              <w:rPr>
                                <w:sz w:val="16"/>
                                <w:szCs w:val="16"/>
                              </w:rPr>
                            </w:pPr>
                            <w:r w:rsidRPr="000E4552">
                              <w:rPr>
                                <w:sz w:val="16"/>
                                <w:szCs w:val="16"/>
                              </w:rPr>
                              <w:t>;*                 Interrupt Vectors                          *</w:t>
                            </w:r>
                          </w:p>
                          <w:p w14:paraId="4B0E3E5C" w14:textId="77777777" w:rsidR="00F62258" w:rsidRPr="000E4552" w:rsidRDefault="00F62258" w:rsidP="0033237A">
                            <w:pPr>
                              <w:rPr>
                                <w:sz w:val="16"/>
                                <w:szCs w:val="16"/>
                              </w:rPr>
                            </w:pPr>
                            <w:r w:rsidRPr="000E4552">
                              <w:rPr>
                                <w:sz w:val="16"/>
                                <w:szCs w:val="16"/>
                              </w:rPr>
                              <w:t>;**************************************************************</w:t>
                            </w:r>
                          </w:p>
                          <w:p w14:paraId="7C7B3D43" w14:textId="77777777" w:rsidR="00F62258" w:rsidRPr="000E4552" w:rsidRDefault="00F62258" w:rsidP="0033237A">
                            <w:pPr>
                              <w:rPr>
                                <w:sz w:val="16"/>
                                <w:szCs w:val="16"/>
                              </w:rPr>
                            </w:pPr>
                            <w:r w:rsidRPr="000E4552">
                              <w:rPr>
                                <w:sz w:val="16"/>
                                <w:szCs w:val="16"/>
                              </w:rPr>
                              <w:t xml:space="preserve">            ORG   $FFFE</w:t>
                            </w:r>
                          </w:p>
                          <w:p w14:paraId="1EEA3E7C" w14:textId="77777777" w:rsidR="00F62258" w:rsidRPr="000E4552" w:rsidRDefault="00F62258" w:rsidP="0033237A">
                            <w:pPr>
                              <w:rPr>
                                <w:sz w:val="16"/>
                                <w:szCs w:val="16"/>
                              </w:rPr>
                            </w:pPr>
                            <w:r w:rsidRPr="000E4552">
                              <w:rPr>
                                <w:sz w:val="16"/>
                                <w:szCs w:val="16"/>
                              </w:rPr>
                              <w:t xml:space="preserve">            </w:t>
                            </w:r>
                            <w:proofErr w:type="gramStart"/>
                            <w:r w:rsidRPr="000E4552">
                              <w:rPr>
                                <w:sz w:val="16"/>
                                <w:szCs w:val="16"/>
                              </w:rPr>
                              <w:t>DC.W  Entry</w:t>
                            </w:r>
                            <w:proofErr w:type="gramEnd"/>
                            <w:r w:rsidRPr="000E4552">
                              <w:rPr>
                                <w:sz w:val="16"/>
                                <w:szCs w:val="16"/>
                              </w:rPr>
                              <w:t xml:space="preserve">           ; Reset Vector</w:t>
                            </w:r>
                          </w:p>
                          <w:p w14:paraId="1B6BDA5D" w14:textId="77777777" w:rsidR="00F62258" w:rsidRPr="0033237A" w:rsidRDefault="00F62258" w:rsidP="003323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0;margin-top:0;width:525pt;height:555.25pt;z-index:2518323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">
                <v:textbox>
                  <w:txbxContent>
                    <w:p w14:paraId="7942169B" w14:textId="77777777" w:rsidR="00F62258" w:rsidRPr="000E4552" w:rsidRDefault="00F62258" w:rsidP="0033237A">
                      <w:pPr>
                        <w:tabs>
                          <w:tab w:val="center" w:pos="4320"/>
                        </w:tabs>
                        <w:spacing w:line="360" w:lineRule="auto"/>
                        <w:jc w:val="both"/>
                        <w:rPr>
                          <w:b/>
                          <w:bCs/>
                          <w:i/>
                          <w:iCs/>
                          <w:sz w:val="22"/>
                          <w:szCs w:val="22"/>
                          <w:u w:val="single"/>
                        </w:rPr>
                      </w:pPr>
                      <w:r w:rsidRPr="000E4552">
                        <w:rPr>
                          <w:b/>
                          <w:bCs/>
                          <w:i/>
                          <w:iCs/>
                          <w:sz w:val="22"/>
                          <w:szCs w:val="22"/>
                          <w:u w:val="single"/>
                        </w:rPr>
                        <w:t>Answer:</w:t>
                      </w:r>
                    </w:p>
                    <w:p w14:paraId="776A3CC7" w14:textId="77777777" w:rsidR="00F62258" w:rsidRPr="000E4552" w:rsidRDefault="00F62258" w:rsidP="00CA5D8B">
                      <w:pPr>
                        <w:pBdr>
                          <w:bottom w:val="single" w:sz="6" w:space="1" w:color="auto"/>
                        </w:pBdr>
                        <w:tabs>
                          <w:tab w:val="center" w:pos="4320"/>
                        </w:tabs>
                        <w:spacing w:line="360" w:lineRule="auto"/>
                        <w:jc w:val="both"/>
                        <w:rPr>
                          <w:sz w:val="22"/>
                          <w:szCs w:val="22"/>
                        </w:rPr>
                      </w:pPr>
                      <w:r w:rsidRPr="000E4552">
                        <w:rPr>
                          <w:sz w:val="22"/>
                          <w:szCs w:val="22"/>
                        </w:rPr>
                        <w:t xml:space="preserve">The following mechanism is followed, where the code is modified by incrementing the value of register-B and </w:t>
                      </w:r>
                      <w:proofErr w:type="spellStart"/>
                      <w:r w:rsidRPr="000E4552">
                        <w:rPr>
                          <w:sz w:val="22"/>
                          <w:szCs w:val="22"/>
                        </w:rPr>
                        <w:t>storeing</w:t>
                      </w:r>
                      <w:proofErr w:type="spellEnd"/>
                      <w:r w:rsidRPr="000E4552">
                        <w:rPr>
                          <w:sz w:val="22"/>
                          <w:szCs w:val="22"/>
                        </w:rPr>
                        <w:t xml:space="preserve"> it in PORTB which is included in a loop.</w:t>
                      </w:r>
                    </w:p>
                    <w:p w14:paraId="41AAA3E4" w14:textId="77777777" w:rsidR="00F62258" w:rsidRPr="000E4552" w:rsidRDefault="00F62258" w:rsidP="0033237A">
                      <w:pPr>
                        <w:rPr>
                          <w:sz w:val="16"/>
                          <w:szCs w:val="16"/>
                        </w:rPr>
                      </w:pPr>
                      <w:r w:rsidRPr="000E4552">
                        <w:rPr>
                          <w:sz w:val="16"/>
                          <w:szCs w:val="16"/>
                        </w:rPr>
                        <w:t>ABSENTRY Entry        ; for absolute assembly: mark this as application entry point</w:t>
                      </w:r>
                    </w:p>
                    <w:p w14:paraId="4A5E3692" w14:textId="77777777" w:rsidR="00F62258" w:rsidRPr="000E4552" w:rsidRDefault="00F62258" w:rsidP="0033237A">
                      <w:pPr>
                        <w:rPr>
                          <w:sz w:val="16"/>
                          <w:szCs w:val="16"/>
                        </w:rPr>
                      </w:pPr>
                      <w:r w:rsidRPr="000E4552">
                        <w:rPr>
                          <w:sz w:val="16"/>
                          <w:szCs w:val="16"/>
                        </w:rPr>
                        <w:tab/>
                      </w:r>
                      <w:r w:rsidRPr="000E4552">
                        <w:rPr>
                          <w:sz w:val="16"/>
                          <w:szCs w:val="16"/>
                        </w:rPr>
                        <w:tab/>
                        <w:t xml:space="preserve">INCLUDE 'mc9s12dg256.inc' </w:t>
                      </w:r>
                    </w:p>
                    <w:p w14:paraId="1B606997" w14:textId="77777777" w:rsidR="00F62258" w:rsidRPr="000E4552" w:rsidRDefault="00F62258" w:rsidP="0033237A">
                      <w:pPr>
                        <w:rPr>
                          <w:sz w:val="16"/>
                          <w:szCs w:val="16"/>
                        </w:rPr>
                      </w:pPr>
                      <w:proofErr w:type="gramStart"/>
                      <w:r w:rsidRPr="000E4552">
                        <w:rPr>
                          <w:sz w:val="16"/>
                          <w:szCs w:val="16"/>
                        </w:rPr>
                        <w:t>R1  EQU</w:t>
                      </w:r>
                      <w:proofErr w:type="gramEnd"/>
                      <w:r w:rsidRPr="000E4552">
                        <w:rPr>
                          <w:sz w:val="16"/>
                          <w:szCs w:val="16"/>
                        </w:rPr>
                        <w:t xml:space="preserve"> $1000</w:t>
                      </w:r>
                    </w:p>
                    <w:p w14:paraId="5CBF8492" w14:textId="77777777" w:rsidR="00F62258" w:rsidRPr="000E4552" w:rsidRDefault="00F62258" w:rsidP="0033237A">
                      <w:pPr>
                        <w:rPr>
                          <w:sz w:val="16"/>
                          <w:szCs w:val="16"/>
                        </w:rPr>
                      </w:pPr>
                      <w:proofErr w:type="gramStart"/>
                      <w:r w:rsidRPr="000E4552">
                        <w:rPr>
                          <w:sz w:val="16"/>
                          <w:szCs w:val="16"/>
                        </w:rPr>
                        <w:t>R2  EQU</w:t>
                      </w:r>
                      <w:proofErr w:type="gramEnd"/>
                      <w:r w:rsidRPr="000E4552">
                        <w:rPr>
                          <w:sz w:val="16"/>
                          <w:szCs w:val="16"/>
                        </w:rPr>
                        <w:t xml:space="preserve"> $1001</w:t>
                      </w:r>
                    </w:p>
                    <w:p w14:paraId="3A4DB027" w14:textId="77777777" w:rsidR="00F62258" w:rsidRPr="000E4552" w:rsidRDefault="00F62258" w:rsidP="0033237A">
                      <w:pPr>
                        <w:rPr>
                          <w:sz w:val="16"/>
                          <w:szCs w:val="16"/>
                        </w:rPr>
                      </w:pPr>
                      <w:proofErr w:type="gramStart"/>
                      <w:r w:rsidRPr="000E4552">
                        <w:rPr>
                          <w:sz w:val="16"/>
                          <w:szCs w:val="16"/>
                        </w:rPr>
                        <w:t>R3  EQU</w:t>
                      </w:r>
                      <w:proofErr w:type="gramEnd"/>
                      <w:r w:rsidRPr="000E4552">
                        <w:rPr>
                          <w:sz w:val="16"/>
                          <w:szCs w:val="16"/>
                        </w:rPr>
                        <w:t xml:space="preserve"> $1002</w:t>
                      </w:r>
                    </w:p>
                    <w:p w14:paraId="516B9D36" w14:textId="77777777" w:rsidR="00F62258" w:rsidRPr="000E4552" w:rsidRDefault="00F62258" w:rsidP="0033237A">
                      <w:pPr>
                        <w:rPr>
                          <w:sz w:val="16"/>
                          <w:szCs w:val="16"/>
                        </w:rPr>
                      </w:pPr>
                      <w:r w:rsidRPr="000E4552">
                        <w:rPr>
                          <w:sz w:val="16"/>
                          <w:szCs w:val="16"/>
                        </w:rPr>
                        <w:t xml:space="preserve">            ORG $</w:t>
                      </w:r>
                      <w:proofErr w:type="gramStart"/>
                      <w:r w:rsidRPr="000E4552">
                        <w:rPr>
                          <w:sz w:val="16"/>
                          <w:szCs w:val="16"/>
                        </w:rPr>
                        <w:t>4000 ;Flash</w:t>
                      </w:r>
                      <w:proofErr w:type="gramEnd"/>
                      <w:r w:rsidRPr="000E4552">
                        <w:rPr>
                          <w:sz w:val="16"/>
                          <w:szCs w:val="16"/>
                        </w:rPr>
                        <w:t xml:space="preserve"> ROM address for Dragon12+         </w:t>
                      </w:r>
                    </w:p>
                    <w:p w14:paraId="287B00AD" w14:textId="77777777" w:rsidR="00F62258" w:rsidRPr="000E4552" w:rsidRDefault="00F62258" w:rsidP="0033237A">
                      <w:pPr>
                        <w:rPr>
                          <w:sz w:val="16"/>
                          <w:szCs w:val="16"/>
                        </w:rPr>
                      </w:pPr>
                      <w:r w:rsidRPr="000E4552">
                        <w:rPr>
                          <w:sz w:val="16"/>
                          <w:szCs w:val="16"/>
                        </w:rPr>
                        <w:t>Entry:</w:t>
                      </w:r>
                    </w:p>
                    <w:p w14:paraId="11D5C172" w14:textId="77777777" w:rsidR="00F62258" w:rsidRPr="000E4552" w:rsidRDefault="00F62258" w:rsidP="0033237A">
                      <w:pPr>
                        <w:rPr>
                          <w:sz w:val="16"/>
                          <w:szCs w:val="16"/>
                        </w:rPr>
                      </w:pPr>
                      <w:r w:rsidRPr="000E4552">
                        <w:rPr>
                          <w:sz w:val="16"/>
                          <w:szCs w:val="16"/>
                        </w:rPr>
                        <w:t xml:space="preserve">            LDAA #$FF</w:t>
                      </w:r>
                    </w:p>
                    <w:p w14:paraId="506AE8A9" w14:textId="77777777" w:rsidR="00F62258" w:rsidRPr="000E4552" w:rsidRDefault="00F62258" w:rsidP="0033237A">
                      <w:pPr>
                        <w:rPr>
                          <w:sz w:val="16"/>
                          <w:szCs w:val="16"/>
                        </w:rPr>
                      </w:pPr>
                      <w:r w:rsidRPr="000E4552">
                        <w:rPr>
                          <w:sz w:val="16"/>
                          <w:szCs w:val="16"/>
                        </w:rPr>
                        <w:t xml:space="preserve">            STAA </w:t>
                      </w:r>
                      <w:proofErr w:type="gramStart"/>
                      <w:r w:rsidRPr="000E4552">
                        <w:rPr>
                          <w:sz w:val="16"/>
                          <w:szCs w:val="16"/>
                        </w:rPr>
                        <w:t>DDRB ;Make</w:t>
                      </w:r>
                      <w:proofErr w:type="gramEnd"/>
                      <w:r w:rsidRPr="000E4552">
                        <w:rPr>
                          <w:sz w:val="16"/>
                          <w:szCs w:val="16"/>
                        </w:rPr>
                        <w:t xml:space="preserve"> PORTB output</w:t>
                      </w:r>
                    </w:p>
                    <w:p w14:paraId="306C88B7" w14:textId="77777777" w:rsidR="00F62258" w:rsidRPr="000E4552" w:rsidRDefault="00F62258" w:rsidP="0033237A">
                      <w:pPr>
                        <w:rPr>
                          <w:sz w:val="16"/>
                          <w:szCs w:val="16"/>
                        </w:rPr>
                      </w:pPr>
                      <w:r w:rsidRPr="000E4552">
                        <w:rPr>
                          <w:sz w:val="16"/>
                          <w:szCs w:val="16"/>
                        </w:rPr>
                        <w:t xml:space="preserve">            STAA </w:t>
                      </w:r>
                      <w:proofErr w:type="gramStart"/>
                      <w:r w:rsidRPr="000E4552">
                        <w:rPr>
                          <w:sz w:val="16"/>
                          <w:szCs w:val="16"/>
                        </w:rPr>
                        <w:t>DDRJ ;Make</w:t>
                      </w:r>
                      <w:proofErr w:type="gramEnd"/>
                      <w:r w:rsidRPr="000E4552">
                        <w:rPr>
                          <w:sz w:val="16"/>
                          <w:szCs w:val="16"/>
                        </w:rPr>
                        <w:t xml:space="preserve"> PORTJ output, (Needed by Dragon12+)</w:t>
                      </w:r>
                    </w:p>
                    <w:p w14:paraId="4EC5AED8" w14:textId="77777777" w:rsidR="00F62258" w:rsidRPr="000E4552" w:rsidRDefault="00F62258" w:rsidP="0033237A">
                      <w:pPr>
                        <w:rPr>
                          <w:sz w:val="16"/>
                          <w:szCs w:val="16"/>
                        </w:rPr>
                      </w:pPr>
                      <w:r w:rsidRPr="000E4552">
                        <w:rPr>
                          <w:sz w:val="16"/>
                          <w:szCs w:val="16"/>
                        </w:rPr>
                        <w:t xml:space="preserve">            LDAA #$0</w:t>
                      </w:r>
                    </w:p>
                    <w:p w14:paraId="10D1708F" w14:textId="77777777" w:rsidR="00F62258" w:rsidRPr="000E4552" w:rsidRDefault="00F62258" w:rsidP="0033237A">
                      <w:pPr>
                        <w:rPr>
                          <w:sz w:val="16"/>
                          <w:szCs w:val="16"/>
                        </w:rPr>
                      </w:pPr>
                      <w:r w:rsidRPr="000E4552">
                        <w:rPr>
                          <w:sz w:val="16"/>
                          <w:szCs w:val="16"/>
                        </w:rPr>
                        <w:t xml:space="preserve">            STAA </w:t>
                      </w:r>
                      <w:proofErr w:type="gramStart"/>
                      <w:r w:rsidRPr="000E4552">
                        <w:rPr>
                          <w:sz w:val="16"/>
                          <w:szCs w:val="16"/>
                        </w:rPr>
                        <w:t>DDRH ;PTH</w:t>
                      </w:r>
                      <w:proofErr w:type="gramEnd"/>
                      <w:r w:rsidRPr="000E4552">
                        <w:rPr>
                          <w:sz w:val="16"/>
                          <w:szCs w:val="16"/>
                        </w:rPr>
                        <w:t xml:space="preserve"> as Input</w:t>
                      </w:r>
                    </w:p>
                    <w:p w14:paraId="4DD7DA7E" w14:textId="77777777" w:rsidR="00F62258" w:rsidRPr="000E4552" w:rsidRDefault="00F62258" w:rsidP="0033237A">
                      <w:pPr>
                        <w:rPr>
                          <w:sz w:val="16"/>
                          <w:szCs w:val="16"/>
                        </w:rPr>
                      </w:pPr>
                      <w:r w:rsidRPr="000E4552">
                        <w:rPr>
                          <w:sz w:val="16"/>
                          <w:szCs w:val="16"/>
                        </w:rPr>
                        <w:t xml:space="preserve">            STAA </w:t>
                      </w:r>
                      <w:proofErr w:type="gramStart"/>
                      <w:r w:rsidRPr="000E4552">
                        <w:rPr>
                          <w:sz w:val="16"/>
                          <w:szCs w:val="16"/>
                        </w:rPr>
                        <w:t>PTJ ;Turn</w:t>
                      </w:r>
                      <w:proofErr w:type="gramEnd"/>
                      <w:r w:rsidRPr="000E4552">
                        <w:rPr>
                          <w:sz w:val="16"/>
                          <w:szCs w:val="16"/>
                        </w:rPr>
                        <w:t xml:space="preserve"> off PTJ1 to allow the LEDs on PORTB ;to show data (Needed by Dragon12+)</w:t>
                      </w:r>
                    </w:p>
                    <w:p w14:paraId="6CE5E49E" w14:textId="77777777" w:rsidR="00F62258" w:rsidRPr="000E4552" w:rsidRDefault="00F62258" w:rsidP="0033237A">
                      <w:pPr>
                        <w:rPr>
                          <w:sz w:val="16"/>
                          <w:szCs w:val="16"/>
                        </w:rPr>
                      </w:pPr>
                      <w:r w:rsidRPr="000E4552">
                        <w:rPr>
                          <w:sz w:val="16"/>
                          <w:szCs w:val="16"/>
                        </w:rPr>
                        <w:t xml:space="preserve">            </w:t>
                      </w:r>
                      <w:proofErr w:type="gramStart"/>
                      <w:r w:rsidRPr="000E4552">
                        <w:rPr>
                          <w:sz w:val="16"/>
                          <w:szCs w:val="16"/>
                        </w:rPr>
                        <w:t>;PTJ1</w:t>
                      </w:r>
                      <w:proofErr w:type="gramEnd"/>
                      <w:r w:rsidRPr="000E4552">
                        <w:rPr>
                          <w:sz w:val="16"/>
                          <w:szCs w:val="16"/>
                        </w:rPr>
                        <w:t xml:space="preserve"> controls the LEDs connected to PORTB (For Dragon12+ ONLY)</w:t>
                      </w:r>
                    </w:p>
                    <w:p w14:paraId="4A80813A" w14:textId="77777777" w:rsidR="00F62258" w:rsidRPr="000E4552" w:rsidRDefault="00F62258" w:rsidP="0033237A">
                      <w:pPr>
                        <w:rPr>
                          <w:sz w:val="16"/>
                          <w:szCs w:val="16"/>
                        </w:rPr>
                      </w:pPr>
                      <w:r w:rsidRPr="000E4552">
                        <w:rPr>
                          <w:sz w:val="16"/>
                          <w:szCs w:val="16"/>
                        </w:rPr>
                        <w:t xml:space="preserve">            CLRB</w:t>
                      </w:r>
                    </w:p>
                    <w:p w14:paraId="3EEA636A" w14:textId="77777777" w:rsidR="00F62258" w:rsidRPr="000E4552" w:rsidRDefault="00F62258" w:rsidP="0033237A">
                      <w:pPr>
                        <w:rPr>
                          <w:sz w:val="16"/>
                          <w:szCs w:val="16"/>
                        </w:rPr>
                      </w:pPr>
                      <w:r w:rsidRPr="000E4552">
                        <w:rPr>
                          <w:sz w:val="16"/>
                          <w:szCs w:val="16"/>
                        </w:rPr>
                        <w:t xml:space="preserve">            </w:t>
                      </w:r>
                      <w:proofErr w:type="gramStart"/>
                      <w:r w:rsidRPr="000E4552">
                        <w:rPr>
                          <w:sz w:val="16"/>
                          <w:szCs w:val="16"/>
                        </w:rPr>
                        <w:t>;-------</w:t>
                      </w:r>
                      <w:proofErr w:type="gramEnd"/>
                      <w:r w:rsidRPr="000E4552">
                        <w:rPr>
                          <w:sz w:val="16"/>
                          <w:szCs w:val="16"/>
                        </w:rPr>
                        <w:t>Get data from DIP switches connected to PORTH</w:t>
                      </w:r>
                    </w:p>
                    <w:p w14:paraId="40F4AF14" w14:textId="77777777" w:rsidR="00F62258" w:rsidRPr="000E4552" w:rsidRDefault="00F62258" w:rsidP="0033237A">
                      <w:pPr>
                        <w:rPr>
                          <w:sz w:val="16"/>
                          <w:szCs w:val="16"/>
                        </w:rPr>
                      </w:pPr>
                      <w:r w:rsidRPr="000E4552">
                        <w:rPr>
                          <w:sz w:val="16"/>
                          <w:szCs w:val="16"/>
                        </w:rPr>
                        <w:t>LOOP1      ; LDAA PTH</w:t>
                      </w:r>
                    </w:p>
                    <w:p w14:paraId="05ED5661" w14:textId="77777777" w:rsidR="00F62258" w:rsidRPr="000E4552" w:rsidRDefault="00F62258" w:rsidP="0033237A">
                      <w:pPr>
                        <w:rPr>
                          <w:sz w:val="16"/>
                          <w:szCs w:val="16"/>
                        </w:rPr>
                      </w:pPr>
                      <w:r w:rsidRPr="000E4552">
                        <w:rPr>
                          <w:sz w:val="16"/>
                          <w:szCs w:val="16"/>
                        </w:rPr>
                        <w:t xml:space="preserve">            INCB</w:t>
                      </w:r>
                    </w:p>
                    <w:p w14:paraId="7D177EFB" w14:textId="77777777" w:rsidR="00F62258" w:rsidRPr="000E4552" w:rsidRDefault="00F62258" w:rsidP="0033237A">
                      <w:pPr>
                        <w:rPr>
                          <w:sz w:val="16"/>
                          <w:szCs w:val="16"/>
                        </w:rPr>
                      </w:pPr>
                      <w:r w:rsidRPr="000E4552">
                        <w:rPr>
                          <w:sz w:val="16"/>
                          <w:szCs w:val="16"/>
                        </w:rPr>
                        <w:t xml:space="preserve">            BSR DELAY</w:t>
                      </w:r>
                    </w:p>
                    <w:p w14:paraId="096F68C9" w14:textId="77777777" w:rsidR="00F62258" w:rsidRPr="000E4552" w:rsidRDefault="00F62258" w:rsidP="0033237A">
                      <w:pPr>
                        <w:rPr>
                          <w:sz w:val="16"/>
                          <w:szCs w:val="16"/>
                        </w:rPr>
                      </w:pPr>
                      <w:r w:rsidRPr="000E4552">
                        <w:rPr>
                          <w:sz w:val="16"/>
                          <w:szCs w:val="16"/>
                        </w:rPr>
                        <w:t xml:space="preserve">            STAB PORTB</w:t>
                      </w:r>
                    </w:p>
                    <w:p w14:paraId="12139567" w14:textId="77777777" w:rsidR="00F62258" w:rsidRPr="000E4552" w:rsidRDefault="00F62258" w:rsidP="0033237A">
                      <w:pPr>
                        <w:rPr>
                          <w:sz w:val="16"/>
                          <w:szCs w:val="16"/>
                        </w:rPr>
                      </w:pPr>
                      <w:r w:rsidRPr="000E4552">
                        <w:rPr>
                          <w:sz w:val="16"/>
                          <w:szCs w:val="16"/>
                        </w:rPr>
                        <w:t xml:space="preserve">            BRA LOOP1</w:t>
                      </w:r>
                    </w:p>
                    <w:p w14:paraId="1457549B" w14:textId="77777777" w:rsidR="00F62258" w:rsidRPr="000E4552" w:rsidRDefault="00F62258" w:rsidP="0033237A">
                      <w:pPr>
                        <w:rPr>
                          <w:sz w:val="16"/>
                          <w:szCs w:val="16"/>
                        </w:rPr>
                      </w:pPr>
                      <w:r w:rsidRPr="000E4552">
                        <w:rPr>
                          <w:sz w:val="16"/>
                          <w:szCs w:val="16"/>
                        </w:rPr>
                        <w:t>DELAY:</w:t>
                      </w:r>
                    </w:p>
                    <w:p w14:paraId="75557D05" w14:textId="77777777" w:rsidR="00F62258" w:rsidRPr="000E4552" w:rsidRDefault="00F62258" w:rsidP="0033237A">
                      <w:pPr>
                        <w:rPr>
                          <w:sz w:val="16"/>
                          <w:szCs w:val="16"/>
                        </w:rPr>
                      </w:pPr>
                      <w:r w:rsidRPr="000E4552">
                        <w:rPr>
                          <w:sz w:val="16"/>
                          <w:szCs w:val="16"/>
                        </w:rPr>
                        <w:t xml:space="preserve">          </w:t>
                      </w:r>
                      <w:proofErr w:type="gramStart"/>
                      <w:r w:rsidRPr="000E4552">
                        <w:rPr>
                          <w:sz w:val="16"/>
                          <w:szCs w:val="16"/>
                        </w:rPr>
                        <w:t>PSHA ;Save</w:t>
                      </w:r>
                      <w:proofErr w:type="gramEnd"/>
                      <w:r w:rsidRPr="000E4552">
                        <w:rPr>
                          <w:sz w:val="16"/>
                          <w:szCs w:val="16"/>
                        </w:rPr>
                        <w:t xml:space="preserve"> </w:t>
                      </w:r>
                      <w:proofErr w:type="spellStart"/>
                      <w:r w:rsidRPr="000E4552">
                        <w:rPr>
                          <w:sz w:val="16"/>
                          <w:szCs w:val="16"/>
                        </w:rPr>
                        <w:t>Reg</w:t>
                      </w:r>
                      <w:proofErr w:type="spellEnd"/>
                      <w:r w:rsidRPr="000E4552">
                        <w:rPr>
                          <w:sz w:val="16"/>
                          <w:szCs w:val="16"/>
                        </w:rPr>
                        <w:t xml:space="preserve"> A on Stack</w:t>
                      </w:r>
                    </w:p>
                    <w:p w14:paraId="6BAA2A4A" w14:textId="77777777" w:rsidR="00F62258" w:rsidRPr="000E4552" w:rsidRDefault="00F62258" w:rsidP="0033237A">
                      <w:pPr>
                        <w:rPr>
                          <w:sz w:val="16"/>
                          <w:szCs w:val="16"/>
                        </w:rPr>
                      </w:pPr>
                      <w:r w:rsidRPr="000E4552">
                        <w:rPr>
                          <w:sz w:val="16"/>
                          <w:szCs w:val="16"/>
                        </w:rPr>
                        <w:t xml:space="preserve">          LDAA #</w:t>
                      </w:r>
                      <w:proofErr w:type="gramStart"/>
                      <w:r w:rsidRPr="000E4552">
                        <w:rPr>
                          <w:sz w:val="16"/>
                          <w:szCs w:val="16"/>
                        </w:rPr>
                        <w:t>120 ;Change</w:t>
                      </w:r>
                      <w:proofErr w:type="gramEnd"/>
                      <w:r w:rsidRPr="000E4552">
                        <w:rPr>
                          <w:sz w:val="16"/>
                          <w:szCs w:val="16"/>
                        </w:rPr>
                        <w:t xml:space="preserve"> this value to see</w:t>
                      </w:r>
                    </w:p>
                    <w:p w14:paraId="7A255449" w14:textId="77777777" w:rsidR="00F62258" w:rsidRPr="000E4552" w:rsidRDefault="00F62258" w:rsidP="0033237A">
                      <w:pPr>
                        <w:rPr>
                          <w:sz w:val="16"/>
                          <w:szCs w:val="16"/>
                        </w:rPr>
                      </w:pPr>
                      <w:r w:rsidRPr="000E4552">
                        <w:rPr>
                          <w:sz w:val="16"/>
                          <w:szCs w:val="16"/>
                        </w:rPr>
                        <w:t xml:space="preserve">          STAA </w:t>
                      </w:r>
                      <w:proofErr w:type="gramStart"/>
                      <w:r w:rsidRPr="000E4552">
                        <w:rPr>
                          <w:sz w:val="16"/>
                          <w:szCs w:val="16"/>
                        </w:rPr>
                        <w:t>R3 ;how</w:t>
                      </w:r>
                      <w:proofErr w:type="gramEnd"/>
                      <w:r w:rsidRPr="000E4552">
                        <w:rPr>
                          <w:sz w:val="16"/>
                          <w:szCs w:val="16"/>
                        </w:rPr>
                        <w:t xml:space="preserve"> fast LEDs shows data coming from PTH DIP switches</w:t>
                      </w:r>
                    </w:p>
                    <w:p w14:paraId="051F7B05" w14:textId="77777777" w:rsidR="00F62258" w:rsidRPr="000E4552" w:rsidRDefault="00F62258" w:rsidP="0033237A">
                      <w:pPr>
                        <w:rPr>
                          <w:sz w:val="16"/>
                          <w:szCs w:val="16"/>
                        </w:rPr>
                      </w:pPr>
                      <w:r w:rsidRPr="000E4552">
                        <w:rPr>
                          <w:sz w:val="16"/>
                          <w:szCs w:val="16"/>
                        </w:rPr>
                        <w:t xml:space="preserve">          </w:t>
                      </w:r>
                      <w:proofErr w:type="gramStart"/>
                      <w:r w:rsidRPr="000E4552">
                        <w:rPr>
                          <w:sz w:val="16"/>
                          <w:szCs w:val="16"/>
                        </w:rPr>
                        <w:t xml:space="preserve">;--10 </w:t>
                      </w:r>
                      <w:proofErr w:type="spellStart"/>
                      <w:r w:rsidRPr="000E4552">
                        <w:rPr>
                          <w:sz w:val="16"/>
                          <w:szCs w:val="16"/>
                        </w:rPr>
                        <w:t>msec</w:t>
                      </w:r>
                      <w:proofErr w:type="spellEnd"/>
                      <w:r w:rsidRPr="000E4552">
                        <w:rPr>
                          <w:sz w:val="16"/>
                          <w:szCs w:val="16"/>
                        </w:rPr>
                        <w:t xml:space="preserve"> delay.</w:t>
                      </w:r>
                      <w:proofErr w:type="gramEnd"/>
                      <w:r w:rsidRPr="000E4552">
                        <w:rPr>
                          <w:sz w:val="16"/>
                          <w:szCs w:val="16"/>
                        </w:rPr>
                        <w:t xml:space="preserve"> The Serial Monitor works at speed of 48MHz with XTAL=8MHz on Dragon12+ board</w:t>
                      </w:r>
                    </w:p>
                    <w:p w14:paraId="23BF2418" w14:textId="77777777" w:rsidR="00F62258" w:rsidRPr="000E4552" w:rsidRDefault="00F62258" w:rsidP="0033237A">
                      <w:pPr>
                        <w:rPr>
                          <w:sz w:val="16"/>
                          <w:szCs w:val="16"/>
                        </w:rPr>
                      </w:pPr>
                      <w:r w:rsidRPr="000E4552">
                        <w:rPr>
                          <w:sz w:val="16"/>
                          <w:szCs w:val="16"/>
                        </w:rPr>
                        <w:t xml:space="preserve">          </w:t>
                      </w:r>
                      <w:proofErr w:type="gramStart"/>
                      <w:r w:rsidRPr="000E4552">
                        <w:rPr>
                          <w:sz w:val="16"/>
                          <w:szCs w:val="16"/>
                        </w:rPr>
                        <w:t>;Freq</w:t>
                      </w:r>
                      <w:proofErr w:type="gramEnd"/>
                      <w:r w:rsidRPr="000E4552">
                        <w:rPr>
                          <w:sz w:val="16"/>
                          <w:szCs w:val="16"/>
                        </w:rPr>
                        <w:t>. for Instruction Clock Cycle is 24MHz (1/2 of 48Mhz).</w:t>
                      </w:r>
                    </w:p>
                    <w:p w14:paraId="76D865D0" w14:textId="77777777" w:rsidR="00F62258" w:rsidRPr="000E4552" w:rsidRDefault="00F62258" w:rsidP="0033237A">
                      <w:pPr>
                        <w:rPr>
                          <w:sz w:val="16"/>
                          <w:szCs w:val="16"/>
                        </w:rPr>
                      </w:pPr>
                      <w:r w:rsidRPr="000E4552">
                        <w:rPr>
                          <w:sz w:val="16"/>
                          <w:szCs w:val="16"/>
                        </w:rPr>
                        <w:t xml:space="preserve">          ;</w:t>
                      </w:r>
                      <w:proofErr w:type="gramStart"/>
                      <w:r w:rsidRPr="000E4552">
                        <w:rPr>
                          <w:sz w:val="16"/>
                          <w:szCs w:val="16"/>
                        </w:rPr>
                        <w:t>(1</w:t>
                      </w:r>
                      <w:proofErr w:type="gramEnd"/>
                      <w:r w:rsidRPr="000E4552">
                        <w:rPr>
                          <w:sz w:val="16"/>
                          <w:szCs w:val="16"/>
                        </w:rPr>
                        <w:t xml:space="preserve">/24MHz) x 10 </w:t>
                      </w:r>
                      <w:proofErr w:type="spellStart"/>
                      <w:r w:rsidRPr="000E4552">
                        <w:rPr>
                          <w:sz w:val="16"/>
                          <w:szCs w:val="16"/>
                        </w:rPr>
                        <w:t>Clk</w:t>
                      </w:r>
                      <w:proofErr w:type="spellEnd"/>
                      <w:r w:rsidRPr="000E4552">
                        <w:rPr>
                          <w:sz w:val="16"/>
                          <w:szCs w:val="16"/>
                        </w:rPr>
                        <w:t xml:space="preserve"> x240x100=10 msec. Overheads are excluded in this calculation.</w:t>
                      </w:r>
                    </w:p>
                    <w:p w14:paraId="66C6C622" w14:textId="77777777" w:rsidR="00F62258" w:rsidRPr="000E4552" w:rsidRDefault="00F62258" w:rsidP="0033237A">
                      <w:pPr>
                        <w:rPr>
                          <w:sz w:val="16"/>
                          <w:szCs w:val="16"/>
                        </w:rPr>
                      </w:pPr>
                      <w:r w:rsidRPr="000E4552">
                        <w:rPr>
                          <w:sz w:val="16"/>
                          <w:szCs w:val="16"/>
                        </w:rPr>
                        <w:t>L3        LDAA #100</w:t>
                      </w:r>
                    </w:p>
                    <w:p w14:paraId="72AC0401" w14:textId="77777777" w:rsidR="00F62258" w:rsidRPr="000E4552" w:rsidRDefault="00F62258" w:rsidP="0033237A">
                      <w:pPr>
                        <w:rPr>
                          <w:sz w:val="16"/>
                          <w:szCs w:val="16"/>
                        </w:rPr>
                      </w:pPr>
                      <w:r w:rsidRPr="000E4552">
                        <w:rPr>
                          <w:sz w:val="16"/>
                          <w:szCs w:val="16"/>
                        </w:rPr>
                        <w:t xml:space="preserve">          STAA R2</w:t>
                      </w:r>
                    </w:p>
                    <w:p w14:paraId="4C228BA8" w14:textId="77777777" w:rsidR="00F62258" w:rsidRPr="000E4552" w:rsidRDefault="00F62258" w:rsidP="0033237A">
                      <w:pPr>
                        <w:rPr>
                          <w:sz w:val="16"/>
                          <w:szCs w:val="16"/>
                        </w:rPr>
                      </w:pPr>
                      <w:r w:rsidRPr="000E4552">
                        <w:rPr>
                          <w:sz w:val="16"/>
                          <w:szCs w:val="16"/>
                        </w:rPr>
                        <w:t>L2        LDAA #240</w:t>
                      </w:r>
                    </w:p>
                    <w:p w14:paraId="64547815" w14:textId="77777777" w:rsidR="00F62258" w:rsidRPr="000E4552" w:rsidRDefault="00F62258" w:rsidP="0033237A">
                      <w:pPr>
                        <w:rPr>
                          <w:sz w:val="16"/>
                          <w:szCs w:val="16"/>
                        </w:rPr>
                      </w:pPr>
                      <w:r w:rsidRPr="000E4552">
                        <w:rPr>
                          <w:sz w:val="16"/>
                          <w:szCs w:val="16"/>
                        </w:rPr>
                        <w:t xml:space="preserve">          STAA R1</w:t>
                      </w:r>
                    </w:p>
                    <w:p w14:paraId="178FA57B" w14:textId="77777777" w:rsidR="00F62258" w:rsidRPr="000E4552" w:rsidRDefault="00F62258" w:rsidP="0033237A">
                      <w:pPr>
                        <w:rPr>
                          <w:sz w:val="16"/>
                          <w:szCs w:val="16"/>
                        </w:rPr>
                      </w:pPr>
                      <w:r w:rsidRPr="000E4552">
                        <w:rPr>
                          <w:sz w:val="16"/>
                          <w:szCs w:val="16"/>
                        </w:rPr>
                        <w:t xml:space="preserve">L1        </w:t>
                      </w:r>
                      <w:proofErr w:type="gramStart"/>
                      <w:r w:rsidRPr="000E4552">
                        <w:rPr>
                          <w:sz w:val="16"/>
                          <w:szCs w:val="16"/>
                        </w:rPr>
                        <w:t>NOP ;1</w:t>
                      </w:r>
                      <w:proofErr w:type="gramEnd"/>
                      <w:r w:rsidRPr="000E4552">
                        <w:rPr>
                          <w:sz w:val="16"/>
                          <w:szCs w:val="16"/>
                        </w:rPr>
                        <w:t xml:space="preserve"> </w:t>
                      </w:r>
                      <w:proofErr w:type="spellStart"/>
                      <w:r w:rsidRPr="000E4552">
                        <w:rPr>
                          <w:sz w:val="16"/>
                          <w:szCs w:val="16"/>
                        </w:rPr>
                        <w:t>Intruction</w:t>
                      </w:r>
                      <w:proofErr w:type="spellEnd"/>
                      <w:r w:rsidRPr="000E4552">
                        <w:rPr>
                          <w:sz w:val="16"/>
                          <w:szCs w:val="16"/>
                        </w:rPr>
                        <w:t xml:space="preserve"> </w:t>
                      </w:r>
                      <w:proofErr w:type="spellStart"/>
                      <w:r w:rsidRPr="000E4552">
                        <w:rPr>
                          <w:sz w:val="16"/>
                          <w:szCs w:val="16"/>
                        </w:rPr>
                        <w:t>Clk</w:t>
                      </w:r>
                      <w:proofErr w:type="spellEnd"/>
                      <w:r w:rsidRPr="000E4552">
                        <w:rPr>
                          <w:sz w:val="16"/>
                          <w:szCs w:val="16"/>
                        </w:rPr>
                        <w:t xml:space="preserve"> Cycle</w:t>
                      </w:r>
                    </w:p>
                    <w:p w14:paraId="7CCC3014" w14:textId="77777777" w:rsidR="00F62258" w:rsidRPr="000E4552" w:rsidRDefault="00F62258" w:rsidP="0033237A">
                      <w:pPr>
                        <w:rPr>
                          <w:sz w:val="16"/>
                          <w:szCs w:val="16"/>
                        </w:rPr>
                      </w:pPr>
                      <w:r w:rsidRPr="000E4552">
                        <w:rPr>
                          <w:sz w:val="16"/>
                          <w:szCs w:val="16"/>
                        </w:rPr>
                        <w:t xml:space="preserve">          </w:t>
                      </w:r>
                      <w:proofErr w:type="gramStart"/>
                      <w:r w:rsidRPr="000E4552">
                        <w:rPr>
                          <w:sz w:val="16"/>
                          <w:szCs w:val="16"/>
                        </w:rPr>
                        <w:t>NOP ;1</w:t>
                      </w:r>
                      <w:proofErr w:type="gramEnd"/>
                    </w:p>
                    <w:p w14:paraId="405D6BA6" w14:textId="77777777" w:rsidR="00F62258" w:rsidRPr="000E4552" w:rsidRDefault="00F62258" w:rsidP="0033237A">
                      <w:pPr>
                        <w:rPr>
                          <w:sz w:val="16"/>
                          <w:szCs w:val="16"/>
                        </w:rPr>
                      </w:pPr>
                      <w:r w:rsidRPr="000E4552">
                        <w:rPr>
                          <w:sz w:val="16"/>
                          <w:szCs w:val="16"/>
                        </w:rPr>
                        <w:t xml:space="preserve">          </w:t>
                      </w:r>
                      <w:proofErr w:type="gramStart"/>
                      <w:r w:rsidRPr="000E4552">
                        <w:rPr>
                          <w:sz w:val="16"/>
                          <w:szCs w:val="16"/>
                        </w:rPr>
                        <w:t>NOP ;1</w:t>
                      </w:r>
                      <w:proofErr w:type="gramEnd"/>
                    </w:p>
                    <w:p w14:paraId="5AF786DC" w14:textId="77777777" w:rsidR="00F62258" w:rsidRPr="000E4552" w:rsidRDefault="00F62258" w:rsidP="0033237A">
                      <w:pPr>
                        <w:rPr>
                          <w:sz w:val="16"/>
                          <w:szCs w:val="16"/>
                        </w:rPr>
                      </w:pPr>
                      <w:r w:rsidRPr="000E4552">
                        <w:rPr>
                          <w:sz w:val="16"/>
                          <w:szCs w:val="16"/>
                        </w:rPr>
                        <w:t xml:space="preserve">          DEC </w:t>
                      </w:r>
                      <w:proofErr w:type="gramStart"/>
                      <w:r w:rsidRPr="000E4552">
                        <w:rPr>
                          <w:sz w:val="16"/>
                          <w:szCs w:val="16"/>
                        </w:rPr>
                        <w:t>R1 ;4</w:t>
                      </w:r>
                      <w:proofErr w:type="gramEnd"/>
                    </w:p>
                    <w:p w14:paraId="64FD91AB" w14:textId="77777777" w:rsidR="00F62258" w:rsidRPr="000E4552" w:rsidRDefault="00F62258" w:rsidP="0033237A">
                      <w:pPr>
                        <w:rPr>
                          <w:sz w:val="16"/>
                          <w:szCs w:val="16"/>
                        </w:rPr>
                      </w:pPr>
                      <w:r w:rsidRPr="000E4552">
                        <w:rPr>
                          <w:sz w:val="16"/>
                          <w:szCs w:val="16"/>
                        </w:rPr>
                        <w:t xml:space="preserve">          BNE </w:t>
                      </w:r>
                      <w:proofErr w:type="gramStart"/>
                      <w:r w:rsidRPr="000E4552">
                        <w:rPr>
                          <w:sz w:val="16"/>
                          <w:szCs w:val="16"/>
                        </w:rPr>
                        <w:t>L1 ;3</w:t>
                      </w:r>
                      <w:proofErr w:type="gramEnd"/>
                    </w:p>
                    <w:p w14:paraId="6ECA2E9A" w14:textId="77777777" w:rsidR="00F62258" w:rsidRPr="000E4552" w:rsidRDefault="00F62258" w:rsidP="0033237A">
                      <w:pPr>
                        <w:rPr>
                          <w:sz w:val="16"/>
                          <w:szCs w:val="16"/>
                        </w:rPr>
                      </w:pPr>
                      <w:r w:rsidRPr="000E4552">
                        <w:rPr>
                          <w:sz w:val="16"/>
                          <w:szCs w:val="16"/>
                        </w:rPr>
                        <w:t xml:space="preserve">          DEC </w:t>
                      </w:r>
                      <w:proofErr w:type="gramStart"/>
                      <w:r w:rsidRPr="000E4552">
                        <w:rPr>
                          <w:sz w:val="16"/>
                          <w:szCs w:val="16"/>
                        </w:rPr>
                        <w:t>R2 ;Total</w:t>
                      </w:r>
                      <w:proofErr w:type="gramEnd"/>
                      <w:r w:rsidRPr="000E4552">
                        <w:rPr>
                          <w:sz w:val="16"/>
                          <w:szCs w:val="16"/>
                        </w:rPr>
                        <w:t xml:space="preserve"> </w:t>
                      </w:r>
                      <w:proofErr w:type="spellStart"/>
                      <w:r w:rsidRPr="000E4552">
                        <w:rPr>
                          <w:sz w:val="16"/>
                          <w:szCs w:val="16"/>
                        </w:rPr>
                        <w:t>Instr.Clk</w:t>
                      </w:r>
                      <w:proofErr w:type="spellEnd"/>
                      <w:r w:rsidRPr="000E4552">
                        <w:rPr>
                          <w:sz w:val="16"/>
                          <w:szCs w:val="16"/>
                        </w:rPr>
                        <w:t>=10</w:t>
                      </w:r>
                    </w:p>
                    <w:p w14:paraId="5D6AAFD9" w14:textId="77777777" w:rsidR="00F62258" w:rsidRPr="000E4552" w:rsidRDefault="00F62258" w:rsidP="0033237A">
                      <w:pPr>
                        <w:rPr>
                          <w:sz w:val="16"/>
                          <w:szCs w:val="16"/>
                        </w:rPr>
                      </w:pPr>
                      <w:r w:rsidRPr="000E4552">
                        <w:rPr>
                          <w:sz w:val="16"/>
                          <w:szCs w:val="16"/>
                        </w:rPr>
                        <w:t xml:space="preserve">          BNE L2</w:t>
                      </w:r>
                    </w:p>
                    <w:p w14:paraId="60E8F2DE" w14:textId="77777777" w:rsidR="00F62258" w:rsidRPr="000E4552" w:rsidRDefault="00F62258" w:rsidP="0033237A">
                      <w:pPr>
                        <w:rPr>
                          <w:sz w:val="16"/>
                          <w:szCs w:val="16"/>
                        </w:rPr>
                      </w:pPr>
                      <w:r w:rsidRPr="000E4552">
                        <w:rPr>
                          <w:sz w:val="16"/>
                          <w:szCs w:val="16"/>
                        </w:rPr>
                        <w:t xml:space="preserve">          DEC R3</w:t>
                      </w:r>
                    </w:p>
                    <w:p w14:paraId="63BA2316" w14:textId="77777777" w:rsidR="00F62258" w:rsidRPr="000E4552" w:rsidRDefault="00F62258" w:rsidP="0033237A">
                      <w:pPr>
                        <w:rPr>
                          <w:sz w:val="16"/>
                          <w:szCs w:val="16"/>
                        </w:rPr>
                      </w:pPr>
                      <w:r w:rsidRPr="000E4552">
                        <w:rPr>
                          <w:sz w:val="16"/>
                          <w:szCs w:val="16"/>
                        </w:rPr>
                        <w:t xml:space="preserve">          BNE L3</w:t>
                      </w:r>
                    </w:p>
                    <w:p w14:paraId="76E0E72B" w14:textId="77777777" w:rsidR="00F62258" w:rsidRPr="000E4552" w:rsidRDefault="00F62258" w:rsidP="0033237A">
                      <w:pPr>
                        <w:rPr>
                          <w:sz w:val="16"/>
                          <w:szCs w:val="16"/>
                        </w:rPr>
                      </w:pPr>
                      <w:r w:rsidRPr="000E4552">
                        <w:rPr>
                          <w:sz w:val="16"/>
                          <w:szCs w:val="16"/>
                        </w:rPr>
                        <w:t xml:space="preserve">          ;--------------</w:t>
                      </w:r>
                    </w:p>
                    <w:p w14:paraId="2D115735" w14:textId="77777777" w:rsidR="00F62258" w:rsidRPr="000E4552" w:rsidRDefault="00F62258" w:rsidP="0033237A">
                      <w:pPr>
                        <w:rPr>
                          <w:sz w:val="16"/>
                          <w:szCs w:val="16"/>
                        </w:rPr>
                      </w:pPr>
                      <w:r w:rsidRPr="000E4552">
                        <w:rPr>
                          <w:sz w:val="16"/>
                          <w:szCs w:val="16"/>
                        </w:rPr>
                        <w:t xml:space="preserve">          </w:t>
                      </w:r>
                      <w:proofErr w:type="gramStart"/>
                      <w:r w:rsidRPr="000E4552">
                        <w:rPr>
                          <w:sz w:val="16"/>
                          <w:szCs w:val="16"/>
                        </w:rPr>
                        <w:t>PULA ;Restore</w:t>
                      </w:r>
                      <w:proofErr w:type="gramEnd"/>
                      <w:r w:rsidRPr="000E4552">
                        <w:rPr>
                          <w:sz w:val="16"/>
                          <w:szCs w:val="16"/>
                        </w:rPr>
                        <w:t xml:space="preserve"> </w:t>
                      </w:r>
                      <w:proofErr w:type="spellStart"/>
                      <w:r w:rsidRPr="000E4552">
                        <w:rPr>
                          <w:sz w:val="16"/>
                          <w:szCs w:val="16"/>
                        </w:rPr>
                        <w:t>Reg</w:t>
                      </w:r>
                      <w:proofErr w:type="spellEnd"/>
                      <w:r w:rsidRPr="000E4552">
                        <w:rPr>
                          <w:sz w:val="16"/>
                          <w:szCs w:val="16"/>
                        </w:rPr>
                        <w:t xml:space="preserve"> A</w:t>
                      </w:r>
                    </w:p>
                    <w:p w14:paraId="0D4B4607" w14:textId="77777777" w:rsidR="00F62258" w:rsidRPr="000E4552" w:rsidRDefault="00F62258" w:rsidP="0033237A">
                      <w:pPr>
                        <w:rPr>
                          <w:sz w:val="16"/>
                          <w:szCs w:val="16"/>
                        </w:rPr>
                      </w:pPr>
                      <w:r w:rsidRPr="000E4552">
                        <w:rPr>
                          <w:sz w:val="16"/>
                          <w:szCs w:val="16"/>
                        </w:rPr>
                        <w:t xml:space="preserve">          RTS</w:t>
                      </w:r>
                    </w:p>
                    <w:p w14:paraId="1BCA2FBF" w14:textId="77777777" w:rsidR="00F62258" w:rsidRPr="000E4552" w:rsidRDefault="00F62258" w:rsidP="0033237A">
                      <w:pPr>
                        <w:rPr>
                          <w:sz w:val="16"/>
                          <w:szCs w:val="16"/>
                        </w:rPr>
                      </w:pPr>
                      <w:r w:rsidRPr="000E4552">
                        <w:rPr>
                          <w:sz w:val="16"/>
                          <w:szCs w:val="16"/>
                        </w:rPr>
                        <w:t xml:space="preserve">          ;-------------------  </w:t>
                      </w:r>
                    </w:p>
                    <w:p w14:paraId="36966484" w14:textId="77777777" w:rsidR="00F62258" w:rsidRPr="000E4552" w:rsidRDefault="00F62258" w:rsidP="0033237A">
                      <w:pPr>
                        <w:rPr>
                          <w:sz w:val="16"/>
                          <w:szCs w:val="16"/>
                        </w:rPr>
                      </w:pPr>
                      <w:r w:rsidRPr="000E4552">
                        <w:rPr>
                          <w:sz w:val="16"/>
                          <w:szCs w:val="16"/>
                        </w:rPr>
                        <w:t>;**************************************************************</w:t>
                      </w:r>
                    </w:p>
                    <w:p w14:paraId="429AE349" w14:textId="77777777" w:rsidR="00F62258" w:rsidRPr="000E4552" w:rsidRDefault="00F62258" w:rsidP="0033237A">
                      <w:pPr>
                        <w:rPr>
                          <w:sz w:val="16"/>
                          <w:szCs w:val="16"/>
                        </w:rPr>
                      </w:pPr>
                      <w:r w:rsidRPr="000E4552">
                        <w:rPr>
                          <w:sz w:val="16"/>
                          <w:szCs w:val="16"/>
                        </w:rPr>
                        <w:t>;*                 Interrupt Vectors                          *</w:t>
                      </w:r>
                    </w:p>
                    <w:p w14:paraId="4B0E3E5C" w14:textId="77777777" w:rsidR="00F62258" w:rsidRPr="000E4552" w:rsidRDefault="00F62258" w:rsidP="0033237A">
                      <w:pPr>
                        <w:rPr>
                          <w:sz w:val="16"/>
                          <w:szCs w:val="16"/>
                        </w:rPr>
                      </w:pPr>
                      <w:r w:rsidRPr="000E4552">
                        <w:rPr>
                          <w:sz w:val="16"/>
                          <w:szCs w:val="16"/>
                        </w:rPr>
                        <w:t>;**************************************************************</w:t>
                      </w:r>
                    </w:p>
                    <w:p w14:paraId="7C7B3D43" w14:textId="77777777" w:rsidR="00F62258" w:rsidRPr="000E4552" w:rsidRDefault="00F62258" w:rsidP="0033237A">
                      <w:pPr>
                        <w:rPr>
                          <w:sz w:val="16"/>
                          <w:szCs w:val="16"/>
                        </w:rPr>
                      </w:pPr>
                      <w:r w:rsidRPr="000E4552">
                        <w:rPr>
                          <w:sz w:val="16"/>
                          <w:szCs w:val="16"/>
                        </w:rPr>
                        <w:t xml:space="preserve">            ORG   $FFFE</w:t>
                      </w:r>
                    </w:p>
                    <w:p w14:paraId="1EEA3E7C" w14:textId="77777777" w:rsidR="00F62258" w:rsidRPr="000E4552" w:rsidRDefault="00F62258" w:rsidP="0033237A">
                      <w:pPr>
                        <w:rPr>
                          <w:sz w:val="16"/>
                          <w:szCs w:val="16"/>
                        </w:rPr>
                      </w:pPr>
                      <w:r w:rsidRPr="000E4552">
                        <w:rPr>
                          <w:sz w:val="16"/>
                          <w:szCs w:val="16"/>
                        </w:rPr>
                        <w:t xml:space="preserve">            </w:t>
                      </w:r>
                      <w:proofErr w:type="gramStart"/>
                      <w:r w:rsidRPr="000E4552">
                        <w:rPr>
                          <w:sz w:val="16"/>
                          <w:szCs w:val="16"/>
                        </w:rPr>
                        <w:t>DC.W  Entry</w:t>
                      </w:r>
                      <w:proofErr w:type="gramEnd"/>
                      <w:r w:rsidRPr="000E4552">
                        <w:rPr>
                          <w:sz w:val="16"/>
                          <w:szCs w:val="16"/>
                        </w:rPr>
                        <w:t xml:space="preserve">           ; Reset Vector</w:t>
                      </w:r>
                    </w:p>
                    <w:p w14:paraId="1B6BDA5D" w14:textId="77777777" w:rsidR="00F62258" w:rsidRPr="0033237A" w:rsidRDefault="00F62258" w:rsidP="0033237A"/>
                  </w:txbxContent>
                </v:textbox>
              </v:shape>
            </w:pict>
          </mc:Fallback>
        </mc:AlternateContent>
      </w:r>
    </w:p>
    <w:p w14:paraId="6E632579" w14:textId="77777777" w:rsidR="0033237A" w:rsidRDefault="0033237A" w:rsidP="0033237A">
      <w:pPr>
        <w:spacing w:line="360" w:lineRule="auto"/>
        <w:jc w:val="both"/>
        <w:rPr>
          <w:sz w:val="24"/>
          <w:szCs w:val="24"/>
        </w:rPr>
      </w:pPr>
    </w:p>
    <w:p w14:paraId="6CA1831F" w14:textId="77777777" w:rsidR="0033237A" w:rsidRDefault="0033237A" w:rsidP="0033237A">
      <w:pPr>
        <w:spacing w:line="360" w:lineRule="auto"/>
        <w:jc w:val="both"/>
        <w:rPr>
          <w:sz w:val="24"/>
          <w:szCs w:val="24"/>
        </w:rPr>
      </w:pPr>
    </w:p>
    <w:p w14:paraId="0B303952" w14:textId="77777777" w:rsidR="0033237A" w:rsidRDefault="0033237A" w:rsidP="0033237A">
      <w:pPr>
        <w:spacing w:line="360" w:lineRule="auto"/>
        <w:jc w:val="both"/>
        <w:rPr>
          <w:sz w:val="24"/>
          <w:szCs w:val="24"/>
        </w:rPr>
      </w:pPr>
    </w:p>
    <w:p w14:paraId="5413B868" w14:textId="77777777" w:rsidR="0033237A" w:rsidRDefault="0033237A" w:rsidP="0033237A">
      <w:pPr>
        <w:spacing w:line="360" w:lineRule="auto"/>
        <w:jc w:val="both"/>
        <w:rPr>
          <w:sz w:val="24"/>
          <w:szCs w:val="24"/>
        </w:rPr>
      </w:pPr>
    </w:p>
    <w:p w14:paraId="139661C6" w14:textId="77777777" w:rsidR="0033237A" w:rsidRDefault="0033237A" w:rsidP="0033237A">
      <w:pPr>
        <w:spacing w:line="360" w:lineRule="auto"/>
        <w:jc w:val="both"/>
        <w:rPr>
          <w:sz w:val="24"/>
          <w:szCs w:val="24"/>
        </w:rPr>
      </w:pPr>
    </w:p>
    <w:p w14:paraId="0B31A34D" w14:textId="77777777" w:rsidR="0033237A" w:rsidRDefault="0033237A" w:rsidP="0033237A">
      <w:pPr>
        <w:spacing w:line="360" w:lineRule="auto"/>
        <w:jc w:val="both"/>
        <w:rPr>
          <w:sz w:val="24"/>
          <w:szCs w:val="24"/>
        </w:rPr>
      </w:pPr>
    </w:p>
    <w:p w14:paraId="0A52878F" w14:textId="77777777" w:rsidR="0033237A" w:rsidRDefault="0033237A" w:rsidP="0033237A">
      <w:pPr>
        <w:spacing w:line="360" w:lineRule="auto"/>
        <w:jc w:val="both"/>
        <w:rPr>
          <w:sz w:val="24"/>
          <w:szCs w:val="24"/>
        </w:rPr>
      </w:pPr>
    </w:p>
    <w:p w14:paraId="1B273079" w14:textId="77777777" w:rsidR="0033237A" w:rsidRDefault="0033237A" w:rsidP="0033237A">
      <w:pPr>
        <w:spacing w:line="360" w:lineRule="auto"/>
        <w:jc w:val="both"/>
        <w:rPr>
          <w:sz w:val="24"/>
          <w:szCs w:val="24"/>
        </w:rPr>
      </w:pPr>
    </w:p>
    <w:p w14:paraId="497B5C49" w14:textId="77777777" w:rsidR="0033237A" w:rsidRDefault="0033237A" w:rsidP="0033237A">
      <w:pPr>
        <w:spacing w:line="360" w:lineRule="auto"/>
        <w:jc w:val="both"/>
        <w:rPr>
          <w:sz w:val="24"/>
          <w:szCs w:val="24"/>
        </w:rPr>
      </w:pPr>
    </w:p>
    <w:p w14:paraId="1C903D8E" w14:textId="77777777" w:rsidR="0033237A" w:rsidRDefault="0033237A" w:rsidP="0033237A">
      <w:pPr>
        <w:spacing w:line="360" w:lineRule="auto"/>
        <w:jc w:val="both"/>
        <w:rPr>
          <w:sz w:val="24"/>
          <w:szCs w:val="24"/>
        </w:rPr>
      </w:pPr>
    </w:p>
    <w:p w14:paraId="64962CAD" w14:textId="77777777" w:rsidR="0033237A" w:rsidRDefault="0033237A" w:rsidP="0033237A">
      <w:pPr>
        <w:spacing w:line="360" w:lineRule="auto"/>
        <w:jc w:val="both"/>
        <w:rPr>
          <w:sz w:val="24"/>
          <w:szCs w:val="24"/>
        </w:rPr>
      </w:pPr>
    </w:p>
    <w:p w14:paraId="703CDC9C" w14:textId="77777777" w:rsidR="0033237A" w:rsidRDefault="0033237A" w:rsidP="0033237A">
      <w:pPr>
        <w:spacing w:line="360" w:lineRule="auto"/>
        <w:jc w:val="both"/>
        <w:rPr>
          <w:sz w:val="24"/>
          <w:szCs w:val="24"/>
        </w:rPr>
      </w:pPr>
    </w:p>
    <w:p w14:paraId="69E83EDC" w14:textId="77777777" w:rsidR="0033237A" w:rsidRDefault="0033237A" w:rsidP="0033237A">
      <w:pPr>
        <w:spacing w:line="360" w:lineRule="auto"/>
        <w:jc w:val="both"/>
        <w:rPr>
          <w:sz w:val="24"/>
          <w:szCs w:val="24"/>
        </w:rPr>
      </w:pPr>
    </w:p>
    <w:p w14:paraId="0DC0773C" w14:textId="77777777" w:rsidR="0033237A" w:rsidRDefault="0033237A" w:rsidP="0033237A">
      <w:pPr>
        <w:spacing w:line="360" w:lineRule="auto"/>
        <w:jc w:val="both"/>
        <w:rPr>
          <w:sz w:val="24"/>
          <w:szCs w:val="24"/>
        </w:rPr>
      </w:pPr>
    </w:p>
    <w:p w14:paraId="2BAAEF32" w14:textId="77777777" w:rsidR="0033237A" w:rsidRDefault="0033237A" w:rsidP="0033237A">
      <w:pPr>
        <w:spacing w:line="360" w:lineRule="auto"/>
        <w:jc w:val="both"/>
        <w:rPr>
          <w:sz w:val="24"/>
          <w:szCs w:val="24"/>
        </w:rPr>
      </w:pPr>
    </w:p>
    <w:p w14:paraId="57A7260F" w14:textId="77777777" w:rsidR="0033237A" w:rsidRDefault="0033237A" w:rsidP="0033237A">
      <w:pPr>
        <w:spacing w:line="360" w:lineRule="auto"/>
        <w:jc w:val="both"/>
        <w:rPr>
          <w:sz w:val="24"/>
          <w:szCs w:val="24"/>
        </w:rPr>
      </w:pPr>
    </w:p>
    <w:p w14:paraId="426BDF92" w14:textId="77777777" w:rsidR="0033237A" w:rsidRDefault="0033237A" w:rsidP="0033237A">
      <w:pPr>
        <w:spacing w:line="360" w:lineRule="auto"/>
        <w:jc w:val="both"/>
        <w:rPr>
          <w:sz w:val="24"/>
          <w:szCs w:val="24"/>
        </w:rPr>
      </w:pPr>
    </w:p>
    <w:p w14:paraId="3F6CC0E0" w14:textId="77777777" w:rsidR="0033237A" w:rsidRDefault="0033237A" w:rsidP="0033237A">
      <w:pPr>
        <w:spacing w:line="360" w:lineRule="auto"/>
        <w:jc w:val="both"/>
        <w:rPr>
          <w:sz w:val="24"/>
          <w:szCs w:val="24"/>
        </w:rPr>
      </w:pPr>
    </w:p>
    <w:p w14:paraId="4A302D3D" w14:textId="77777777" w:rsidR="0033237A" w:rsidRDefault="0033237A" w:rsidP="0033237A">
      <w:pPr>
        <w:spacing w:line="360" w:lineRule="auto"/>
        <w:jc w:val="both"/>
        <w:rPr>
          <w:sz w:val="24"/>
          <w:szCs w:val="24"/>
        </w:rPr>
      </w:pPr>
    </w:p>
    <w:p w14:paraId="35444B29" w14:textId="77777777" w:rsidR="0033237A" w:rsidRDefault="0033237A" w:rsidP="0033237A">
      <w:pPr>
        <w:spacing w:line="360" w:lineRule="auto"/>
        <w:jc w:val="both"/>
        <w:rPr>
          <w:sz w:val="24"/>
          <w:szCs w:val="24"/>
        </w:rPr>
      </w:pPr>
    </w:p>
    <w:p w14:paraId="1804411C" w14:textId="77777777" w:rsidR="0033237A" w:rsidRDefault="0033237A" w:rsidP="0033237A">
      <w:pPr>
        <w:spacing w:line="360" w:lineRule="auto"/>
        <w:jc w:val="both"/>
        <w:rPr>
          <w:sz w:val="24"/>
          <w:szCs w:val="24"/>
        </w:rPr>
      </w:pPr>
    </w:p>
    <w:p w14:paraId="76428125" w14:textId="77777777" w:rsidR="0033237A" w:rsidRDefault="0033237A" w:rsidP="0033237A">
      <w:pPr>
        <w:spacing w:line="360" w:lineRule="auto"/>
        <w:jc w:val="both"/>
        <w:rPr>
          <w:sz w:val="24"/>
          <w:szCs w:val="24"/>
        </w:rPr>
      </w:pPr>
    </w:p>
    <w:p w14:paraId="70616E8F" w14:textId="77777777" w:rsidR="0033237A" w:rsidRDefault="0033237A" w:rsidP="0033237A">
      <w:pPr>
        <w:spacing w:line="360" w:lineRule="auto"/>
        <w:jc w:val="both"/>
        <w:rPr>
          <w:sz w:val="24"/>
          <w:szCs w:val="24"/>
        </w:rPr>
      </w:pPr>
    </w:p>
    <w:p w14:paraId="64DB698B" w14:textId="77777777" w:rsidR="0033237A" w:rsidRDefault="0033237A" w:rsidP="0033237A">
      <w:pPr>
        <w:spacing w:line="360" w:lineRule="auto"/>
        <w:jc w:val="both"/>
        <w:rPr>
          <w:sz w:val="24"/>
          <w:szCs w:val="24"/>
        </w:rPr>
      </w:pPr>
    </w:p>
    <w:p w14:paraId="506CF49A" w14:textId="77777777" w:rsidR="0033237A" w:rsidRDefault="0033237A" w:rsidP="0033237A">
      <w:pPr>
        <w:spacing w:line="360" w:lineRule="auto"/>
        <w:jc w:val="both"/>
        <w:rPr>
          <w:sz w:val="24"/>
          <w:szCs w:val="24"/>
        </w:rPr>
      </w:pPr>
    </w:p>
    <w:p w14:paraId="7EF0A27D" w14:textId="46E66097" w:rsidR="0033237A" w:rsidRPr="009818A3" w:rsidRDefault="000E4552" w:rsidP="0033237A">
      <w:pPr>
        <w:spacing w:line="360" w:lineRule="auto"/>
        <w:ind w:left="-540"/>
        <w:jc w:val="both"/>
        <w:rPr>
          <w:b/>
          <w:bCs/>
          <w:i/>
          <w:iCs/>
          <w:sz w:val="24"/>
          <w:szCs w:val="24"/>
        </w:rPr>
      </w:pPr>
      <w:r>
        <w:rPr>
          <w:b/>
          <w:bCs/>
          <w:noProof/>
          <w:sz w:val="24"/>
          <w:szCs w:val="24"/>
        </w:rPr>
        <w:lastRenderedPageBreak/>
        <mc:AlternateContent>
          <mc:Choice Requires="wps">
            <w:drawing>
              <wp:anchor distT="0" distB="0" distL="114300" distR="114300" simplePos="0" relativeHeight="251838464" behindDoc="0" locked="0" layoutInCell="1" allowOverlap="1" wp14:anchorId="5D3DD32D" wp14:editId="641175A9">
                <wp:simplePos x="0" y="0"/>
                <wp:positionH relativeFrom="column">
                  <wp:posOffset>-625450</wp:posOffset>
                </wp:positionH>
                <wp:positionV relativeFrom="paragraph">
                  <wp:posOffset>258369</wp:posOffset>
                </wp:positionV>
                <wp:extent cx="6305144" cy="7556601"/>
                <wp:effectExtent l="0" t="0" r="19685" b="254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144" cy="7556601"/>
                        </a:xfrm>
                        <a:prstGeom prst="rect">
                          <a:avLst/>
                        </a:prstGeom>
                        <a:solidFill>
                          <a:srgbClr val="FFFFFF"/>
                        </a:solidFill>
                        <a:ln w="9525">
                          <a:solidFill>
                            <a:srgbClr val="000000"/>
                          </a:solidFill>
                          <a:miter lim="800000"/>
                          <a:headEnd/>
                          <a:tailEnd/>
                        </a:ln>
                      </wps:spPr>
                      <wps:txbx>
                        <w:txbxContent>
                          <w:p w14:paraId="3861FCCF" w14:textId="77777777" w:rsidR="00F62258" w:rsidRPr="00B03868" w:rsidRDefault="00F62258" w:rsidP="006D218D">
                            <w:proofErr w:type="gramStart"/>
                            <w:r>
                              <w:t>;</w:t>
                            </w:r>
                            <w:r w:rsidRPr="00B03868">
                              <w:t>export</w:t>
                            </w:r>
                            <w:proofErr w:type="gramEnd"/>
                            <w:r w:rsidRPr="00B03868">
                              <w:t xml:space="preserve"> symbols</w:t>
                            </w:r>
                          </w:p>
                          <w:p w14:paraId="222C7442" w14:textId="77777777" w:rsidR="00F62258" w:rsidRPr="00B03868" w:rsidRDefault="00F62258" w:rsidP="006D218D">
                            <w:r w:rsidRPr="00B03868">
                              <w:t xml:space="preserve">            XDEF Entry</w:t>
                            </w:r>
                          </w:p>
                          <w:p w14:paraId="1E74C066" w14:textId="77777777" w:rsidR="00F62258" w:rsidRPr="00B03868" w:rsidRDefault="00F62258" w:rsidP="006D218D">
                            <w:r w:rsidRPr="00B03868">
                              <w:t xml:space="preserve">            DDR:  EQU $0002    </w:t>
                            </w:r>
                          </w:p>
                          <w:p w14:paraId="0005DA48" w14:textId="77777777" w:rsidR="00F62258" w:rsidRPr="00B03868" w:rsidRDefault="00F62258" w:rsidP="006D218D">
                            <w:r w:rsidRPr="00B03868">
                              <w:t xml:space="preserve">            PTA:  EQU $0000            </w:t>
                            </w:r>
                          </w:p>
                          <w:p w14:paraId="7B93ABBB" w14:textId="77777777" w:rsidR="00F62258" w:rsidRPr="00B03868" w:rsidRDefault="00F62258" w:rsidP="006D218D">
                            <w:r w:rsidRPr="00B03868">
                              <w:t xml:space="preserve">         R1:  EQU $1000</w:t>
                            </w:r>
                          </w:p>
                          <w:p w14:paraId="6B30323F" w14:textId="77777777" w:rsidR="00F62258" w:rsidRPr="00B03868" w:rsidRDefault="00F62258" w:rsidP="006D218D">
                            <w:r w:rsidRPr="00B03868">
                              <w:t xml:space="preserve">         R2:  EQU $1001</w:t>
                            </w:r>
                          </w:p>
                          <w:p w14:paraId="330498B1" w14:textId="77777777" w:rsidR="00F62258" w:rsidRPr="00B03868" w:rsidRDefault="00F62258" w:rsidP="006D218D">
                            <w:r w:rsidRPr="00B03868">
                              <w:t xml:space="preserve">         R3:  EQU $1002</w:t>
                            </w:r>
                          </w:p>
                          <w:p w14:paraId="5262973D" w14:textId="77777777" w:rsidR="00F62258" w:rsidRPr="00B03868" w:rsidRDefault="00F62258" w:rsidP="006D218D"/>
                          <w:p w14:paraId="2B50F04E" w14:textId="77777777" w:rsidR="00F62258" w:rsidRPr="00B03868" w:rsidRDefault="00F62258" w:rsidP="006D218D">
                            <w:r w:rsidRPr="00B03868">
                              <w:t xml:space="preserve">Entry: </w:t>
                            </w:r>
                          </w:p>
                          <w:p w14:paraId="5B1F9E73" w14:textId="77777777" w:rsidR="00F62258" w:rsidRPr="00B03868" w:rsidRDefault="00F62258" w:rsidP="006D218D">
                            <w:r w:rsidRPr="00B03868">
                              <w:t xml:space="preserve">                 </w:t>
                            </w:r>
                            <w:proofErr w:type="spellStart"/>
                            <w:proofErr w:type="gramStart"/>
                            <w:r w:rsidRPr="00B03868">
                              <w:t>bset</w:t>
                            </w:r>
                            <w:proofErr w:type="spellEnd"/>
                            <w:proofErr w:type="gramEnd"/>
                            <w:r w:rsidRPr="00B03868">
                              <w:t xml:space="preserve"> DDR,%11111111                        </w:t>
                            </w:r>
                          </w:p>
                          <w:p w14:paraId="670E91DE" w14:textId="77777777" w:rsidR="00F62258" w:rsidRPr="00B03868" w:rsidRDefault="00F62258" w:rsidP="006D218D">
                            <w:r w:rsidRPr="00B03868">
                              <w:t xml:space="preserve">                 </w:t>
                            </w:r>
                            <w:proofErr w:type="spellStart"/>
                            <w:proofErr w:type="gramStart"/>
                            <w:r w:rsidRPr="00B03868">
                              <w:t>bset</w:t>
                            </w:r>
                            <w:proofErr w:type="spellEnd"/>
                            <w:proofErr w:type="gramEnd"/>
                            <w:r w:rsidRPr="00B03868">
                              <w:t xml:space="preserve"> PTA,%11111111                 </w:t>
                            </w:r>
                          </w:p>
                          <w:p w14:paraId="34FEE7A9" w14:textId="77777777" w:rsidR="00F62258" w:rsidRPr="00B03868" w:rsidRDefault="00F62258" w:rsidP="006D218D">
                            <w:r w:rsidRPr="00B03868">
                              <w:t xml:space="preserve">                 BSR DELAY</w:t>
                            </w:r>
                          </w:p>
                          <w:p w14:paraId="320A1B75" w14:textId="77777777" w:rsidR="00F62258" w:rsidRPr="00B03868" w:rsidRDefault="00F62258" w:rsidP="006D218D">
                            <w:r w:rsidRPr="00B03868">
                              <w:t xml:space="preserve">                 </w:t>
                            </w:r>
                            <w:proofErr w:type="spellStart"/>
                            <w:proofErr w:type="gramStart"/>
                            <w:r w:rsidRPr="00B03868">
                              <w:t>bclr</w:t>
                            </w:r>
                            <w:proofErr w:type="spellEnd"/>
                            <w:proofErr w:type="gramEnd"/>
                            <w:r w:rsidRPr="00B03868">
                              <w:t xml:space="preserve"> PTA,%00000001               </w:t>
                            </w:r>
                          </w:p>
                          <w:p w14:paraId="48CC21E8" w14:textId="77777777" w:rsidR="00F62258" w:rsidRPr="00B03868" w:rsidRDefault="00F62258" w:rsidP="006D218D">
                            <w:r w:rsidRPr="00B03868">
                              <w:t xml:space="preserve">                  BSR DELAY              </w:t>
                            </w:r>
                          </w:p>
                          <w:p w14:paraId="5A3DA948" w14:textId="77777777" w:rsidR="00F62258" w:rsidRPr="00B03868" w:rsidRDefault="00F62258" w:rsidP="006D218D">
                            <w:r w:rsidRPr="00B03868">
                              <w:t xml:space="preserve">                 </w:t>
                            </w:r>
                            <w:proofErr w:type="spellStart"/>
                            <w:proofErr w:type="gramStart"/>
                            <w:r w:rsidRPr="00B03868">
                              <w:t>bclr</w:t>
                            </w:r>
                            <w:proofErr w:type="spellEnd"/>
                            <w:proofErr w:type="gramEnd"/>
                            <w:r w:rsidRPr="00B03868">
                              <w:t xml:space="preserve"> PTA,%00000010                </w:t>
                            </w:r>
                          </w:p>
                          <w:p w14:paraId="0A940D7F" w14:textId="77777777" w:rsidR="00F62258" w:rsidRPr="00B03868" w:rsidRDefault="00F62258" w:rsidP="006D218D">
                            <w:r w:rsidRPr="00B03868">
                              <w:t xml:space="preserve">                  BSR DELAY               </w:t>
                            </w:r>
                          </w:p>
                          <w:p w14:paraId="6CD6688C" w14:textId="77777777" w:rsidR="00F62258" w:rsidRPr="00B03868" w:rsidRDefault="00F62258" w:rsidP="006D218D">
                            <w:r w:rsidRPr="00B03868">
                              <w:t xml:space="preserve">                 </w:t>
                            </w:r>
                            <w:proofErr w:type="spellStart"/>
                            <w:proofErr w:type="gramStart"/>
                            <w:r w:rsidRPr="00B03868">
                              <w:t>bclr</w:t>
                            </w:r>
                            <w:proofErr w:type="spellEnd"/>
                            <w:proofErr w:type="gramEnd"/>
                            <w:r w:rsidRPr="00B03868">
                              <w:t xml:space="preserve"> PTA,%00000100</w:t>
                            </w:r>
                          </w:p>
                          <w:p w14:paraId="7875B186" w14:textId="77777777" w:rsidR="00F62258" w:rsidRPr="00B03868" w:rsidRDefault="00F62258" w:rsidP="006D218D">
                            <w:r w:rsidRPr="00B03868">
                              <w:t xml:space="preserve">                  BSR DELAY</w:t>
                            </w:r>
                          </w:p>
                          <w:p w14:paraId="56286CD2" w14:textId="77777777" w:rsidR="00F62258" w:rsidRPr="00B03868" w:rsidRDefault="00F62258" w:rsidP="006D218D">
                            <w:r w:rsidRPr="00B03868">
                              <w:t xml:space="preserve">                 </w:t>
                            </w:r>
                            <w:proofErr w:type="spellStart"/>
                            <w:proofErr w:type="gramStart"/>
                            <w:r w:rsidRPr="00B03868">
                              <w:t>bclr</w:t>
                            </w:r>
                            <w:proofErr w:type="spellEnd"/>
                            <w:proofErr w:type="gramEnd"/>
                            <w:r w:rsidRPr="00B03868">
                              <w:t xml:space="preserve"> PTA,%00001000              </w:t>
                            </w:r>
                          </w:p>
                          <w:p w14:paraId="67E399F7" w14:textId="77777777" w:rsidR="00F62258" w:rsidRPr="00B03868" w:rsidRDefault="00F62258" w:rsidP="006D218D">
                            <w:r w:rsidRPr="00B03868">
                              <w:t xml:space="preserve">                  BSR DELAY                  </w:t>
                            </w:r>
                          </w:p>
                          <w:p w14:paraId="2196853B" w14:textId="77777777" w:rsidR="00F62258" w:rsidRPr="00B03868" w:rsidRDefault="00F62258" w:rsidP="006D218D">
                            <w:r w:rsidRPr="00B03868">
                              <w:t xml:space="preserve">                 </w:t>
                            </w:r>
                            <w:proofErr w:type="spellStart"/>
                            <w:proofErr w:type="gramStart"/>
                            <w:r w:rsidRPr="00B03868">
                              <w:t>bclr</w:t>
                            </w:r>
                            <w:proofErr w:type="spellEnd"/>
                            <w:proofErr w:type="gramEnd"/>
                            <w:r w:rsidRPr="00B03868">
                              <w:t xml:space="preserve"> PTA,%00010000                 </w:t>
                            </w:r>
                          </w:p>
                          <w:p w14:paraId="2681DC83" w14:textId="77777777" w:rsidR="00F62258" w:rsidRPr="00B03868" w:rsidRDefault="00F62258" w:rsidP="006D218D">
                            <w:r w:rsidRPr="00B03868">
                              <w:t xml:space="preserve">                  BSR DELAY                  </w:t>
                            </w:r>
                          </w:p>
                          <w:p w14:paraId="5EF54A48" w14:textId="77777777" w:rsidR="00F62258" w:rsidRPr="00B03868" w:rsidRDefault="00F62258" w:rsidP="006D218D">
                            <w:r w:rsidRPr="00B03868">
                              <w:t xml:space="preserve">                 </w:t>
                            </w:r>
                            <w:proofErr w:type="spellStart"/>
                            <w:proofErr w:type="gramStart"/>
                            <w:r w:rsidRPr="00B03868">
                              <w:t>bclr</w:t>
                            </w:r>
                            <w:proofErr w:type="spellEnd"/>
                            <w:proofErr w:type="gramEnd"/>
                            <w:r w:rsidRPr="00B03868">
                              <w:t xml:space="preserve"> PTA,%00100000                 </w:t>
                            </w:r>
                          </w:p>
                          <w:p w14:paraId="032F8AF2" w14:textId="77777777" w:rsidR="00F62258" w:rsidRPr="00B03868" w:rsidRDefault="00F62258" w:rsidP="006D218D">
                            <w:r w:rsidRPr="00B03868">
                              <w:t xml:space="preserve">                  BSR DELAY                  </w:t>
                            </w:r>
                          </w:p>
                          <w:p w14:paraId="51F210C6" w14:textId="77777777" w:rsidR="00F62258" w:rsidRPr="00B03868" w:rsidRDefault="00F62258" w:rsidP="006D218D">
                            <w:r w:rsidRPr="00B03868">
                              <w:t xml:space="preserve">                 </w:t>
                            </w:r>
                            <w:proofErr w:type="spellStart"/>
                            <w:proofErr w:type="gramStart"/>
                            <w:r w:rsidRPr="00B03868">
                              <w:t>bclr</w:t>
                            </w:r>
                            <w:proofErr w:type="spellEnd"/>
                            <w:proofErr w:type="gramEnd"/>
                            <w:r w:rsidRPr="00B03868">
                              <w:t xml:space="preserve"> PTA,%01000000    </w:t>
                            </w:r>
                          </w:p>
                          <w:p w14:paraId="4E7A51E0" w14:textId="77777777" w:rsidR="00F62258" w:rsidRPr="00B03868" w:rsidRDefault="00F62258" w:rsidP="006D218D">
                            <w:r w:rsidRPr="00B03868">
                              <w:t xml:space="preserve">                  BSR DELAY                  </w:t>
                            </w:r>
                          </w:p>
                          <w:p w14:paraId="45A3D5F7" w14:textId="77777777" w:rsidR="00F62258" w:rsidRPr="00B03868" w:rsidRDefault="00F62258" w:rsidP="006D218D">
                            <w:r w:rsidRPr="00B03868">
                              <w:t xml:space="preserve">                 </w:t>
                            </w:r>
                            <w:proofErr w:type="spellStart"/>
                            <w:proofErr w:type="gramStart"/>
                            <w:r w:rsidRPr="00B03868">
                              <w:t>bclr</w:t>
                            </w:r>
                            <w:proofErr w:type="spellEnd"/>
                            <w:proofErr w:type="gramEnd"/>
                            <w:r w:rsidRPr="00B03868">
                              <w:t xml:space="preserve"> PTA,%10000000</w:t>
                            </w:r>
                          </w:p>
                          <w:p w14:paraId="39544B88" w14:textId="77777777" w:rsidR="00F62258" w:rsidRPr="00B03868" w:rsidRDefault="00F62258" w:rsidP="006D218D">
                            <w:r w:rsidRPr="00B03868">
                              <w:t xml:space="preserve">                   </w:t>
                            </w:r>
                          </w:p>
                          <w:p w14:paraId="71E28256" w14:textId="77777777" w:rsidR="00F62258" w:rsidRPr="00B03868" w:rsidRDefault="00F62258" w:rsidP="006D218D">
                            <w:r w:rsidRPr="00B03868">
                              <w:t xml:space="preserve">  DELAY</w:t>
                            </w:r>
                          </w:p>
                          <w:p w14:paraId="19AF0698" w14:textId="77777777" w:rsidR="00F62258" w:rsidRPr="00B03868" w:rsidRDefault="00F62258" w:rsidP="006D218D">
                            <w:r w:rsidRPr="00B03868">
                              <w:t xml:space="preserve">     </w:t>
                            </w:r>
                            <w:proofErr w:type="gramStart"/>
                            <w:r w:rsidRPr="00B03868">
                              <w:t>PSHA ;Save</w:t>
                            </w:r>
                            <w:proofErr w:type="gramEnd"/>
                            <w:r w:rsidRPr="00B03868">
                              <w:t xml:space="preserve"> </w:t>
                            </w:r>
                            <w:proofErr w:type="spellStart"/>
                            <w:r w:rsidRPr="00B03868">
                              <w:t>Reg</w:t>
                            </w:r>
                            <w:proofErr w:type="spellEnd"/>
                            <w:r w:rsidRPr="00B03868">
                              <w:t xml:space="preserve"> A on Stack</w:t>
                            </w:r>
                          </w:p>
                          <w:p w14:paraId="6A9CB7AE" w14:textId="77777777" w:rsidR="00F62258" w:rsidRPr="00B03868" w:rsidRDefault="00F62258" w:rsidP="006D218D">
                            <w:r w:rsidRPr="00B03868">
                              <w:t xml:space="preserve">     LDAA #</w:t>
                            </w:r>
                            <w:proofErr w:type="gramStart"/>
                            <w:r w:rsidRPr="00B03868">
                              <w:t>100 ;Change</w:t>
                            </w:r>
                            <w:proofErr w:type="gramEnd"/>
                            <w:r w:rsidRPr="00B03868">
                              <w:t xml:space="preserve"> this value to see</w:t>
                            </w:r>
                          </w:p>
                          <w:p w14:paraId="193F6C79" w14:textId="77777777" w:rsidR="00F62258" w:rsidRPr="00B03868" w:rsidRDefault="00F62258" w:rsidP="006D218D">
                            <w:r w:rsidRPr="00B03868">
                              <w:t xml:space="preserve">     STAA </w:t>
                            </w:r>
                            <w:proofErr w:type="gramStart"/>
                            <w:r w:rsidRPr="00B03868">
                              <w:t>R3 ;how</w:t>
                            </w:r>
                            <w:proofErr w:type="gramEnd"/>
                            <w:r w:rsidRPr="00B03868">
                              <w:t xml:space="preserve"> fast LEDs shows data coming from PTH DIP switches</w:t>
                            </w:r>
                          </w:p>
                          <w:p w14:paraId="313124C4" w14:textId="77777777" w:rsidR="00F62258" w:rsidRPr="00B03868" w:rsidRDefault="00F62258" w:rsidP="006D218D">
                            <w:proofErr w:type="gramStart"/>
                            <w:r w:rsidRPr="00B03868">
                              <w:t xml:space="preserve">;--10 </w:t>
                            </w:r>
                            <w:proofErr w:type="spellStart"/>
                            <w:r w:rsidRPr="00B03868">
                              <w:t>msec</w:t>
                            </w:r>
                            <w:proofErr w:type="spellEnd"/>
                            <w:r w:rsidRPr="00B03868">
                              <w:t xml:space="preserve"> delay.</w:t>
                            </w:r>
                            <w:proofErr w:type="gramEnd"/>
                            <w:r w:rsidRPr="00B03868">
                              <w:t xml:space="preserve"> The Serial Monitor works at speed of 48MHz with XTAL=8MHz on Dragon12+ board</w:t>
                            </w:r>
                          </w:p>
                          <w:p w14:paraId="455C3FA1" w14:textId="77777777" w:rsidR="00F62258" w:rsidRPr="00B03868" w:rsidRDefault="00F62258" w:rsidP="006D218D">
                            <w:proofErr w:type="gramStart"/>
                            <w:r w:rsidRPr="00B03868">
                              <w:t>;Freq</w:t>
                            </w:r>
                            <w:proofErr w:type="gramEnd"/>
                            <w:r w:rsidRPr="00B03868">
                              <w:t>. for Instruction Clock Cycle is 24MHz (1/2 of 48Mhz).</w:t>
                            </w:r>
                          </w:p>
                          <w:p w14:paraId="7F01E7D0" w14:textId="77777777" w:rsidR="00F62258" w:rsidRPr="00B03868" w:rsidRDefault="00F62258" w:rsidP="006D218D">
                            <w:r w:rsidRPr="00B03868">
                              <w:t>;</w:t>
                            </w:r>
                            <w:proofErr w:type="gramStart"/>
                            <w:r w:rsidRPr="00B03868">
                              <w:t>(1</w:t>
                            </w:r>
                            <w:proofErr w:type="gramEnd"/>
                            <w:r w:rsidRPr="00B03868">
                              <w:t xml:space="preserve">/24MHz) x 10 </w:t>
                            </w:r>
                            <w:proofErr w:type="spellStart"/>
                            <w:r w:rsidRPr="00B03868">
                              <w:t>Clk</w:t>
                            </w:r>
                            <w:proofErr w:type="spellEnd"/>
                            <w:r w:rsidRPr="00B03868">
                              <w:t xml:space="preserve"> x240x100=10 msec. Overheads are excluded in this calculation.</w:t>
                            </w:r>
                          </w:p>
                          <w:p w14:paraId="07271F16" w14:textId="738D302A" w:rsidR="00F62258" w:rsidRPr="00B03868" w:rsidRDefault="006E7D5D" w:rsidP="006D218D">
                            <w:r>
                              <w:t>L3   LDAA #100</w:t>
                            </w:r>
                          </w:p>
                          <w:p w14:paraId="02E040AC" w14:textId="77777777" w:rsidR="00F62258" w:rsidRPr="00B03868" w:rsidRDefault="00F62258" w:rsidP="006D218D">
                            <w:r w:rsidRPr="00B03868">
                              <w:t xml:space="preserve">     STAA R2</w:t>
                            </w:r>
                          </w:p>
                          <w:p w14:paraId="701DCA5E" w14:textId="77777777" w:rsidR="00F62258" w:rsidRPr="00B03868" w:rsidRDefault="00F62258" w:rsidP="006D218D">
                            <w:r w:rsidRPr="00B03868">
                              <w:t>L2   LDAA #240</w:t>
                            </w:r>
                          </w:p>
                          <w:p w14:paraId="41E967B8" w14:textId="77777777" w:rsidR="00F62258" w:rsidRPr="00B03868" w:rsidRDefault="00F62258" w:rsidP="006D218D">
                            <w:r w:rsidRPr="00B03868">
                              <w:t xml:space="preserve">     STAA R1</w:t>
                            </w:r>
                          </w:p>
                          <w:p w14:paraId="323CDA15" w14:textId="77777777" w:rsidR="00F62258" w:rsidRPr="00B03868" w:rsidRDefault="00F62258" w:rsidP="006D218D">
                            <w:r w:rsidRPr="00B03868">
                              <w:t xml:space="preserve">L1   </w:t>
                            </w:r>
                            <w:proofErr w:type="gramStart"/>
                            <w:r w:rsidRPr="00B03868">
                              <w:t>NOP ;1</w:t>
                            </w:r>
                            <w:proofErr w:type="gramEnd"/>
                            <w:r w:rsidRPr="00B03868">
                              <w:t xml:space="preserve"> </w:t>
                            </w:r>
                            <w:proofErr w:type="spellStart"/>
                            <w:r w:rsidRPr="00B03868">
                              <w:t>Intruction</w:t>
                            </w:r>
                            <w:proofErr w:type="spellEnd"/>
                            <w:r w:rsidRPr="00B03868">
                              <w:t xml:space="preserve"> </w:t>
                            </w:r>
                            <w:proofErr w:type="spellStart"/>
                            <w:r w:rsidRPr="00B03868">
                              <w:t>Clk</w:t>
                            </w:r>
                            <w:proofErr w:type="spellEnd"/>
                            <w:r w:rsidRPr="00B03868">
                              <w:t xml:space="preserve"> Cycle</w:t>
                            </w:r>
                          </w:p>
                          <w:p w14:paraId="6387221B" w14:textId="77777777" w:rsidR="00F62258" w:rsidRPr="00B03868" w:rsidRDefault="00F62258" w:rsidP="006D218D">
                            <w:r w:rsidRPr="00B03868">
                              <w:t xml:space="preserve">     </w:t>
                            </w:r>
                            <w:proofErr w:type="gramStart"/>
                            <w:r w:rsidRPr="00B03868">
                              <w:t>NOP ;1</w:t>
                            </w:r>
                            <w:proofErr w:type="gramEnd"/>
                          </w:p>
                          <w:p w14:paraId="523454C7" w14:textId="77777777" w:rsidR="00F62258" w:rsidRPr="00B03868" w:rsidRDefault="00F62258" w:rsidP="006D218D">
                            <w:r w:rsidRPr="00B03868">
                              <w:t xml:space="preserve">     </w:t>
                            </w:r>
                            <w:proofErr w:type="gramStart"/>
                            <w:r w:rsidRPr="00B03868">
                              <w:t>NOP ;1</w:t>
                            </w:r>
                            <w:proofErr w:type="gramEnd"/>
                          </w:p>
                          <w:p w14:paraId="3CA53082" w14:textId="77777777" w:rsidR="00F62258" w:rsidRPr="00B03868" w:rsidRDefault="00F62258" w:rsidP="006D218D">
                            <w:r w:rsidRPr="00B03868">
                              <w:t xml:space="preserve">     DEC </w:t>
                            </w:r>
                            <w:proofErr w:type="gramStart"/>
                            <w:r w:rsidRPr="00B03868">
                              <w:t>R1 ;4</w:t>
                            </w:r>
                            <w:proofErr w:type="gramEnd"/>
                          </w:p>
                          <w:p w14:paraId="2842B961" w14:textId="77777777" w:rsidR="00F62258" w:rsidRPr="00B03868" w:rsidRDefault="00F62258" w:rsidP="006D218D">
                            <w:r w:rsidRPr="00B03868">
                              <w:t xml:space="preserve">     BNE </w:t>
                            </w:r>
                            <w:proofErr w:type="gramStart"/>
                            <w:r w:rsidRPr="00B03868">
                              <w:t>L1 ;3</w:t>
                            </w:r>
                            <w:proofErr w:type="gramEnd"/>
                          </w:p>
                          <w:p w14:paraId="22CE8306" w14:textId="77777777" w:rsidR="00F62258" w:rsidRPr="00B03868" w:rsidRDefault="00F62258" w:rsidP="006D218D">
                            <w:r w:rsidRPr="00B03868">
                              <w:t xml:space="preserve">     DEC </w:t>
                            </w:r>
                            <w:proofErr w:type="gramStart"/>
                            <w:r w:rsidRPr="00B03868">
                              <w:t>R2 ;Total</w:t>
                            </w:r>
                            <w:proofErr w:type="gramEnd"/>
                            <w:r w:rsidRPr="00B03868">
                              <w:t xml:space="preserve"> </w:t>
                            </w:r>
                            <w:proofErr w:type="spellStart"/>
                            <w:r w:rsidRPr="00B03868">
                              <w:t>Instr.Clk</w:t>
                            </w:r>
                            <w:proofErr w:type="spellEnd"/>
                            <w:r w:rsidRPr="00B03868">
                              <w:t>=10</w:t>
                            </w:r>
                          </w:p>
                          <w:p w14:paraId="67854D47" w14:textId="77777777" w:rsidR="00F62258" w:rsidRPr="00B03868" w:rsidRDefault="00F62258" w:rsidP="006D218D">
                            <w:r w:rsidRPr="00B03868">
                              <w:t xml:space="preserve">     BNE L2</w:t>
                            </w:r>
                          </w:p>
                          <w:p w14:paraId="7FF27D4C" w14:textId="77777777" w:rsidR="00F62258" w:rsidRPr="00B03868" w:rsidRDefault="00F62258" w:rsidP="006D218D">
                            <w:r w:rsidRPr="00B03868">
                              <w:t xml:space="preserve">     DEC R3</w:t>
                            </w:r>
                          </w:p>
                          <w:p w14:paraId="14BDCB04" w14:textId="77777777" w:rsidR="00F62258" w:rsidRPr="00B03868" w:rsidRDefault="00F62258" w:rsidP="006D218D">
                            <w:r w:rsidRPr="00B03868">
                              <w:t xml:space="preserve">     BNE L3</w:t>
                            </w:r>
                          </w:p>
                          <w:p w14:paraId="50221C6A" w14:textId="77777777" w:rsidR="00F62258" w:rsidRPr="00B03868" w:rsidRDefault="00F62258" w:rsidP="006D218D">
                            <w:r w:rsidRPr="00B03868">
                              <w:t xml:space="preserve">     </w:t>
                            </w:r>
                            <w:proofErr w:type="gramStart"/>
                            <w:r w:rsidRPr="00B03868">
                              <w:t>PULA ;Restore</w:t>
                            </w:r>
                            <w:proofErr w:type="gramEnd"/>
                            <w:r w:rsidRPr="00B03868">
                              <w:t xml:space="preserve"> </w:t>
                            </w:r>
                            <w:proofErr w:type="spellStart"/>
                            <w:r w:rsidRPr="00B03868">
                              <w:t>Reg</w:t>
                            </w:r>
                            <w:proofErr w:type="spellEnd"/>
                            <w:r w:rsidRPr="00B03868">
                              <w:t xml:space="preserve"> A</w:t>
                            </w:r>
                          </w:p>
                          <w:p w14:paraId="47A8DEAE" w14:textId="77777777" w:rsidR="00F62258" w:rsidRPr="00B03868" w:rsidRDefault="00F62258" w:rsidP="006D218D">
                            <w:r w:rsidRPr="00B03868">
                              <w:t xml:space="preserve">     RTS</w:t>
                            </w:r>
                          </w:p>
                          <w:p w14:paraId="3473A0B0" w14:textId="77777777" w:rsidR="00F62258" w:rsidRPr="00B03868" w:rsidRDefault="00F62258" w:rsidP="006D218D">
                            <w:r w:rsidRPr="00B03868">
                              <w:t xml:space="preserve">    </w:t>
                            </w:r>
                          </w:p>
                          <w:p w14:paraId="52E853DB" w14:textId="77777777" w:rsidR="00F62258" w:rsidRDefault="00F62258" w:rsidP="006D21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9.25pt;margin-top:20.35pt;width:496.45pt;height:5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">
                <v:textbox>
                  <w:txbxContent>
                    <w:p w14:paraId="3861FCCF" w14:textId="77777777" w:rsidR="00F62258" w:rsidRPr="00B03868" w:rsidRDefault="00F62258" w:rsidP="006D218D">
                      <w:proofErr w:type="gramStart"/>
                      <w:r>
                        <w:t>;</w:t>
                      </w:r>
                      <w:r w:rsidRPr="00B03868">
                        <w:t>export</w:t>
                      </w:r>
                      <w:proofErr w:type="gramEnd"/>
                      <w:r w:rsidRPr="00B03868">
                        <w:t xml:space="preserve"> symbols</w:t>
                      </w:r>
                    </w:p>
                    <w:p w14:paraId="222C7442" w14:textId="77777777" w:rsidR="00F62258" w:rsidRPr="00B03868" w:rsidRDefault="00F62258" w:rsidP="006D218D">
                      <w:r w:rsidRPr="00B03868">
                        <w:t xml:space="preserve">            XDEF Entry</w:t>
                      </w:r>
                    </w:p>
                    <w:p w14:paraId="1E74C066" w14:textId="77777777" w:rsidR="00F62258" w:rsidRPr="00B03868" w:rsidRDefault="00F62258" w:rsidP="006D218D">
                      <w:r w:rsidRPr="00B03868">
                        <w:t xml:space="preserve">            DDR:  EQU $0002    </w:t>
                      </w:r>
                    </w:p>
                    <w:p w14:paraId="0005DA48" w14:textId="77777777" w:rsidR="00F62258" w:rsidRPr="00B03868" w:rsidRDefault="00F62258" w:rsidP="006D218D">
                      <w:r w:rsidRPr="00B03868">
                        <w:t xml:space="preserve">            PTA:  EQU $0000            </w:t>
                      </w:r>
                    </w:p>
                    <w:p w14:paraId="7B93ABBB" w14:textId="77777777" w:rsidR="00F62258" w:rsidRPr="00B03868" w:rsidRDefault="00F62258" w:rsidP="006D218D">
                      <w:r w:rsidRPr="00B03868">
                        <w:t xml:space="preserve">         R1:  EQU $1000</w:t>
                      </w:r>
                    </w:p>
                    <w:p w14:paraId="6B30323F" w14:textId="77777777" w:rsidR="00F62258" w:rsidRPr="00B03868" w:rsidRDefault="00F62258" w:rsidP="006D218D">
                      <w:r w:rsidRPr="00B03868">
                        <w:t xml:space="preserve">         R2:  EQU $1001</w:t>
                      </w:r>
                    </w:p>
                    <w:p w14:paraId="330498B1" w14:textId="77777777" w:rsidR="00F62258" w:rsidRPr="00B03868" w:rsidRDefault="00F62258" w:rsidP="006D218D">
                      <w:r w:rsidRPr="00B03868">
                        <w:t xml:space="preserve">         R3:  EQU $1002</w:t>
                      </w:r>
                    </w:p>
                    <w:p w14:paraId="5262973D" w14:textId="77777777" w:rsidR="00F62258" w:rsidRPr="00B03868" w:rsidRDefault="00F62258" w:rsidP="006D218D"/>
                    <w:p w14:paraId="2B50F04E" w14:textId="77777777" w:rsidR="00F62258" w:rsidRPr="00B03868" w:rsidRDefault="00F62258" w:rsidP="006D218D">
                      <w:r w:rsidRPr="00B03868">
                        <w:t xml:space="preserve">Entry: </w:t>
                      </w:r>
                    </w:p>
                    <w:p w14:paraId="5B1F9E73" w14:textId="77777777" w:rsidR="00F62258" w:rsidRPr="00B03868" w:rsidRDefault="00F62258" w:rsidP="006D218D">
                      <w:r w:rsidRPr="00B03868">
                        <w:t xml:space="preserve">                 </w:t>
                      </w:r>
                      <w:proofErr w:type="spellStart"/>
                      <w:proofErr w:type="gramStart"/>
                      <w:r w:rsidRPr="00B03868">
                        <w:t>bset</w:t>
                      </w:r>
                      <w:proofErr w:type="spellEnd"/>
                      <w:proofErr w:type="gramEnd"/>
                      <w:r w:rsidRPr="00B03868">
                        <w:t xml:space="preserve"> DDR,%11111111                        </w:t>
                      </w:r>
                    </w:p>
                    <w:p w14:paraId="670E91DE" w14:textId="77777777" w:rsidR="00F62258" w:rsidRPr="00B03868" w:rsidRDefault="00F62258" w:rsidP="006D218D">
                      <w:r w:rsidRPr="00B03868">
                        <w:t xml:space="preserve">                 </w:t>
                      </w:r>
                      <w:proofErr w:type="spellStart"/>
                      <w:proofErr w:type="gramStart"/>
                      <w:r w:rsidRPr="00B03868">
                        <w:t>bset</w:t>
                      </w:r>
                      <w:proofErr w:type="spellEnd"/>
                      <w:proofErr w:type="gramEnd"/>
                      <w:r w:rsidRPr="00B03868">
                        <w:t xml:space="preserve"> PTA,%11111111                 </w:t>
                      </w:r>
                    </w:p>
                    <w:p w14:paraId="34FEE7A9" w14:textId="77777777" w:rsidR="00F62258" w:rsidRPr="00B03868" w:rsidRDefault="00F62258" w:rsidP="006D218D">
                      <w:r w:rsidRPr="00B03868">
                        <w:t xml:space="preserve">                 BSR DELAY</w:t>
                      </w:r>
                    </w:p>
                    <w:p w14:paraId="320A1B75" w14:textId="77777777" w:rsidR="00F62258" w:rsidRPr="00B03868" w:rsidRDefault="00F62258" w:rsidP="006D218D">
                      <w:r w:rsidRPr="00B03868">
                        <w:t xml:space="preserve">                 </w:t>
                      </w:r>
                      <w:proofErr w:type="spellStart"/>
                      <w:proofErr w:type="gramStart"/>
                      <w:r w:rsidRPr="00B03868">
                        <w:t>bclr</w:t>
                      </w:r>
                      <w:proofErr w:type="spellEnd"/>
                      <w:proofErr w:type="gramEnd"/>
                      <w:r w:rsidRPr="00B03868">
                        <w:t xml:space="preserve"> PTA,%00000001               </w:t>
                      </w:r>
                    </w:p>
                    <w:p w14:paraId="48CC21E8" w14:textId="77777777" w:rsidR="00F62258" w:rsidRPr="00B03868" w:rsidRDefault="00F62258" w:rsidP="006D218D">
                      <w:r w:rsidRPr="00B03868">
                        <w:t xml:space="preserve">                  BSR DELAY              </w:t>
                      </w:r>
                    </w:p>
                    <w:p w14:paraId="5A3DA948" w14:textId="77777777" w:rsidR="00F62258" w:rsidRPr="00B03868" w:rsidRDefault="00F62258" w:rsidP="006D218D">
                      <w:r w:rsidRPr="00B03868">
                        <w:t xml:space="preserve">                 </w:t>
                      </w:r>
                      <w:proofErr w:type="spellStart"/>
                      <w:proofErr w:type="gramStart"/>
                      <w:r w:rsidRPr="00B03868">
                        <w:t>bclr</w:t>
                      </w:r>
                      <w:proofErr w:type="spellEnd"/>
                      <w:proofErr w:type="gramEnd"/>
                      <w:r w:rsidRPr="00B03868">
                        <w:t xml:space="preserve"> PTA,%00000010                </w:t>
                      </w:r>
                    </w:p>
                    <w:p w14:paraId="0A940D7F" w14:textId="77777777" w:rsidR="00F62258" w:rsidRPr="00B03868" w:rsidRDefault="00F62258" w:rsidP="006D218D">
                      <w:r w:rsidRPr="00B03868">
                        <w:t xml:space="preserve">                  BSR DELAY               </w:t>
                      </w:r>
                    </w:p>
                    <w:p w14:paraId="6CD6688C" w14:textId="77777777" w:rsidR="00F62258" w:rsidRPr="00B03868" w:rsidRDefault="00F62258" w:rsidP="006D218D">
                      <w:r w:rsidRPr="00B03868">
                        <w:t xml:space="preserve">                 </w:t>
                      </w:r>
                      <w:proofErr w:type="spellStart"/>
                      <w:proofErr w:type="gramStart"/>
                      <w:r w:rsidRPr="00B03868">
                        <w:t>bclr</w:t>
                      </w:r>
                      <w:proofErr w:type="spellEnd"/>
                      <w:proofErr w:type="gramEnd"/>
                      <w:r w:rsidRPr="00B03868">
                        <w:t xml:space="preserve"> PTA,%00000100</w:t>
                      </w:r>
                    </w:p>
                    <w:p w14:paraId="7875B186" w14:textId="77777777" w:rsidR="00F62258" w:rsidRPr="00B03868" w:rsidRDefault="00F62258" w:rsidP="006D218D">
                      <w:r w:rsidRPr="00B03868">
                        <w:t xml:space="preserve">                  BSR DELAY</w:t>
                      </w:r>
                    </w:p>
                    <w:p w14:paraId="56286CD2" w14:textId="77777777" w:rsidR="00F62258" w:rsidRPr="00B03868" w:rsidRDefault="00F62258" w:rsidP="006D218D">
                      <w:r w:rsidRPr="00B03868">
                        <w:t xml:space="preserve">                 </w:t>
                      </w:r>
                      <w:proofErr w:type="spellStart"/>
                      <w:proofErr w:type="gramStart"/>
                      <w:r w:rsidRPr="00B03868">
                        <w:t>bclr</w:t>
                      </w:r>
                      <w:proofErr w:type="spellEnd"/>
                      <w:proofErr w:type="gramEnd"/>
                      <w:r w:rsidRPr="00B03868">
                        <w:t xml:space="preserve"> PTA,%00001000              </w:t>
                      </w:r>
                    </w:p>
                    <w:p w14:paraId="67E399F7" w14:textId="77777777" w:rsidR="00F62258" w:rsidRPr="00B03868" w:rsidRDefault="00F62258" w:rsidP="006D218D">
                      <w:r w:rsidRPr="00B03868">
                        <w:t xml:space="preserve">                  BSR DELAY                  </w:t>
                      </w:r>
                    </w:p>
                    <w:p w14:paraId="2196853B" w14:textId="77777777" w:rsidR="00F62258" w:rsidRPr="00B03868" w:rsidRDefault="00F62258" w:rsidP="006D218D">
                      <w:r w:rsidRPr="00B03868">
                        <w:t xml:space="preserve">                 </w:t>
                      </w:r>
                      <w:proofErr w:type="spellStart"/>
                      <w:proofErr w:type="gramStart"/>
                      <w:r w:rsidRPr="00B03868">
                        <w:t>bclr</w:t>
                      </w:r>
                      <w:proofErr w:type="spellEnd"/>
                      <w:proofErr w:type="gramEnd"/>
                      <w:r w:rsidRPr="00B03868">
                        <w:t xml:space="preserve"> PTA,%00010000                 </w:t>
                      </w:r>
                    </w:p>
                    <w:p w14:paraId="2681DC83" w14:textId="77777777" w:rsidR="00F62258" w:rsidRPr="00B03868" w:rsidRDefault="00F62258" w:rsidP="006D218D">
                      <w:r w:rsidRPr="00B03868">
                        <w:t xml:space="preserve">                  BSR DELAY                  </w:t>
                      </w:r>
                    </w:p>
                    <w:p w14:paraId="5EF54A48" w14:textId="77777777" w:rsidR="00F62258" w:rsidRPr="00B03868" w:rsidRDefault="00F62258" w:rsidP="006D218D">
                      <w:r w:rsidRPr="00B03868">
                        <w:t xml:space="preserve">                 </w:t>
                      </w:r>
                      <w:proofErr w:type="spellStart"/>
                      <w:proofErr w:type="gramStart"/>
                      <w:r w:rsidRPr="00B03868">
                        <w:t>bclr</w:t>
                      </w:r>
                      <w:proofErr w:type="spellEnd"/>
                      <w:proofErr w:type="gramEnd"/>
                      <w:r w:rsidRPr="00B03868">
                        <w:t xml:space="preserve"> PTA,%00100000                 </w:t>
                      </w:r>
                    </w:p>
                    <w:p w14:paraId="032F8AF2" w14:textId="77777777" w:rsidR="00F62258" w:rsidRPr="00B03868" w:rsidRDefault="00F62258" w:rsidP="006D218D">
                      <w:r w:rsidRPr="00B03868">
                        <w:t xml:space="preserve">                  BSR DELAY                  </w:t>
                      </w:r>
                    </w:p>
                    <w:p w14:paraId="51F210C6" w14:textId="77777777" w:rsidR="00F62258" w:rsidRPr="00B03868" w:rsidRDefault="00F62258" w:rsidP="006D218D">
                      <w:r w:rsidRPr="00B03868">
                        <w:t xml:space="preserve">                 </w:t>
                      </w:r>
                      <w:proofErr w:type="spellStart"/>
                      <w:proofErr w:type="gramStart"/>
                      <w:r w:rsidRPr="00B03868">
                        <w:t>bclr</w:t>
                      </w:r>
                      <w:proofErr w:type="spellEnd"/>
                      <w:proofErr w:type="gramEnd"/>
                      <w:r w:rsidRPr="00B03868">
                        <w:t xml:space="preserve"> PTA,%01000000    </w:t>
                      </w:r>
                    </w:p>
                    <w:p w14:paraId="4E7A51E0" w14:textId="77777777" w:rsidR="00F62258" w:rsidRPr="00B03868" w:rsidRDefault="00F62258" w:rsidP="006D218D">
                      <w:r w:rsidRPr="00B03868">
                        <w:t xml:space="preserve">                  BSR DELAY                  </w:t>
                      </w:r>
                    </w:p>
                    <w:p w14:paraId="45A3D5F7" w14:textId="77777777" w:rsidR="00F62258" w:rsidRPr="00B03868" w:rsidRDefault="00F62258" w:rsidP="006D218D">
                      <w:r w:rsidRPr="00B03868">
                        <w:t xml:space="preserve">                 </w:t>
                      </w:r>
                      <w:proofErr w:type="spellStart"/>
                      <w:proofErr w:type="gramStart"/>
                      <w:r w:rsidRPr="00B03868">
                        <w:t>bclr</w:t>
                      </w:r>
                      <w:proofErr w:type="spellEnd"/>
                      <w:proofErr w:type="gramEnd"/>
                      <w:r w:rsidRPr="00B03868">
                        <w:t xml:space="preserve"> PTA,%10000000</w:t>
                      </w:r>
                    </w:p>
                    <w:p w14:paraId="39544B88" w14:textId="77777777" w:rsidR="00F62258" w:rsidRPr="00B03868" w:rsidRDefault="00F62258" w:rsidP="006D218D">
                      <w:r w:rsidRPr="00B03868">
                        <w:t xml:space="preserve">                   </w:t>
                      </w:r>
                    </w:p>
                    <w:p w14:paraId="71E28256" w14:textId="77777777" w:rsidR="00F62258" w:rsidRPr="00B03868" w:rsidRDefault="00F62258" w:rsidP="006D218D">
                      <w:r w:rsidRPr="00B03868">
                        <w:t xml:space="preserve">  DELAY</w:t>
                      </w:r>
                    </w:p>
                    <w:p w14:paraId="19AF0698" w14:textId="77777777" w:rsidR="00F62258" w:rsidRPr="00B03868" w:rsidRDefault="00F62258" w:rsidP="006D218D">
                      <w:r w:rsidRPr="00B03868">
                        <w:t xml:space="preserve">     </w:t>
                      </w:r>
                      <w:proofErr w:type="gramStart"/>
                      <w:r w:rsidRPr="00B03868">
                        <w:t>PSHA ;Save</w:t>
                      </w:r>
                      <w:proofErr w:type="gramEnd"/>
                      <w:r w:rsidRPr="00B03868">
                        <w:t xml:space="preserve"> </w:t>
                      </w:r>
                      <w:proofErr w:type="spellStart"/>
                      <w:r w:rsidRPr="00B03868">
                        <w:t>Reg</w:t>
                      </w:r>
                      <w:proofErr w:type="spellEnd"/>
                      <w:r w:rsidRPr="00B03868">
                        <w:t xml:space="preserve"> A on Stack</w:t>
                      </w:r>
                    </w:p>
                    <w:p w14:paraId="6A9CB7AE" w14:textId="77777777" w:rsidR="00F62258" w:rsidRPr="00B03868" w:rsidRDefault="00F62258" w:rsidP="006D218D">
                      <w:r w:rsidRPr="00B03868">
                        <w:t xml:space="preserve">     LDAA #</w:t>
                      </w:r>
                      <w:proofErr w:type="gramStart"/>
                      <w:r w:rsidRPr="00B03868">
                        <w:t>100 ;Change</w:t>
                      </w:r>
                      <w:proofErr w:type="gramEnd"/>
                      <w:r w:rsidRPr="00B03868">
                        <w:t xml:space="preserve"> this value to see</w:t>
                      </w:r>
                    </w:p>
                    <w:p w14:paraId="193F6C79" w14:textId="77777777" w:rsidR="00F62258" w:rsidRPr="00B03868" w:rsidRDefault="00F62258" w:rsidP="006D218D">
                      <w:r w:rsidRPr="00B03868">
                        <w:t xml:space="preserve">     STAA </w:t>
                      </w:r>
                      <w:proofErr w:type="gramStart"/>
                      <w:r w:rsidRPr="00B03868">
                        <w:t>R3 ;how</w:t>
                      </w:r>
                      <w:proofErr w:type="gramEnd"/>
                      <w:r w:rsidRPr="00B03868">
                        <w:t xml:space="preserve"> fast LEDs shows data coming from PTH DIP switches</w:t>
                      </w:r>
                    </w:p>
                    <w:p w14:paraId="313124C4" w14:textId="77777777" w:rsidR="00F62258" w:rsidRPr="00B03868" w:rsidRDefault="00F62258" w:rsidP="006D218D">
                      <w:proofErr w:type="gramStart"/>
                      <w:r w:rsidRPr="00B03868">
                        <w:t xml:space="preserve">;--10 </w:t>
                      </w:r>
                      <w:proofErr w:type="spellStart"/>
                      <w:r w:rsidRPr="00B03868">
                        <w:t>msec</w:t>
                      </w:r>
                      <w:proofErr w:type="spellEnd"/>
                      <w:r w:rsidRPr="00B03868">
                        <w:t xml:space="preserve"> delay.</w:t>
                      </w:r>
                      <w:proofErr w:type="gramEnd"/>
                      <w:r w:rsidRPr="00B03868">
                        <w:t xml:space="preserve"> The Serial Monitor works at speed of 48MHz with XTAL=8MHz on Dragon12+ board</w:t>
                      </w:r>
                    </w:p>
                    <w:p w14:paraId="455C3FA1" w14:textId="77777777" w:rsidR="00F62258" w:rsidRPr="00B03868" w:rsidRDefault="00F62258" w:rsidP="006D218D">
                      <w:proofErr w:type="gramStart"/>
                      <w:r w:rsidRPr="00B03868">
                        <w:t>;Freq</w:t>
                      </w:r>
                      <w:proofErr w:type="gramEnd"/>
                      <w:r w:rsidRPr="00B03868">
                        <w:t>. for Instruction Clock Cycle is 24MHz (1/2 of 48Mhz).</w:t>
                      </w:r>
                    </w:p>
                    <w:p w14:paraId="7F01E7D0" w14:textId="77777777" w:rsidR="00F62258" w:rsidRPr="00B03868" w:rsidRDefault="00F62258" w:rsidP="006D218D">
                      <w:r w:rsidRPr="00B03868">
                        <w:t>;</w:t>
                      </w:r>
                      <w:proofErr w:type="gramStart"/>
                      <w:r w:rsidRPr="00B03868">
                        <w:t>(1</w:t>
                      </w:r>
                      <w:proofErr w:type="gramEnd"/>
                      <w:r w:rsidRPr="00B03868">
                        <w:t xml:space="preserve">/24MHz) x 10 </w:t>
                      </w:r>
                      <w:proofErr w:type="spellStart"/>
                      <w:r w:rsidRPr="00B03868">
                        <w:t>Clk</w:t>
                      </w:r>
                      <w:proofErr w:type="spellEnd"/>
                      <w:r w:rsidRPr="00B03868">
                        <w:t xml:space="preserve"> x240x100=10 msec. Overheads are excluded in this calculation.</w:t>
                      </w:r>
                    </w:p>
                    <w:p w14:paraId="07271F16" w14:textId="738D302A" w:rsidR="00F62258" w:rsidRPr="00B03868" w:rsidRDefault="006E7D5D" w:rsidP="006D218D">
                      <w:r>
                        <w:t>L3   LDAA #100</w:t>
                      </w:r>
                    </w:p>
                    <w:p w14:paraId="02E040AC" w14:textId="77777777" w:rsidR="00F62258" w:rsidRPr="00B03868" w:rsidRDefault="00F62258" w:rsidP="006D218D">
                      <w:r w:rsidRPr="00B03868">
                        <w:t xml:space="preserve">     STAA R2</w:t>
                      </w:r>
                    </w:p>
                    <w:p w14:paraId="701DCA5E" w14:textId="77777777" w:rsidR="00F62258" w:rsidRPr="00B03868" w:rsidRDefault="00F62258" w:rsidP="006D218D">
                      <w:r w:rsidRPr="00B03868">
                        <w:t>L2   LDAA #240</w:t>
                      </w:r>
                    </w:p>
                    <w:p w14:paraId="41E967B8" w14:textId="77777777" w:rsidR="00F62258" w:rsidRPr="00B03868" w:rsidRDefault="00F62258" w:rsidP="006D218D">
                      <w:r w:rsidRPr="00B03868">
                        <w:t xml:space="preserve">     STAA R1</w:t>
                      </w:r>
                    </w:p>
                    <w:p w14:paraId="323CDA15" w14:textId="77777777" w:rsidR="00F62258" w:rsidRPr="00B03868" w:rsidRDefault="00F62258" w:rsidP="006D218D">
                      <w:r w:rsidRPr="00B03868">
                        <w:t xml:space="preserve">L1   </w:t>
                      </w:r>
                      <w:proofErr w:type="gramStart"/>
                      <w:r w:rsidRPr="00B03868">
                        <w:t>NOP ;1</w:t>
                      </w:r>
                      <w:proofErr w:type="gramEnd"/>
                      <w:r w:rsidRPr="00B03868">
                        <w:t xml:space="preserve"> </w:t>
                      </w:r>
                      <w:proofErr w:type="spellStart"/>
                      <w:r w:rsidRPr="00B03868">
                        <w:t>Intruction</w:t>
                      </w:r>
                      <w:proofErr w:type="spellEnd"/>
                      <w:r w:rsidRPr="00B03868">
                        <w:t xml:space="preserve"> </w:t>
                      </w:r>
                      <w:proofErr w:type="spellStart"/>
                      <w:r w:rsidRPr="00B03868">
                        <w:t>Clk</w:t>
                      </w:r>
                      <w:proofErr w:type="spellEnd"/>
                      <w:r w:rsidRPr="00B03868">
                        <w:t xml:space="preserve"> Cycle</w:t>
                      </w:r>
                    </w:p>
                    <w:p w14:paraId="6387221B" w14:textId="77777777" w:rsidR="00F62258" w:rsidRPr="00B03868" w:rsidRDefault="00F62258" w:rsidP="006D218D">
                      <w:r w:rsidRPr="00B03868">
                        <w:t xml:space="preserve">     </w:t>
                      </w:r>
                      <w:proofErr w:type="gramStart"/>
                      <w:r w:rsidRPr="00B03868">
                        <w:t>NOP ;1</w:t>
                      </w:r>
                      <w:proofErr w:type="gramEnd"/>
                    </w:p>
                    <w:p w14:paraId="523454C7" w14:textId="77777777" w:rsidR="00F62258" w:rsidRPr="00B03868" w:rsidRDefault="00F62258" w:rsidP="006D218D">
                      <w:r w:rsidRPr="00B03868">
                        <w:t xml:space="preserve">     </w:t>
                      </w:r>
                      <w:proofErr w:type="gramStart"/>
                      <w:r w:rsidRPr="00B03868">
                        <w:t>NOP ;1</w:t>
                      </w:r>
                      <w:proofErr w:type="gramEnd"/>
                    </w:p>
                    <w:p w14:paraId="3CA53082" w14:textId="77777777" w:rsidR="00F62258" w:rsidRPr="00B03868" w:rsidRDefault="00F62258" w:rsidP="006D218D">
                      <w:r w:rsidRPr="00B03868">
                        <w:t xml:space="preserve">     DEC </w:t>
                      </w:r>
                      <w:proofErr w:type="gramStart"/>
                      <w:r w:rsidRPr="00B03868">
                        <w:t>R1 ;4</w:t>
                      </w:r>
                      <w:proofErr w:type="gramEnd"/>
                    </w:p>
                    <w:p w14:paraId="2842B961" w14:textId="77777777" w:rsidR="00F62258" w:rsidRPr="00B03868" w:rsidRDefault="00F62258" w:rsidP="006D218D">
                      <w:r w:rsidRPr="00B03868">
                        <w:t xml:space="preserve">     BNE </w:t>
                      </w:r>
                      <w:proofErr w:type="gramStart"/>
                      <w:r w:rsidRPr="00B03868">
                        <w:t>L1 ;3</w:t>
                      </w:r>
                      <w:proofErr w:type="gramEnd"/>
                    </w:p>
                    <w:p w14:paraId="22CE8306" w14:textId="77777777" w:rsidR="00F62258" w:rsidRPr="00B03868" w:rsidRDefault="00F62258" w:rsidP="006D218D">
                      <w:r w:rsidRPr="00B03868">
                        <w:t xml:space="preserve">     DEC </w:t>
                      </w:r>
                      <w:proofErr w:type="gramStart"/>
                      <w:r w:rsidRPr="00B03868">
                        <w:t>R2 ;Total</w:t>
                      </w:r>
                      <w:proofErr w:type="gramEnd"/>
                      <w:r w:rsidRPr="00B03868">
                        <w:t xml:space="preserve"> </w:t>
                      </w:r>
                      <w:proofErr w:type="spellStart"/>
                      <w:r w:rsidRPr="00B03868">
                        <w:t>Instr.Clk</w:t>
                      </w:r>
                      <w:proofErr w:type="spellEnd"/>
                      <w:r w:rsidRPr="00B03868">
                        <w:t>=10</w:t>
                      </w:r>
                    </w:p>
                    <w:p w14:paraId="67854D47" w14:textId="77777777" w:rsidR="00F62258" w:rsidRPr="00B03868" w:rsidRDefault="00F62258" w:rsidP="006D218D">
                      <w:r w:rsidRPr="00B03868">
                        <w:t xml:space="preserve">     BNE L2</w:t>
                      </w:r>
                    </w:p>
                    <w:p w14:paraId="7FF27D4C" w14:textId="77777777" w:rsidR="00F62258" w:rsidRPr="00B03868" w:rsidRDefault="00F62258" w:rsidP="006D218D">
                      <w:r w:rsidRPr="00B03868">
                        <w:t xml:space="preserve">     DEC R3</w:t>
                      </w:r>
                    </w:p>
                    <w:p w14:paraId="14BDCB04" w14:textId="77777777" w:rsidR="00F62258" w:rsidRPr="00B03868" w:rsidRDefault="00F62258" w:rsidP="006D218D">
                      <w:r w:rsidRPr="00B03868">
                        <w:t xml:space="preserve">     BNE L3</w:t>
                      </w:r>
                    </w:p>
                    <w:p w14:paraId="50221C6A" w14:textId="77777777" w:rsidR="00F62258" w:rsidRPr="00B03868" w:rsidRDefault="00F62258" w:rsidP="006D218D">
                      <w:r w:rsidRPr="00B03868">
                        <w:t xml:space="preserve">     </w:t>
                      </w:r>
                      <w:proofErr w:type="gramStart"/>
                      <w:r w:rsidRPr="00B03868">
                        <w:t>PULA ;Restore</w:t>
                      </w:r>
                      <w:proofErr w:type="gramEnd"/>
                      <w:r w:rsidRPr="00B03868">
                        <w:t xml:space="preserve"> </w:t>
                      </w:r>
                      <w:proofErr w:type="spellStart"/>
                      <w:r w:rsidRPr="00B03868">
                        <w:t>Reg</w:t>
                      </w:r>
                      <w:proofErr w:type="spellEnd"/>
                      <w:r w:rsidRPr="00B03868">
                        <w:t xml:space="preserve"> A</w:t>
                      </w:r>
                    </w:p>
                    <w:p w14:paraId="47A8DEAE" w14:textId="77777777" w:rsidR="00F62258" w:rsidRPr="00B03868" w:rsidRDefault="00F62258" w:rsidP="006D218D">
                      <w:r w:rsidRPr="00B03868">
                        <w:t xml:space="preserve">     RTS</w:t>
                      </w:r>
                    </w:p>
                    <w:p w14:paraId="3473A0B0" w14:textId="77777777" w:rsidR="00F62258" w:rsidRPr="00B03868" w:rsidRDefault="00F62258" w:rsidP="006D218D">
                      <w:r w:rsidRPr="00B03868">
                        <w:t xml:space="preserve">    </w:t>
                      </w:r>
                    </w:p>
                    <w:p w14:paraId="52E853DB" w14:textId="77777777" w:rsidR="00F62258" w:rsidRDefault="00F62258" w:rsidP="006D218D"/>
                  </w:txbxContent>
                </v:textbox>
              </v:shape>
            </w:pict>
          </mc:Fallback>
        </mc:AlternateContent>
      </w:r>
      <w:r w:rsidR="0033237A" w:rsidRPr="009818A3">
        <w:rPr>
          <w:b/>
          <w:bCs/>
          <w:i/>
          <w:iCs/>
          <w:sz w:val="24"/>
          <w:szCs w:val="24"/>
        </w:rPr>
        <w:t>2. Create a program that flash all the LED’s with a delay of 0.1 sec in between.</w:t>
      </w:r>
    </w:p>
    <w:p w14:paraId="7096A0D9" w14:textId="181DB646" w:rsidR="00DF5B9E" w:rsidRDefault="00DF5B9E" w:rsidP="00DF5B9E">
      <w:pPr>
        <w:spacing w:line="360" w:lineRule="auto"/>
        <w:ind w:left="-540"/>
        <w:jc w:val="both"/>
        <w:rPr>
          <w:b/>
          <w:bCs/>
          <w:sz w:val="24"/>
          <w:szCs w:val="24"/>
        </w:rPr>
      </w:pPr>
    </w:p>
    <w:p w14:paraId="5DA5A662" w14:textId="77777777" w:rsidR="00DF5B9E" w:rsidRDefault="00DF5B9E" w:rsidP="00DF5B9E">
      <w:pPr>
        <w:spacing w:line="360" w:lineRule="auto"/>
        <w:ind w:left="-540"/>
        <w:jc w:val="both"/>
        <w:rPr>
          <w:b/>
          <w:bCs/>
          <w:sz w:val="24"/>
          <w:szCs w:val="24"/>
        </w:rPr>
      </w:pPr>
    </w:p>
    <w:p w14:paraId="36ECD9B0" w14:textId="77777777" w:rsidR="00DF5B9E" w:rsidRDefault="00DF5B9E" w:rsidP="00DF5B9E">
      <w:pPr>
        <w:spacing w:line="360" w:lineRule="auto"/>
        <w:ind w:left="-540"/>
        <w:jc w:val="both"/>
        <w:rPr>
          <w:b/>
          <w:bCs/>
          <w:sz w:val="24"/>
          <w:szCs w:val="24"/>
        </w:rPr>
      </w:pPr>
    </w:p>
    <w:p w14:paraId="376817D8" w14:textId="77777777" w:rsidR="00DF5B9E" w:rsidRDefault="00DF5B9E" w:rsidP="00DF5B9E">
      <w:pPr>
        <w:spacing w:line="360" w:lineRule="auto"/>
        <w:ind w:left="-540"/>
        <w:jc w:val="both"/>
        <w:rPr>
          <w:b/>
          <w:bCs/>
          <w:sz w:val="24"/>
          <w:szCs w:val="24"/>
        </w:rPr>
      </w:pPr>
    </w:p>
    <w:p w14:paraId="2F678A51" w14:textId="77777777" w:rsidR="00DF5B9E" w:rsidRDefault="00DF5B9E" w:rsidP="00DF5B9E">
      <w:pPr>
        <w:spacing w:line="360" w:lineRule="auto"/>
        <w:ind w:left="-540"/>
        <w:jc w:val="both"/>
        <w:rPr>
          <w:b/>
          <w:bCs/>
          <w:sz w:val="24"/>
          <w:szCs w:val="24"/>
        </w:rPr>
      </w:pPr>
    </w:p>
    <w:p w14:paraId="32321EE4" w14:textId="77777777" w:rsidR="00DF5B9E" w:rsidRDefault="00DF5B9E" w:rsidP="00DF5B9E">
      <w:pPr>
        <w:spacing w:line="360" w:lineRule="auto"/>
        <w:ind w:left="-540"/>
        <w:jc w:val="both"/>
        <w:rPr>
          <w:b/>
          <w:bCs/>
          <w:sz w:val="24"/>
          <w:szCs w:val="24"/>
        </w:rPr>
      </w:pPr>
    </w:p>
    <w:p w14:paraId="47D7E605" w14:textId="77777777" w:rsidR="00DF5B9E" w:rsidRDefault="00DF5B9E" w:rsidP="00DF5B9E">
      <w:pPr>
        <w:spacing w:line="360" w:lineRule="auto"/>
        <w:ind w:left="-540"/>
        <w:jc w:val="both"/>
        <w:rPr>
          <w:b/>
          <w:bCs/>
          <w:sz w:val="24"/>
          <w:szCs w:val="24"/>
        </w:rPr>
      </w:pPr>
    </w:p>
    <w:p w14:paraId="40A03BD0" w14:textId="77777777" w:rsidR="00DF5B9E" w:rsidRDefault="00DF5B9E" w:rsidP="00DF5B9E">
      <w:pPr>
        <w:spacing w:line="360" w:lineRule="auto"/>
        <w:ind w:left="-540"/>
        <w:jc w:val="both"/>
        <w:rPr>
          <w:b/>
          <w:bCs/>
          <w:sz w:val="24"/>
          <w:szCs w:val="24"/>
        </w:rPr>
      </w:pPr>
    </w:p>
    <w:p w14:paraId="5E2366EA" w14:textId="77777777" w:rsidR="00DF5B9E" w:rsidRDefault="00DF5B9E" w:rsidP="00DF5B9E">
      <w:pPr>
        <w:spacing w:line="360" w:lineRule="auto"/>
        <w:ind w:left="-540"/>
        <w:jc w:val="both"/>
        <w:rPr>
          <w:b/>
          <w:bCs/>
          <w:sz w:val="24"/>
          <w:szCs w:val="24"/>
        </w:rPr>
      </w:pPr>
    </w:p>
    <w:p w14:paraId="0F2FFC5F" w14:textId="77777777" w:rsidR="00DF5B9E" w:rsidRDefault="00DF5B9E" w:rsidP="00DF5B9E">
      <w:pPr>
        <w:spacing w:line="360" w:lineRule="auto"/>
        <w:ind w:left="-540"/>
        <w:jc w:val="both"/>
        <w:rPr>
          <w:b/>
          <w:bCs/>
          <w:sz w:val="24"/>
          <w:szCs w:val="24"/>
        </w:rPr>
      </w:pPr>
    </w:p>
    <w:p w14:paraId="3EF1886D" w14:textId="77777777" w:rsidR="00DF5B9E" w:rsidRDefault="00DF5B9E" w:rsidP="00DF5B9E">
      <w:pPr>
        <w:spacing w:line="360" w:lineRule="auto"/>
        <w:ind w:left="-540"/>
        <w:jc w:val="both"/>
        <w:rPr>
          <w:b/>
          <w:bCs/>
          <w:sz w:val="24"/>
          <w:szCs w:val="24"/>
        </w:rPr>
      </w:pPr>
    </w:p>
    <w:p w14:paraId="530B951D" w14:textId="77777777" w:rsidR="00DF5B9E" w:rsidRDefault="00DF5B9E" w:rsidP="00DF5B9E">
      <w:pPr>
        <w:spacing w:line="360" w:lineRule="auto"/>
        <w:ind w:left="-540"/>
        <w:jc w:val="both"/>
        <w:rPr>
          <w:b/>
          <w:bCs/>
          <w:sz w:val="24"/>
          <w:szCs w:val="24"/>
        </w:rPr>
      </w:pPr>
    </w:p>
    <w:p w14:paraId="7E64595D" w14:textId="77777777" w:rsidR="00DF5B9E" w:rsidRDefault="00DF5B9E" w:rsidP="00DF5B9E">
      <w:pPr>
        <w:spacing w:line="360" w:lineRule="auto"/>
        <w:ind w:left="-540"/>
        <w:jc w:val="both"/>
        <w:rPr>
          <w:b/>
          <w:bCs/>
          <w:sz w:val="24"/>
          <w:szCs w:val="24"/>
        </w:rPr>
      </w:pPr>
    </w:p>
    <w:p w14:paraId="6AC55133" w14:textId="77777777" w:rsidR="00DF5B9E" w:rsidRDefault="00DF5B9E" w:rsidP="00DF5B9E">
      <w:pPr>
        <w:spacing w:line="360" w:lineRule="auto"/>
        <w:ind w:left="-540"/>
        <w:jc w:val="both"/>
        <w:rPr>
          <w:b/>
          <w:bCs/>
          <w:sz w:val="24"/>
          <w:szCs w:val="24"/>
        </w:rPr>
      </w:pPr>
    </w:p>
    <w:p w14:paraId="2EC8FAA7" w14:textId="77777777" w:rsidR="00DF5B9E" w:rsidRDefault="00DF5B9E" w:rsidP="00DF5B9E">
      <w:pPr>
        <w:spacing w:line="360" w:lineRule="auto"/>
        <w:ind w:left="-540"/>
        <w:jc w:val="both"/>
        <w:rPr>
          <w:b/>
          <w:bCs/>
          <w:sz w:val="24"/>
          <w:szCs w:val="24"/>
        </w:rPr>
      </w:pPr>
    </w:p>
    <w:p w14:paraId="6F44AC83" w14:textId="77777777" w:rsidR="00DF5B9E" w:rsidRDefault="00DF5B9E" w:rsidP="00DF5B9E">
      <w:pPr>
        <w:spacing w:line="360" w:lineRule="auto"/>
        <w:ind w:left="-540"/>
        <w:jc w:val="both"/>
        <w:rPr>
          <w:b/>
          <w:bCs/>
          <w:sz w:val="24"/>
          <w:szCs w:val="24"/>
        </w:rPr>
      </w:pPr>
    </w:p>
    <w:p w14:paraId="389B013F" w14:textId="77777777" w:rsidR="00DF5B9E" w:rsidRDefault="00DF5B9E" w:rsidP="00DF5B9E">
      <w:pPr>
        <w:spacing w:line="360" w:lineRule="auto"/>
        <w:ind w:left="-540"/>
        <w:jc w:val="both"/>
        <w:rPr>
          <w:b/>
          <w:bCs/>
          <w:sz w:val="24"/>
          <w:szCs w:val="24"/>
        </w:rPr>
      </w:pPr>
    </w:p>
    <w:p w14:paraId="2D8B97D8" w14:textId="77777777" w:rsidR="00DF5B9E" w:rsidRDefault="00DF5B9E" w:rsidP="00DF5B9E">
      <w:pPr>
        <w:spacing w:line="360" w:lineRule="auto"/>
        <w:ind w:left="-540"/>
        <w:jc w:val="both"/>
        <w:rPr>
          <w:b/>
          <w:bCs/>
          <w:sz w:val="24"/>
          <w:szCs w:val="24"/>
        </w:rPr>
      </w:pPr>
    </w:p>
    <w:p w14:paraId="5F4CF7A8" w14:textId="77777777" w:rsidR="00DF5B9E" w:rsidRDefault="00DF5B9E" w:rsidP="00DF5B9E">
      <w:pPr>
        <w:spacing w:line="360" w:lineRule="auto"/>
        <w:ind w:left="-540"/>
        <w:jc w:val="both"/>
        <w:rPr>
          <w:b/>
          <w:bCs/>
          <w:sz w:val="24"/>
          <w:szCs w:val="24"/>
        </w:rPr>
      </w:pPr>
    </w:p>
    <w:p w14:paraId="26C5DF18" w14:textId="77777777" w:rsidR="00DF5B9E" w:rsidRDefault="00DF5B9E" w:rsidP="00DF5B9E">
      <w:pPr>
        <w:spacing w:line="360" w:lineRule="auto"/>
        <w:ind w:left="-540"/>
        <w:jc w:val="both"/>
        <w:rPr>
          <w:b/>
          <w:bCs/>
          <w:sz w:val="24"/>
          <w:szCs w:val="24"/>
        </w:rPr>
      </w:pPr>
    </w:p>
    <w:p w14:paraId="100C6740" w14:textId="77777777" w:rsidR="00DF5B9E" w:rsidRDefault="00DF5B9E" w:rsidP="00DF5B9E">
      <w:pPr>
        <w:spacing w:line="360" w:lineRule="auto"/>
        <w:ind w:left="-540"/>
        <w:jc w:val="both"/>
        <w:rPr>
          <w:b/>
          <w:bCs/>
          <w:sz w:val="24"/>
          <w:szCs w:val="24"/>
        </w:rPr>
      </w:pPr>
    </w:p>
    <w:p w14:paraId="46E1B952" w14:textId="77777777" w:rsidR="00DF5B9E" w:rsidRDefault="00DF5B9E" w:rsidP="00DF5B9E">
      <w:pPr>
        <w:spacing w:line="360" w:lineRule="auto"/>
        <w:ind w:left="-540"/>
        <w:jc w:val="both"/>
        <w:rPr>
          <w:b/>
          <w:bCs/>
          <w:sz w:val="24"/>
          <w:szCs w:val="24"/>
        </w:rPr>
      </w:pPr>
    </w:p>
    <w:p w14:paraId="5C8F6C08" w14:textId="77777777" w:rsidR="00DF5B9E" w:rsidRDefault="00DF5B9E" w:rsidP="00DF5B9E">
      <w:pPr>
        <w:spacing w:line="360" w:lineRule="auto"/>
        <w:ind w:left="-540"/>
        <w:jc w:val="both"/>
        <w:rPr>
          <w:b/>
          <w:bCs/>
          <w:sz w:val="24"/>
          <w:szCs w:val="24"/>
        </w:rPr>
      </w:pPr>
    </w:p>
    <w:p w14:paraId="053068AB" w14:textId="77777777" w:rsidR="00DF5B9E" w:rsidRDefault="00DF5B9E" w:rsidP="00DF5B9E">
      <w:pPr>
        <w:spacing w:line="360" w:lineRule="auto"/>
        <w:ind w:left="-540"/>
        <w:jc w:val="both"/>
        <w:rPr>
          <w:b/>
          <w:bCs/>
          <w:sz w:val="24"/>
          <w:szCs w:val="24"/>
        </w:rPr>
      </w:pPr>
    </w:p>
    <w:p w14:paraId="2D2C21F8" w14:textId="77777777" w:rsidR="00DF5B9E" w:rsidRDefault="00DF5B9E" w:rsidP="00DF5B9E">
      <w:pPr>
        <w:spacing w:line="360" w:lineRule="auto"/>
        <w:ind w:left="-540"/>
        <w:jc w:val="both"/>
        <w:rPr>
          <w:b/>
          <w:bCs/>
          <w:sz w:val="24"/>
          <w:szCs w:val="24"/>
        </w:rPr>
      </w:pPr>
    </w:p>
    <w:p w14:paraId="111FE344" w14:textId="77777777" w:rsidR="00DF5B9E" w:rsidRDefault="00DF5B9E" w:rsidP="00DF5B9E">
      <w:pPr>
        <w:spacing w:line="360" w:lineRule="auto"/>
        <w:ind w:left="-540"/>
        <w:jc w:val="both"/>
        <w:rPr>
          <w:b/>
          <w:bCs/>
          <w:sz w:val="24"/>
          <w:szCs w:val="24"/>
        </w:rPr>
      </w:pPr>
    </w:p>
    <w:p w14:paraId="0F5E55B6" w14:textId="77777777" w:rsidR="00DF5B9E" w:rsidRDefault="00DF5B9E" w:rsidP="00DF5B9E">
      <w:pPr>
        <w:spacing w:line="360" w:lineRule="auto"/>
        <w:ind w:left="-540"/>
        <w:jc w:val="both"/>
        <w:rPr>
          <w:b/>
          <w:bCs/>
          <w:sz w:val="24"/>
          <w:szCs w:val="24"/>
        </w:rPr>
      </w:pPr>
    </w:p>
    <w:p w14:paraId="310AEED3" w14:textId="77777777" w:rsidR="00DF5B9E" w:rsidRDefault="00DF5B9E" w:rsidP="00DF5B9E">
      <w:pPr>
        <w:spacing w:line="360" w:lineRule="auto"/>
        <w:ind w:left="-540"/>
        <w:jc w:val="both"/>
        <w:rPr>
          <w:b/>
          <w:bCs/>
          <w:sz w:val="24"/>
          <w:szCs w:val="24"/>
        </w:rPr>
      </w:pPr>
    </w:p>
    <w:p w14:paraId="0B78E7FA" w14:textId="77777777" w:rsidR="006D218D" w:rsidRDefault="006D218D" w:rsidP="006D218D">
      <w:pPr>
        <w:spacing w:line="360" w:lineRule="auto"/>
        <w:jc w:val="both"/>
        <w:rPr>
          <w:b/>
          <w:bCs/>
          <w:sz w:val="24"/>
          <w:szCs w:val="24"/>
        </w:rPr>
      </w:pPr>
    </w:p>
    <w:p w14:paraId="386814B3" w14:textId="77777777" w:rsidR="0033237A" w:rsidRPr="009818A3" w:rsidRDefault="0033237A" w:rsidP="00DF5B9E">
      <w:pPr>
        <w:spacing w:line="360" w:lineRule="auto"/>
        <w:ind w:left="-540"/>
        <w:jc w:val="both"/>
        <w:rPr>
          <w:b/>
          <w:bCs/>
          <w:i/>
          <w:iCs/>
          <w:sz w:val="24"/>
          <w:szCs w:val="24"/>
        </w:rPr>
      </w:pPr>
      <w:r w:rsidRPr="009818A3">
        <w:rPr>
          <w:b/>
          <w:bCs/>
          <w:i/>
          <w:iCs/>
          <w:sz w:val="24"/>
          <w:szCs w:val="24"/>
        </w:rPr>
        <w:lastRenderedPageBreak/>
        <w:t>3. Re-examine the toggle program in assignment question 2 which</w:t>
      </w:r>
      <w:r w:rsidR="00DF5B9E" w:rsidRPr="009818A3">
        <w:rPr>
          <w:b/>
          <w:bCs/>
          <w:i/>
          <w:iCs/>
          <w:sz w:val="24"/>
          <w:szCs w:val="24"/>
        </w:rPr>
        <w:t xml:space="preserve"> flashes the LEDs </w:t>
      </w:r>
      <w:r w:rsidRPr="009818A3">
        <w:rPr>
          <w:b/>
          <w:bCs/>
          <w:i/>
          <w:iCs/>
          <w:sz w:val="24"/>
          <w:szCs w:val="24"/>
        </w:rPr>
        <w:t>PORTB with 0.1 sec delay. Now, modify that program to get the byte of data from PTH switches and give it to R3 register of the DELAY loop. R</w:t>
      </w:r>
      <w:r w:rsidR="00DF5B9E" w:rsidRPr="009818A3">
        <w:rPr>
          <w:b/>
          <w:bCs/>
          <w:i/>
          <w:iCs/>
          <w:sz w:val="24"/>
          <w:szCs w:val="24"/>
        </w:rPr>
        <w:t xml:space="preserve">un the program to show how you </w:t>
      </w:r>
      <w:r w:rsidRPr="009818A3">
        <w:rPr>
          <w:b/>
          <w:bCs/>
          <w:i/>
          <w:iCs/>
          <w:sz w:val="24"/>
          <w:szCs w:val="24"/>
        </w:rPr>
        <w:t>can set the time delay size using the PTH switches.</w:t>
      </w:r>
    </w:p>
    <w:p w14:paraId="0BEED752" w14:textId="1B32550A" w:rsidR="0033237A" w:rsidRPr="0033237A" w:rsidRDefault="001F4E68" w:rsidP="0033237A">
      <w:pPr>
        <w:spacing w:line="360" w:lineRule="auto"/>
        <w:ind w:left="-540"/>
        <w:jc w:val="both"/>
        <w:rPr>
          <w:b/>
          <w:bCs/>
          <w:sz w:val="24"/>
          <w:szCs w:val="24"/>
        </w:rPr>
      </w:pPr>
      <w:r>
        <w:rPr>
          <w:b/>
          <w:bCs/>
          <w:noProof/>
          <w:sz w:val="24"/>
          <w:szCs w:val="24"/>
        </w:rPr>
        <mc:AlternateContent>
          <mc:Choice Requires="wps">
            <w:drawing>
              <wp:anchor distT="0" distB="0" distL="114300" distR="114300" simplePos="0" relativeHeight="251834368" behindDoc="0" locked="0" layoutInCell="1" allowOverlap="1" wp14:anchorId="27DB4C13" wp14:editId="2E338730">
                <wp:simplePos x="0" y="0"/>
                <wp:positionH relativeFrom="column">
                  <wp:align>center</wp:align>
                </wp:positionH>
                <wp:positionV relativeFrom="paragraph">
                  <wp:posOffset>0</wp:posOffset>
                </wp:positionV>
                <wp:extent cx="6257925" cy="5230368"/>
                <wp:effectExtent l="0" t="0" r="28575" b="2794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5230368"/>
                        </a:xfrm>
                        <a:prstGeom prst="rect">
                          <a:avLst/>
                        </a:prstGeom>
                        <a:solidFill>
                          <a:srgbClr val="FFFFFF"/>
                        </a:solidFill>
                        <a:ln w="9525">
                          <a:solidFill>
                            <a:srgbClr val="000000"/>
                          </a:solidFill>
                          <a:miter lim="800000"/>
                          <a:headEnd/>
                          <a:tailEnd/>
                        </a:ln>
                      </wps:spPr>
                      <wps:txbx>
                        <w:txbxContent>
                          <w:p w14:paraId="4F4947C2" w14:textId="77777777" w:rsidR="00F62258" w:rsidRPr="00DF5B9E" w:rsidRDefault="00F62258" w:rsidP="00DF5B9E">
                            <w:pPr>
                              <w:tabs>
                                <w:tab w:val="center" w:pos="4320"/>
                              </w:tabs>
                              <w:spacing w:line="360" w:lineRule="auto"/>
                              <w:jc w:val="both"/>
                              <w:rPr>
                                <w:b/>
                                <w:i/>
                                <w:iCs/>
                                <w:u w:val="single"/>
                              </w:rPr>
                            </w:pPr>
                            <w:r w:rsidRPr="00DF5B9E">
                              <w:rPr>
                                <w:b/>
                                <w:i/>
                                <w:iCs/>
                                <w:u w:val="single"/>
                              </w:rPr>
                              <w:t>Answer:</w:t>
                            </w:r>
                          </w:p>
                          <w:p w14:paraId="4952B478" w14:textId="77777777" w:rsidR="00F62258" w:rsidRPr="00DF5B9E" w:rsidRDefault="00F62258" w:rsidP="00DF5B9E">
                            <w:pPr>
                              <w:pBdr>
                                <w:bottom w:val="single" w:sz="6" w:space="1" w:color="auto"/>
                              </w:pBdr>
                              <w:tabs>
                                <w:tab w:val="center" w:pos="4320"/>
                              </w:tabs>
                              <w:spacing w:line="360" w:lineRule="auto"/>
                              <w:jc w:val="both"/>
                              <w:rPr>
                                <w:bCs/>
                              </w:rPr>
                            </w:pPr>
                            <w:r w:rsidRPr="00DF5B9E">
                              <w:rPr>
                                <w:bCs/>
                              </w:rPr>
                              <w:t>For this question, there are 8 DIP switches and they are going to be used in a way that each switch corresponds to a certain delay level. The code that implements this behavior is shown below:</w:t>
                            </w:r>
                          </w:p>
                          <w:p w14:paraId="04E23504" w14:textId="77777777" w:rsidR="00F62258" w:rsidRPr="00DF5B9E" w:rsidRDefault="00F62258" w:rsidP="00DF5B9E">
                            <w:r w:rsidRPr="00DF5B9E">
                              <w:t xml:space="preserve">   ABSENTRY Entry        ; for absolute assembly: mark this as application entry point</w:t>
                            </w:r>
                          </w:p>
                          <w:p w14:paraId="751890A0" w14:textId="77777777" w:rsidR="00F62258" w:rsidRPr="00DF5B9E" w:rsidRDefault="00F62258" w:rsidP="00DF5B9E">
                            <w:r w:rsidRPr="00DF5B9E">
                              <w:tab/>
                            </w:r>
                            <w:r w:rsidRPr="00DF5B9E">
                              <w:tab/>
                              <w:t xml:space="preserve">INCLUDE 'mc9s12dg256.inc' </w:t>
                            </w:r>
                          </w:p>
                          <w:p w14:paraId="4A71307A" w14:textId="77777777" w:rsidR="00F62258" w:rsidRPr="00DF5B9E" w:rsidRDefault="00F62258" w:rsidP="00DF5B9E">
                            <w:proofErr w:type="gramStart"/>
                            <w:r w:rsidRPr="00DF5B9E">
                              <w:t>R1  EQU</w:t>
                            </w:r>
                            <w:proofErr w:type="gramEnd"/>
                            <w:r w:rsidRPr="00DF5B9E">
                              <w:t xml:space="preserve"> $1000</w:t>
                            </w:r>
                          </w:p>
                          <w:p w14:paraId="735D96F4" w14:textId="77777777" w:rsidR="00F62258" w:rsidRPr="00DF5B9E" w:rsidRDefault="00F62258" w:rsidP="00DF5B9E">
                            <w:proofErr w:type="gramStart"/>
                            <w:r w:rsidRPr="00DF5B9E">
                              <w:t>R2  EQU</w:t>
                            </w:r>
                            <w:proofErr w:type="gramEnd"/>
                            <w:r w:rsidRPr="00DF5B9E">
                              <w:t xml:space="preserve"> $1001</w:t>
                            </w:r>
                          </w:p>
                          <w:p w14:paraId="6874F84A" w14:textId="77777777" w:rsidR="00F62258" w:rsidRPr="00DF5B9E" w:rsidRDefault="00F62258" w:rsidP="00DF5B9E">
                            <w:proofErr w:type="gramStart"/>
                            <w:r w:rsidRPr="00DF5B9E">
                              <w:t>R3  EQU</w:t>
                            </w:r>
                            <w:proofErr w:type="gramEnd"/>
                            <w:r w:rsidRPr="00DF5B9E">
                              <w:t xml:space="preserve"> $1002</w:t>
                            </w:r>
                          </w:p>
                          <w:p w14:paraId="6A660D37" w14:textId="77777777" w:rsidR="00F62258" w:rsidRPr="00DF5B9E" w:rsidRDefault="00F62258" w:rsidP="00DF5B9E">
                            <w:r w:rsidRPr="00DF5B9E">
                              <w:t xml:space="preserve">            ORG $</w:t>
                            </w:r>
                            <w:proofErr w:type="gramStart"/>
                            <w:r w:rsidRPr="00DF5B9E">
                              <w:t>4000 ;Flash</w:t>
                            </w:r>
                            <w:proofErr w:type="gramEnd"/>
                            <w:r w:rsidRPr="00DF5B9E">
                              <w:t xml:space="preserve"> ROM address for Dragon12+      </w:t>
                            </w:r>
                          </w:p>
                          <w:p w14:paraId="6815EB1E" w14:textId="77777777" w:rsidR="00F62258" w:rsidRPr="00DF5B9E" w:rsidRDefault="00F62258" w:rsidP="00DF5B9E">
                            <w:r w:rsidRPr="00DF5B9E">
                              <w:t>Entry:</w:t>
                            </w:r>
                          </w:p>
                          <w:p w14:paraId="2BE9CC92" w14:textId="77777777" w:rsidR="00F62258" w:rsidRPr="00DF5B9E" w:rsidRDefault="00F62258" w:rsidP="00DF5B9E">
                            <w:r w:rsidRPr="00DF5B9E">
                              <w:t xml:space="preserve">            LDAA #$FF</w:t>
                            </w:r>
                          </w:p>
                          <w:p w14:paraId="4359BB61" w14:textId="77777777" w:rsidR="00F62258" w:rsidRPr="00DF5B9E" w:rsidRDefault="00F62258" w:rsidP="00DF5B9E">
                            <w:r w:rsidRPr="00DF5B9E">
                              <w:t xml:space="preserve">            STAA </w:t>
                            </w:r>
                            <w:proofErr w:type="gramStart"/>
                            <w:r w:rsidRPr="00DF5B9E">
                              <w:t>DDRB ;Make</w:t>
                            </w:r>
                            <w:proofErr w:type="gramEnd"/>
                            <w:r w:rsidRPr="00DF5B9E">
                              <w:t xml:space="preserve"> PORTB output</w:t>
                            </w:r>
                          </w:p>
                          <w:p w14:paraId="647656DF" w14:textId="77777777" w:rsidR="00F62258" w:rsidRPr="00DF5B9E" w:rsidRDefault="00F62258" w:rsidP="00DF5B9E">
                            <w:r w:rsidRPr="00DF5B9E">
                              <w:t xml:space="preserve">            STAA </w:t>
                            </w:r>
                            <w:proofErr w:type="gramStart"/>
                            <w:r w:rsidRPr="00DF5B9E">
                              <w:t>DDRJ ;Make</w:t>
                            </w:r>
                            <w:proofErr w:type="gramEnd"/>
                            <w:r w:rsidRPr="00DF5B9E">
                              <w:t xml:space="preserve"> PORTJ output, (Needed by Dragon12+)</w:t>
                            </w:r>
                          </w:p>
                          <w:p w14:paraId="2AEF92AA" w14:textId="77777777" w:rsidR="00F62258" w:rsidRPr="00DF5B9E" w:rsidRDefault="00F62258" w:rsidP="00DF5B9E">
                            <w:r w:rsidRPr="00DF5B9E">
                              <w:t xml:space="preserve">            LDAA #$0</w:t>
                            </w:r>
                          </w:p>
                          <w:p w14:paraId="43DA3B94" w14:textId="77777777" w:rsidR="00F62258" w:rsidRPr="00DF5B9E" w:rsidRDefault="00F62258" w:rsidP="00DF5B9E">
                            <w:r w:rsidRPr="00DF5B9E">
                              <w:t xml:space="preserve">            STAA </w:t>
                            </w:r>
                            <w:proofErr w:type="gramStart"/>
                            <w:r w:rsidRPr="00DF5B9E">
                              <w:t>DDRH ;PTH</w:t>
                            </w:r>
                            <w:proofErr w:type="gramEnd"/>
                            <w:r w:rsidRPr="00DF5B9E">
                              <w:t xml:space="preserve"> as Input</w:t>
                            </w:r>
                          </w:p>
                          <w:p w14:paraId="262C82F8" w14:textId="77777777" w:rsidR="00F62258" w:rsidRPr="00DF5B9E" w:rsidRDefault="00F62258" w:rsidP="00DF5B9E">
                            <w:r w:rsidRPr="00DF5B9E">
                              <w:t xml:space="preserve">            STAA </w:t>
                            </w:r>
                            <w:proofErr w:type="gramStart"/>
                            <w:r w:rsidRPr="00DF5B9E">
                              <w:t>PTJ ;Turn</w:t>
                            </w:r>
                            <w:proofErr w:type="gramEnd"/>
                            <w:r w:rsidRPr="00DF5B9E">
                              <w:t xml:space="preserve"> off PTJ1 to allow the LEDs on PORTB ;to show data (Needed by Dragon12+)</w:t>
                            </w:r>
                          </w:p>
                          <w:p w14:paraId="14A934A5" w14:textId="77777777" w:rsidR="00F62258" w:rsidRPr="00DF5B9E" w:rsidRDefault="00F62258" w:rsidP="00DF5B9E">
                            <w:r w:rsidRPr="00DF5B9E">
                              <w:t xml:space="preserve">            </w:t>
                            </w:r>
                            <w:proofErr w:type="gramStart"/>
                            <w:r w:rsidRPr="00DF5B9E">
                              <w:t>;PTJ1</w:t>
                            </w:r>
                            <w:proofErr w:type="gramEnd"/>
                            <w:r w:rsidRPr="00DF5B9E">
                              <w:t xml:space="preserve"> controls the LEDs connected to PORTB (For Dragon12+ ONLY)</w:t>
                            </w:r>
                          </w:p>
                          <w:p w14:paraId="3A555B88" w14:textId="77777777" w:rsidR="00F62258" w:rsidRPr="00DF5B9E" w:rsidRDefault="00F62258" w:rsidP="00DF5B9E">
                            <w:r w:rsidRPr="00DF5B9E">
                              <w:t xml:space="preserve">            </w:t>
                            </w:r>
                            <w:proofErr w:type="gramStart"/>
                            <w:r w:rsidRPr="00DF5B9E">
                              <w:t>;-------</w:t>
                            </w:r>
                            <w:proofErr w:type="gramEnd"/>
                            <w:r w:rsidRPr="00DF5B9E">
                              <w:t>Get data from DIP switches connected to PORTH</w:t>
                            </w:r>
                          </w:p>
                          <w:p w14:paraId="77A55615" w14:textId="77777777" w:rsidR="00F62258" w:rsidRPr="00DF5B9E" w:rsidRDefault="00F62258" w:rsidP="00DF5B9E">
                            <w:r w:rsidRPr="00DF5B9E">
                              <w:t>LOOP1       BSR DELAY</w:t>
                            </w:r>
                          </w:p>
                          <w:p w14:paraId="1CE45021" w14:textId="77777777" w:rsidR="00F62258" w:rsidRPr="00DF5B9E" w:rsidRDefault="00F62258" w:rsidP="00DF5B9E">
                            <w:r w:rsidRPr="00DF5B9E">
                              <w:t xml:space="preserve">            LDAA #$55</w:t>
                            </w:r>
                          </w:p>
                          <w:p w14:paraId="7DE2B60F" w14:textId="77777777" w:rsidR="00F62258" w:rsidRPr="00DF5B9E" w:rsidRDefault="00F62258" w:rsidP="00DF5B9E">
                            <w:r w:rsidRPr="00DF5B9E">
                              <w:t xml:space="preserve">            STAA PORTB</w:t>
                            </w:r>
                          </w:p>
                          <w:p w14:paraId="7D6F66DD" w14:textId="77777777" w:rsidR="00F62258" w:rsidRPr="00DF5B9E" w:rsidRDefault="00F62258" w:rsidP="00DF5B9E">
                            <w:r w:rsidRPr="00DF5B9E">
                              <w:t xml:space="preserve">            BSR DELAY</w:t>
                            </w:r>
                          </w:p>
                          <w:p w14:paraId="35CA3195" w14:textId="77777777" w:rsidR="00F62258" w:rsidRPr="00DF5B9E" w:rsidRDefault="00F62258" w:rsidP="00DF5B9E">
                            <w:r w:rsidRPr="00DF5B9E">
                              <w:t xml:space="preserve">            LDAA #$</w:t>
                            </w:r>
                            <w:proofErr w:type="gramStart"/>
                            <w:r w:rsidRPr="00DF5B9E">
                              <w:t>AA  ;toggling</w:t>
                            </w:r>
                            <w:proofErr w:type="gramEnd"/>
                            <w:r w:rsidRPr="00DF5B9E">
                              <w:t xml:space="preserve"> the </w:t>
                            </w:r>
                            <w:proofErr w:type="spellStart"/>
                            <w:r w:rsidRPr="00DF5B9E">
                              <w:t>sitched</w:t>
                            </w:r>
                            <w:proofErr w:type="spellEnd"/>
                            <w:r w:rsidRPr="00DF5B9E">
                              <w:t xml:space="preserve"> ON LEDs.</w:t>
                            </w:r>
                          </w:p>
                          <w:p w14:paraId="28DD005D" w14:textId="77777777" w:rsidR="00F62258" w:rsidRPr="00DF5B9E" w:rsidRDefault="00F62258" w:rsidP="00DF5B9E">
                            <w:r w:rsidRPr="00DF5B9E">
                              <w:t xml:space="preserve">            STAA PORTB</w:t>
                            </w:r>
                          </w:p>
                          <w:p w14:paraId="4163C474" w14:textId="77777777" w:rsidR="00F62258" w:rsidRPr="00DF5B9E" w:rsidRDefault="00F62258" w:rsidP="00DF5B9E">
                            <w:r w:rsidRPr="00DF5B9E">
                              <w:t xml:space="preserve">            BRA LOOP1</w:t>
                            </w:r>
                          </w:p>
                          <w:p w14:paraId="2B7479B9" w14:textId="77777777" w:rsidR="00F62258" w:rsidRPr="00DF5B9E" w:rsidRDefault="00F62258" w:rsidP="00DF5B9E">
                            <w:r w:rsidRPr="00DF5B9E">
                              <w:t>DELAY:</w:t>
                            </w:r>
                          </w:p>
                          <w:p w14:paraId="2E6E710B" w14:textId="77777777" w:rsidR="00F62258" w:rsidRPr="00DF5B9E" w:rsidRDefault="00F62258" w:rsidP="00DF5B9E">
                            <w:r w:rsidRPr="00DF5B9E">
                              <w:t xml:space="preserve">          PSHA</w:t>
                            </w:r>
                            <w:r>
                              <w:t xml:space="preserve">          </w:t>
                            </w:r>
                            <w:r w:rsidRPr="00DF5B9E">
                              <w:t xml:space="preserve"> </w:t>
                            </w:r>
                            <w:proofErr w:type="gramStart"/>
                            <w:r w:rsidRPr="00DF5B9E">
                              <w:t>;Save</w:t>
                            </w:r>
                            <w:proofErr w:type="gramEnd"/>
                            <w:r w:rsidRPr="00DF5B9E">
                              <w:t xml:space="preserve"> </w:t>
                            </w:r>
                            <w:proofErr w:type="spellStart"/>
                            <w:r w:rsidRPr="00DF5B9E">
                              <w:t>Reg</w:t>
                            </w:r>
                            <w:proofErr w:type="spellEnd"/>
                            <w:r w:rsidRPr="00DF5B9E">
                              <w:t xml:space="preserve"> A on Stack</w:t>
                            </w:r>
                          </w:p>
                          <w:p w14:paraId="5DF38DBC" w14:textId="77777777" w:rsidR="00F62258" w:rsidRPr="00DF5B9E" w:rsidRDefault="00F62258" w:rsidP="00DF5B9E">
                            <w:r>
                              <w:t xml:space="preserve">          LDAA #1</w:t>
                            </w:r>
                            <w:r w:rsidRPr="00DF5B9E">
                              <w:t>00</w:t>
                            </w:r>
                            <w:r>
                              <w:t xml:space="preserve">    </w:t>
                            </w:r>
                            <w:r w:rsidRPr="00DF5B9E">
                              <w:t xml:space="preserve"> </w:t>
                            </w:r>
                            <w:proofErr w:type="gramStart"/>
                            <w:r w:rsidRPr="00DF5B9E">
                              <w:t>;Change</w:t>
                            </w:r>
                            <w:proofErr w:type="gramEnd"/>
                            <w:r w:rsidRPr="00DF5B9E">
                              <w:t xml:space="preserve"> this value to see</w:t>
                            </w:r>
                          </w:p>
                          <w:p w14:paraId="63913DDC" w14:textId="77777777" w:rsidR="00F62258" w:rsidRPr="00DF5B9E" w:rsidRDefault="00F62258" w:rsidP="00DF5B9E">
                            <w:r w:rsidRPr="00DF5B9E">
                              <w:t xml:space="preserve">          LDAB PTH</w:t>
                            </w:r>
                          </w:p>
                          <w:p w14:paraId="55FF1596" w14:textId="77777777" w:rsidR="00F62258" w:rsidRPr="00DF5B9E" w:rsidRDefault="00F62258" w:rsidP="00DF5B9E">
                            <w:r w:rsidRPr="00DF5B9E">
                              <w:t xml:space="preserve">          STAB </w:t>
                            </w:r>
                            <w:proofErr w:type="gramStart"/>
                            <w:r w:rsidRPr="00DF5B9E">
                              <w:t>R3 ;how</w:t>
                            </w:r>
                            <w:proofErr w:type="gramEnd"/>
                            <w:r w:rsidRPr="00DF5B9E">
                              <w:t xml:space="preserve"> fast LEDs shows data coming from PTH DIP switches</w:t>
                            </w:r>
                          </w:p>
                          <w:p w14:paraId="35EBEE37" w14:textId="77777777" w:rsidR="00F62258" w:rsidRPr="00DF5B9E" w:rsidRDefault="00F62258" w:rsidP="00DF5B9E">
                            <w:r w:rsidRPr="00DF5B9E">
                              <w:t xml:space="preserve">          </w:t>
                            </w:r>
                            <w:proofErr w:type="gramStart"/>
                            <w:r w:rsidRPr="00DF5B9E">
                              <w:t xml:space="preserve">;--10 </w:t>
                            </w:r>
                            <w:proofErr w:type="spellStart"/>
                            <w:r w:rsidRPr="00DF5B9E">
                              <w:t>msec</w:t>
                            </w:r>
                            <w:proofErr w:type="spellEnd"/>
                            <w:r w:rsidRPr="00DF5B9E">
                              <w:t xml:space="preserve"> delay.</w:t>
                            </w:r>
                            <w:proofErr w:type="gramEnd"/>
                            <w:r w:rsidRPr="00DF5B9E">
                              <w:t xml:space="preserve"> The Serial Monitor works at speed of 48MHz with XTAL=8MHz on Dragon12+ board</w:t>
                            </w:r>
                          </w:p>
                          <w:p w14:paraId="371E7BD6" w14:textId="77777777" w:rsidR="00F62258" w:rsidRPr="00DF5B9E" w:rsidRDefault="00F62258" w:rsidP="00DF5B9E">
                            <w:r w:rsidRPr="00DF5B9E">
                              <w:t xml:space="preserve">          </w:t>
                            </w:r>
                            <w:proofErr w:type="gramStart"/>
                            <w:r w:rsidRPr="00DF5B9E">
                              <w:t>;Freq</w:t>
                            </w:r>
                            <w:proofErr w:type="gramEnd"/>
                            <w:r w:rsidRPr="00DF5B9E">
                              <w:t>. for Instruction Clock Cycle is 24MHz (1/2 of 48Mhz).</w:t>
                            </w:r>
                          </w:p>
                          <w:p w14:paraId="2781A200" w14:textId="77777777" w:rsidR="00F62258" w:rsidRPr="00DF5B9E" w:rsidRDefault="00F62258" w:rsidP="00DF5B9E">
                            <w:r w:rsidRPr="00DF5B9E">
                              <w:t xml:space="preserve">          ;</w:t>
                            </w:r>
                            <w:proofErr w:type="gramStart"/>
                            <w:r w:rsidRPr="00DF5B9E">
                              <w:t>(1</w:t>
                            </w:r>
                            <w:proofErr w:type="gramEnd"/>
                            <w:r w:rsidRPr="00DF5B9E">
                              <w:t xml:space="preserve">/24MHz) x 10 </w:t>
                            </w:r>
                            <w:proofErr w:type="spellStart"/>
                            <w:r w:rsidRPr="00DF5B9E">
                              <w:t>Clk</w:t>
                            </w:r>
                            <w:proofErr w:type="spellEnd"/>
                            <w:r w:rsidRPr="00DF5B9E">
                              <w:t xml:space="preserve"> x240x100=10 msec. Overheads are excluded in this calculation.</w:t>
                            </w:r>
                          </w:p>
                          <w:p w14:paraId="3330AB00" w14:textId="77777777" w:rsidR="00F62258" w:rsidRPr="00DF5B9E" w:rsidRDefault="00F62258" w:rsidP="00DF5B9E">
                            <w:pPr>
                              <w:tabs>
                                <w:tab w:val="center" w:pos="4320"/>
                              </w:tabs>
                              <w:spacing w:line="360" w:lineRule="auto"/>
                              <w:jc w:val="both"/>
                              <w:rPr>
                                <w:bCs/>
                              </w:rPr>
                            </w:pPr>
                          </w:p>
                          <w:p w14:paraId="6D1CE009" w14:textId="77777777" w:rsidR="00F62258" w:rsidRPr="00DF5B9E" w:rsidRDefault="00F62258" w:rsidP="00DF5B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492.75pt;height:411.85pt;z-index:2518343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">
                <v:textbox>
                  <w:txbxContent>
                    <w:p w14:paraId="4F4947C2" w14:textId="77777777" w:rsidR="00F62258" w:rsidRPr="00DF5B9E" w:rsidRDefault="00F62258" w:rsidP="00DF5B9E">
                      <w:pPr>
                        <w:tabs>
                          <w:tab w:val="center" w:pos="4320"/>
                        </w:tabs>
                        <w:spacing w:line="360" w:lineRule="auto"/>
                        <w:jc w:val="both"/>
                        <w:rPr>
                          <w:b/>
                          <w:i/>
                          <w:iCs/>
                          <w:u w:val="single"/>
                        </w:rPr>
                      </w:pPr>
                      <w:r w:rsidRPr="00DF5B9E">
                        <w:rPr>
                          <w:b/>
                          <w:i/>
                          <w:iCs/>
                          <w:u w:val="single"/>
                        </w:rPr>
                        <w:t>Answer:</w:t>
                      </w:r>
                    </w:p>
                    <w:p w14:paraId="4952B478" w14:textId="77777777" w:rsidR="00F62258" w:rsidRPr="00DF5B9E" w:rsidRDefault="00F62258" w:rsidP="00DF5B9E">
                      <w:pPr>
                        <w:pBdr>
                          <w:bottom w:val="single" w:sz="6" w:space="1" w:color="auto"/>
                        </w:pBdr>
                        <w:tabs>
                          <w:tab w:val="center" w:pos="4320"/>
                        </w:tabs>
                        <w:spacing w:line="360" w:lineRule="auto"/>
                        <w:jc w:val="both"/>
                        <w:rPr>
                          <w:bCs/>
                        </w:rPr>
                      </w:pPr>
                      <w:r w:rsidRPr="00DF5B9E">
                        <w:rPr>
                          <w:bCs/>
                        </w:rPr>
                        <w:t>For this question, there are 8 DIP switches and they are going to be used in a way that each switch corresponds to a certain delay level. The code that implements this behavior is shown below:</w:t>
                      </w:r>
                    </w:p>
                    <w:p w14:paraId="04E23504" w14:textId="77777777" w:rsidR="00F62258" w:rsidRPr="00DF5B9E" w:rsidRDefault="00F62258" w:rsidP="00DF5B9E">
                      <w:r w:rsidRPr="00DF5B9E">
                        <w:t xml:space="preserve">   ABSENTRY Entry        ; for absolute assembly: mark this as application entry point</w:t>
                      </w:r>
                    </w:p>
                    <w:p w14:paraId="751890A0" w14:textId="77777777" w:rsidR="00F62258" w:rsidRPr="00DF5B9E" w:rsidRDefault="00F62258" w:rsidP="00DF5B9E">
                      <w:r w:rsidRPr="00DF5B9E">
                        <w:tab/>
                      </w:r>
                      <w:r w:rsidRPr="00DF5B9E">
                        <w:tab/>
                        <w:t xml:space="preserve">INCLUDE 'mc9s12dg256.inc' </w:t>
                      </w:r>
                    </w:p>
                    <w:p w14:paraId="4A71307A" w14:textId="77777777" w:rsidR="00F62258" w:rsidRPr="00DF5B9E" w:rsidRDefault="00F62258" w:rsidP="00DF5B9E">
                      <w:proofErr w:type="gramStart"/>
                      <w:r w:rsidRPr="00DF5B9E">
                        <w:t>R1  EQU</w:t>
                      </w:r>
                      <w:proofErr w:type="gramEnd"/>
                      <w:r w:rsidRPr="00DF5B9E">
                        <w:t xml:space="preserve"> $1000</w:t>
                      </w:r>
                    </w:p>
                    <w:p w14:paraId="735D96F4" w14:textId="77777777" w:rsidR="00F62258" w:rsidRPr="00DF5B9E" w:rsidRDefault="00F62258" w:rsidP="00DF5B9E">
                      <w:proofErr w:type="gramStart"/>
                      <w:r w:rsidRPr="00DF5B9E">
                        <w:t>R2  EQU</w:t>
                      </w:r>
                      <w:proofErr w:type="gramEnd"/>
                      <w:r w:rsidRPr="00DF5B9E">
                        <w:t xml:space="preserve"> $1001</w:t>
                      </w:r>
                    </w:p>
                    <w:p w14:paraId="6874F84A" w14:textId="77777777" w:rsidR="00F62258" w:rsidRPr="00DF5B9E" w:rsidRDefault="00F62258" w:rsidP="00DF5B9E">
                      <w:proofErr w:type="gramStart"/>
                      <w:r w:rsidRPr="00DF5B9E">
                        <w:t>R3  EQU</w:t>
                      </w:r>
                      <w:proofErr w:type="gramEnd"/>
                      <w:r w:rsidRPr="00DF5B9E">
                        <w:t xml:space="preserve"> $1002</w:t>
                      </w:r>
                    </w:p>
                    <w:p w14:paraId="6A660D37" w14:textId="77777777" w:rsidR="00F62258" w:rsidRPr="00DF5B9E" w:rsidRDefault="00F62258" w:rsidP="00DF5B9E">
                      <w:r w:rsidRPr="00DF5B9E">
                        <w:t xml:space="preserve">            ORG $</w:t>
                      </w:r>
                      <w:proofErr w:type="gramStart"/>
                      <w:r w:rsidRPr="00DF5B9E">
                        <w:t>4000 ;Flash</w:t>
                      </w:r>
                      <w:proofErr w:type="gramEnd"/>
                      <w:r w:rsidRPr="00DF5B9E">
                        <w:t xml:space="preserve"> ROM address for Dragon12+      </w:t>
                      </w:r>
                    </w:p>
                    <w:p w14:paraId="6815EB1E" w14:textId="77777777" w:rsidR="00F62258" w:rsidRPr="00DF5B9E" w:rsidRDefault="00F62258" w:rsidP="00DF5B9E">
                      <w:r w:rsidRPr="00DF5B9E">
                        <w:t>Entry:</w:t>
                      </w:r>
                    </w:p>
                    <w:p w14:paraId="2BE9CC92" w14:textId="77777777" w:rsidR="00F62258" w:rsidRPr="00DF5B9E" w:rsidRDefault="00F62258" w:rsidP="00DF5B9E">
                      <w:r w:rsidRPr="00DF5B9E">
                        <w:t xml:space="preserve">            LDAA #$FF</w:t>
                      </w:r>
                    </w:p>
                    <w:p w14:paraId="4359BB61" w14:textId="77777777" w:rsidR="00F62258" w:rsidRPr="00DF5B9E" w:rsidRDefault="00F62258" w:rsidP="00DF5B9E">
                      <w:r w:rsidRPr="00DF5B9E">
                        <w:t xml:space="preserve">            STAA </w:t>
                      </w:r>
                      <w:proofErr w:type="gramStart"/>
                      <w:r w:rsidRPr="00DF5B9E">
                        <w:t>DDRB ;Make</w:t>
                      </w:r>
                      <w:proofErr w:type="gramEnd"/>
                      <w:r w:rsidRPr="00DF5B9E">
                        <w:t xml:space="preserve"> PORTB output</w:t>
                      </w:r>
                    </w:p>
                    <w:p w14:paraId="647656DF" w14:textId="77777777" w:rsidR="00F62258" w:rsidRPr="00DF5B9E" w:rsidRDefault="00F62258" w:rsidP="00DF5B9E">
                      <w:r w:rsidRPr="00DF5B9E">
                        <w:t xml:space="preserve">            STAA </w:t>
                      </w:r>
                      <w:proofErr w:type="gramStart"/>
                      <w:r w:rsidRPr="00DF5B9E">
                        <w:t>DDRJ ;Make</w:t>
                      </w:r>
                      <w:proofErr w:type="gramEnd"/>
                      <w:r w:rsidRPr="00DF5B9E">
                        <w:t xml:space="preserve"> PORTJ output, (Needed by Dragon12+)</w:t>
                      </w:r>
                    </w:p>
                    <w:p w14:paraId="2AEF92AA" w14:textId="77777777" w:rsidR="00F62258" w:rsidRPr="00DF5B9E" w:rsidRDefault="00F62258" w:rsidP="00DF5B9E">
                      <w:r w:rsidRPr="00DF5B9E">
                        <w:t xml:space="preserve">            LDAA #$0</w:t>
                      </w:r>
                    </w:p>
                    <w:p w14:paraId="43DA3B94" w14:textId="77777777" w:rsidR="00F62258" w:rsidRPr="00DF5B9E" w:rsidRDefault="00F62258" w:rsidP="00DF5B9E">
                      <w:r w:rsidRPr="00DF5B9E">
                        <w:t xml:space="preserve">            STAA </w:t>
                      </w:r>
                      <w:proofErr w:type="gramStart"/>
                      <w:r w:rsidRPr="00DF5B9E">
                        <w:t>DDRH ;PTH</w:t>
                      </w:r>
                      <w:proofErr w:type="gramEnd"/>
                      <w:r w:rsidRPr="00DF5B9E">
                        <w:t xml:space="preserve"> as Input</w:t>
                      </w:r>
                    </w:p>
                    <w:p w14:paraId="262C82F8" w14:textId="77777777" w:rsidR="00F62258" w:rsidRPr="00DF5B9E" w:rsidRDefault="00F62258" w:rsidP="00DF5B9E">
                      <w:r w:rsidRPr="00DF5B9E">
                        <w:t xml:space="preserve">            STAA </w:t>
                      </w:r>
                      <w:proofErr w:type="gramStart"/>
                      <w:r w:rsidRPr="00DF5B9E">
                        <w:t>PTJ ;Turn</w:t>
                      </w:r>
                      <w:proofErr w:type="gramEnd"/>
                      <w:r w:rsidRPr="00DF5B9E">
                        <w:t xml:space="preserve"> off PTJ1 to allow the LEDs on PORTB ;to show data (Needed by Dragon12+)</w:t>
                      </w:r>
                    </w:p>
                    <w:p w14:paraId="14A934A5" w14:textId="77777777" w:rsidR="00F62258" w:rsidRPr="00DF5B9E" w:rsidRDefault="00F62258" w:rsidP="00DF5B9E">
                      <w:r w:rsidRPr="00DF5B9E">
                        <w:t xml:space="preserve">            </w:t>
                      </w:r>
                      <w:proofErr w:type="gramStart"/>
                      <w:r w:rsidRPr="00DF5B9E">
                        <w:t>;PTJ1</w:t>
                      </w:r>
                      <w:proofErr w:type="gramEnd"/>
                      <w:r w:rsidRPr="00DF5B9E">
                        <w:t xml:space="preserve"> controls the LEDs connected to PORTB (For Dragon12+ ONLY)</w:t>
                      </w:r>
                    </w:p>
                    <w:p w14:paraId="3A555B88" w14:textId="77777777" w:rsidR="00F62258" w:rsidRPr="00DF5B9E" w:rsidRDefault="00F62258" w:rsidP="00DF5B9E">
                      <w:r w:rsidRPr="00DF5B9E">
                        <w:t xml:space="preserve">            </w:t>
                      </w:r>
                      <w:proofErr w:type="gramStart"/>
                      <w:r w:rsidRPr="00DF5B9E">
                        <w:t>;-------</w:t>
                      </w:r>
                      <w:proofErr w:type="gramEnd"/>
                      <w:r w:rsidRPr="00DF5B9E">
                        <w:t>Get data from DIP switches connected to PORTH</w:t>
                      </w:r>
                    </w:p>
                    <w:p w14:paraId="77A55615" w14:textId="77777777" w:rsidR="00F62258" w:rsidRPr="00DF5B9E" w:rsidRDefault="00F62258" w:rsidP="00DF5B9E">
                      <w:r w:rsidRPr="00DF5B9E">
                        <w:t>LOOP1       BSR DELAY</w:t>
                      </w:r>
                    </w:p>
                    <w:p w14:paraId="1CE45021" w14:textId="77777777" w:rsidR="00F62258" w:rsidRPr="00DF5B9E" w:rsidRDefault="00F62258" w:rsidP="00DF5B9E">
                      <w:r w:rsidRPr="00DF5B9E">
                        <w:t xml:space="preserve">            LDAA #$55</w:t>
                      </w:r>
                    </w:p>
                    <w:p w14:paraId="7DE2B60F" w14:textId="77777777" w:rsidR="00F62258" w:rsidRPr="00DF5B9E" w:rsidRDefault="00F62258" w:rsidP="00DF5B9E">
                      <w:r w:rsidRPr="00DF5B9E">
                        <w:t xml:space="preserve">            STAA PORTB</w:t>
                      </w:r>
                    </w:p>
                    <w:p w14:paraId="7D6F66DD" w14:textId="77777777" w:rsidR="00F62258" w:rsidRPr="00DF5B9E" w:rsidRDefault="00F62258" w:rsidP="00DF5B9E">
                      <w:r w:rsidRPr="00DF5B9E">
                        <w:t xml:space="preserve">            BSR DELAY</w:t>
                      </w:r>
                    </w:p>
                    <w:p w14:paraId="35CA3195" w14:textId="77777777" w:rsidR="00F62258" w:rsidRPr="00DF5B9E" w:rsidRDefault="00F62258" w:rsidP="00DF5B9E">
                      <w:r w:rsidRPr="00DF5B9E">
                        <w:t xml:space="preserve">            LDAA #$</w:t>
                      </w:r>
                      <w:proofErr w:type="gramStart"/>
                      <w:r w:rsidRPr="00DF5B9E">
                        <w:t>AA  ;toggling</w:t>
                      </w:r>
                      <w:proofErr w:type="gramEnd"/>
                      <w:r w:rsidRPr="00DF5B9E">
                        <w:t xml:space="preserve"> the </w:t>
                      </w:r>
                      <w:proofErr w:type="spellStart"/>
                      <w:r w:rsidRPr="00DF5B9E">
                        <w:t>sitched</w:t>
                      </w:r>
                      <w:proofErr w:type="spellEnd"/>
                      <w:r w:rsidRPr="00DF5B9E">
                        <w:t xml:space="preserve"> ON LEDs.</w:t>
                      </w:r>
                    </w:p>
                    <w:p w14:paraId="28DD005D" w14:textId="77777777" w:rsidR="00F62258" w:rsidRPr="00DF5B9E" w:rsidRDefault="00F62258" w:rsidP="00DF5B9E">
                      <w:r w:rsidRPr="00DF5B9E">
                        <w:t xml:space="preserve">            STAA PORTB</w:t>
                      </w:r>
                    </w:p>
                    <w:p w14:paraId="4163C474" w14:textId="77777777" w:rsidR="00F62258" w:rsidRPr="00DF5B9E" w:rsidRDefault="00F62258" w:rsidP="00DF5B9E">
                      <w:r w:rsidRPr="00DF5B9E">
                        <w:t xml:space="preserve">            BRA LOOP1</w:t>
                      </w:r>
                    </w:p>
                    <w:p w14:paraId="2B7479B9" w14:textId="77777777" w:rsidR="00F62258" w:rsidRPr="00DF5B9E" w:rsidRDefault="00F62258" w:rsidP="00DF5B9E">
                      <w:r w:rsidRPr="00DF5B9E">
                        <w:t>DELAY:</w:t>
                      </w:r>
                    </w:p>
                    <w:p w14:paraId="2E6E710B" w14:textId="77777777" w:rsidR="00F62258" w:rsidRPr="00DF5B9E" w:rsidRDefault="00F62258" w:rsidP="00DF5B9E">
                      <w:r w:rsidRPr="00DF5B9E">
                        <w:t xml:space="preserve">          PSHA</w:t>
                      </w:r>
                      <w:r>
                        <w:t xml:space="preserve">          </w:t>
                      </w:r>
                      <w:r w:rsidRPr="00DF5B9E">
                        <w:t xml:space="preserve"> </w:t>
                      </w:r>
                      <w:proofErr w:type="gramStart"/>
                      <w:r w:rsidRPr="00DF5B9E">
                        <w:t>;Save</w:t>
                      </w:r>
                      <w:proofErr w:type="gramEnd"/>
                      <w:r w:rsidRPr="00DF5B9E">
                        <w:t xml:space="preserve"> </w:t>
                      </w:r>
                      <w:proofErr w:type="spellStart"/>
                      <w:r w:rsidRPr="00DF5B9E">
                        <w:t>Reg</w:t>
                      </w:r>
                      <w:proofErr w:type="spellEnd"/>
                      <w:r w:rsidRPr="00DF5B9E">
                        <w:t xml:space="preserve"> A on Stack</w:t>
                      </w:r>
                    </w:p>
                    <w:p w14:paraId="5DF38DBC" w14:textId="77777777" w:rsidR="00F62258" w:rsidRPr="00DF5B9E" w:rsidRDefault="00F62258" w:rsidP="00DF5B9E">
                      <w:r>
                        <w:t xml:space="preserve">          LDAA #1</w:t>
                      </w:r>
                      <w:r w:rsidRPr="00DF5B9E">
                        <w:t>00</w:t>
                      </w:r>
                      <w:r>
                        <w:t xml:space="preserve">    </w:t>
                      </w:r>
                      <w:r w:rsidRPr="00DF5B9E">
                        <w:t xml:space="preserve"> </w:t>
                      </w:r>
                      <w:proofErr w:type="gramStart"/>
                      <w:r w:rsidRPr="00DF5B9E">
                        <w:t>;Change</w:t>
                      </w:r>
                      <w:proofErr w:type="gramEnd"/>
                      <w:r w:rsidRPr="00DF5B9E">
                        <w:t xml:space="preserve"> this value to see</w:t>
                      </w:r>
                    </w:p>
                    <w:p w14:paraId="63913DDC" w14:textId="77777777" w:rsidR="00F62258" w:rsidRPr="00DF5B9E" w:rsidRDefault="00F62258" w:rsidP="00DF5B9E">
                      <w:r w:rsidRPr="00DF5B9E">
                        <w:t xml:space="preserve">          LDAB PTH</w:t>
                      </w:r>
                    </w:p>
                    <w:p w14:paraId="55FF1596" w14:textId="77777777" w:rsidR="00F62258" w:rsidRPr="00DF5B9E" w:rsidRDefault="00F62258" w:rsidP="00DF5B9E">
                      <w:r w:rsidRPr="00DF5B9E">
                        <w:t xml:space="preserve">          STAB </w:t>
                      </w:r>
                      <w:proofErr w:type="gramStart"/>
                      <w:r w:rsidRPr="00DF5B9E">
                        <w:t>R3 ;how</w:t>
                      </w:r>
                      <w:proofErr w:type="gramEnd"/>
                      <w:r w:rsidRPr="00DF5B9E">
                        <w:t xml:space="preserve"> fast LEDs shows data coming from PTH DIP switches</w:t>
                      </w:r>
                    </w:p>
                    <w:p w14:paraId="35EBEE37" w14:textId="77777777" w:rsidR="00F62258" w:rsidRPr="00DF5B9E" w:rsidRDefault="00F62258" w:rsidP="00DF5B9E">
                      <w:r w:rsidRPr="00DF5B9E">
                        <w:t xml:space="preserve">          </w:t>
                      </w:r>
                      <w:proofErr w:type="gramStart"/>
                      <w:r w:rsidRPr="00DF5B9E">
                        <w:t xml:space="preserve">;--10 </w:t>
                      </w:r>
                      <w:proofErr w:type="spellStart"/>
                      <w:r w:rsidRPr="00DF5B9E">
                        <w:t>msec</w:t>
                      </w:r>
                      <w:proofErr w:type="spellEnd"/>
                      <w:r w:rsidRPr="00DF5B9E">
                        <w:t xml:space="preserve"> delay.</w:t>
                      </w:r>
                      <w:proofErr w:type="gramEnd"/>
                      <w:r w:rsidRPr="00DF5B9E">
                        <w:t xml:space="preserve"> The Serial Monitor works at speed of 48MHz with XTAL=8MHz on Dragon12+ board</w:t>
                      </w:r>
                    </w:p>
                    <w:p w14:paraId="371E7BD6" w14:textId="77777777" w:rsidR="00F62258" w:rsidRPr="00DF5B9E" w:rsidRDefault="00F62258" w:rsidP="00DF5B9E">
                      <w:r w:rsidRPr="00DF5B9E">
                        <w:t xml:space="preserve">          </w:t>
                      </w:r>
                      <w:proofErr w:type="gramStart"/>
                      <w:r w:rsidRPr="00DF5B9E">
                        <w:t>;Freq</w:t>
                      </w:r>
                      <w:proofErr w:type="gramEnd"/>
                      <w:r w:rsidRPr="00DF5B9E">
                        <w:t>. for Instruction Clock Cycle is 24MHz (1/2 of 48Mhz).</w:t>
                      </w:r>
                    </w:p>
                    <w:p w14:paraId="2781A200" w14:textId="77777777" w:rsidR="00F62258" w:rsidRPr="00DF5B9E" w:rsidRDefault="00F62258" w:rsidP="00DF5B9E">
                      <w:r w:rsidRPr="00DF5B9E">
                        <w:t xml:space="preserve">          ;</w:t>
                      </w:r>
                      <w:proofErr w:type="gramStart"/>
                      <w:r w:rsidRPr="00DF5B9E">
                        <w:t>(1</w:t>
                      </w:r>
                      <w:proofErr w:type="gramEnd"/>
                      <w:r w:rsidRPr="00DF5B9E">
                        <w:t xml:space="preserve">/24MHz) x 10 </w:t>
                      </w:r>
                      <w:proofErr w:type="spellStart"/>
                      <w:r w:rsidRPr="00DF5B9E">
                        <w:t>Clk</w:t>
                      </w:r>
                      <w:proofErr w:type="spellEnd"/>
                      <w:r w:rsidRPr="00DF5B9E">
                        <w:t xml:space="preserve"> x240x100=10 msec. Overheads are excluded in this calculation.</w:t>
                      </w:r>
                    </w:p>
                    <w:p w14:paraId="3330AB00" w14:textId="77777777" w:rsidR="00F62258" w:rsidRPr="00DF5B9E" w:rsidRDefault="00F62258" w:rsidP="00DF5B9E">
                      <w:pPr>
                        <w:tabs>
                          <w:tab w:val="center" w:pos="4320"/>
                        </w:tabs>
                        <w:spacing w:line="360" w:lineRule="auto"/>
                        <w:jc w:val="both"/>
                        <w:rPr>
                          <w:bCs/>
                        </w:rPr>
                      </w:pPr>
                    </w:p>
                    <w:p w14:paraId="6D1CE009" w14:textId="77777777" w:rsidR="00F62258" w:rsidRPr="00DF5B9E" w:rsidRDefault="00F62258" w:rsidP="00DF5B9E"/>
                  </w:txbxContent>
                </v:textbox>
              </v:shape>
            </w:pict>
          </mc:Fallback>
        </mc:AlternateContent>
      </w:r>
    </w:p>
    <w:p w14:paraId="64C7126B" w14:textId="77777777" w:rsidR="0033237A" w:rsidRDefault="0033237A" w:rsidP="0033237A"/>
    <w:p w14:paraId="441A8476" w14:textId="77777777" w:rsidR="0033237A" w:rsidRDefault="0033237A" w:rsidP="0033237A"/>
    <w:p w14:paraId="48588ACB" w14:textId="77777777" w:rsidR="0033237A" w:rsidRDefault="0033237A" w:rsidP="0033237A"/>
    <w:p w14:paraId="07D1651E" w14:textId="77777777" w:rsidR="0033237A" w:rsidRDefault="0033237A" w:rsidP="0033237A"/>
    <w:p w14:paraId="0720DB70" w14:textId="77777777" w:rsidR="0033237A" w:rsidRDefault="0033237A" w:rsidP="0033237A"/>
    <w:p w14:paraId="128EF942" w14:textId="77777777" w:rsidR="0033237A" w:rsidRDefault="0033237A" w:rsidP="0033237A"/>
    <w:p w14:paraId="11FD1AD7" w14:textId="77777777" w:rsidR="0033237A" w:rsidRDefault="0033237A" w:rsidP="0033237A"/>
    <w:p w14:paraId="35FB76FC" w14:textId="77777777" w:rsidR="0033237A" w:rsidRDefault="0033237A" w:rsidP="0033237A"/>
    <w:p w14:paraId="0B1062F6" w14:textId="77777777" w:rsidR="0033237A" w:rsidRDefault="0033237A" w:rsidP="0033237A"/>
    <w:p w14:paraId="0EB140CD" w14:textId="77777777" w:rsidR="0033237A" w:rsidRDefault="0033237A" w:rsidP="0033237A"/>
    <w:p w14:paraId="410FAC40" w14:textId="77777777" w:rsidR="0033237A" w:rsidRDefault="0033237A" w:rsidP="0033237A"/>
    <w:p w14:paraId="114FDA6F" w14:textId="77777777" w:rsidR="0033237A" w:rsidRDefault="0033237A" w:rsidP="0033237A"/>
    <w:p w14:paraId="3F7B9D3B" w14:textId="77777777" w:rsidR="0033237A" w:rsidRDefault="0033237A" w:rsidP="0033237A"/>
    <w:p w14:paraId="044BB029" w14:textId="77777777" w:rsidR="0033237A" w:rsidRDefault="0033237A" w:rsidP="0033237A"/>
    <w:p w14:paraId="66B1D28F" w14:textId="77777777" w:rsidR="0033237A" w:rsidRDefault="0033237A" w:rsidP="0033237A"/>
    <w:p w14:paraId="4EE7A498" w14:textId="77777777" w:rsidR="0033237A" w:rsidRDefault="0033237A" w:rsidP="0033237A"/>
    <w:p w14:paraId="27A24398" w14:textId="77777777" w:rsidR="0033237A" w:rsidRDefault="0033237A" w:rsidP="0033237A"/>
    <w:p w14:paraId="1707F909" w14:textId="77777777" w:rsidR="0033237A" w:rsidRDefault="0033237A" w:rsidP="0033237A"/>
    <w:p w14:paraId="27E98771" w14:textId="77777777" w:rsidR="0033237A" w:rsidRDefault="0033237A" w:rsidP="0033237A"/>
    <w:p w14:paraId="44FDC43B" w14:textId="77777777" w:rsidR="0033237A" w:rsidRDefault="0033237A" w:rsidP="0033237A"/>
    <w:p w14:paraId="565DDE87" w14:textId="77777777" w:rsidR="0033237A" w:rsidRDefault="0033237A" w:rsidP="0033237A"/>
    <w:p w14:paraId="6A2ECBBD" w14:textId="77777777" w:rsidR="0033237A" w:rsidRDefault="0033237A" w:rsidP="0033237A"/>
    <w:p w14:paraId="204B04AD" w14:textId="77777777" w:rsidR="0033237A" w:rsidRDefault="0033237A" w:rsidP="0033237A"/>
    <w:p w14:paraId="78FF33B7" w14:textId="77777777" w:rsidR="0033237A" w:rsidRDefault="0033237A" w:rsidP="0033237A"/>
    <w:p w14:paraId="716FEFA2" w14:textId="77777777" w:rsidR="0033237A" w:rsidRDefault="0033237A" w:rsidP="0033237A"/>
    <w:p w14:paraId="6E49194D" w14:textId="77777777" w:rsidR="0033237A" w:rsidRDefault="0033237A" w:rsidP="0033237A"/>
    <w:p w14:paraId="055C9E21" w14:textId="77777777" w:rsidR="0033237A" w:rsidRDefault="0033237A" w:rsidP="0033237A"/>
    <w:p w14:paraId="4D2B14E8" w14:textId="77777777" w:rsidR="0033237A" w:rsidRDefault="0033237A" w:rsidP="0033237A"/>
    <w:p w14:paraId="08CDD59C" w14:textId="77777777" w:rsidR="0033237A" w:rsidRDefault="0033237A" w:rsidP="0033237A"/>
    <w:p w14:paraId="5B888688" w14:textId="77777777" w:rsidR="0033237A" w:rsidRDefault="0033237A" w:rsidP="0033237A"/>
    <w:p w14:paraId="1F9DE67A" w14:textId="77777777" w:rsidR="0033237A" w:rsidRDefault="0033237A" w:rsidP="0033237A"/>
    <w:p w14:paraId="079F8C59" w14:textId="77777777" w:rsidR="0033237A" w:rsidRDefault="0033237A" w:rsidP="0033237A"/>
    <w:p w14:paraId="0ED7E463" w14:textId="77777777" w:rsidR="0033237A" w:rsidRDefault="0033237A" w:rsidP="0033237A"/>
    <w:p w14:paraId="0B616A55" w14:textId="77777777" w:rsidR="0033237A" w:rsidRDefault="0033237A" w:rsidP="0033237A"/>
    <w:p w14:paraId="3338F37B" w14:textId="77777777" w:rsidR="0033237A" w:rsidRDefault="0033237A" w:rsidP="0033237A"/>
    <w:p w14:paraId="2AE17CCB" w14:textId="77777777" w:rsidR="0033237A" w:rsidRDefault="0033237A" w:rsidP="0033237A"/>
    <w:p w14:paraId="277D39AF" w14:textId="77777777" w:rsidR="0033237A" w:rsidRDefault="0033237A" w:rsidP="0033237A"/>
    <w:p w14:paraId="0A1AC26C" w14:textId="77777777" w:rsidR="0033237A" w:rsidRDefault="0033237A" w:rsidP="0033237A"/>
    <w:p w14:paraId="3FA16687" w14:textId="77777777" w:rsidR="0033237A" w:rsidRDefault="0033237A" w:rsidP="0033237A"/>
    <w:p w14:paraId="2DE712D9" w14:textId="77777777" w:rsidR="0033237A" w:rsidRDefault="0033237A" w:rsidP="0033237A"/>
    <w:p w14:paraId="14CAE574" w14:textId="77777777" w:rsidR="0033237A" w:rsidRDefault="0033237A" w:rsidP="0033237A"/>
    <w:p w14:paraId="46D145B8" w14:textId="77777777" w:rsidR="0033237A" w:rsidRDefault="0033237A" w:rsidP="0033237A"/>
    <w:p w14:paraId="656C6E9F" w14:textId="77777777" w:rsidR="0033237A" w:rsidRDefault="0033237A" w:rsidP="0033237A"/>
    <w:p w14:paraId="0BDCAE3E" w14:textId="77777777" w:rsidR="0033237A" w:rsidRDefault="0033237A" w:rsidP="0033237A"/>
    <w:p w14:paraId="2C154A41" w14:textId="016564EF" w:rsidR="00343ACF" w:rsidRDefault="001F4E68" w:rsidP="0033237A">
      <w:r>
        <w:rPr>
          <w:noProof/>
        </w:rPr>
        <w:lastRenderedPageBreak/>
        <mc:AlternateContent>
          <mc:Choice Requires="wps">
            <w:drawing>
              <wp:anchor distT="0" distB="0" distL="114300" distR="114300" simplePos="0" relativeHeight="251836416" behindDoc="0" locked="0" layoutInCell="1" allowOverlap="1" wp14:anchorId="23024FDE" wp14:editId="5A476E75">
                <wp:simplePos x="0" y="0"/>
                <wp:positionH relativeFrom="column">
                  <wp:align>center</wp:align>
                </wp:positionH>
                <wp:positionV relativeFrom="paragraph">
                  <wp:posOffset>0</wp:posOffset>
                </wp:positionV>
                <wp:extent cx="5210175" cy="3460115"/>
                <wp:effectExtent l="0" t="0" r="22225" b="203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3460115"/>
                        </a:xfrm>
                        <a:prstGeom prst="rect">
                          <a:avLst/>
                        </a:prstGeom>
                        <a:solidFill>
                          <a:srgbClr val="FFFFFF"/>
                        </a:solidFill>
                        <a:ln w="9525">
                          <a:solidFill>
                            <a:srgbClr val="000000"/>
                          </a:solidFill>
                          <a:miter lim="800000"/>
                          <a:headEnd/>
                          <a:tailEnd/>
                        </a:ln>
                      </wps:spPr>
                      <wps:txbx>
                        <w:txbxContent>
                          <w:p w14:paraId="2BA8BEF3" w14:textId="77777777" w:rsidR="00F62258" w:rsidRPr="00DF5B9E" w:rsidRDefault="00F62258" w:rsidP="00343ACF">
                            <w:r w:rsidRPr="00DF5B9E">
                              <w:t>L3        LDAA #100</w:t>
                            </w:r>
                          </w:p>
                          <w:p w14:paraId="03B23C8F" w14:textId="77777777" w:rsidR="00F62258" w:rsidRPr="00DF5B9E" w:rsidRDefault="00F62258" w:rsidP="00343ACF">
                            <w:r w:rsidRPr="00DF5B9E">
                              <w:t xml:space="preserve">          STAA R2</w:t>
                            </w:r>
                          </w:p>
                          <w:p w14:paraId="67C9E9FA" w14:textId="77777777" w:rsidR="00F62258" w:rsidRPr="00DF5B9E" w:rsidRDefault="00F62258" w:rsidP="00343ACF">
                            <w:r w:rsidRPr="00DF5B9E">
                              <w:t>L2        LDAA #240</w:t>
                            </w:r>
                          </w:p>
                          <w:p w14:paraId="48220638" w14:textId="77777777" w:rsidR="00F62258" w:rsidRPr="00DF5B9E" w:rsidRDefault="00F62258" w:rsidP="00343ACF">
                            <w:r w:rsidRPr="00DF5B9E">
                              <w:t xml:space="preserve">          STAA R1</w:t>
                            </w:r>
                          </w:p>
                          <w:p w14:paraId="5C55697C" w14:textId="77777777" w:rsidR="00F62258" w:rsidRPr="00DF5B9E" w:rsidRDefault="00F62258" w:rsidP="00343ACF">
                            <w:r w:rsidRPr="00DF5B9E">
                              <w:t xml:space="preserve">L1        </w:t>
                            </w:r>
                            <w:proofErr w:type="gramStart"/>
                            <w:r w:rsidRPr="00DF5B9E">
                              <w:t>NOP ;1</w:t>
                            </w:r>
                            <w:proofErr w:type="gramEnd"/>
                            <w:r w:rsidRPr="00DF5B9E">
                              <w:t xml:space="preserve"> </w:t>
                            </w:r>
                            <w:proofErr w:type="spellStart"/>
                            <w:r w:rsidRPr="00DF5B9E">
                              <w:t>Intruction</w:t>
                            </w:r>
                            <w:proofErr w:type="spellEnd"/>
                            <w:r w:rsidRPr="00DF5B9E">
                              <w:t xml:space="preserve"> </w:t>
                            </w:r>
                            <w:proofErr w:type="spellStart"/>
                            <w:r w:rsidRPr="00DF5B9E">
                              <w:t>Clk</w:t>
                            </w:r>
                            <w:proofErr w:type="spellEnd"/>
                            <w:r w:rsidRPr="00DF5B9E">
                              <w:t xml:space="preserve"> Cycle</w:t>
                            </w:r>
                          </w:p>
                          <w:p w14:paraId="53BC9D67" w14:textId="77777777" w:rsidR="00F62258" w:rsidRPr="00DF5B9E" w:rsidRDefault="00F62258" w:rsidP="00343ACF">
                            <w:r w:rsidRPr="00DF5B9E">
                              <w:t xml:space="preserve">          </w:t>
                            </w:r>
                            <w:proofErr w:type="gramStart"/>
                            <w:r w:rsidRPr="00DF5B9E">
                              <w:t>NOP ;1</w:t>
                            </w:r>
                            <w:proofErr w:type="gramEnd"/>
                          </w:p>
                          <w:p w14:paraId="05EF4CB7" w14:textId="77777777" w:rsidR="00F62258" w:rsidRPr="00DF5B9E" w:rsidRDefault="00F62258" w:rsidP="00343ACF">
                            <w:r w:rsidRPr="00DF5B9E">
                              <w:t xml:space="preserve">          </w:t>
                            </w:r>
                            <w:proofErr w:type="gramStart"/>
                            <w:r w:rsidRPr="00DF5B9E">
                              <w:t>NOP ;1</w:t>
                            </w:r>
                            <w:proofErr w:type="gramEnd"/>
                          </w:p>
                          <w:p w14:paraId="485EC938" w14:textId="77777777" w:rsidR="00F62258" w:rsidRPr="00DF5B9E" w:rsidRDefault="00F62258" w:rsidP="00343ACF">
                            <w:r w:rsidRPr="00DF5B9E">
                              <w:t xml:space="preserve">          DEC </w:t>
                            </w:r>
                            <w:proofErr w:type="gramStart"/>
                            <w:r w:rsidRPr="00DF5B9E">
                              <w:t>R1 ;4</w:t>
                            </w:r>
                            <w:proofErr w:type="gramEnd"/>
                          </w:p>
                          <w:p w14:paraId="775A40C8" w14:textId="77777777" w:rsidR="00F62258" w:rsidRPr="00DF5B9E" w:rsidRDefault="00F62258" w:rsidP="00343ACF">
                            <w:r w:rsidRPr="00DF5B9E">
                              <w:t xml:space="preserve">          BNE </w:t>
                            </w:r>
                            <w:proofErr w:type="gramStart"/>
                            <w:r w:rsidRPr="00DF5B9E">
                              <w:t>L1 ;3</w:t>
                            </w:r>
                            <w:proofErr w:type="gramEnd"/>
                          </w:p>
                          <w:p w14:paraId="5C7437E2" w14:textId="77777777" w:rsidR="00F62258" w:rsidRPr="00DF5B9E" w:rsidRDefault="00F62258" w:rsidP="00343ACF">
                            <w:r w:rsidRPr="00DF5B9E">
                              <w:t xml:space="preserve">          DEC </w:t>
                            </w:r>
                            <w:proofErr w:type="gramStart"/>
                            <w:r w:rsidRPr="00DF5B9E">
                              <w:t>R2 ;Total</w:t>
                            </w:r>
                            <w:proofErr w:type="gramEnd"/>
                            <w:r w:rsidRPr="00DF5B9E">
                              <w:t xml:space="preserve"> </w:t>
                            </w:r>
                            <w:proofErr w:type="spellStart"/>
                            <w:r w:rsidRPr="00DF5B9E">
                              <w:t>Instr.Clk</w:t>
                            </w:r>
                            <w:proofErr w:type="spellEnd"/>
                            <w:r w:rsidRPr="00DF5B9E">
                              <w:t>=10</w:t>
                            </w:r>
                          </w:p>
                          <w:p w14:paraId="7190C36C" w14:textId="77777777" w:rsidR="00F62258" w:rsidRPr="00DF5B9E" w:rsidRDefault="00F62258" w:rsidP="00343ACF">
                            <w:r w:rsidRPr="00DF5B9E">
                              <w:t xml:space="preserve">          BNE L2</w:t>
                            </w:r>
                          </w:p>
                          <w:p w14:paraId="59A5FCC5" w14:textId="77777777" w:rsidR="00F62258" w:rsidRPr="00DF5B9E" w:rsidRDefault="00F62258" w:rsidP="00343ACF">
                            <w:r w:rsidRPr="00DF5B9E">
                              <w:t xml:space="preserve">          DEC R3</w:t>
                            </w:r>
                          </w:p>
                          <w:p w14:paraId="4FDEF931" w14:textId="77777777" w:rsidR="00F62258" w:rsidRPr="00DF5B9E" w:rsidRDefault="00F62258" w:rsidP="00343ACF">
                            <w:r w:rsidRPr="00DF5B9E">
                              <w:t xml:space="preserve">          BNE L3</w:t>
                            </w:r>
                          </w:p>
                          <w:p w14:paraId="380AAEA8" w14:textId="77777777" w:rsidR="00F62258" w:rsidRPr="00DF5B9E" w:rsidRDefault="00F62258" w:rsidP="00343ACF">
                            <w:r w:rsidRPr="00DF5B9E">
                              <w:t xml:space="preserve">          ;--------------</w:t>
                            </w:r>
                          </w:p>
                          <w:p w14:paraId="0CDB456A" w14:textId="77777777" w:rsidR="00F62258" w:rsidRPr="00DF5B9E" w:rsidRDefault="00F62258" w:rsidP="00343ACF">
                            <w:r w:rsidRPr="00DF5B9E">
                              <w:t xml:space="preserve">          </w:t>
                            </w:r>
                            <w:proofErr w:type="gramStart"/>
                            <w:r w:rsidRPr="00DF5B9E">
                              <w:t>PULA ;Restore</w:t>
                            </w:r>
                            <w:proofErr w:type="gramEnd"/>
                            <w:r w:rsidRPr="00DF5B9E">
                              <w:t xml:space="preserve"> </w:t>
                            </w:r>
                            <w:proofErr w:type="spellStart"/>
                            <w:r w:rsidRPr="00DF5B9E">
                              <w:t>Reg</w:t>
                            </w:r>
                            <w:proofErr w:type="spellEnd"/>
                            <w:r w:rsidRPr="00DF5B9E">
                              <w:t xml:space="preserve"> A</w:t>
                            </w:r>
                          </w:p>
                          <w:p w14:paraId="5302B9F1" w14:textId="77777777" w:rsidR="00F62258" w:rsidRPr="00DF5B9E" w:rsidRDefault="00F62258" w:rsidP="00343ACF">
                            <w:r w:rsidRPr="00DF5B9E">
                              <w:t xml:space="preserve">          RTS</w:t>
                            </w:r>
                          </w:p>
                          <w:p w14:paraId="2AA42280" w14:textId="77777777" w:rsidR="00F62258" w:rsidRPr="00DF5B9E" w:rsidRDefault="00F62258" w:rsidP="00343ACF">
                            <w:r w:rsidRPr="00DF5B9E">
                              <w:t xml:space="preserve">          ;-------------------</w:t>
                            </w:r>
                          </w:p>
                          <w:p w14:paraId="75CC5B11" w14:textId="77777777" w:rsidR="00F62258" w:rsidRPr="00DF5B9E" w:rsidRDefault="00F62258" w:rsidP="00343ACF">
                            <w:r w:rsidRPr="00DF5B9E">
                              <w:t>;**************************************************************</w:t>
                            </w:r>
                          </w:p>
                          <w:p w14:paraId="3BCEA1D3" w14:textId="77777777" w:rsidR="00F62258" w:rsidRPr="00DF5B9E" w:rsidRDefault="00F62258" w:rsidP="00343ACF">
                            <w:r w:rsidRPr="00DF5B9E">
                              <w:t>;*                 Interrupt Vectors                          *</w:t>
                            </w:r>
                          </w:p>
                          <w:p w14:paraId="0122DEDE" w14:textId="77777777" w:rsidR="00F62258" w:rsidRPr="00DF5B9E" w:rsidRDefault="00F62258" w:rsidP="00343ACF">
                            <w:r w:rsidRPr="00DF5B9E">
                              <w:t>;**************************************************************</w:t>
                            </w:r>
                          </w:p>
                          <w:p w14:paraId="31CC9B81" w14:textId="77777777" w:rsidR="00F62258" w:rsidRPr="00DF5B9E" w:rsidRDefault="00F62258" w:rsidP="00343ACF">
                            <w:r w:rsidRPr="00DF5B9E">
                              <w:t xml:space="preserve">            ORG   $FFFE</w:t>
                            </w:r>
                          </w:p>
                          <w:p w14:paraId="117667D4" w14:textId="77777777" w:rsidR="00F62258" w:rsidRPr="00DF5B9E" w:rsidRDefault="00F62258" w:rsidP="00343ACF">
                            <w:r w:rsidRPr="00DF5B9E">
                              <w:t xml:space="preserve">            </w:t>
                            </w:r>
                            <w:proofErr w:type="gramStart"/>
                            <w:r w:rsidRPr="00DF5B9E">
                              <w:t>DC.W  Entry</w:t>
                            </w:r>
                            <w:proofErr w:type="gramEnd"/>
                            <w:r w:rsidRPr="00DF5B9E">
                              <w:t xml:space="preserve">           ; Reset Vector</w:t>
                            </w:r>
                          </w:p>
                          <w:p w14:paraId="0679E555" w14:textId="77777777" w:rsidR="00F62258" w:rsidRDefault="00F62258" w:rsidP="00343AC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0;margin-top:0;width:410.25pt;height:272.45pt;z-index:25183641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">
                <v:textbox style="mso-fit-shape-to-text:t">
                  <w:txbxContent>
                    <w:p w14:paraId="2BA8BEF3" w14:textId="77777777" w:rsidR="00F62258" w:rsidRPr="00DF5B9E" w:rsidRDefault="00F62258" w:rsidP="00343ACF">
                      <w:r w:rsidRPr="00DF5B9E">
                        <w:t>L3        LDAA #100</w:t>
                      </w:r>
                    </w:p>
                    <w:p w14:paraId="03B23C8F" w14:textId="77777777" w:rsidR="00F62258" w:rsidRPr="00DF5B9E" w:rsidRDefault="00F62258" w:rsidP="00343ACF">
                      <w:r w:rsidRPr="00DF5B9E">
                        <w:t xml:space="preserve">          STAA R2</w:t>
                      </w:r>
                    </w:p>
                    <w:p w14:paraId="67C9E9FA" w14:textId="77777777" w:rsidR="00F62258" w:rsidRPr="00DF5B9E" w:rsidRDefault="00F62258" w:rsidP="00343ACF">
                      <w:r w:rsidRPr="00DF5B9E">
                        <w:t>L2        LDAA #240</w:t>
                      </w:r>
                    </w:p>
                    <w:p w14:paraId="48220638" w14:textId="77777777" w:rsidR="00F62258" w:rsidRPr="00DF5B9E" w:rsidRDefault="00F62258" w:rsidP="00343ACF">
                      <w:r w:rsidRPr="00DF5B9E">
                        <w:t xml:space="preserve">          STAA R1</w:t>
                      </w:r>
                    </w:p>
                    <w:p w14:paraId="5C55697C" w14:textId="77777777" w:rsidR="00F62258" w:rsidRPr="00DF5B9E" w:rsidRDefault="00F62258" w:rsidP="00343ACF">
                      <w:r w:rsidRPr="00DF5B9E">
                        <w:t xml:space="preserve">L1        </w:t>
                      </w:r>
                      <w:proofErr w:type="gramStart"/>
                      <w:r w:rsidRPr="00DF5B9E">
                        <w:t>NOP ;1</w:t>
                      </w:r>
                      <w:proofErr w:type="gramEnd"/>
                      <w:r w:rsidRPr="00DF5B9E">
                        <w:t xml:space="preserve"> </w:t>
                      </w:r>
                      <w:proofErr w:type="spellStart"/>
                      <w:r w:rsidRPr="00DF5B9E">
                        <w:t>Intruction</w:t>
                      </w:r>
                      <w:proofErr w:type="spellEnd"/>
                      <w:r w:rsidRPr="00DF5B9E">
                        <w:t xml:space="preserve"> </w:t>
                      </w:r>
                      <w:proofErr w:type="spellStart"/>
                      <w:r w:rsidRPr="00DF5B9E">
                        <w:t>Clk</w:t>
                      </w:r>
                      <w:proofErr w:type="spellEnd"/>
                      <w:r w:rsidRPr="00DF5B9E">
                        <w:t xml:space="preserve"> Cycle</w:t>
                      </w:r>
                    </w:p>
                    <w:p w14:paraId="53BC9D67" w14:textId="77777777" w:rsidR="00F62258" w:rsidRPr="00DF5B9E" w:rsidRDefault="00F62258" w:rsidP="00343ACF">
                      <w:r w:rsidRPr="00DF5B9E">
                        <w:t xml:space="preserve">          </w:t>
                      </w:r>
                      <w:proofErr w:type="gramStart"/>
                      <w:r w:rsidRPr="00DF5B9E">
                        <w:t>NOP ;1</w:t>
                      </w:r>
                      <w:proofErr w:type="gramEnd"/>
                    </w:p>
                    <w:p w14:paraId="05EF4CB7" w14:textId="77777777" w:rsidR="00F62258" w:rsidRPr="00DF5B9E" w:rsidRDefault="00F62258" w:rsidP="00343ACF">
                      <w:r w:rsidRPr="00DF5B9E">
                        <w:t xml:space="preserve">          </w:t>
                      </w:r>
                      <w:proofErr w:type="gramStart"/>
                      <w:r w:rsidRPr="00DF5B9E">
                        <w:t>NOP ;1</w:t>
                      </w:r>
                      <w:proofErr w:type="gramEnd"/>
                    </w:p>
                    <w:p w14:paraId="485EC938" w14:textId="77777777" w:rsidR="00F62258" w:rsidRPr="00DF5B9E" w:rsidRDefault="00F62258" w:rsidP="00343ACF">
                      <w:r w:rsidRPr="00DF5B9E">
                        <w:t xml:space="preserve">          DEC </w:t>
                      </w:r>
                      <w:proofErr w:type="gramStart"/>
                      <w:r w:rsidRPr="00DF5B9E">
                        <w:t>R1 ;4</w:t>
                      </w:r>
                      <w:proofErr w:type="gramEnd"/>
                    </w:p>
                    <w:p w14:paraId="775A40C8" w14:textId="77777777" w:rsidR="00F62258" w:rsidRPr="00DF5B9E" w:rsidRDefault="00F62258" w:rsidP="00343ACF">
                      <w:r w:rsidRPr="00DF5B9E">
                        <w:t xml:space="preserve">          BNE </w:t>
                      </w:r>
                      <w:proofErr w:type="gramStart"/>
                      <w:r w:rsidRPr="00DF5B9E">
                        <w:t>L1 ;3</w:t>
                      </w:r>
                      <w:proofErr w:type="gramEnd"/>
                    </w:p>
                    <w:p w14:paraId="5C7437E2" w14:textId="77777777" w:rsidR="00F62258" w:rsidRPr="00DF5B9E" w:rsidRDefault="00F62258" w:rsidP="00343ACF">
                      <w:r w:rsidRPr="00DF5B9E">
                        <w:t xml:space="preserve">          DEC </w:t>
                      </w:r>
                      <w:proofErr w:type="gramStart"/>
                      <w:r w:rsidRPr="00DF5B9E">
                        <w:t>R2 ;Total</w:t>
                      </w:r>
                      <w:proofErr w:type="gramEnd"/>
                      <w:r w:rsidRPr="00DF5B9E">
                        <w:t xml:space="preserve"> </w:t>
                      </w:r>
                      <w:proofErr w:type="spellStart"/>
                      <w:r w:rsidRPr="00DF5B9E">
                        <w:t>Instr.Clk</w:t>
                      </w:r>
                      <w:proofErr w:type="spellEnd"/>
                      <w:r w:rsidRPr="00DF5B9E">
                        <w:t>=10</w:t>
                      </w:r>
                    </w:p>
                    <w:p w14:paraId="7190C36C" w14:textId="77777777" w:rsidR="00F62258" w:rsidRPr="00DF5B9E" w:rsidRDefault="00F62258" w:rsidP="00343ACF">
                      <w:r w:rsidRPr="00DF5B9E">
                        <w:t xml:space="preserve">          BNE L2</w:t>
                      </w:r>
                    </w:p>
                    <w:p w14:paraId="59A5FCC5" w14:textId="77777777" w:rsidR="00F62258" w:rsidRPr="00DF5B9E" w:rsidRDefault="00F62258" w:rsidP="00343ACF">
                      <w:r w:rsidRPr="00DF5B9E">
                        <w:t xml:space="preserve">          DEC R3</w:t>
                      </w:r>
                    </w:p>
                    <w:p w14:paraId="4FDEF931" w14:textId="77777777" w:rsidR="00F62258" w:rsidRPr="00DF5B9E" w:rsidRDefault="00F62258" w:rsidP="00343ACF">
                      <w:r w:rsidRPr="00DF5B9E">
                        <w:t xml:space="preserve">          BNE L3</w:t>
                      </w:r>
                    </w:p>
                    <w:p w14:paraId="380AAEA8" w14:textId="77777777" w:rsidR="00F62258" w:rsidRPr="00DF5B9E" w:rsidRDefault="00F62258" w:rsidP="00343ACF">
                      <w:r w:rsidRPr="00DF5B9E">
                        <w:t xml:space="preserve">          ;--------------</w:t>
                      </w:r>
                    </w:p>
                    <w:p w14:paraId="0CDB456A" w14:textId="77777777" w:rsidR="00F62258" w:rsidRPr="00DF5B9E" w:rsidRDefault="00F62258" w:rsidP="00343ACF">
                      <w:r w:rsidRPr="00DF5B9E">
                        <w:t xml:space="preserve">          </w:t>
                      </w:r>
                      <w:proofErr w:type="gramStart"/>
                      <w:r w:rsidRPr="00DF5B9E">
                        <w:t>PULA ;Restore</w:t>
                      </w:r>
                      <w:proofErr w:type="gramEnd"/>
                      <w:r w:rsidRPr="00DF5B9E">
                        <w:t xml:space="preserve"> </w:t>
                      </w:r>
                      <w:proofErr w:type="spellStart"/>
                      <w:r w:rsidRPr="00DF5B9E">
                        <w:t>Reg</w:t>
                      </w:r>
                      <w:proofErr w:type="spellEnd"/>
                      <w:r w:rsidRPr="00DF5B9E">
                        <w:t xml:space="preserve"> A</w:t>
                      </w:r>
                    </w:p>
                    <w:p w14:paraId="5302B9F1" w14:textId="77777777" w:rsidR="00F62258" w:rsidRPr="00DF5B9E" w:rsidRDefault="00F62258" w:rsidP="00343ACF">
                      <w:r w:rsidRPr="00DF5B9E">
                        <w:t xml:space="preserve">          RTS</w:t>
                      </w:r>
                    </w:p>
                    <w:p w14:paraId="2AA42280" w14:textId="77777777" w:rsidR="00F62258" w:rsidRPr="00DF5B9E" w:rsidRDefault="00F62258" w:rsidP="00343ACF">
                      <w:r w:rsidRPr="00DF5B9E">
                        <w:t xml:space="preserve">          ;-------------------</w:t>
                      </w:r>
                    </w:p>
                    <w:p w14:paraId="75CC5B11" w14:textId="77777777" w:rsidR="00F62258" w:rsidRPr="00DF5B9E" w:rsidRDefault="00F62258" w:rsidP="00343ACF">
                      <w:r w:rsidRPr="00DF5B9E">
                        <w:t>;**************************************************************</w:t>
                      </w:r>
                    </w:p>
                    <w:p w14:paraId="3BCEA1D3" w14:textId="77777777" w:rsidR="00F62258" w:rsidRPr="00DF5B9E" w:rsidRDefault="00F62258" w:rsidP="00343ACF">
                      <w:r w:rsidRPr="00DF5B9E">
                        <w:t>;*                 Interrupt Vectors                          *</w:t>
                      </w:r>
                    </w:p>
                    <w:p w14:paraId="0122DEDE" w14:textId="77777777" w:rsidR="00F62258" w:rsidRPr="00DF5B9E" w:rsidRDefault="00F62258" w:rsidP="00343ACF">
                      <w:r w:rsidRPr="00DF5B9E">
                        <w:t>;**************************************************************</w:t>
                      </w:r>
                    </w:p>
                    <w:p w14:paraId="31CC9B81" w14:textId="77777777" w:rsidR="00F62258" w:rsidRPr="00DF5B9E" w:rsidRDefault="00F62258" w:rsidP="00343ACF">
                      <w:r w:rsidRPr="00DF5B9E">
                        <w:t xml:space="preserve">            ORG   $FFFE</w:t>
                      </w:r>
                    </w:p>
                    <w:p w14:paraId="117667D4" w14:textId="77777777" w:rsidR="00F62258" w:rsidRPr="00DF5B9E" w:rsidRDefault="00F62258" w:rsidP="00343ACF">
                      <w:r w:rsidRPr="00DF5B9E">
                        <w:t xml:space="preserve">            </w:t>
                      </w:r>
                      <w:proofErr w:type="gramStart"/>
                      <w:r w:rsidRPr="00DF5B9E">
                        <w:t>DC.W  Entry</w:t>
                      </w:r>
                      <w:proofErr w:type="gramEnd"/>
                      <w:r w:rsidRPr="00DF5B9E">
                        <w:t xml:space="preserve">           ; Reset Vector</w:t>
                      </w:r>
                    </w:p>
                    <w:p w14:paraId="0679E555" w14:textId="77777777" w:rsidR="00F62258" w:rsidRDefault="00F62258" w:rsidP="00343ACF"/>
                  </w:txbxContent>
                </v:textbox>
              </v:shape>
            </w:pict>
          </mc:Fallback>
        </mc:AlternateContent>
      </w:r>
    </w:p>
    <w:p w14:paraId="47CE6F43" w14:textId="77777777" w:rsidR="00343ACF" w:rsidRDefault="00343ACF" w:rsidP="0033237A"/>
    <w:p w14:paraId="558F3A66" w14:textId="77777777" w:rsidR="00343ACF" w:rsidRDefault="00343ACF" w:rsidP="0033237A"/>
    <w:p w14:paraId="72C04BD2" w14:textId="77777777" w:rsidR="00343ACF" w:rsidRDefault="00343ACF" w:rsidP="0033237A"/>
    <w:p w14:paraId="56299F4A" w14:textId="77777777" w:rsidR="00343ACF" w:rsidRDefault="00343ACF" w:rsidP="0033237A"/>
    <w:p w14:paraId="15D0B838" w14:textId="77777777" w:rsidR="00343ACF" w:rsidRDefault="00343ACF" w:rsidP="0033237A"/>
    <w:p w14:paraId="03380A20" w14:textId="77777777" w:rsidR="00343ACF" w:rsidRDefault="00343ACF" w:rsidP="0033237A"/>
    <w:p w14:paraId="17E90F92" w14:textId="77777777" w:rsidR="00343ACF" w:rsidRDefault="00343ACF" w:rsidP="0033237A"/>
    <w:p w14:paraId="63071261" w14:textId="77777777" w:rsidR="00343ACF" w:rsidRDefault="00343ACF" w:rsidP="0033237A"/>
    <w:p w14:paraId="215908E1" w14:textId="77777777" w:rsidR="00343ACF" w:rsidRDefault="00343ACF" w:rsidP="0033237A"/>
    <w:p w14:paraId="6FB659F4" w14:textId="77777777" w:rsidR="00343ACF" w:rsidRDefault="00343ACF" w:rsidP="0033237A"/>
    <w:p w14:paraId="41A5EB03" w14:textId="77777777" w:rsidR="00343ACF" w:rsidRDefault="00343ACF" w:rsidP="0033237A"/>
    <w:p w14:paraId="1535B838" w14:textId="77777777" w:rsidR="00343ACF" w:rsidRDefault="00343ACF" w:rsidP="0033237A"/>
    <w:p w14:paraId="48E905EC" w14:textId="77777777" w:rsidR="00343ACF" w:rsidRDefault="00343ACF" w:rsidP="0033237A"/>
    <w:p w14:paraId="2E9516D0" w14:textId="77777777" w:rsidR="00343ACF" w:rsidRDefault="00343ACF" w:rsidP="0033237A"/>
    <w:p w14:paraId="2898E881" w14:textId="77777777" w:rsidR="00343ACF" w:rsidRDefault="00343ACF" w:rsidP="0033237A"/>
    <w:p w14:paraId="0D1C6685" w14:textId="77777777" w:rsidR="00343ACF" w:rsidRDefault="00343ACF" w:rsidP="0033237A"/>
    <w:p w14:paraId="1595C500" w14:textId="77777777" w:rsidR="00343ACF" w:rsidRDefault="00343ACF" w:rsidP="0033237A"/>
    <w:p w14:paraId="2DB34BD2" w14:textId="77777777" w:rsidR="00343ACF" w:rsidRDefault="00343ACF" w:rsidP="0033237A"/>
    <w:p w14:paraId="52708151" w14:textId="77777777" w:rsidR="00343ACF" w:rsidRDefault="00343ACF" w:rsidP="0033237A"/>
    <w:p w14:paraId="411DEBF3" w14:textId="77777777" w:rsidR="00343ACF" w:rsidRDefault="00343ACF" w:rsidP="0033237A"/>
    <w:p w14:paraId="33F195DB" w14:textId="77777777" w:rsidR="00343ACF" w:rsidRDefault="00343ACF" w:rsidP="0033237A"/>
    <w:p w14:paraId="560EBE76" w14:textId="77777777" w:rsidR="00343ACF" w:rsidRDefault="00343ACF" w:rsidP="0033237A"/>
    <w:p w14:paraId="0EAD8EC9" w14:textId="77777777" w:rsidR="00343ACF" w:rsidRDefault="00343ACF" w:rsidP="0033237A"/>
    <w:p w14:paraId="586C3B6D" w14:textId="77777777" w:rsidR="00343ACF" w:rsidRDefault="00343ACF" w:rsidP="0033237A"/>
    <w:p w14:paraId="4B30B118" w14:textId="77777777" w:rsidR="00343ACF" w:rsidRDefault="00343ACF" w:rsidP="0033237A"/>
    <w:p w14:paraId="5CF6A96B" w14:textId="77777777" w:rsidR="00597B00" w:rsidRDefault="00FA7C6E" w:rsidP="003619DC">
      <w:pPr>
        <w:pStyle w:val="ReportSectionHeading"/>
        <w:spacing w:after="240"/>
        <w:jc w:val="left"/>
        <w:rPr>
          <w:noProof/>
        </w:rPr>
      </w:pPr>
      <w:bookmarkStart w:id="159" w:name="_Toc370162731"/>
      <w:bookmarkStart w:id="160" w:name="_Toc412027983"/>
      <w:r>
        <w:t>4. Conclusions</w:t>
      </w:r>
      <w:r>
        <w:rPr>
          <w:noProof/>
        </w:rPr>
        <w:t xml:space="preserve"> and Recommendations</w:t>
      </w:r>
      <w:bookmarkEnd w:id="159"/>
      <w:bookmarkEnd w:id="160"/>
    </w:p>
    <w:p w14:paraId="6D471A3A" w14:textId="5A58E809" w:rsidR="00481BF0" w:rsidRDefault="00481BF0" w:rsidP="00597B00">
      <w:pPr>
        <w:ind w:firstLine="720"/>
        <w:rPr>
          <w:rFonts w:cstheme="minorHAnsi"/>
          <w:sz w:val="24"/>
          <w:szCs w:val="24"/>
          <w:lang w:eastAsia="en-GB"/>
        </w:rPr>
      </w:pPr>
      <w:r w:rsidRPr="00481BF0">
        <w:rPr>
          <w:rFonts w:cstheme="minorHAnsi"/>
          <w:sz w:val="24"/>
          <w:szCs w:val="24"/>
          <w:lang w:eastAsia="en-GB"/>
        </w:rPr>
        <w:t>All the tasks in this experiment clarified the use of dip switches and LEDs on the board and helped understanding them. Firstly, in Task 1 it has been explained the use of PORTB to control the LEDs, and how to turn the PJT off using accumulator A. Secondly, in Task 2 the code of Dip switches was provided from the previous task and we added PTH to control Dip switches. Thirdly, combining the codes of both Task1 and Task2 show the process of reading Dip switches and writes them to the LEDs. And, in order to display the output continuously on the LEDs we used a loop. Eventually, we implemented time delay to the displayed output and whenever there is a delay in input there is a time delay in output.</w:t>
      </w:r>
    </w:p>
    <w:p w14:paraId="5D54495A" w14:textId="77777777" w:rsidR="00481BF0" w:rsidRDefault="00481BF0" w:rsidP="00597B00">
      <w:pPr>
        <w:ind w:firstLine="720"/>
        <w:rPr>
          <w:rFonts w:cstheme="minorHAnsi"/>
          <w:sz w:val="24"/>
          <w:szCs w:val="24"/>
          <w:lang w:eastAsia="en-GB"/>
        </w:rPr>
      </w:pPr>
    </w:p>
    <w:p w14:paraId="660EAFA6" w14:textId="77777777" w:rsidR="00597B00" w:rsidRDefault="00597B00" w:rsidP="00597B00">
      <w:pPr>
        <w:ind w:firstLine="720"/>
        <w:rPr>
          <w:rFonts w:cstheme="minorHAnsi"/>
          <w:sz w:val="24"/>
          <w:szCs w:val="24"/>
          <w:lang w:eastAsia="en-GB"/>
        </w:rPr>
      </w:pPr>
      <w:r w:rsidRPr="00597B00">
        <w:rPr>
          <w:rFonts w:cstheme="minorHAnsi"/>
          <w:sz w:val="24"/>
          <w:szCs w:val="24"/>
          <w:lang w:eastAsia="en-GB"/>
        </w:rPr>
        <w:t xml:space="preserve">To sum up, all the tasks were successfully applied. Full understanding of the input/output lines was achieved simply. The group members were able to download and test the code on the dragon 12+. Reading data from IO ports have been done. The time delay effect on LEDs were shown and understood. No problems or risks faced in this experiment. Also, writing a code and check it by the hardware become easier after paying attention to the lab instructor which helped us to overcome some errors. </w:t>
      </w:r>
    </w:p>
    <w:p w14:paraId="47E28D8C" w14:textId="77777777" w:rsidR="003619DC" w:rsidRDefault="003619DC" w:rsidP="00597B00">
      <w:pPr>
        <w:ind w:firstLine="720"/>
        <w:rPr>
          <w:rFonts w:cstheme="minorHAnsi"/>
          <w:sz w:val="24"/>
          <w:szCs w:val="24"/>
          <w:lang w:eastAsia="en-GB"/>
        </w:rPr>
      </w:pPr>
    </w:p>
    <w:p w14:paraId="46305967" w14:textId="77777777" w:rsidR="003619DC" w:rsidRDefault="003619DC" w:rsidP="003619DC">
      <w:pPr>
        <w:pStyle w:val="ReportSectionHeading"/>
        <w:spacing w:after="240"/>
        <w:jc w:val="left"/>
        <w:rPr>
          <w:rFonts w:ascii="Times New Roman" w:hAnsi="Times New Roman" w:cstheme="minorHAnsi"/>
          <w:b w:val="0"/>
          <w:bCs w:val="0"/>
          <w:sz w:val="24"/>
          <w:szCs w:val="24"/>
          <w:lang w:eastAsia="en-GB"/>
        </w:rPr>
      </w:pPr>
    </w:p>
    <w:p w14:paraId="722A05AB" w14:textId="77777777" w:rsidR="003619DC" w:rsidRPr="003619DC" w:rsidRDefault="003619DC" w:rsidP="003619DC">
      <w:pPr>
        <w:pStyle w:val="ReportBody"/>
        <w:rPr>
          <w:lang w:eastAsia="en-GB"/>
        </w:rPr>
      </w:pPr>
    </w:p>
    <w:p w14:paraId="5B1687FC" w14:textId="65600EE6" w:rsidR="00077E4E" w:rsidRPr="003619DC" w:rsidRDefault="009E50D1" w:rsidP="003619DC">
      <w:pPr>
        <w:pStyle w:val="ReportSectionHeading"/>
        <w:spacing w:after="240"/>
        <w:jc w:val="left"/>
      </w:pPr>
      <w:bookmarkStart w:id="161" w:name="_Toc412027984"/>
      <w:r>
        <w:lastRenderedPageBreak/>
        <w:t>Extra</w:t>
      </w:r>
      <w:r w:rsidR="00E30DBD">
        <w:t xml:space="preserve"> Task</w:t>
      </w:r>
      <w:r>
        <w:t xml:space="preserve">: </w:t>
      </w:r>
      <w:r w:rsidR="003619DC">
        <w:t>T</w:t>
      </w:r>
      <w:r w:rsidR="0061006A" w:rsidRPr="0061006A">
        <w:rPr>
          <w:b w:val="0"/>
        </w:rPr>
        <w:t>ASK 4 UPDATED</w:t>
      </w:r>
      <w:r w:rsidR="00E30DBD">
        <w:rPr>
          <w:b w:val="0"/>
        </w:rPr>
        <w:t xml:space="preserve"> to 10 second</w:t>
      </w:r>
      <w:r w:rsidR="0052016A">
        <w:rPr>
          <w:b w:val="0"/>
        </w:rPr>
        <w:t>:</w:t>
      </w:r>
      <w:bookmarkEnd w:id="161"/>
    </w:p>
    <w:p w14:paraId="0A6BA325" w14:textId="148299E5" w:rsidR="0061006A" w:rsidRPr="0061006A" w:rsidRDefault="00597B00" w:rsidP="0061006A">
      <w:pPr>
        <w:spacing w:line="360" w:lineRule="auto"/>
        <w:rPr>
          <w:sz w:val="24"/>
          <w:szCs w:val="24"/>
        </w:rPr>
      </w:pPr>
      <w:r w:rsidRPr="00597B00">
        <w:rPr>
          <w:noProof/>
          <w:sz w:val="24"/>
          <w:szCs w:val="24"/>
        </w:rPr>
        <mc:AlternateContent>
          <mc:Choice Requires="wps">
            <w:drawing>
              <wp:anchor distT="0" distB="0" distL="114300" distR="114300" simplePos="0" relativeHeight="251840512" behindDoc="0" locked="0" layoutInCell="1" allowOverlap="1" wp14:anchorId="146606C7" wp14:editId="122DAA0B">
                <wp:simplePos x="0" y="0"/>
                <wp:positionH relativeFrom="column">
                  <wp:posOffset>-603504</wp:posOffset>
                </wp:positionH>
                <wp:positionV relativeFrom="paragraph">
                  <wp:posOffset>165024</wp:posOffset>
                </wp:positionV>
                <wp:extent cx="6280785" cy="6056985"/>
                <wp:effectExtent l="0" t="0" r="24765" b="2032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785" cy="6056985"/>
                        </a:xfrm>
                        <a:prstGeom prst="rect">
                          <a:avLst/>
                        </a:prstGeom>
                        <a:solidFill>
                          <a:srgbClr val="FFFFFF"/>
                        </a:solidFill>
                        <a:ln w="9525">
                          <a:solidFill>
                            <a:srgbClr val="000000"/>
                          </a:solidFill>
                          <a:miter lim="800000"/>
                          <a:headEnd/>
                          <a:tailEnd/>
                        </a:ln>
                      </wps:spPr>
                      <wps:txbx>
                        <w:txbxContent>
                          <w:p w14:paraId="4C89F1CA" w14:textId="77777777" w:rsidR="005D1B82" w:rsidRPr="005D1B82" w:rsidRDefault="00F62258" w:rsidP="005D1B82">
                            <w:pPr>
                              <w:spacing w:line="360" w:lineRule="auto"/>
                              <w:rPr>
                                <w:sz w:val="22"/>
                                <w:szCs w:val="22"/>
                              </w:rPr>
                            </w:pPr>
                            <w:r w:rsidRPr="00F62258">
                              <w:rPr>
                                <w:sz w:val="22"/>
                                <w:szCs w:val="22"/>
                              </w:rPr>
                              <w:t xml:space="preserve">     </w:t>
                            </w:r>
                            <w:r w:rsidR="005D1B82" w:rsidRPr="005D1B82">
                              <w:rPr>
                                <w:sz w:val="22"/>
                                <w:szCs w:val="22"/>
                              </w:rPr>
                              <w:t>; Include derivative-specific definitions</w:t>
                            </w:r>
                          </w:p>
                          <w:p w14:paraId="1F1072D2" w14:textId="0CE7B3EA" w:rsidR="005D1B82" w:rsidRPr="005D1B82" w:rsidRDefault="005D1B82" w:rsidP="005D1B82">
                            <w:pPr>
                              <w:spacing w:line="360" w:lineRule="auto"/>
                              <w:rPr>
                                <w:sz w:val="22"/>
                                <w:szCs w:val="22"/>
                              </w:rPr>
                            </w:pPr>
                            <w:r w:rsidRPr="005D1B82">
                              <w:rPr>
                                <w:sz w:val="22"/>
                                <w:szCs w:val="22"/>
                              </w:rPr>
                              <w:t xml:space="preserve">      INCLUDE 'derivative.inc'</w:t>
                            </w:r>
                          </w:p>
                          <w:p w14:paraId="5511A3ED" w14:textId="77777777" w:rsidR="005D1B82" w:rsidRPr="005D1B82" w:rsidRDefault="005D1B82" w:rsidP="005D1B82">
                            <w:pPr>
                              <w:spacing w:line="360" w:lineRule="auto"/>
                              <w:rPr>
                                <w:sz w:val="22"/>
                                <w:szCs w:val="22"/>
                              </w:rPr>
                            </w:pPr>
                            <w:r w:rsidRPr="005D1B82">
                              <w:rPr>
                                <w:sz w:val="22"/>
                                <w:szCs w:val="22"/>
                              </w:rPr>
                              <w:t xml:space="preserve">      XDEF Entry</w:t>
                            </w:r>
                          </w:p>
                          <w:p w14:paraId="20CA996F" w14:textId="77777777" w:rsidR="005D1B82" w:rsidRPr="005D1B82" w:rsidRDefault="005D1B82" w:rsidP="005D1B82">
                            <w:pPr>
                              <w:spacing w:line="360" w:lineRule="auto"/>
                              <w:rPr>
                                <w:sz w:val="22"/>
                                <w:szCs w:val="22"/>
                              </w:rPr>
                            </w:pPr>
                            <w:r w:rsidRPr="005D1B82">
                              <w:rPr>
                                <w:sz w:val="22"/>
                                <w:szCs w:val="22"/>
                              </w:rPr>
                              <w:t xml:space="preserve">R1 EQU $1000  </w:t>
                            </w:r>
                          </w:p>
                          <w:p w14:paraId="176D051A" w14:textId="77777777" w:rsidR="005D1B82" w:rsidRPr="005D1B82" w:rsidRDefault="005D1B82" w:rsidP="005D1B82">
                            <w:pPr>
                              <w:spacing w:line="360" w:lineRule="auto"/>
                              <w:rPr>
                                <w:sz w:val="22"/>
                                <w:szCs w:val="22"/>
                              </w:rPr>
                            </w:pPr>
                            <w:r w:rsidRPr="005D1B82">
                              <w:rPr>
                                <w:sz w:val="22"/>
                                <w:szCs w:val="22"/>
                              </w:rPr>
                              <w:t>R2 EQU $1001</w:t>
                            </w:r>
                          </w:p>
                          <w:p w14:paraId="4C697EC0" w14:textId="77777777" w:rsidR="005D1B82" w:rsidRPr="005D1B82" w:rsidRDefault="005D1B82" w:rsidP="005D1B82">
                            <w:pPr>
                              <w:spacing w:line="360" w:lineRule="auto"/>
                              <w:rPr>
                                <w:sz w:val="22"/>
                                <w:szCs w:val="22"/>
                              </w:rPr>
                            </w:pPr>
                            <w:r w:rsidRPr="005D1B82">
                              <w:rPr>
                                <w:sz w:val="22"/>
                                <w:szCs w:val="22"/>
                              </w:rPr>
                              <w:t xml:space="preserve">R3 EQU $1002         </w:t>
                            </w:r>
                          </w:p>
                          <w:p w14:paraId="06307075" w14:textId="77777777" w:rsidR="005D1B82" w:rsidRPr="005D1B82" w:rsidRDefault="005D1B82" w:rsidP="005D1B82">
                            <w:pPr>
                              <w:spacing w:line="360" w:lineRule="auto"/>
                              <w:rPr>
                                <w:sz w:val="22"/>
                                <w:szCs w:val="22"/>
                              </w:rPr>
                            </w:pPr>
                            <w:r w:rsidRPr="005D1B82">
                              <w:rPr>
                                <w:sz w:val="22"/>
                                <w:szCs w:val="22"/>
                              </w:rPr>
                              <w:t>Entry:</w:t>
                            </w:r>
                          </w:p>
                          <w:p w14:paraId="0B56F0C7" w14:textId="77777777" w:rsidR="005D1B82" w:rsidRPr="005D1B82" w:rsidRDefault="005D1B82" w:rsidP="005D1B82">
                            <w:pPr>
                              <w:spacing w:line="360" w:lineRule="auto"/>
                              <w:rPr>
                                <w:sz w:val="22"/>
                                <w:szCs w:val="22"/>
                              </w:rPr>
                            </w:pPr>
                            <w:r w:rsidRPr="005D1B82">
                              <w:rPr>
                                <w:sz w:val="22"/>
                                <w:szCs w:val="22"/>
                              </w:rPr>
                              <w:t xml:space="preserve">      LDAA #$0</w:t>
                            </w:r>
                          </w:p>
                          <w:p w14:paraId="215FC595" w14:textId="77777777" w:rsidR="005D1B82" w:rsidRPr="005D1B82" w:rsidRDefault="005D1B82" w:rsidP="005D1B82">
                            <w:pPr>
                              <w:spacing w:line="360" w:lineRule="auto"/>
                              <w:rPr>
                                <w:sz w:val="22"/>
                                <w:szCs w:val="22"/>
                              </w:rPr>
                            </w:pPr>
                            <w:r w:rsidRPr="005D1B82">
                              <w:rPr>
                                <w:sz w:val="22"/>
                                <w:szCs w:val="22"/>
                              </w:rPr>
                              <w:t xml:space="preserve">      STAA DDRH</w:t>
                            </w:r>
                          </w:p>
                          <w:p w14:paraId="722B9CF3" w14:textId="77777777" w:rsidR="005D1B82" w:rsidRPr="005D1B82" w:rsidRDefault="005D1B82" w:rsidP="005D1B82">
                            <w:pPr>
                              <w:spacing w:line="360" w:lineRule="auto"/>
                              <w:rPr>
                                <w:sz w:val="22"/>
                                <w:szCs w:val="22"/>
                              </w:rPr>
                            </w:pPr>
                            <w:r w:rsidRPr="005D1B82">
                              <w:rPr>
                                <w:sz w:val="22"/>
                                <w:szCs w:val="22"/>
                              </w:rPr>
                              <w:t xml:space="preserve">      LDAA PTH</w:t>
                            </w:r>
                          </w:p>
                          <w:p w14:paraId="0E30FC7C" w14:textId="77777777" w:rsidR="005D1B82" w:rsidRPr="005D1B82" w:rsidRDefault="005D1B82" w:rsidP="005D1B82">
                            <w:pPr>
                              <w:spacing w:line="360" w:lineRule="auto"/>
                              <w:rPr>
                                <w:sz w:val="22"/>
                                <w:szCs w:val="22"/>
                              </w:rPr>
                            </w:pPr>
                            <w:r w:rsidRPr="005D1B82">
                              <w:rPr>
                                <w:sz w:val="22"/>
                                <w:szCs w:val="22"/>
                              </w:rPr>
                              <w:t xml:space="preserve">      LDAA #$FF</w:t>
                            </w:r>
                          </w:p>
                          <w:p w14:paraId="0852CB3C" w14:textId="77777777" w:rsidR="005D1B82" w:rsidRPr="005D1B82" w:rsidRDefault="005D1B82" w:rsidP="005D1B82">
                            <w:pPr>
                              <w:spacing w:line="360" w:lineRule="auto"/>
                              <w:rPr>
                                <w:sz w:val="22"/>
                                <w:szCs w:val="22"/>
                              </w:rPr>
                            </w:pPr>
                            <w:r w:rsidRPr="005D1B82">
                              <w:rPr>
                                <w:sz w:val="22"/>
                                <w:szCs w:val="22"/>
                              </w:rPr>
                              <w:t xml:space="preserve">      STAA </w:t>
                            </w:r>
                            <w:proofErr w:type="gramStart"/>
                            <w:r w:rsidRPr="005D1B82">
                              <w:rPr>
                                <w:sz w:val="22"/>
                                <w:szCs w:val="22"/>
                              </w:rPr>
                              <w:t>DDRB ;Make</w:t>
                            </w:r>
                            <w:proofErr w:type="gramEnd"/>
                            <w:r w:rsidRPr="005D1B82">
                              <w:rPr>
                                <w:sz w:val="22"/>
                                <w:szCs w:val="22"/>
                              </w:rPr>
                              <w:t xml:space="preserve"> PORTB output</w:t>
                            </w:r>
                          </w:p>
                          <w:p w14:paraId="6B4B7A63"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;PTJ1</w:t>
                            </w:r>
                            <w:proofErr w:type="gramEnd"/>
                            <w:r w:rsidRPr="005D1B82">
                              <w:rPr>
                                <w:sz w:val="22"/>
                                <w:szCs w:val="22"/>
                              </w:rPr>
                              <w:t xml:space="preserve"> controls the LEDs connected to PORTB</w:t>
                            </w:r>
                          </w:p>
                          <w:p w14:paraId="49A30DA4" w14:textId="77777777" w:rsidR="005D1B82" w:rsidRPr="005D1B82" w:rsidRDefault="005D1B82" w:rsidP="005D1B82">
                            <w:pPr>
                              <w:spacing w:line="360" w:lineRule="auto"/>
                              <w:rPr>
                                <w:sz w:val="22"/>
                                <w:szCs w:val="22"/>
                              </w:rPr>
                            </w:pPr>
                            <w:r w:rsidRPr="005D1B82">
                              <w:rPr>
                                <w:sz w:val="22"/>
                                <w:szCs w:val="22"/>
                              </w:rPr>
                              <w:t xml:space="preserve">      LDAA #$FF</w:t>
                            </w:r>
                          </w:p>
                          <w:p w14:paraId="0F4F3927" w14:textId="77777777" w:rsidR="005D1B82" w:rsidRPr="005D1B82" w:rsidRDefault="005D1B82" w:rsidP="005D1B82">
                            <w:pPr>
                              <w:spacing w:line="360" w:lineRule="auto"/>
                              <w:rPr>
                                <w:sz w:val="22"/>
                                <w:szCs w:val="22"/>
                              </w:rPr>
                            </w:pPr>
                            <w:r w:rsidRPr="005D1B82">
                              <w:rPr>
                                <w:sz w:val="22"/>
                                <w:szCs w:val="22"/>
                              </w:rPr>
                              <w:t xml:space="preserve">      STAA </w:t>
                            </w:r>
                            <w:proofErr w:type="gramStart"/>
                            <w:r w:rsidRPr="005D1B82">
                              <w:rPr>
                                <w:sz w:val="22"/>
                                <w:szCs w:val="22"/>
                              </w:rPr>
                              <w:t>DDRJ ;Make</w:t>
                            </w:r>
                            <w:proofErr w:type="gramEnd"/>
                            <w:r w:rsidRPr="005D1B82">
                              <w:rPr>
                                <w:sz w:val="22"/>
                                <w:szCs w:val="22"/>
                              </w:rPr>
                              <w:t xml:space="preserve"> PORTJ output</w:t>
                            </w:r>
                          </w:p>
                          <w:p w14:paraId="6D504836" w14:textId="77777777" w:rsidR="005D1B82" w:rsidRPr="005D1B82" w:rsidRDefault="005D1B82" w:rsidP="005D1B82">
                            <w:pPr>
                              <w:spacing w:line="360" w:lineRule="auto"/>
                              <w:rPr>
                                <w:sz w:val="22"/>
                                <w:szCs w:val="22"/>
                              </w:rPr>
                            </w:pPr>
                            <w:r w:rsidRPr="005D1B82">
                              <w:rPr>
                                <w:sz w:val="22"/>
                                <w:szCs w:val="22"/>
                              </w:rPr>
                              <w:t xml:space="preserve">      STAA </w:t>
                            </w:r>
                            <w:proofErr w:type="gramStart"/>
                            <w:r w:rsidRPr="005D1B82">
                              <w:rPr>
                                <w:sz w:val="22"/>
                                <w:szCs w:val="22"/>
                              </w:rPr>
                              <w:t>DDRP ;Make</w:t>
                            </w:r>
                            <w:proofErr w:type="gramEnd"/>
                            <w:r w:rsidRPr="005D1B82">
                              <w:rPr>
                                <w:sz w:val="22"/>
                                <w:szCs w:val="22"/>
                              </w:rPr>
                              <w:t xml:space="preserve"> PORTP output</w:t>
                            </w:r>
                          </w:p>
                          <w:p w14:paraId="3BEF1E8D" w14:textId="77777777" w:rsidR="005D1B82" w:rsidRPr="005D1B82" w:rsidRDefault="005D1B82" w:rsidP="005D1B82">
                            <w:pPr>
                              <w:spacing w:line="360" w:lineRule="auto"/>
                              <w:rPr>
                                <w:sz w:val="22"/>
                                <w:szCs w:val="22"/>
                              </w:rPr>
                            </w:pPr>
                            <w:r w:rsidRPr="005D1B82">
                              <w:rPr>
                                <w:sz w:val="22"/>
                                <w:szCs w:val="22"/>
                              </w:rPr>
                              <w:t xml:space="preserve">      LDAA #$00</w:t>
                            </w:r>
                          </w:p>
                          <w:p w14:paraId="5F73E674" w14:textId="77777777" w:rsidR="005D1B82" w:rsidRPr="005D1B82" w:rsidRDefault="005D1B82" w:rsidP="005D1B82">
                            <w:pPr>
                              <w:spacing w:line="360" w:lineRule="auto"/>
                              <w:rPr>
                                <w:sz w:val="22"/>
                                <w:szCs w:val="22"/>
                              </w:rPr>
                            </w:pPr>
                            <w:r w:rsidRPr="005D1B82">
                              <w:rPr>
                                <w:sz w:val="22"/>
                                <w:szCs w:val="22"/>
                              </w:rPr>
                              <w:t xml:space="preserve">      STAA </w:t>
                            </w:r>
                            <w:proofErr w:type="gramStart"/>
                            <w:r w:rsidRPr="005D1B82">
                              <w:rPr>
                                <w:sz w:val="22"/>
                                <w:szCs w:val="22"/>
                              </w:rPr>
                              <w:t>PTJ ;Turn</w:t>
                            </w:r>
                            <w:proofErr w:type="gramEnd"/>
                            <w:r w:rsidRPr="005D1B82">
                              <w:rPr>
                                <w:sz w:val="22"/>
                                <w:szCs w:val="22"/>
                              </w:rPr>
                              <w:t xml:space="preserve"> off PTJ1 to allow the LEDs to show data</w:t>
                            </w:r>
                          </w:p>
                          <w:p w14:paraId="7C5CEB2B" w14:textId="77777777" w:rsidR="005D1B82" w:rsidRPr="005D1B82" w:rsidRDefault="005D1B82" w:rsidP="005D1B82">
                            <w:pPr>
                              <w:spacing w:line="360" w:lineRule="auto"/>
                              <w:rPr>
                                <w:sz w:val="22"/>
                                <w:szCs w:val="22"/>
                              </w:rPr>
                            </w:pPr>
                            <w:r w:rsidRPr="005D1B82">
                              <w:rPr>
                                <w:sz w:val="22"/>
                                <w:szCs w:val="22"/>
                              </w:rPr>
                              <w:t xml:space="preserve">      LDAA #$0F</w:t>
                            </w:r>
                          </w:p>
                          <w:p w14:paraId="13B6DA91" w14:textId="77777777" w:rsidR="005D1B82" w:rsidRPr="005D1B82" w:rsidRDefault="005D1B82" w:rsidP="005D1B82">
                            <w:pPr>
                              <w:spacing w:line="360" w:lineRule="auto"/>
                              <w:rPr>
                                <w:sz w:val="22"/>
                                <w:szCs w:val="22"/>
                              </w:rPr>
                            </w:pPr>
                            <w:r w:rsidRPr="005D1B82">
                              <w:rPr>
                                <w:sz w:val="22"/>
                                <w:szCs w:val="22"/>
                              </w:rPr>
                              <w:t xml:space="preserve">      STAA </w:t>
                            </w:r>
                            <w:proofErr w:type="gramStart"/>
                            <w:r w:rsidRPr="005D1B82">
                              <w:rPr>
                                <w:sz w:val="22"/>
                                <w:szCs w:val="22"/>
                              </w:rPr>
                              <w:t>PTP ;</w:t>
                            </w:r>
                            <w:proofErr w:type="gramEnd"/>
                            <w:r w:rsidRPr="005D1B82">
                              <w:rPr>
                                <w:sz w:val="22"/>
                                <w:szCs w:val="22"/>
                              </w:rPr>
                              <w:t xml:space="preserve"> Disable the 7-segment display</w:t>
                            </w:r>
                          </w:p>
                          <w:p w14:paraId="68EBAF96"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w:t>
                            </w:r>
                            <w:proofErr w:type="gramEnd"/>
                            <w:r w:rsidRPr="005D1B82">
                              <w:rPr>
                                <w:sz w:val="22"/>
                                <w:szCs w:val="22"/>
                              </w:rPr>
                              <w:t xml:space="preserve">Switch on LEDs connected to PORTB based on the </w:t>
                            </w:r>
                            <w:proofErr w:type="spellStart"/>
                            <w:r w:rsidRPr="005D1B82">
                              <w:rPr>
                                <w:sz w:val="22"/>
                                <w:szCs w:val="22"/>
                              </w:rPr>
                              <w:t>Acc</w:t>
                            </w:r>
                            <w:proofErr w:type="spellEnd"/>
                            <w:r w:rsidRPr="005D1B82">
                              <w:rPr>
                                <w:sz w:val="22"/>
                                <w:szCs w:val="22"/>
                              </w:rPr>
                              <w:t xml:space="preserve"> A value</w:t>
                            </w:r>
                          </w:p>
                          <w:p w14:paraId="34BBEF33" w14:textId="77777777" w:rsidR="005D1B82" w:rsidRPr="005D1B82" w:rsidRDefault="005D1B82" w:rsidP="005D1B82">
                            <w:pPr>
                              <w:spacing w:line="360" w:lineRule="auto"/>
                              <w:rPr>
                                <w:sz w:val="22"/>
                                <w:szCs w:val="22"/>
                              </w:rPr>
                            </w:pPr>
                            <w:r w:rsidRPr="005D1B82">
                              <w:rPr>
                                <w:sz w:val="22"/>
                                <w:szCs w:val="22"/>
                              </w:rPr>
                              <w:t xml:space="preserve">      LDAA PTH</w:t>
                            </w:r>
                          </w:p>
                          <w:p w14:paraId="28D44BF9" w14:textId="77777777" w:rsidR="005D1B82" w:rsidRPr="005D1B82" w:rsidRDefault="005D1B82" w:rsidP="005D1B82">
                            <w:pPr>
                              <w:spacing w:line="360" w:lineRule="auto"/>
                              <w:rPr>
                                <w:sz w:val="22"/>
                                <w:szCs w:val="22"/>
                              </w:rPr>
                            </w:pPr>
                            <w:r w:rsidRPr="005D1B82">
                              <w:rPr>
                                <w:sz w:val="22"/>
                                <w:szCs w:val="22"/>
                              </w:rPr>
                              <w:t xml:space="preserve">      JSR DELAY</w:t>
                            </w:r>
                          </w:p>
                          <w:p w14:paraId="73735E21" w14:textId="77777777" w:rsidR="005D1B82" w:rsidRPr="005D1B82" w:rsidRDefault="005D1B82" w:rsidP="005D1B82">
                            <w:pPr>
                              <w:spacing w:line="360" w:lineRule="auto"/>
                              <w:rPr>
                                <w:sz w:val="22"/>
                                <w:szCs w:val="22"/>
                              </w:rPr>
                            </w:pPr>
                            <w:r w:rsidRPr="005D1B82">
                              <w:rPr>
                                <w:sz w:val="22"/>
                                <w:szCs w:val="22"/>
                              </w:rPr>
                              <w:t xml:space="preserve">      STAA </w:t>
                            </w:r>
                            <w:proofErr w:type="gramStart"/>
                            <w:r w:rsidRPr="005D1B82">
                              <w:rPr>
                                <w:sz w:val="22"/>
                                <w:szCs w:val="22"/>
                              </w:rPr>
                              <w:t>PORTB ;Store</w:t>
                            </w:r>
                            <w:proofErr w:type="gramEnd"/>
                            <w:r w:rsidRPr="005D1B82">
                              <w:rPr>
                                <w:sz w:val="22"/>
                                <w:szCs w:val="22"/>
                              </w:rPr>
                              <w:t xml:space="preserve"> A into PORTB</w:t>
                            </w:r>
                          </w:p>
                          <w:p w14:paraId="425D5D8D" w14:textId="2BEF0D8D" w:rsidR="00F62258" w:rsidRPr="00F62258" w:rsidRDefault="005D1B82" w:rsidP="005D1B82">
                            <w:pPr>
                              <w:spacing w:line="360" w:lineRule="auto"/>
                              <w:rPr>
                                <w:sz w:val="22"/>
                                <w:szCs w:val="22"/>
                              </w:rPr>
                            </w:pPr>
                            <w:r w:rsidRPr="005D1B82">
                              <w:rPr>
                                <w:sz w:val="22"/>
                                <w:szCs w:val="22"/>
                              </w:rPr>
                              <w:t xml:space="preserve">      BRA Entry</w:t>
                            </w:r>
                          </w:p>
                          <w:p w14:paraId="6E7E0178" w14:textId="7304B2C8" w:rsidR="00F62258" w:rsidRDefault="00F62258" w:rsidP="00597B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7.5pt;margin-top:13pt;width:494.55pt;height:476.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">
                <v:textbox>
                  <w:txbxContent>
                    <w:p w14:paraId="4C89F1CA" w14:textId="77777777" w:rsidR="005D1B82" w:rsidRPr="005D1B82" w:rsidRDefault="00F62258" w:rsidP="005D1B82">
                      <w:pPr>
                        <w:spacing w:line="360" w:lineRule="auto"/>
                        <w:rPr>
                          <w:sz w:val="22"/>
                          <w:szCs w:val="22"/>
                        </w:rPr>
                      </w:pPr>
                      <w:r w:rsidRPr="00F62258">
                        <w:rPr>
                          <w:sz w:val="22"/>
                          <w:szCs w:val="22"/>
                        </w:rPr>
                        <w:t xml:space="preserve">     </w:t>
                      </w:r>
                      <w:r w:rsidR="005D1B82" w:rsidRPr="005D1B82">
                        <w:rPr>
                          <w:sz w:val="22"/>
                          <w:szCs w:val="22"/>
                        </w:rPr>
                        <w:t>; Include derivative-specific definitions</w:t>
                      </w:r>
                    </w:p>
                    <w:p w14:paraId="1F1072D2" w14:textId="0CE7B3EA" w:rsidR="005D1B82" w:rsidRPr="005D1B82" w:rsidRDefault="005D1B82" w:rsidP="005D1B82">
                      <w:pPr>
                        <w:spacing w:line="360" w:lineRule="auto"/>
                        <w:rPr>
                          <w:sz w:val="22"/>
                          <w:szCs w:val="22"/>
                        </w:rPr>
                      </w:pPr>
                      <w:r w:rsidRPr="005D1B82">
                        <w:rPr>
                          <w:sz w:val="22"/>
                          <w:szCs w:val="22"/>
                        </w:rPr>
                        <w:t xml:space="preserve">      INCLUDE 'derivative.inc'</w:t>
                      </w:r>
                    </w:p>
                    <w:p w14:paraId="5511A3ED" w14:textId="77777777" w:rsidR="005D1B82" w:rsidRPr="005D1B82" w:rsidRDefault="005D1B82" w:rsidP="005D1B82">
                      <w:pPr>
                        <w:spacing w:line="360" w:lineRule="auto"/>
                        <w:rPr>
                          <w:sz w:val="22"/>
                          <w:szCs w:val="22"/>
                        </w:rPr>
                      </w:pPr>
                      <w:r w:rsidRPr="005D1B82">
                        <w:rPr>
                          <w:sz w:val="22"/>
                          <w:szCs w:val="22"/>
                        </w:rPr>
                        <w:t xml:space="preserve">      XDEF Entry</w:t>
                      </w:r>
                    </w:p>
                    <w:p w14:paraId="20CA996F" w14:textId="77777777" w:rsidR="005D1B82" w:rsidRPr="005D1B82" w:rsidRDefault="005D1B82" w:rsidP="005D1B82">
                      <w:pPr>
                        <w:spacing w:line="360" w:lineRule="auto"/>
                        <w:rPr>
                          <w:sz w:val="22"/>
                          <w:szCs w:val="22"/>
                        </w:rPr>
                      </w:pPr>
                      <w:r w:rsidRPr="005D1B82">
                        <w:rPr>
                          <w:sz w:val="22"/>
                          <w:szCs w:val="22"/>
                        </w:rPr>
                        <w:t xml:space="preserve">R1 EQU $1000  </w:t>
                      </w:r>
                    </w:p>
                    <w:p w14:paraId="176D051A" w14:textId="77777777" w:rsidR="005D1B82" w:rsidRPr="005D1B82" w:rsidRDefault="005D1B82" w:rsidP="005D1B82">
                      <w:pPr>
                        <w:spacing w:line="360" w:lineRule="auto"/>
                        <w:rPr>
                          <w:sz w:val="22"/>
                          <w:szCs w:val="22"/>
                        </w:rPr>
                      </w:pPr>
                      <w:r w:rsidRPr="005D1B82">
                        <w:rPr>
                          <w:sz w:val="22"/>
                          <w:szCs w:val="22"/>
                        </w:rPr>
                        <w:t>R2 EQU $1001</w:t>
                      </w:r>
                    </w:p>
                    <w:p w14:paraId="4C697EC0" w14:textId="77777777" w:rsidR="005D1B82" w:rsidRPr="005D1B82" w:rsidRDefault="005D1B82" w:rsidP="005D1B82">
                      <w:pPr>
                        <w:spacing w:line="360" w:lineRule="auto"/>
                        <w:rPr>
                          <w:sz w:val="22"/>
                          <w:szCs w:val="22"/>
                        </w:rPr>
                      </w:pPr>
                      <w:r w:rsidRPr="005D1B82">
                        <w:rPr>
                          <w:sz w:val="22"/>
                          <w:szCs w:val="22"/>
                        </w:rPr>
                        <w:t xml:space="preserve">R3 EQU $1002         </w:t>
                      </w:r>
                    </w:p>
                    <w:p w14:paraId="06307075" w14:textId="77777777" w:rsidR="005D1B82" w:rsidRPr="005D1B82" w:rsidRDefault="005D1B82" w:rsidP="005D1B82">
                      <w:pPr>
                        <w:spacing w:line="360" w:lineRule="auto"/>
                        <w:rPr>
                          <w:sz w:val="22"/>
                          <w:szCs w:val="22"/>
                        </w:rPr>
                      </w:pPr>
                      <w:r w:rsidRPr="005D1B82">
                        <w:rPr>
                          <w:sz w:val="22"/>
                          <w:szCs w:val="22"/>
                        </w:rPr>
                        <w:t>Entry:</w:t>
                      </w:r>
                    </w:p>
                    <w:p w14:paraId="0B56F0C7" w14:textId="77777777" w:rsidR="005D1B82" w:rsidRPr="005D1B82" w:rsidRDefault="005D1B82" w:rsidP="005D1B82">
                      <w:pPr>
                        <w:spacing w:line="360" w:lineRule="auto"/>
                        <w:rPr>
                          <w:sz w:val="22"/>
                          <w:szCs w:val="22"/>
                        </w:rPr>
                      </w:pPr>
                      <w:r w:rsidRPr="005D1B82">
                        <w:rPr>
                          <w:sz w:val="22"/>
                          <w:szCs w:val="22"/>
                        </w:rPr>
                        <w:t xml:space="preserve">      LDAA #$0</w:t>
                      </w:r>
                    </w:p>
                    <w:p w14:paraId="215FC595" w14:textId="77777777" w:rsidR="005D1B82" w:rsidRPr="005D1B82" w:rsidRDefault="005D1B82" w:rsidP="005D1B82">
                      <w:pPr>
                        <w:spacing w:line="360" w:lineRule="auto"/>
                        <w:rPr>
                          <w:sz w:val="22"/>
                          <w:szCs w:val="22"/>
                        </w:rPr>
                      </w:pPr>
                      <w:r w:rsidRPr="005D1B82">
                        <w:rPr>
                          <w:sz w:val="22"/>
                          <w:szCs w:val="22"/>
                        </w:rPr>
                        <w:t xml:space="preserve">      STAA DDRH</w:t>
                      </w:r>
                    </w:p>
                    <w:p w14:paraId="722B9CF3" w14:textId="77777777" w:rsidR="005D1B82" w:rsidRPr="005D1B82" w:rsidRDefault="005D1B82" w:rsidP="005D1B82">
                      <w:pPr>
                        <w:spacing w:line="360" w:lineRule="auto"/>
                        <w:rPr>
                          <w:sz w:val="22"/>
                          <w:szCs w:val="22"/>
                        </w:rPr>
                      </w:pPr>
                      <w:r w:rsidRPr="005D1B82">
                        <w:rPr>
                          <w:sz w:val="22"/>
                          <w:szCs w:val="22"/>
                        </w:rPr>
                        <w:t xml:space="preserve">      LDAA PTH</w:t>
                      </w:r>
                    </w:p>
                    <w:p w14:paraId="0E30FC7C" w14:textId="77777777" w:rsidR="005D1B82" w:rsidRPr="005D1B82" w:rsidRDefault="005D1B82" w:rsidP="005D1B82">
                      <w:pPr>
                        <w:spacing w:line="360" w:lineRule="auto"/>
                        <w:rPr>
                          <w:sz w:val="22"/>
                          <w:szCs w:val="22"/>
                        </w:rPr>
                      </w:pPr>
                      <w:r w:rsidRPr="005D1B82">
                        <w:rPr>
                          <w:sz w:val="22"/>
                          <w:szCs w:val="22"/>
                        </w:rPr>
                        <w:t xml:space="preserve">      LDAA #$FF</w:t>
                      </w:r>
                    </w:p>
                    <w:p w14:paraId="0852CB3C" w14:textId="77777777" w:rsidR="005D1B82" w:rsidRPr="005D1B82" w:rsidRDefault="005D1B82" w:rsidP="005D1B82">
                      <w:pPr>
                        <w:spacing w:line="360" w:lineRule="auto"/>
                        <w:rPr>
                          <w:sz w:val="22"/>
                          <w:szCs w:val="22"/>
                        </w:rPr>
                      </w:pPr>
                      <w:r w:rsidRPr="005D1B82">
                        <w:rPr>
                          <w:sz w:val="22"/>
                          <w:szCs w:val="22"/>
                        </w:rPr>
                        <w:t xml:space="preserve">      STAA </w:t>
                      </w:r>
                      <w:proofErr w:type="gramStart"/>
                      <w:r w:rsidRPr="005D1B82">
                        <w:rPr>
                          <w:sz w:val="22"/>
                          <w:szCs w:val="22"/>
                        </w:rPr>
                        <w:t>DDRB ;Make</w:t>
                      </w:r>
                      <w:proofErr w:type="gramEnd"/>
                      <w:r w:rsidRPr="005D1B82">
                        <w:rPr>
                          <w:sz w:val="22"/>
                          <w:szCs w:val="22"/>
                        </w:rPr>
                        <w:t xml:space="preserve"> PORTB output</w:t>
                      </w:r>
                    </w:p>
                    <w:p w14:paraId="6B4B7A63"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;PTJ1</w:t>
                      </w:r>
                      <w:proofErr w:type="gramEnd"/>
                      <w:r w:rsidRPr="005D1B82">
                        <w:rPr>
                          <w:sz w:val="22"/>
                          <w:szCs w:val="22"/>
                        </w:rPr>
                        <w:t xml:space="preserve"> controls the LEDs connected to PORTB</w:t>
                      </w:r>
                    </w:p>
                    <w:p w14:paraId="49A30DA4" w14:textId="77777777" w:rsidR="005D1B82" w:rsidRPr="005D1B82" w:rsidRDefault="005D1B82" w:rsidP="005D1B82">
                      <w:pPr>
                        <w:spacing w:line="360" w:lineRule="auto"/>
                        <w:rPr>
                          <w:sz w:val="22"/>
                          <w:szCs w:val="22"/>
                        </w:rPr>
                      </w:pPr>
                      <w:r w:rsidRPr="005D1B82">
                        <w:rPr>
                          <w:sz w:val="22"/>
                          <w:szCs w:val="22"/>
                        </w:rPr>
                        <w:t xml:space="preserve">      LDAA #$FF</w:t>
                      </w:r>
                    </w:p>
                    <w:p w14:paraId="0F4F3927" w14:textId="77777777" w:rsidR="005D1B82" w:rsidRPr="005D1B82" w:rsidRDefault="005D1B82" w:rsidP="005D1B82">
                      <w:pPr>
                        <w:spacing w:line="360" w:lineRule="auto"/>
                        <w:rPr>
                          <w:sz w:val="22"/>
                          <w:szCs w:val="22"/>
                        </w:rPr>
                      </w:pPr>
                      <w:r w:rsidRPr="005D1B82">
                        <w:rPr>
                          <w:sz w:val="22"/>
                          <w:szCs w:val="22"/>
                        </w:rPr>
                        <w:t xml:space="preserve">      STAA </w:t>
                      </w:r>
                      <w:proofErr w:type="gramStart"/>
                      <w:r w:rsidRPr="005D1B82">
                        <w:rPr>
                          <w:sz w:val="22"/>
                          <w:szCs w:val="22"/>
                        </w:rPr>
                        <w:t>DDRJ ;Make</w:t>
                      </w:r>
                      <w:proofErr w:type="gramEnd"/>
                      <w:r w:rsidRPr="005D1B82">
                        <w:rPr>
                          <w:sz w:val="22"/>
                          <w:szCs w:val="22"/>
                        </w:rPr>
                        <w:t xml:space="preserve"> PORTJ output</w:t>
                      </w:r>
                    </w:p>
                    <w:p w14:paraId="6D504836" w14:textId="77777777" w:rsidR="005D1B82" w:rsidRPr="005D1B82" w:rsidRDefault="005D1B82" w:rsidP="005D1B82">
                      <w:pPr>
                        <w:spacing w:line="360" w:lineRule="auto"/>
                        <w:rPr>
                          <w:sz w:val="22"/>
                          <w:szCs w:val="22"/>
                        </w:rPr>
                      </w:pPr>
                      <w:r w:rsidRPr="005D1B82">
                        <w:rPr>
                          <w:sz w:val="22"/>
                          <w:szCs w:val="22"/>
                        </w:rPr>
                        <w:t xml:space="preserve">      STAA </w:t>
                      </w:r>
                      <w:proofErr w:type="gramStart"/>
                      <w:r w:rsidRPr="005D1B82">
                        <w:rPr>
                          <w:sz w:val="22"/>
                          <w:szCs w:val="22"/>
                        </w:rPr>
                        <w:t>DDRP ;Make</w:t>
                      </w:r>
                      <w:proofErr w:type="gramEnd"/>
                      <w:r w:rsidRPr="005D1B82">
                        <w:rPr>
                          <w:sz w:val="22"/>
                          <w:szCs w:val="22"/>
                        </w:rPr>
                        <w:t xml:space="preserve"> PORTP output</w:t>
                      </w:r>
                    </w:p>
                    <w:p w14:paraId="3BEF1E8D" w14:textId="77777777" w:rsidR="005D1B82" w:rsidRPr="005D1B82" w:rsidRDefault="005D1B82" w:rsidP="005D1B82">
                      <w:pPr>
                        <w:spacing w:line="360" w:lineRule="auto"/>
                        <w:rPr>
                          <w:sz w:val="22"/>
                          <w:szCs w:val="22"/>
                        </w:rPr>
                      </w:pPr>
                      <w:r w:rsidRPr="005D1B82">
                        <w:rPr>
                          <w:sz w:val="22"/>
                          <w:szCs w:val="22"/>
                        </w:rPr>
                        <w:t xml:space="preserve">      LDAA #$00</w:t>
                      </w:r>
                    </w:p>
                    <w:p w14:paraId="5F73E674" w14:textId="77777777" w:rsidR="005D1B82" w:rsidRPr="005D1B82" w:rsidRDefault="005D1B82" w:rsidP="005D1B82">
                      <w:pPr>
                        <w:spacing w:line="360" w:lineRule="auto"/>
                        <w:rPr>
                          <w:sz w:val="22"/>
                          <w:szCs w:val="22"/>
                        </w:rPr>
                      </w:pPr>
                      <w:r w:rsidRPr="005D1B82">
                        <w:rPr>
                          <w:sz w:val="22"/>
                          <w:szCs w:val="22"/>
                        </w:rPr>
                        <w:t xml:space="preserve">      STAA </w:t>
                      </w:r>
                      <w:proofErr w:type="gramStart"/>
                      <w:r w:rsidRPr="005D1B82">
                        <w:rPr>
                          <w:sz w:val="22"/>
                          <w:szCs w:val="22"/>
                        </w:rPr>
                        <w:t>PTJ ;Turn</w:t>
                      </w:r>
                      <w:proofErr w:type="gramEnd"/>
                      <w:r w:rsidRPr="005D1B82">
                        <w:rPr>
                          <w:sz w:val="22"/>
                          <w:szCs w:val="22"/>
                        </w:rPr>
                        <w:t xml:space="preserve"> off PTJ1 to allow the LEDs to show data</w:t>
                      </w:r>
                    </w:p>
                    <w:p w14:paraId="7C5CEB2B" w14:textId="77777777" w:rsidR="005D1B82" w:rsidRPr="005D1B82" w:rsidRDefault="005D1B82" w:rsidP="005D1B82">
                      <w:pPr>
                        <w:spacing w:line="360" w:lineRule="auto"/>
                        <w:rPr>
                          <w:sz w:val="22"/>
                          <w:szCs w:val="22"/>
                        </w:rPr>
                      </w:pPr>
                      <w:r w:rsidRPr="005D1B82">
                        <w:rPr>
                          <w:sz w:val="22"/>
                          <w:szCs w:val="22"/>
                        </w:rPr>
                        <w:t xml:space="preserve">      LDAA #$0F</w:t>
                      </w:r>
                    </w:p>
                    <w:p w14:paraId="13B6DA91" w14:textId="77777777" w:rsidR="005D1B82" w:rsidRPr="005D1B82" w:rsidRDefault="005D1B82" w:rsidP="005D1B82">
                      <w:pPr>
                        <w:spacing w:line="360" w:lineRule="auto"/>
                        <w:rPr>
                          <w:sz w:val="22"/>
                          <w:szCs w:val="22"/>
                        </w:rPr>
                      </w:pPr>
                      <w:r w:rsidRPr="005D1B82">
                        <w:rPr>
                          <w:sz w:val="22"/>
                          <w:szCs w:val="22"/>
                        </w:rPr>
                        <w:t xml:space="preserve">      STAA </w:t>
                      </w:r>
                      <w:proofErr w:type="gramStart"/>
                      <w:r w:rsidRPr="005D1B82">
                        <w:rPr>
                          <w:sz w:val="22"/>
                          <w:szCs w:val="22"/>
                        </w:rPr>
                        <w:t>PTP ;</w:t>
                      </w:r>
                      <w:proofErr w:type="gramEnd"/>
                      <w:r w:rsidRPr="005D1B82">
                        <w:rPr>
                          <w:sz w:val="22"/>
                          <w:szCs w:val="22"/>
                        </w:rPr>
                        <w:t xml:space="preserve"> Disable the 7-segment display</w:t>
                      </w:r>
                    </w:p>
                    <w:p w14:paraId="68EBAF96"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w:t>
                      </w:r>
                      <w:proofErr w:type="gramEnd"/>
                      <w:r w:rsidRPr="005D1B82">
                        <w:rPr>
                          <w:sz w:val="22"/>
                          <w:szCs w:val="22"/>
                        </w:rPr>
                        <w:t xml:space="preserve">Switch on LEDs connected to PORTB based on the </w:t>
                      </w:r>
                      <w:proofErr w:type="spellStart"/>
                      <w:r w:rsidRPr="005D1B82">
                        <w:rPr>
                          <w:sz w:val="22"/>
                          <w:szCs w:val="22"/>
                        </w:rPr>
                        <w:t>Acc</w:t>
                      </w:r>
                      <w:proofErr w:type="spellEnd"/>
                      <w:r w:rsidRPr="005D1B82">
                        <w:rPr>
                          <w:sz w:val="22"/>
                          <w:szCs w:val="22"/>
                        </w:rPr>
                        <w:t xml:space="preserve"> A value</w:t>
                      </w:r>
                    </w:p>
                    <w:p w14:paraId="34BBEF33" w14:textId="77777777" w:rsidR="005D1B82" w:rsidRPr="005D1B82" w:rsidRDefault="005D1B82" w:rsidP="005D1B82">
                      <w:pPr>
                        <w:spacing w:line="360" w:lineRule="auto"/>
                        <w:rPr>
                          <w:sz w:val="22"/>
                          <w:szCs w:val="22"/>
                        </w:rPr>
                      </w:pPr>
                      <w:r w:rsidRPr="005D1B82">
                        <w:rPr>
                          <w:sz w:val="22"/>
                          <w:szCs w:val="22"/>
                        </w:rPr>
                        <w:t xml:space="preserve">      LDAA PTH</w:t>
                      </w:r>
                    </w:p>
                    <w:p w14:paraId="28D44BF9" w14:textId="77777777" w:rsidR="005D1B82" w:rsidRPr="005D1B82" w:rsidRDefault="005D1B82" w:rsidP="005D1B82">
                      <w:pPr>
                        <w:spacing w:line="360" w:lineRule="auto"/>
                        <w:rPr>
                          <w:sz w:val="22"/>
                          <w:szCs w:val="22"/>
                        </w:rPr>
                      </w:pPr>
                      <w:r w:rsidRPr="005D1B82">
                        <w:rPr>
                          <w:sz w:val="22"/>
                          <w:szCs w:val="22"/>
                        </w:rPr>
                        <w:t xml:space="preserve">      JSR DELAY</w:t>
                      </w:r>
                    </w:p>
                    <w:p w14:paraId="73735E21" w14:textId="77777777" w:rsidR="005D1B82" w:rsidRPr="005D1B82" w:rsidRDefault="005D1B82" w:rsidP="005D1B82">
                      <w:pPr>
                        <w:spacing w:line="360" w:lineRule="auto"/>
                        <w:rPr>
                          <w:sz w:val="22"/>
                          <w:szCs w:val="22"/>
                        </w:rPr>
                      </w:pPr>
                      <w:r w:rsidRPr="005D1B82">
                        <w:rPr>
                          <w:sz w:val="22"/>
                          <w:szCs w:val="22"/>
                        </w:rPr>
                        <w:t xml:space="preserve">      STAA </w:t>
                      </w:r>
                      <w:proofErr w:type="gramStart"/>
                      <w:r w:rsidRPr="005D1B82">
                        <w:rPr>
                          <w:sz w:val="22"/>
                          <w:szCs w:val="22"/>
                        </w:rPr>
                        <w:t>PORTB ;Store</w:t>
                      </w:r>
                      <w:proofErr w:type="gramEnd"/>
                      <w:r w:rsidRPr="005D1B82">
                        <w:rPr>
                          <w:sz w:val="22"/>
                          <w:szCs w:val="22"/>
                        </w:rPr>
                        <w:t xml:space="preserve"> A into PORTB</w:t>
                      </w:r>
                    </w:p>
                    <w:p w14:paraId="425D5D8D" w14:textId="2BEF0D8D" w:rsidR="00F62258" w:rsidRPr="00F62258" w:rsidRDefault="005D1B82" w:rsidP="005D1B82">
                      <w:pPr>
                        <w:spacing w:line="360" w:lineRule="auto"/>
                        <w:rPr>
                          <w:sz w:val="22"/>
                          <w:szCs w:val="22"/>
                        </w:rPr>
                      </w:pPr>
                      <w:r w:rsidRPr="005D1B82">
                        <w:rPr>
                          <w:sz w:val="22"/>
                          <w:szCs w:val="22"/>
                        </w:rPr>
                        <w:t xml:space="preserve">      BRA Entry</w:t>
                      </w:r>
                    </w:p>
                    <w:p w14:paraId="6E7E0178" w14:textId="7304B2C8" w:rsidR="00F62258" w:rsidRDefault="00F62258" w:rsidP="00597B00"/>
                  </w:txbxContent>
                </v:textbox>
              </v:shape>
            </w:pict>
          </mc:Fallback>
        </mc:AlternateContent>
      </w:r>
    </w:p>
    <w:p w14:paraId="2F4C7E8D" w14:textId="4D0025FC" w:rsidR="0061006A" w:rsidRDefault="0061006A" w:rsidP="0061006A">
      <w:pPr>
        <w:spacing w:line="360" w:lineRule="auto"/>
        <w:rPr>
          <w:sz w:val="24"/>
          <w:szCs w:val="24"/>
        </w:rPr>
      </w:pPr>
      <w:r w:rsidRPr="0061006A">
        <w:rPr>
          <w:sz w:val="24"/>
          <w:szCs w:val="24"/>
        </w:rPr>
        <w:t xml:space="preserve">            </w:t>
      </w:r>
    </w:p>
    <w:p w14:paraId="035ED029" w14:textId="77777777" w:rsidR="00597B00" w:rsidRDefault="00597B00" w:rsidP="0061006A">
      <w:pPr>
        <w:spacing w:line="360" w:lineRule="auto"/>
        <w:rPr>
          <w:sz w:val="24"/>
          <w:szCs w:val="24"/>
        </w:rPr>
      </w:pPr>
    </w:p>
    <w:p w14:paraId="67646479" w14:textId="77777777" w:rsidR="00597B00" w:rsidRDefault="00597B00" w:rsidP="0061006A">
      <w:pPr>
        <w:spacing w:line="360" w:lineRule="auto"/>
        <w:rPr>
          <w:sz w:val="24"/>
          <w:szCs w:val="24"/>
        </w:rPr>
      </w:pPr>
    </w:p>
    <w:p w14:paraId="116F5CE9" w14:textId="77777777" w:rsidR="00597B00" w:rsidRDefault="00597B00" w:rsidP="0061006A">
      <w:pPr>
        <w:spacing w:line="360" w:lineRule="auto"/>
        <w:rPr>
          <w:sz w:val="24"/>
          <w:szCs w:val="24"/>
        </w:rPr>
      </w:pPr>
    </w:p>
    <w:p w14:paraId="784C2025" w14:textId="77777777" w:rsidR="00597B00" w:rsidRDefault="00597B00" w:rsidP="0061006A">
      <w:pPr>
        <w:spacing w:line="360" w:lineRule="auto"/>
        <w:rPr>
          <w:sz w:val="24"/>
          <w:szCs w:val="24"/>
        </w:rPr>
      </w:pPr>
    </w:p>
    <w:p w14:paraId="1B7A32EA" w14:textId="77777777" w:rsidR="00597B00" w:rsidRDefault="00597B00" w:rsidP="0061006A">
      <w:pPr>
        <w:spacing w:line="360" w:lineRule="auto"/>
        <w:rPr>
          <w:sz w:val="24"/>
          <w:szCs w:val="24"/>
        </w:rPr>
      </w:pPr>
    </w:p>
    <w:p w14:paraId="39FFFE12" w14:textId="77777777" w:rsidR="00597B00" w:rsidRDefault="00597B00" w:rsidP="0061006A">
      <w:pPr>
        <w:spacing w:line="360" w:lineRule="auto"/>
        <w:rPr>
          <w:sz w:val="24"/>
          <w:szCs w:val="24"/>
        </w:rPr>
      </w:pPr>
    </w:p>
    <w:p w14:paraId="2CC2C1D2" w14:textId="77777777" w:rsidR="00597B00" w:rsidRDefault="00597B00" w:rsidP="0061006A">
      <w:pPr>
        <w:spacing w:line="360" w:lineRule="auto"/>
        <w:rPr>
          <w:sz w:val="24"/>
          <w:szCs w:val="24"/>
        </w:rPr>
      </w:pPr>
    </w:p>
    <w:p w14:paraId="4692617E" w14:textId="77777777" w:rsidR="00597B00" w:rsidRDefault="00597B00" w:rsidP="0061006A">
      <w:pPr>
        <w:spacing w:line="360" w:lineRule="auto"/>
        <w:rPr>
          <w:sz w:val="24"/>
          <w:szCs w:val="24"/>
        </w:rPr>
      </w:pPr>
    </w:p>
    <w:p w14:paraId="78B2EE32" w14:textId="77777777" w:rsidR="00597B00" w:rsidRDefault="00597B00" w:rsidP="0061006A">
      <w:pPr>
        <w:spacing w:line="360" w:lineRule="auto"/>
        <w:rPr>
          <w:sz w:val="24"/>
          <w:szCs w:val="24"/>
        </w:rPr>
      </w:pPr>
    </w:p>
    <w:p w14:paraId="0368E2B0" w14:textId="77777777" w:rsidR="00597B00" w:rsidRDefault="00597B00" w:rsidP="0061006A">
      <w:pPr>
        <w:spacing w:line="360" w:lineRule="auto"/>
        <w:rPr>
          <w:sz w:val="24"/>
          <w:szCs w:val="24"/>
        </w:rPr>
      </w:pPr>
    </w:p>
    <w:p w14:paraId="69CD2A6A" w14:textId="77777777" w:rsidR="00597B00" w:rsidRDefault="00597B00" w:rsidP="0061006A">
      <w:pPr>
        <w:spacing w:line="360" w:lineRule="auto"/>
        <w:rPr>
          <w:sz w:val="24"/>
          <w:szCs w:val="24"/>
        </w:rPr>
      </w:pPr>
    </w:p>
    <w:p w14:paraId="7EE11259" w14:textId="77777777" w:rsidR="00597B00" w:rsidRDefault="00597B00" w:rsidP="0061006A">
      <w:pPr>
        <w:spacing w:line="360" w:lineRule="auto"/>
        <w:rPr>
          <w:sz w:val="24"/>
          <w:szCs w:val="24"/>
        </w:rPr>
      </w:pPr>
    </w:p>
    <w:p w14:paraId="1B89EB7A" w14:textId="77777777" w:rsidR="00597B00" w:rsidRDefault="00597B00" w:rsidP="0061006A">
      <w:pPr>
        <w:spacing w:line="360" w:lineRule="auto"/>
        <w:rPr>
          <w:sz w:val="24"/>
          <w:szCs w:val="24"/>
        </w:rPr>
      </w:pPr>
    </w:p>
    <w:p w14:paraId="151B66A3" w14:textId="77777777" w:rsidR="00597B00" w:rsidRDefault="00597B00" w:rsidP="0061006A">
      <w:pPr>
        <w:spacing w:line="360" w:lineRule="auto"/>
        <w:rPr>
          <w:sz w:val="24"/>
          <w:szCs w:val="24"/>
        </w:rPr>
      </w:pPr>
    </w:p>
    <w:p w14:paraId="573D4159" w14:textId="77777777" w:rsidR="00597B00" w:rsidRDefault="00597B00" w:rsidP="0061006A">
      <w:pPr>
        <w:spacing w:line="360" w:lineRule="auto"/>
        <w:rPr>
          <w:sz w:val="24"/>
          <w:szCs w:val="24"/>
        </w:rPr>
      </w:pPr>
    </w:p>
    <w:p w14:paraId="6400CDC5" w14:textId="77777777" w:rsidR="00597B00" w:rsidRDefault="00597B00" w:rsidP="0061006A">
      <w:pPr>
        <w:spacing w:line="360" w:lineRule="auto"/>
        <w:rPr>
          <w:sz w:val="24"/>
          <w:szCs w:val="24"/>
        </w:rPr>
      </w:pPr>
    </w:p>
    <w:p w14:paraId="0DE2E1A0" w14:textId="77777777" w:rsidR="00597B00" w:rsidRDefault="00597B00" w:rsidP="0061006A">
      <w:pPr>
        <w:spacing w:line="360" w:lineRule="auto"/>
        <w:rPr>
          <w:sz w:val="24"/>
          <w:szCs w:val="24"/>
        </w:rPr>
      </w:pPr>
    </w:p>
    <w:p w14:paraId="53F66F8C" w14:textId="77777777" w:rsidR="00597B00" w:rsidRDefault="00597B00" w:rsidP="0061006A">
      <w:pPr>
        <w:spacing w:line="360" w:lineRule="auto"/>
        <w:rPr>
          <w:sz w:val="24"/>
          <w:szCs w:val="24"/>
        </w:rPr>
      </w:pPr>
    </w:p>
    <w:p w14:paraId="30221F15" w14:textId="77777777" w:rsidR="00597B00" w:rsidRDefault="00597B00" w:rsidP="0061006A">
      <w:pPr>
        <w:spacing w:line="360" w:lineRule="auto"/>
        <w:rPr>
          <w:sz w:val="24"/>
          <w:szCs w:val="24"/>
        </w:rPr>
      </w:pPr>
    </w:p>
    <w:p w14:paraId="280F3E93" w14:textId="77777777" w:rsidR="00597B00" w:rsidRDefault="00597B00" w:rsidP="0061006A">
      <w:pPr>
        <w:spacing w:line="360" w:lineRule="auto"/>
        <w:rPr>
          <w:sz w:val="24"/>
          <w:szCs w:val="24"/>
        </w:rPr>
      </w:pPr>
    </w:p>
    <w:p w14:paraId="6BE04DFD" w14:textId="77777777" w:rsidR="00597B00" w:rsidRDefault="00597B00" w:rsidP="0061006A">
      <w:pPr>
        <w:spacing w:line="360" w:lineRule="auto"/>
        <w:rPr>
          <w:sz w:val="24"/>
          <w:szCs w:val="24"/>
        </w:rPr>
      </w:pPr>
    </w:p>
    <w:p w14:paraId="171CD2C8" w14:textId="77777777" w:rsidR="00597B00" w:rsidRDefault="00597B00" w:rsidP="0061006A">
      <w:pPr>
        <w:spacing w:line="360" w:lineRule="auto"/>
        <w:rPr>
          <w:sz w:val="24"/>
          <w:szCs w:val="24"/>
        </w:rPr>
      </w:pPr>
    </w:p>
    <w:p w14:paraId="47CEFD7A" w14:textId="77777777" w:rsidR="00597B00" w:rsidRDefault="00597B00" w:rsidP="0061006A">
      <w:pPr>
        <w:spacing w:line="360" w:lineRule="auto"/>
        <w:rPr>
          <w:sz w:val="24"/>
          <w:szCs w:val="24"/>
        </w:rPr>
      </w:pPr>
    </w:p>
    <w:p w14:paraId="6ADEFB59" w14:textId="77777777" w:rsidR="00597B00" w:rsidRDefault="00597B00" w:rsidP="0061006A">
      <w:pPr>
        <w:spacing w:line="360" w:lineRule="auto"/>
        <w:rPr>
          <w:sz w:val="24"/>
          <w:szCs w:val="24"/>
        </w:rPr>
      </w:pPr>
    </w:p>
    <w:p w14:paraId="075D70DC" w14:textId="77777777" w:rsidR="00597B00" w:rsidRDefault="00597B00" w:rsidP="0061006A">
      <w:pPr>
        <w:spacing w:line="360" w:lineRule="auto"/>
        <w:rPr>
          <w:sz w:val="24"/>
          <w:szCs w:val="24"/>
        </w:rPr>
      </w:pPr>
    </w:p>
    <w:p w14:paraId="26BF4E36" w14:textId="77777777" w:rsidR="00597B00" w:rsidRDefault="00597B00" w:rsidP="0061006A">
      <w:pPr>
        <w:spacing w:line="360" w:lineRule="auto"/>
        <w:rPr>
          <w:sz w:val="24"/>
          <w:szCs w:val="24"/>
        </w:rPr>
      </w:pPr>
    </w:p>
    <w:p w14:paraId="673ED133" w14:textId="38736E5C" w:rsidR="00597B00" w:rsidRPr="0061006A" w:rsidRDefault="0052016A" w:rsidP="0061006A">
      <w:pPr>
        <w:spacing w:line="360" w:lineRule="auto"/>
        <w:rPr>
          <w:sz w:val="24"/>
          <w:szCs w:val="24"/>
        </w:rPr>
      </w:pPr>
      <w:r w:rsidRPr="0052016A">
        <w:rPr>
          <w:noProof/>
          <w:sz w:val="24"/>
          <w:szCs w:val="24"/>
        </w:rPr>
        <w:lastRenderedPageBreak/>
        <mc:AlternateContent>
          <mc:Choice Requires="wps">
            <w:drawing>
              <wp:anchor distT="0" distB="0" distL="114300" distR="114300" simplePos="0" relativeHeight="251842560" behindDoc="0" locked="0" layoutInCell="1" allowOverlap="1" wp14:anchorId="3F5D93B7" wp14:editId="43092B41">
                <wp:simplePos x="0" y="0"/>
                <wp:positionH relativeFrom="column">
                  <wp:posOffset>-647395</wp:posOffset>
                </wp:positionH>
                <wp:positionV relativeFrom="paragraph">
                  <wp:posOffset>2338</wp:posOffset>
                </wp:positionV>
                <wp:extent cx="6290441" cy="7293254"/>
                <wp:effectExtent l="0" t="0" r="15240" b="222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0441" cy="7293254"/>
                        </a:xfrm>
                        <a:prstGeom prst="rect">
                          <a:avLst/>
                        </a:prstGeom>
                        <a:solidFill>
                          <a:srgbClr val="FFFFFF"/>
                        </a:solidFill>
                        <a:ln w="9525">
                          <a:solidFill>
                            <a:srgbClr val="000000"/>
                          </a:solidFill>
                          <a:miter lim="800000"/>
                          <a:headEnd/>
                          <a:tailEnd/>
                        </a:ln>
                      </wps:spPr>
                      <wps:txbx>
                        <w:txbxContent>
                          <w:p w14:paraId="6FD0AE72" w14:textId="77777777" w:rsidR="005D1B82" w:rsidRPr="005D1B82" w:rsidRDefault="00F62258" w:rsidP="005D1B82">
                            <w:pPr>
                              <w:spacing w:line="360" w:lineRule="auto"/>
                              <w:rPr>
                                <w:sz w:val="22"/>
                                <w:szCs w:val="22"/>
                              </w:rPr>
                            </w:pPr>
                            <w:r w:rsidRPr="00F62258">
                              <w:rPr>
                                <w:sz w:val="22"/>
                                <w:szCs w:val="22"/>
                              </w:rPr>
                              <w:t xml:space="preserve">    </w:t>
                            </w:r>
                            <w:r w:rsidR="005D1B82" w:rsidRPr="005D1B82">
                              <w:rPr>
                                <w:sz w:val="22"/>
                                <w:szCs w:val="22"/>
                              </w:rPr>
                              <w:t>DELAY</w:t>
                            </w:r>
                          </w:p>
                          <w:p w14:paraId="33C142A0"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PSHA ;Save</w:t>
                            </w:r>
                            <w:proofErr w:type="gramEnd"/>
                            <w:r w:rsidRPr="005D1B82">
                              <w:rPr>
                                <w:sz w:val="22"/>
                                <w:szCs w:val="22"/>
                              </w:rPr>
                              <w:t xml:space="preserve"> </w:t>
                            </w:r>
                            <w:proofErr w:type="spellStart"/>
                            <w:r w:rsidRPr="005D1B82">
                              <w:rPr>
                                <w:sz w:val="22"/>
                                <w:szCs w:val="22"/>
                              </w:rPr>
                              <w:t>Reg</w:t>
                            </w:r>
                            <w:proofErr w:type="spellEnd"/>
                            <w:r w:rsidRPr="005D1B82">
                              <w:rPr>
                                <w:sz w:val="22"/>
                                <w:szCs w:val="22"/>
                              </w:rPr>
                              <w:t xml:space="preserve"> A on Stack</w:t>
                            </w:r>
                          </w:p>
                          <w:p w14:paraId="1825CDAB" w14:textId="77777777" w:rsidR="005D1B82" w:rsidRPr="005D1B82" w:rsidRDefault="005D1B82" w:rsidP="005D1B82">
                            <w:pPr>
                              <w:spacing w:line="360" w:lineRule="auto"/>
                              <w:rPr>
                                <w:sz w:val="22"/>
                                <w:szCs w:val="22"/>
                              </w:rPr>
                            </w:pPr>
                            <w:r w:rsidRPr="005D1B82">
                              <w:rPr>
                                <w:sz w:val="22"/>
                                <w:szCs w:val="22"/>
                              </w:rPr>
                              <w:t xml:space="preserve">      LDAA #</w:t>
                            </w:r>
                            <w:proofErr w:type="gramStart"/>
                            <w:r w:rsidRPr="005D1B82">
                              <w:rPr>
                                <w:sz w:val="22"/>
                                <w:szCs w:val="22"/>
                              </w:rPr>
                              <w:t>255 ;Change</w:t>
                            </w:r>
                            <w:proofErr w:type="gramEnd"/>
                            <w:r w:rsidRPr="005D1B82">
                              <w:rPr>
                                <w:sz w:val="22"/>
                                <w:szCs w:val="22"/>
                              </w:rPr>
                              <w:t xml:space="preserve"> this value to see</w:t>
                            </w:r>
                          </w:p>
                          <w:p w14:paraId="7D4FCEEB" w14:textId="77777777" w:rsidR="005D1B82" w:rsidRPr="005D1B82" w:rsidRDefault="005D1B82" w:rsidP="005D1B82">
                            <w:pPr>
                              <w:spacing w:line="360" w:lineRule="auto"/>
                              <w:rPr>
                                <w:sz w:val="22"/>
                                <w:szCs w:val="22"/>
                              </w:rPr>
                            </w:pPr>
                            <w:r w:rsidRPr="005D1B82">
                              <w:rPr>
                                <w:sz w:val="22"/>
                                <w:szCs w:val="22"/>
                              </w:rPr>
                              <w:t xml:space="preserve">      STAA </w:t>
                            </w:r>
                            <w:proofErr w:type="gramStart"/>
                            <w:r w:rsidRPr="005D1B82">
                              <w:rPr>
                                <w:sz w:val="22"/>
                                <w:szCs w:val="22"/>
                              </w:rPr>
                              <w:t>R3 ;how</w:t>
                            </w:r>
                            <w:proofErr w:type="gramEnd"/>
                            <w:r w:rsidRPr="005D1B82">
                              <w:rPr>
                                <w:sz w:val="22"/>
                                <w:szCs w:val="22"/>
                              </w:rPr>
                              <w:t xml:space="preserve"> fast LEDs shows data coming from PTH DIP switches</w:t>
                            </w:r>
                          </w:p>
                          <w:p w14:paraId="79C1F73E"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 xml:space="preserve">;--10 </w:t>
                            </w:r>
                            <w:proofErr w:type="spellStart"/>
                            <w:r w:rsidRPr="005D1B82">
                              <w:rPr>
                                <w:sz w:val="22"/>
                                <w:szCs w:val="22"/>
                              </w:rPr>
                              <w:t>msec</w:t>
                            </w:r>
                            <w:proofErr w:type="spellEnd"/>
                            <w:r w:rsidRPr="005D1B82">
                              <w:rPr>
                                <w:sz w:val="22"/>
                                <w:szCs w:val="22"/>
                              </w:rPr>
                              <w:t xml:space="preserve"> delay.</w:t>
                            </w:r>
                            <w:proofErr w:type="gramEnd"/>
                            <w:r w:rsidRPr="005D1B82">
                              <w:rPr>
                                <w:sz w:val="22"/>
                                <w:szCs w:val="22"/>
                              </w:rPr>
                              <w:t xml:space="preserve"> The Serial Monitor works at speed of 48MHz with XTAL=8MHz on Dragon12+ board</w:t>
                            </w:r>
                          </w:p>
                          <w:p w14:paraId="2136F8B1"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;Freq</w:t>
                            </w:r>
                            <w:proofErr w:type="gramEnd"/>
                            <w:r w:rsidRPr="005D1B82">
                              <w:rPr>
                                <w:sz w:val="22"/>
                                <w:szCs w:val="22"/>
                              </w:rPr>
                              <w:t>. for Instruction Clock Cycle is 24MHz (1/2 of 48Mhz).</w:t>
                            </w:r>
                          </w:p>
                          <w:p w14:paraId="54EF58D2"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(1</w:t>
                            </w:r>
                            <w:proofErr w:type="gramEnd"/>
                            <w:r w:rsidRPr="005D1B82">
                              <w:rPr>
                                <w:sz w:val="22"/>
                                <w:szCs w:val="22"/>
                              </w:rPr>
                              <w:t xml:space="preserve">/24MHz) x 100 </w:t>
                            </w:r>
                            <w:proofErr w:type="spellStart"/>
                            <w:r w:rsidRPr="005D1B82">
                              <w:rPr>
                                <w:sz w:val="22"/>
                                <w:szCs w:val="22"/>
                              </w:rPr>
                              <w:t>Clk</w:t>
                            </w:r>
                            <w:proofErr w:type="spellEnd"/>
                            <w:r w:rsidRPr="005D1B82">
                              <w:rPr>
                                <w:sz w:val="22"/>
                                <w:szCs w:val="22"/>
                              </w:rPr>
                              <w:t xml:space="preserve"> x240x100=10 msec. Overheads are excluded in this calculation.</w:t>
                            </w:r>
                          </w:p>
                          <w:p w14:paraId="7D2F44CE" w14:textId="77777777" w:rsidR="005D1B82" w:rsidRPr="005D1B82" w:rsidRDefault="005D1B82" w:rsidP="005D1B82">
                            <w:pPr>
                              <w:spacing w:line="360" w:lineRule="auto"/>
                              <w:rPr>
                                <w:sz w:val="22"/>
                                <w:szCs w:val="22"/>
                              </w:rPr>
                            </w:pPr>
                            <w:r w:rsidRPr="005D1B82">
                              <w:rPr>
                                <w:sz w:val="22"/>
                                <w:szCs w:val="22"/>
                              </w:rPr>
                              <w:t>L3    LDAA #255</w:t>
                            </w:r>
                          </w:p>
                          <w:p w14:paraId="196F8ED8" w14:textId="77777777" w:rsidR="005D1B82" w:rsidRPr="005D1B82" w:rsidRDefault="005D1B82" w:rsidP="005D1B82">
                            <w:pPr>
                              <w:spacing w:line="360" w:lineRule="auto"/>
                              <w:rPr>
                                <w:sz w:val="22"/>
                                <w:szCs w:val="22"/>
                              </w:rPr>
                            </w:pPr>
                            <w:r w:rsidRPr="005D1B82">
                              <w:rPr>
                                <w:sz w:val="22"/>
                                <w:szCs w:val="22"/>
                              </w:rPr>
                              <w:t xml:space="preserve">      STAA R2</w:t>
                            </w:r>
                          </w:p>
                          <w:p w14:paraId="67C7BF9F" w14:textId="77777777" w:rsidR="005D1B82" w:rsidRPr="005D1B82" w:rsidRDefault="005D1B82" w:rsidP="005D1B82">
                            <w:pPr>
                              <w:spacing w:line="360" w:lineRule="auto"/>
                              <w:rPr>
                                <w:sz w:val="22"/>
                                <w:szCs w:val="22"/>
                              </w:rPr>
                            </w:pPr>
                            <w:r w:rsidRPr="005D1B82">
                              <w:rPr>
                                <w:sz w:val="22"/>
                                <w:szCs w:val="22"/>
                              </w:rPr>
                              <w:t>L2    LDAA #255</w:t>
                            </w:r>
                          </w:p>
                          <w:p w14:paraId="750F17B7" w14:textId="77777777" w:rsidR="005D1B82" w:rsidRPr="005D1B82" w:rsidRDefault="005D1B82" w:rsidP="005D1B82">
                            <w:pPr>
                              <w:spacing w:line="360" w:lineRule="auto"/>
                              <w:rPr>
                                <w:sz w:val="22"/>
                                <w:szCs w:val="22"/>
                              </w:rPr>
                            </w:pPr>
                            <w:r w:rsidRPr="005D1B82">
                              <w:rPr>
                                <w:sz w:val="22"/>
                                <w:szCs w:val="22"/>
                              </w:rPr>
                              <w:t xml:space="preserve">      STAA R1</w:t>
                            </w:r>
                          </w:p>
                          <w:p w14:paraId="5F0DC954" w14:textId="77777777" w:rsidR="005D1B82" w:rsidRPr="005D1B82" w:rsidRDefault="005D1B82" w:rsidP="005D1B82">
                            <w:pPr>
                              <w:spacing w:line="360" w:lineRule="auto"/>
                              <w:rPr>
                                <w:sz w:val="22"/>
                                <w:szCs w:val="22"/>
                              </w:rPr>
                            </w:pPr>
                            <w:r w:rsidRPr="005D1B82">
                              <w:rPr>
                                <w:sz w:val="22"/>
                                <w:szCs w:val="22"/>
                              </w:rPr>
                              <w:t xml:space="preserve">L1    </w:t>
                            </w:r>
                            <w:proofErr w:type="gramStart"/>
                            <w:r w:rsidRPr="005D1B82">
                              <w:rPr>
                                <w:sz w:val="22"/>
                                <w:szCs w:val="22"/>
                              </w:rPr>
                              <w:t>NOP ;1</w:t>
                            </w:r>
                            <w:proofErr w:type="gramEnd"/>
                            <w:r w:rsidRPr="005D1B82">
                              <w:rPr>
                                <w:sz w:val="22"/>
                                <w:szCs w:val="22"/>
                              </w:rPr>
                              <w:t xml:space="preserve"> </w:t>
                            </w:r>
                            <w:proofErr w:type="spellStart"/>
                            <w:r w:rsidRPr="005D1B82">
                              <w:rPr>
                                <w:sz w:val="22"/>
                                <w:szCs w:val="22"/>
                              </w:rPr>
                              <w:t>Intruction</w:t>
                            </w:r>
                            <w:proofErr w:type="spellEnd"/>
                            <w:r w:rsidRPr="005D1B82">
                              <w:rPr>
                                <w:sz w:val="22"/>
                                <w:szCs w:val="22"/>
                              </w:rPr>
                              <w:t xml:space="preserve"> </w:t>
                            </w:r>
                            <w:proofErr w:type="spellStart"/>
                            <w:r w:rsidRPr="005D1B82">
                              <w:rPr>
                                <w:sz w:val="22"/>
                                <w:szCs w:val="22"/>
                              </w:rPr>
                              <w:t>Clk</w:t>
                            </w:r>
                            <w:proofErr w:type="spellEnd"/>
                            <w:r w:rsidRPr="005D1B82">
                              <w:rPr>
                                <w:sz w:val="22"/>
                                <w:szCs w:val="22"/>
                              </w:rPr>
                              <w:t xml:space="preserve"> Cycle</w:t>
                            </w:r>
                          </w:p>
                          <w:p w14:paraId="2EF1937A"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NOP ;1</w:t>
                            </w:r>
                            <w:proofErr w:type="gramEnd"/>
                          </w:p>
                          <w:p w14:paraId="04B381BF"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NOP ;1</w:t>
                            </w:r>
                            <w:proofErr w:type="gramEnd"/>
                          </w:p>
                          <w:p w14:paraId="7585285E"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NOP ;1</w:t>
                            </w:r>
                            <w:proofErr w:type="gramEnd"/>
                          </w:p>
                          <w:p w14:paraId="106A8FE5"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NOP ;1</w:t>
                            </w:r>
                            <w:proofErr w:type="gramEnd"/>
                          </w:p>
                          <w:p w14:paraId="631EED53"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NOP ;1</w:t>
                            </w:r>
                            <w:proofErr w:type="gramEnd"/>
                          </w:p>
                          <w:p w14:paraId="34837EA4"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NOP ;1</w:t>
                            </w:r>
                            <w:proofErr w:type="gramEnd"/>
                          </w:p>
                          <w:p w14:paraId="339E2C3A"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NOP ;1</w:t>
                            </w:r>
                            <w:proofErr w:type="gramEnd"/>
                          </w:p>
                          <w:p w14:paraId="56136DF5" w14:textId="77777777" w:rsidR="005D1B82" w:rsidRPr="005D1B82" w:rsidRDefault="005D1B82" w:rsidP="005D1B82">
                            <w:pPr>
                              <w:spacing w:line="360" w:lineRule="auto"/>
                              <w:rPr>
                                <w:sz w:val="22"/>
                                <w:szCs w:val="22"/>
                              </w:rPr>
                            </w:pPr>
                            <w:r w:rsidRPr="005D1B82">
                              <w:rPr>
                                <w:sz w:val="22"/>
                                <w:szCs w:val="22"/>
                              </w:rPr>
                              <w:t xml:space="preserve">      DEC </w:t>
                            </w:r>
                            <w:proofErr w:type="gramStart"/>
                            <w:r w:rsidRPr="005D1B82">
                              <w:rPr>
                                <w:sz w:val="22"/>
                                <w:szCs w:val="22"/>
                              </w:rPr>
                              <w:t>R1 ;4</w:t>
                            </w:r>
                            <w:proofErr w:type="gramEnd"/>
                          </w:p>
                          <w:p w14:paraId="426E3562" w14:textId="77777777" w:rsidR="005D1B82" w:rsidRPr="005D1B82" w:rsidRDefault="005D1B82" w:rsidP="005D1B82">
                            <w:pPr>
                              <w:spacing w:line="360" w:lineRule="auto"/>
                              <w:rPr>
                                <w:sz w:val="22"/>
                                <w:szCs w:val="22"/>
                              </w:rPr>
                            </w:pPr>
                            <w:r w:rsidRPr="005D1B82">
                              <w:rPr>
                                <w:sz w:val="22"/>
                                <w:szCs w:val="22"/>
                              </w:rPr>
                              <w:t xml:space="preserve">      BNE </w:t>
                            </w:r>
                            <w:proofErr w:type="gramStart"/>
                            <w:r w:rsidRPr="005D1B82">
                              <w:rPr>
                                <w:sz w:val="22"/>
                                <w:szCs w:val="22"/>
                              </w:rPr>
                              <w:t>L1 ;3</w:t>
                            </w:r>
                            <w:proofErr w:type="gramEnd"/>
                          </w:p>
                          <w:p w14:paraId="1902C13A" w14:textId="77777777" w:rsidR="005D1B82" w:rsidRPr="005D1B82" w:rsidRDefault="005D1B82" w:rsidP="005D1B82">
                            <w:pPr>
                              <w:spacing w:line="360" w:lineRule="auto"/>
                              <w:rPr>
                                <w:sz w:val="22"/>
                                <w:szCs w:val="22"/>
                              </w:rPr>
                            </w:pPr>
                            <w:r w:rsidRPr="005D1B82">
                              <w:rPr>
                                <w:sz w:val="22"/>
                                <w:szCs w:val="22"/>
                              </w:rPr>
                              <w:t xml:space="preserve">      DEC </w:t>
                            </w:r>
                            <w:proofErr w:type="gramStart"/>
                            <w:r w:rsidRPr="005D1B82">
                              <w:rPr>
                                <w:sz w:val="22"/>
                                <w:szCs w:val="22"/>
                              </w:rPr>
                              <w:t>R2 ;Total</w:t>
                            </w:r>
                            <w:proofErr w:type="gramEnd"/>
                            <w:r w:rsidRPr="005D1B82">
                              <w:rPr>
                                <w:sz w:val="22"/>
                                <w:szCs w:val="22"/>
                              </w:rPr>
                              <w:t xml:space="preserve"> </w:t>
                            </w:r>
                            <w:proofErr w:type="spellStart"/>
                            <w:r w:rsidRPr="005D1B82">
                              <w:rPr>
                                <w:sz w:val="22"/>
                                <w:szCs w:val="22"/>
                              </w:rPr>
                              <w:t>Instr.Clk</w:t>
                            </w:r>
                            <w:proofErr w:type="spellEnd"/>
                            <w:r w:rsidRPr="005D1B82">
                              <w:rPr>
                                <w:sz w:val="22"/>
                                <w:szCs w:val="22"/>
                              </w:rPr>
                              <w:t>=100</w:t>
                            </w:r>
                          </w:p>
                          <w:p w14:paraId="19BB92A2" w14:textId="77777777" w:rsidR="005D1B82" w:rsidRPr="005D1B82" w:rsidRDefault="005D1B82" w:rsidP="005D1B82">
                            <w:pPr>
                              <w:spacing w:line="360" w:lineRule="auto"/>
                              <w:rPr>
                                <w:sz w:val="22"/>
                                <w:szCs w:val="22"/>
                              </w:rPr>
                            </w:pPr>
                            <w:r w:rsidRPr="005D1B82">
                              <w:rPr>
                                <w:sz w:val="22"/>
                                <w:szCs w:val="22"/>
                              </w:rPr>
                              <w:t xml:space="preserve">      BNE L2</w:t>
                            </w:r>
                          </w:p>
                          <w:p w14:paraId="4BF50C0B" w14:textId="77777777" w:rsidR="005D1B82" w:rsidRPr="005D1B82" w:rsidRDefault="005D1B82" w:rsidP="005D1B82">
                            <w:pPr>
                              <w:spacing w:line="360" w:lineRule="auto"/>
                              <w:rPr>
                                <w:sz w:val="22"/>
                                <w:szCs w:val="22"/>
                              </w:rPr>
                            </w:pPr>
                            <w:r w:rsidRPr="005D1B82">
                              <w:rPr>
                                <w:sz w:val="22"/>
                                <w:szCs w:val="22"/>
                              </w:rPr>
                              <w:t xml:space="preserve">      DEC R3</w:t>
                            </w:r>
                          </w:p>
                          <w:p w14:paraId="12DBEEDF" w14:textId="77777777" w:rsidR="005D1B82" w:rsidRPr="005D1B82" w:rsidRDefault="005D1B82" w:rsidP="005D1B82">
                            <w:pPr>
                              <w:spacing w:line="360" w:lineRule="auto"/>
                              <w:rPr>
                                <w:sz w:val="22"/>
                                <w:szCs w:val="22"/>
                              </w:rPr>
                            </w:pPr>
                            <w:r w:rsidRPr="005D1B82">
                              <w:rPr>
                                <w:sz w:val="22"/>
                                <w:szCs w:val="22"/>
                              </w:rPr>
                              <w:t xml:space="preserve">      BNE L3</w:t>
                            </w:r>
                          </w:p>
                          <w:p w14:paraId="1A679191" w14:textId="77777777" w:rsidR="005D1B82" w:rsidRPr="005D1B82" w:rsidRDefault="005D1B82" w:rsidP="005D1B82">
                            <w:pPr>
                              <w:spacing w:line="360" w:lineRule="auto"/>
                              <w:rPr>
                                <w:sz w:val="22"/>
                                <w:szCs w:val="22"/>
                              </w:rPr>
                            </w:pPr>
                            <w:r w:rsidRPr="005D1B82">
                              <w:rPr>
                                <w:sz w:val="22"/>
                                <w:szCs w:val="22"/>
                              </w:rPr>
                              <w:t xml:space="preserve">      ;--------------</w:t>
                            </w:r>
                          </w:p>
                          <w:p w14:paraId="12483621"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PULA ;Restore</w:t>
                            </w:r>
                            <w:proofErr w:type="gramEnd"/>
                            <w:r w:rsidRPr="005D1B82">
                              <w:rPr>
                                <w:sz w:val="22"/>
                                <w:szCs w:val="22"/>
                              </w:rPr>
                              <w:t xml:space="preserve"> </w:t>
                            </w:r>
                            <w:proofErr w:type="spellStart"/>
                            <w:r w:rsidRPr="005D1B82">
                              <w:rPr>
                                <w:sz w:val="22"/>
                                <w:szCs w:val="22"/>
                              </w:rPr>
                              <w:t>Reg</w:t>
                            </w:r>
                            <w:proofErr w:type="spellEnd"/>
                            <w:r w:rsidRPr="005D1B82">
                              <w:rPr>
                                <w:sz w:val="22"/>
                                <w:szCs w:val="22"/>
                              </w:rPr>
                              <w:t xml:space="preserve"> A</w:t>
                            </w:r>
                          </w:p>
                          <w:p w14:paraId="77514A48" w14:textId="77777777" w:rsidR="005D1B82" w:rsidRPr="005D1B82" w:rsidRDefault="005D1B82" w:rsidP="005D1B82">
                            <w:pPr>
                              <w:spacing w:line="360" w:lineRule="auto"/>
                              <w:rPr>
                                <w:sz w:val="22"/>
                                <w:szCs w:val="22"/>
                              </w:rPr>
                            </w:pPr>
                            <w:r w:rsidRPr="005D1B82">
                              <w:rPr>
                                <w:sz w:val="22"/>
                                <w:szCs w:val="22"/>
                              </w:rPr>
                              <w:t xml:space="preserve">      RTS</w:t>
                            </w:r>
                          </w:p>
                          <w:p w14:paraId="049B9223" w14:textId="77777777" w:rsidR="005D1B82" w:rsidRPr="005D1B82" w:rsidRDefault="005D1B82" w:rsidP="005D1B82">
                            <w:pPr>
                              <w:spacing w:line="360" w:lineRule="auto"/>
                              <w:rPr>
                                <w:sz w:val="22"/>
                                <w:szCs w:val="22"/>
                              </w:rPr>
                            </w:pPr>
                            <w:r w:rsidRPr="005D1B82">
                              <w:rPr>
                                <w:sz w:val="22"/>
                                <w:szCs w:val="22"/>
                              </w:rPr>
                              <w:t xml:space="preserve">      ;-------------------</w:t>
                            </w:r>
                          </w:p>
                          <w:p w14:paraId="638C32A7" w14:textId="5F42046E" w:rsidR="005D1B82" w:rsidRPr="00F62258" w:rsidRDefault="005D1B82" w:rsidP="005D1B82">
                            <w:pPr>
                              <w:spacing w:line="360" w:lineRule="auto"/>
                              <w:rPr>
                                <w:sz w:val="22"/>
                                <w:szCs w:val="22"/>
                              </w:rPr>
                            </w:pPr>
                            <w:r w:rsidRPr="005D1B82">
                              <w:rPr>
                                <w:sz w:val="22"/>
                                <w:szCs w:val="22"/>
                              </w:rPr>
                              <w:t xml:space="preserve">      </w:t>
                            </w:r>
                            <w:proofErr w:type="gramStart"/>
                            <w:r w:rsidRPr="005D1B82">
                              <w:rPr>
                                <w:sz w:val="22"/>
                                <w:szCs w:val="22"/>
                              </w:rPr>
                              <w:t>;-------</w:t>
                            </w:r>
                            <w:proofErr w:type="gramEnd"/>
                            <w:r w:rsidRPr="005D1B82">
                              <w:rPr>
                                <w:sz w:val="22"/>
                                <w:szCs w:val="22"/>
                              </w:rPr>
                              <w:t xml:space="preserve">Switch on LEDs connected to PORTB based on the </w:t>
                            </w:r>
                            <w:proofErr w:type="spellStart"/>
                            <w:r w:rsidRPr="005D1B82">
                              <w:rPr>
                                <w:sz w:val="22"/>
                                <w:szCs w:val="22"/>
                              </w:rPr>
                              <w:t>Acc</w:t>
                            </w:r>
                            <w:proofErr w:type="spellEnd"/>
                            <w:r w:rsidRPr="005D1B82">
                              <w:rPr>
                                <w:sz w:val="22"/>
                                <w:szCs w:val="22"/>
                              </w:rPr>
                              <w:t xml:space="preserve"> A value</w:t>
                            </w:r>
                          </w:p>
                          <w:p w14:paraId="04E9C292" w14:textId="06E71D81" w:rsidR="00F62258" w:rsidRPr="00F62258" w:rsidRDefault="00F62258" w:rsidP="0052016A">
                            <w:pPr>
                              <w:spacing w:line="360" w:lineRule="auto"/>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51pt;margin-top:.2pt;width:495.3pt;height:574.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">
                <v:textbox>
                  <w:txbxContent>
                    <w:p w14:paraId="6FD0AE72" w14:textId="77777777" w:rsidR="005D1B82" w:rsidRPr="005D1B82" w:rsidRDefault="00F62258" w:rsidP="005D1B82">
                      <w:pPr>
                        <w:spacing w:line="360" w:lineRule="auto"/>
                        <w:rPr>
                          <w:sz w:val="22"/>
                          <w:szCs w:val="22"/>
                        </w:rPr>
                      </w:pPr>
                      <w:r w:rsidRPr="00F62258">
                        <w:rPr>
                          <w:sz w:val="22"/>
                          <w:szCs w:val="22"/>
                        </w:rPr>
                        <w:t xml:space="preserve">    </w:t>
                      </w:r>
                      <w:r w:rsidR="005D1B82" w:rsidRPr="005D1B82">
                        <w:rPr>
                          <w:sz w:val="22"/>
                          <w:szCs w:val="22"/>
                        </w:rPr>
                        <w:t>DELAY</w:t>
                      </w:r>
                    </w:p>
                    <w:p w14:paraId="33C142A0"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PSHA ;Save</w:t>
                      </w:r>
                      <w:proofErr w:type="gramEnd"/>
                      <w:r w:rsidRPr="005D1B82">
                        <w:rPr>
                          <w:sz w:val="22"/>
                          <w:szCs w:val="22"/>
                        </w:rPr>
                        <w:t xml:space="preserve"> </w:t>
                      </w:r>
                      <w:proofErr w:type="spellStart"/>
                      <w:r w:rsidRPr="005D1B82">
                        <w:rPr>
                          <w:sz w:val="22"/>
                          <w:szCs w:val="22"/>
                        </w:rPr>
                        <w:t>Reg</w:t>
                      </w:r>
                      <w:proofErr w:type="spellEnd"/>
                      <w:r w:rsidRPr="005D1B82">
                        <w:rPr>
                          <w:sz w:val="22"/>
                          <w:szCs w:val="22"/>
                        </w:rPr>
                        <w:t xml:space="preserve"> A on Stack</w:t>
                      </w:r>
                    </w:p>
                    <w:p w14:paraId="1825CDAB" w14:textId="77777777" w:rsidR="005D1B82" w:rsidRPr="005D1B82" w:rsidRDefault="005D1B82" w:rsidP="005D1B82">
                      <w:pPr>
                        <w:spacing w:line="360" w:lineRule="auto"/>
                        <w:rPr>
                          <w:sz w:val="22"/>
                          <w:szCs w:val="22"/>
                        </w:rPr>
                      </w:pPr>
                      <w:r w:rsidRPr="005D1B82">
                        <w:rPr>
                          <w:sz w:val="22"/>
                          <w:szCs w:val="22"/>
                        </w:rPr>
                        <w:t xml:space="preserve">      LDAA #</w:t>
                      </w:r>
                      <w:proofErr w:type="gramStart"/>
                      <w:r w:rsidRPr="005D1B82">
                        <w:rPr>
                          <w:sz w:val="22"/>
                          <w:szCs w:val="22"/>
                        </w:rPr>
                        <w:t>255 ;Change</w:t>
                      </w:r>
                      <w:proofErr w:type="gramEnd"/>
                      <w:r w:rsidRPr="005D1B82">
                        <w:rPr>
                          <w:sz w:val="22"/>
                          <w:szCs w:val="22"/>
                        </w:rPr>
                        <w:t xml:space="preserve"> this value to see</w:t>
                      </w:r>
                    </w:p>
                    <w:p w14:paraId="7D4FCEEB" w14:textId="77777777" w:rsidR="005D1B82" w:rsidRPr="005D1B82" w:rsidRDefault="005D1B82" w:rsidP="005D1B82">
                      <w:pPr>
                        <w:spacing w:line="360" w:lineRule="auto"/>
                        <w:rPr>
                          <w:sz w:val="22"/>
                          <w:szCs w:val="22"/>
                        </w:rPr>
                      </w:pPr>
                      <w:r w:rsidRPr="005D1B82">
                        <w:rPr>
                          <w:sz w:val="22"/>
                          <w:szCs w:val="22"/>
                        </w:rPr>
                        <w:t xml:space="preserve">      STAA </w:t>
                      </w:r>
                      <w:proofErr w:type="gramStart"/>
                      <w:r w:rsidRPr="005D1B82">
                        <w:rPr>
                          <w:sz w:val="22"/>
                          <w:szCs w:val="22"/>
                        </w:rPr>
                        <w:t>R3 ;how</w:t>
                      </w:r>
                      <w:proofErr w:type="gramEnd"/>
                      <w:r w:rsidRPr="005D1B82">
                        <w:rPr>
                          <w:sz w:val="22"/>
                          <w:szCs w:val="22"/>
                        </w:rPr>
                        <w:t xml:space="preserve"> fast LEDs shows data coming from PTH DIP switches</w:t>
                      </w:r>
                    </w:p>
                    <w:p w14:paraId="79C1F73E"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 xml:space="preserve">;--10 </w:t>
                      </w:r>
                      <w:proofErr w:type="spellStart"/>
                      <w:r w:rsidRPr="005D1B82">
                        <w:rPr>
                          <w:sz w:val="22"/>
                          <w:szCs w:val="22"/>
                        </w:rPr>
                        <w:t>msec</w:t>
                      </w:r>
                      <w:proofErr w:type="spellEnd"/>
                      <w:r w:rsidRPr="005D1B82">
                        <w:rPr>
                          <w:sz w:val="22"/>
                          <w:szCs w:val="22"/>
                        </w:rPr>
                        <w:t xml:space="preserve"> delay.</w:t>
                      </w:r>
                      <w:proofErr w:type="gramEnd"/>
                      <w:r w:rsidRPr="005D1B82">
                        <w:rPr>
                          <w:sz w:val="22"/>
                          <w:szCs w:val="22"/>
                        </w:rPr>
                        <w:t xml:space="preserve"> The Serial Monitor works at speed of 48MHz with XTAL=8MHz on Dragon12+ board</w:t>
                      </w:r>
                    </w:p>
                    <w:p w14:paraId="2136F8B1"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;Freq</w:t>
                      </w:r>
                      <w:proofErr w:type="gramEnd"/>
                      <w:r w:rsidRPr="005D1B82">
                        <w:rPr>
                          <w:sz w:val="22"/>
                          <w:szCs w:val="22"/>
                        </w:rPr>
                        <w:t>. for Instruction Clock Cycle is 24MHz (1/2 of 48Mhz).</w:t>
                      </w:r>
                    </w:p>
                    <w:p w14:paraId="54EF58D2"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(1</w:t>
                      </w:r>
                      <w:proofErr w:type="gramEnd"/>
                      <w:r w:rsidRPr="005D1B82">
                        <w:rPr>
                          <w:sz w:val="22"/>
                          <w:szCs w:val="22"/>
                        </w:rPr>
                        <w:t xml:space="preserve">/24MHz) x 100 </w:t>
                      </w:r>
                      <w:proofErr w:type="spellStart"/>
                      <w:r w:rsidRPr="005D1B82">
                        <w:rPr>
                          <w:sz w:val="22"/>
                          <w:szCs w:val="22"/>
                        </w:rPr>
                        <w:t>Clk</w:t>
                      </w:r>
                      <w:proofErr w:type="spellEnd"/>
                      <w:r w:rsidRPr="005D1B82">
                        <w:rPr>
                          <w:sz w:val="22"/>
                          <w:szCs w:val="22"/>
                        </w:rPr>
                        <w:t xml:space="preserve"> x240x100=10 msec. Overheads are excluded in this calculation.</w:t>
                      </w:r>
                    </w:p>
                    <w:p w14:paraId="7D2F44CE" w14:textId="77777777" w:rsidR="005D1B82" w:rsidRPr="005D1B82" w:rsidRDefault="005D1B82" w:rsidP="005D1B82">
                      <w:pPr>
                        <w:spacing w:line="360" w:lineRule="auto"/>
                        <w:rPr>
                          <w:sz w:val="22"/>
                          <w:szCs w:val="22"/>
                        </w:rPr>
                      </w:pPr>
                      <w:r w:rsidRPr="005D1B82">
                        <w:rPr>
                          <w:sz w:val="22"/>
                          <w:szCs w:val="22"/>
                        </w:rPr>
                        <w:t>L3    LDAA #255</w:t>
                      </w:r>
                    </w:p>
                    <w:p w14:paraId="196F8ED8" w14:textId="77777777" w:rsidR="005D1B82" w:rsidRPr="005D1B82" w:rsidRDefault="005D1B82" w:rsidP="005D1B82">
                      <w:pPr>
                        <w:spacing w:line="360" w:lineRule="auto"/>
                        <w:rPr>
                          <w:sz w:val="22"/>
                          <w:szCs w:val="22"/>
                        </w:rPr>
                      </w:pPr>
                      <w:r w:rsidRPr="005D1B82">
                        <w:rPr>
                          <w:sz w:val="22"/>
                          <w:szCs w:val="22"/>
                        </w:rPr>
                        <w:t xml:space="preserve">      STAA R2</w:t>
                      </w:r>
                    </w:p>
                    <w:p w14:paraId="67C7BF9F" w14:textId="77777777" w:rsidR="005D1B82" w:rsidRPr="005D1B82" w:rsidRDefault="005D1B82" w:rsidP="005D1B82">
                      <w:pPr>
                        <w:spacing w:line="360" w:lineRule="auto"/>
                        <w:rPr>
                          <w:sz w:val="22"/>
                          <w:szCs w:val="22"/>
                        </w:rPr>
                      </w:pPr>
                      <w:r w:rsidRPr="005D1B82">
                        <w:rPr>
                          <w:sz w:val="22"/>
                          <w:szCs w:val="22"/>
                        </w:rPr>
                        <w:t>L2    LDAA #255</w:t>
                      </w:r>
                    </w:p>
                    <w:p w14:paraId="750F17B7" w14:textId="77777777" w:rsidR="005D1B82" w:rsidRPr="005D1B82" w:rsidRDefault="005D1B82" w:rsidP="005D1B82">
                      <w:pPr>
                        <w:spacing w:line="360" w:lineRule="auto"/>
                        <w:rPr>
                          <w:sz w:val="22"/>
                          <w:szCs w:val="22"/>
                        </w:rPr>
                      </w:pPr>
                      <w:r w:rsidRPr="005D1B82">
                        <w:rPr>
                          <w:sz w:val="22"/>
                          <w:szCs w:val="22"/>
                        </w:rPr>
                        <w:t xml:space="preserve">      STAA R1</w:t>
                      </w:r>
                    </w:p>
                    <w:p w14:paraId="5F0DC954" w14:textId="77777777" w:rsidR="005D1B82" w:rsidRPr="005D1B82" w:rsidRDefault="005D1B82" w:rsidP="005D1B82">
                      <w:pPr>
                        <w:spacing w:line="360" w:lineRule="auto"/>
                        <w:rPr>
                          <w:sz w:val="22"/>
                          <w:szCs w:val="22"/>
                        </w:rPr>
                      </w:pPr>
                      <w:r w:rsidRPr="005D1B82">
                        <w:rPr>
                          <w:sz w:val="22"/>
                          <w:szCs w:val="22"/>
                        </w:rPr>
                        <w:t xml:space="preserve">L1    </w:t>
                      </w:r>
                      <w:proofErr w:type="gramStart"/>
                      <w:r w:rsidRPr="005D1B82">
                        <w:rPr>
                          <w:sz w:val="22"/>
                          <w:szCs w:val="22"/>
                        </w:rPr>
                        <w:t>NOP ;1</w:t>
                      </w:r>
                      <w:proofErr w:type="gramEnd"/>
                      <w:r w:rsidRPr="005D1B82">
                        <w:rPr>
                          <w:sz w:val="22"/>
                          <w:szCs w:val="22"/>
                        </w:rPr>
                        <w:t xml:space="preserve"> </w:t>
                      </w:r>
                      <w:proofErr w:type="spellStart"/>
                      <w:r w:rsidRPr="005D1B82">
                        <w:rPr>
                          <w:sz w:val="22"/>
                          <w:szCs w:val="22"/>
                        </w:rPr>
                        <w:t>Intruction</w:t>
                      </w:r>
                      <w:proofErr w:type="spellEnd"/>
                      <w:r w:rsidRPr="005D1B82">
                        <w:rPr>
                          <w:sz w:val="22"/>
                          <w:szCs w:val="22"/>
                        </w:rPr>
                        <w:t xml:space="preserve"> </w:t>
                      </w:r>
                      <w:proofErr w:type="spellStart"/>
                      <w:r w:rsidRPr="005D1B82">
                        <w:rPr>
                          <w:sz w:val="22"/>
                          <w:szCs w:val="22"/>
                        </w:rPr>
                        <w:t>Clk</w:t>
                      </w:r>
                      <w:proofErr w:type="spellEnd"/>
                      <w:r w:rsidRPr="005D1B82">
                        <w:rPr>
                          <w:sz w:val="22"/>
                          <w:szCs w:val="22"/>
                        </w:rPr>
                        <w:t xml:space="preserve"> Cycle</w:t>
                      </w:r>
                    </w:p>
                    <w:p w14:paraId="2EF1937A"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NOP ;1</w:t>
                      </w:r>
                      <w:proofErr w:type="gramEnd"/>
                    </w:p>
                    <w:p w14:paraId="04B381BF"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NOP ;1</w:t>
                      </w:r>
                      <w:proofErr w:type="gramEnd"/>
                    </w:p>
                    <w:p w14:paraId="7585285E"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NOP ;1</w:t>
                      </w:r>
                      <w:proofErr w:type="gramEnd"/>
                    </w:p>
                    <w:p w14:paraId="106A8FE5"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NOP ;1</w:t>
                      </w:r>
                      <w:proofErr w:type="gramEnd"/>
                    </w:p>
                    <w:p w14:paraId="631EED53"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NOP ;1</w:t>
                      </w:r>
                      <w:proofErr w:type="gramEnd"/>
                    </w:p>
                    <w:p w14:paraId="34837EA4"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NOP ;1</w:t>
                      </w:r>
                      <w:proofErr w:type="gramEnd"/>
                    </w:p>
                    <w:p w14:paraId="339E2C3A"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NOP ;1</w:t>
                      </w:r>
                      <w:proofErr w:type="gramEnd"/>
                    </w:p>
                    <w:p w14:paraId="56136DF5" w14:textId="77777777" w:rsidR="005D1B82" w:rsidRPr="005D1B82" w:rsidRDefault="005D1B82" w:rsidP="005D1B82">
                      <w:pPr>
                        <w:spacing w:line="360" w:lineRule="auto"/>
                        <w:rPr>
                          <w:sz w:val="22"/>
                          <w:szCs w:val="22"/>
                        </w:rPr>
                      </w:pPr>
                      <w:r w:rsidRPr="005D1B82">
                        <w:rPr>
                          <w:sz w:val="22"/>
                          <w:szCs w:val="22"/>
                        </w:rPr>
                        <w:t xml:space="preserve">      DEC </w:t>
                      </w:r>
                      <w:proofErr w:type="gramStart"/>
                      <w:r w:rsidRPr="005D1B82">
                        <w:rPr>
                          <w:sz w:val="22"/>
                          <w:szCs w:val="22"/>
                        </w:rPr>
                        <w:t>R1 ;4</w:t>
                      </w:r>
                      <w:proofErr w:type="gramEnd"/>
                    </w:p>
                    <w:p w14:paraId="426E3562" w14:textId="77777777" w:rsidR="005D1B82" w:rsidRPr="005D1B82" w:rsidRDefault="005D1B82" w:rsidP="005D1B82">
                      <w:pPr>
                        <w:spacing w:line="360" w:lineRule="auto"/>
                        <w:rPr>
                          <w:sz w:val="22"/>
                          <w:szCs w:val="22"/>
                        </w:rPr>
                      </w:pPr>
                      <w:r w:rsidRPr="005D1B82">
                        <w:rPr>
                          <w:sz w:val="22"/>
                          <w:szCs w:val="22"/>
                        </w:rPr>
                        <w:t xml:space="preserve">      BNE </w:t>
                      </w:r>
                      <w:proofErr w:type="gramStart"/>
                      <w:r w:rsidRPr="005D1B82">
                        <w:rPr>
                          <w:sz w:val="22"/>
                          <w:szCs w:val="22"/>
                        </w:rPr>
                        <w:t>L1 ;3</w:t>
                      </w:r>
                      <w:proofErr w:type="gramEnd"/>
                    </w:p>
                    <w:p w14:paraId="1902C13A" w14:textId="77777777" w:rsidR="005D1B82" w:rsidRPr="005D1B82" w:rsidRDefault="005D1B82" w:rsidP="005D1B82">
                      <w:pPr>
                        <w:spacing w:line="360" w:lineRule="auto"/>
                        <w:rPr>
                          <w:sz w:val="22"/>
                          <w:szCs w:val="22"/>
                        </w:rPr>
                      </w:pPr>
                      <w:r w:rsidRPr="005D1B82">
                        <w:rPr>
                          <w:sz w:val="22"/>
                          <w:szCs w:val="22"/>
                        </w:rPr>
                        <w:t xml:space="preserve">      DEC </w:t>
                      </w:r>
                      <w:proofErr w:type="gramStart"/>
                      <w:r w:rsidRPr="005D1B82">
                        <w:rPr>
                          <w:sz w:val="22"/>
                          <w:szCs w:val="22"/>
                        </w:rPr>
                        <w:t>R2 ;Total</w:t>
                      </w:r>
                      <w:proofErr w:type="gramEnd"/>
                      <w:r w:rsidRPr="005D1B82">
                        <w:rPr>
                          <w:sz w:val="22"/>
                          <w:szCs w:val="22"/>
                        </w:rPr>
                        <w:t xml:space="preserve"> </w:t>
                      </w:r>
                      <w:proofErr w:type="spellStart"/>
                      <w:r w:rsidRPr="005D1B82">
                        <w:rPr>
                          <w:sz w:val="22"/>
                          <w:szCs w:val="22"/>
                        </w:rPr>
                        <w:t>Instr.Clk</w:t>
                      </w:r>
                      <w:proofErr w:type="spellEnd"/>
                      <w:r w:rsidRPr="005D1B82">
                        <w:rPr>
                          <w:sz w:val="22"/>
                          <w:szCs w:val="22"/>
                        </w:rPr>
                        <w:t>=100</w:t>
                      </w:r>
                    </w:p>
                    <w:p w14:paraId="19BB92A2" w14:textId="77777777" w:rsidR="005D1B82" w:rsidRPr="005D1B82" w:rsidRDefault="005D1B82" w:rsidP="005D1B82">
                      <w:pPr>
                        <w:spacing w:line="360" w:lineRule="auto"/>
                        <w:rPr>
                          <w:sz w:val="22"/>
                          <w:szCs w:val="22"/>
                        </w:rPr>
                      </w:pPr>
                      <w:r w:rsidRPr="005D1B82">
                        <w:rPr>
                          <w:sz w:val="22"/>
                          <w:szCs w:val="22"/>
                        </w:rPr>
                        <w:t xml:space="preserve">      BNE L2</w:t>
                      </w:r>
                    </w:p>
                    <w:p w14:paraId="4BF50C0B" w14:textId="77777777" w:rsidR="005D1B82" w:rsidRPr="005D1B82" w:rsidRDefault="005D1B82" w:rsidP="005D1B82">
                      <w:pPr>
                        <w:spacing w:line="360" w:lineRule="auto"/>
                        <w:rPr>
                          <w:sz w:val="22"/>
                          <w:szCs w:val="22"/>
                        </w:rPr>
                      </w:pPr>
                      <w:r w:rsidRPr="005D1B82">
                        <w:rPr>
                          <w:sz w:val="22"/>
                          <w:szCs w:val="22"/>
                        </w:rPr>
                        <w:t xml:space="preserve">      DEC R3</w:t>
                      </w:r>
                    </w:p>
                    <w:p w14:paraId="12DBEEDF" w14:textId="77777777" w:rsidR="005D1B82" w:rsidRPr="005D1B82" w:rsidRDefault="005D1B82" w:rsidP="005D1B82">
                      <w:pPr>
                        <w:spacing w:line="360" w:lineRule="auto"/>
                        <w:rPr>
                          <w:sz w:val="22"/>
                          <w:szCs w:val="22"/>
                        </w:rPr>
                      </w:pPr>
                      <w:r w:rsidRPr="005D1B82">
                        <w:rPr>
                          <w:sz w:val="22"/>
                          <w:szCs w:val="22"/>
                        </w:rPr>
                        <w:t xml:space="preserve">      BNE L3</w:t>
                      </w:r>
                    </w:p>
                    <w:p w14:paraId="1A679191" w14:textId="77777777" w:rsidR="005D1B82" w:rsidRPr="005D1B82" w:rsidRDefault="005D1B82" w:rsidP="005D1B82">
                      <w:pPr>
                        <w:spacing w:line="360" w:lineRule="auto"/>
                        <w:rPr>
                          <w:sz w:val="22"/>
                          <w:szCs w:val="22"/>
                        </w:rPr>
                      </w:pPr>
                      <w:r w:rsidRPr="005D1B82">
                        <w:rPr>
                          <w:sz w:val="22"/>
                          <w:szCs w:val="22"/>
                        </w:rPr>
                        <w:t xml:space="preserve">      ;--------------</w:t>
                      </w:r>
                    </w:p>
                    <w:p w14:paraId="12483621" w14:textId="77777777" w:rsidR="005D1B82" w:rsidRPr="005D1B82" w:rsidRDefault="005D1B82" w:rsidP="005D1B82">
                      <w:pPr>
                        <w:spacing w:line="360" w:lineRule="auto"/>
                        <w:rPr>
                          <w:sz w:val="22"/>
                          <w:szCs w:val="22"/>
                        </w:rPr>
                      </w:pPr>
                      <w:r w:rsidRPr="005D1B82">
                        <w:rPr>
                          <w:sz w:val="22"/>
                          <w:szCs w:val="22"/>
                        </w:rPr>
                        <w:t xml:space="preserve">      </w:t>
                      </w:r>
                      <w:proofErr w:type="gramStart"/>
                      <w:r w:rsidRPr="005D1B82">
                        <w:rPr>
                          <w:sz w:val="22"/>
                          <w:szCs w:val="22"/>
                        </w:rPr>
                        <w:t>PULA ;Restore</w:t>
                      </w:r>
                      <w:proofErr w:type="gramEnd"/>
                      <w:r w:rsidRPr="005D1B82">
                        <w:rPr>
                          <w:sz w:val="22"/>
                          <w:szCs w:val="22"/>
                        </w:rPr>
                        <w:t xml:space="preserve"> </w:t>
                      </w:r>
                      <w:proofErr w:type="spellStart"/>
                      <w:r w:rsidRPr="005D1B82">
                        <w:rPr>
                          <w:sz w:val="22"/>
                          <w:szCs w:val="22"/>
                        </w:rPr>
                        <w:t>Reg</w:t>
                      </w:r>
                      <w:proofErr w:type="spellEnd"/>
                      <w:r w:rsidRPr="005D1B82">
                        <w:rPr>
                          <w:sz w:val="22"/>
                          <w:szCs w:val="22"/>
                        </w:rPr>
                        <w:t xml:space="preserve"> A</w:t>
                      </w:r>
                    </w:p>
                    <w:p w14:paraId="77514A48" w14:textId="77777777" w:rsidR="005D1B82" w:rsidRPr="005D1B82" w:rsidRDefault="005D1B82" w:rsidP="005D1B82">
                      <w:pPr>
                        <w:spacing w:line="360" w:lineRule="auto"/>
                        <w:rPr>
                          <w:sz w:val="22"/>
                          <w:szCs w:val="22"/>
                        </w:rPr>
                      </w:pPr>
                      <w:r w:rsidRPr="005D1B82">
                        <w:rPr>
                          <w:sz w:val="22"/>
                          <w:szCs w:val="22"/>
                        </w:rPr>
                        <w:t xml:space="preserve">      RTS</w:t>
                      </w:r>
                    </w:p>
                    <w:p w14:paraId="049B9223" w14:textId="77777777" w:rsidR="005D1B82" w:rsidRPr="005D1B82" w:rsidRDefault="005D1B82" w:rsidP="005D1B82">
                      <w:pPr>
                        <w:spacing w:line="360" w:lineRule="auto"/>
                        <w:rPr>
                          <w:sz w:val="22"/>
                          <w:szCs w:val="22"/>
                        </w:rPr>
                      </w:pPr>
                      <w:r w:rsidRPr="005D1B82">
                        <w:rPr>
                          <w:sz w:val="22"/>
                          <w:szCs w:val="22"/>
                        </w:rPr>
                        <w:t xml:space="preserve">      ;-------------------</w:t>
                      </w:r>
                    </w:p>
                    <w:p w14:paraId="638C32A7" w14:textId="5F42046E" w:rsidR="005D1B82" w:rsidRPr="00F62258" w:rsidRDefault="005D1B82" w:rsidP="005D1B82">
                      <w:pPr>
                        <w:spacing w:line="360" w:lineRule="auto"/>
                        <w:rPr>
                          <w:sz w:val="22"/>
                          <w:szCs w:val="22"/>
                        </w:rPr>
                      </w:pPr>
                      <w:r w:rsidRPr="005D1B82">
                        <w:rPr>
                          <w:sz w:val="22"/>
                          <w:szCs w:val="22"/>
                        </w:rPr>
                        <w:t xml:space="preserve">      </w:t>
                      </w:r>
                      <w:proofErr w:type="gramStart"/>
                      <w:r w:rsidRPr="005D1B82">
                        <w:rPr>
                          <w:sz w:val="22"/>
                          <w:szCs w:val="22"/>
                        </w:rPr>
                        <w:t>;-------</w:t>
                      </w:r>
                      <w:proofErr w:type="gramEnd"/>
                      <w:r w:rsidRPr="005D1B82">
                        <w:rPr>
                          <w:sz w:val="22"/>
                          <w:szCs w:val="22"/>
                        </w:rPr>
                        <w:t xml:space="preserve">Switch on LEDs connected to PORTB based on the </w:t>
                      </w:r>
                      <w:proofErr w:type="spellStart"/>
                      <w:r w:rsidRPr="005D1B82">
                        <w:rPr>
                          <w:sz w:val="22"/>
                          <w:szCs w:val="22"/>
                        </w:rPr>
                        <w:t>Acc</w:t>
                      </w:r>
                      <w:proofErr w:type="spellEnd"/>
                      <w:r w:rsidRPr="005D1B82">
                        <w:rPr>
                          <w:sz w:val="22"/>
                          <w:szCs w:val="22"/>
                        </w:rPr>
                        <w:t xml:space="preserve"> A value</w:t>
                      </w:r>
                    </w:p>
                    <w:p w14:paraId="04E9C292" w14:textId="06E71D81" w:rsidR="00F62258" w:rsidRPr="00F62258" w:rsidRDefault="00F62258" w:rsidP="0052016A">
                      <w:pPr>
                        <w:spacing w:line="360" w:lineRule="auto"/>
                        <w:rPr>
                          <w:sz w:val="22"/>
                          <w:szCs w:val="22"/>
                        </w:rPr>
                      </w:pPr>
                    </w:p>
                  </w:txbxContent>
                </v:textbox>
              </v:shape>
            </w:pict>
          </mc:Fallback>
        </mc:AlternateContent>
      </w:r>
    </w:p>
    <w:p w14:paraId="1969C55D" w14:textId="77777777" w:rsidR="0061006A" w:rsidRPr="0061006A" w:rsidRDefault="0061006A" w:rsidP="0061006A">
      <w:pPr>
        <w:spacing w:line="360" w:lineRule="auto"/>
        <w:rPr>
          <w:sz w:val="24"/>
          <w:szCs w:val="24"/>
        </w:rPr>
      </w:pPr>
    </w:p>
    <w:p w14:paraId="613E8D34" w14:textId="77777777" w:rsidR="0052016A" w:rsidRDefault="0061006A" w:rsidP="0061006A">
      <w:pPr>
        <w:spacing w:line="360" w:lineRule="auto"/>
        <w:rPr>
          <w:sz w:val="24"/>
          <w:szCs w:val="24"/>
        </w:rPr>
      </w:pPr>
      <w:r w:rsidRPr="0061006A">
        <w:rPr>
          <w:sz w:val="24"/>
          <w:szCs w:val="24"/>
        </w:rPr>
        <w:t xml:space="preserve">        </w:t>
      </w:r>
    </w:p>
    <w:p w14:paraId="3CE5AFB1" w14:textId="77777777" w:rsidR="0052016A" w:rsidRDefault="0052016A" w:rsidP="0061006A">
      <w:pPr>
        <w:spacing w:line="360" w:lineRule="auto"/>
        <w:rPr>
          <w:sz w:val="24"/>
          <w:szCs w:val="24"/>
        </w:rPr>
      </w:pPr>
    </w:p>
    <w:p w14:paraId="5291EAF9" w14:textId="77777777" w:rsidR="0052016A" w:rsidRDefault="0052016A" w:rsidP="0061006A">
      <w:pPr>
        <w:spacing w:line="360" w:lineRule="auto"/>
        <w:rPr>
          <w:sz w:val="24"/>
          <w:szCs w:val="24"/>
        </w:rPr>
      </w:pPr>
    </w:p>
    <w:p w14:paraId="42F02BD9" w14:textId="77777777" w:rsidR="0052016A" w:rsidRDefault="0052016A" w:rsidP="0061006A">
      <w:pPr>
        <w:spacing w:line="360" w:lineRule="auto"/>
        <w:rPr>
          <w:sz w:val="24"/>
          <w:szCs w:val="24"/>
        </w:rPr>
      </w:pPr>
    </w:p>
    <w:p w14:paraId="12CEF20F" w14:textId="77777777" w:rsidR="0052016A" w:rsidRDefault="0052016A" w:rsidP="0061006A">
      <w:pPr>
        <w:spacing w:line="360" w:lineRule="auto"/>
        <w:rPr>
          <w:sz w:val="24"/>
          <w:szCs w:val="24"/>
        </w:rPr>
      </w:pPr>
    </w:p>
    <w:p w14:paraId="2828F534" w14:textId="77777777" w:rsidR="0052016A" w:rsidRDefault="0052016A" w:rsidP="0061006A">
      <w:pPr>
        <w:spacing w:line="360" w:lineRule="auto"/>
        <w:rPr>
          <w:sz w:val="24"/>
          <w:szCs w:val="24"/>
        </w:rPr>
      </w:pPr>
    </w:p>
    <w:p w14:paraId="465397DE" w14:textId="77777777" w:rsidR="0052016A" w:rsidRDefault="0052016A" w:rsidP="0061006A">
      <w:pPr>
        <w:spacing w:line="360" w:lineRule="auto"/>
        <w:rPr>
          <w:sz w:val="24"/>
          <w:szCs w:val="24"/>
        </w:rPr>
      </w:pPr>
    </w:p>
    <w:p w14:paraId="0FF60089" w14:textId="77777777" w:rsidR="0052016A" w:rsidRDefault="0052016A" w:rsidP="0061006A">
      <w:pPr>
        <w:spacing w:line="360" w:lineRule="auto"/>
        <w:rPr>
          <w:sz w:val="24"/>
          <w:szCs w:val="24"/>
        </w:rPr>
      </w:pPr>
    </w:p>
    <w:p w14:paraId="6B7F35EC" w14:textId="77777777" w:rsidR="0052016A" w:rsidRDefault="0052016A" w:rsidP="0061006A">
      <w:pPr>
        <w:spacing w:line="360" w:lineRule="auto"/>
        <w:rPr>
          <w:sz w:val="24"/>
          <w:szCs w:val="24"/>
        </w:rPr>
      </w:pPr>
    </w:p>
    <w:p w14:paraId="0A449ABF" w14:textId="77777777" w:rsidR="0052016A" w:rsidRDefault="0052016A" w:rsidP="0061006A">
      <w:pPr>
        <w:spacing w:line="360" w:lineRule="auto"/>
        <w:rPr>
          <w:sz w:val="24"/>
          <w:szCs w:val="24"/>
        </w:rPr>
      </w:pPr>
    </w:p>
    <w:p w14:paraId="04F1362E" w14:textId="77777777" w:rsidR="0052016A" w:rsidRDefault="0052016A" w:rsidP="0061006A">
      <w:pPr>
        <w:spacing w:line="360" w:lineRule="auto"/>
        <w:rPr>
          <w:sz w:val="24"/>
          <w:szCs w:val="24"/>
        </w:rPr>
      </w:pPr>
    </w:p>
    <w:p w14:paraId="34B83D4E" w14:textId="77777777" w:rsidR="0052016A" w:rsidRDefault="0052016A" w:rsidP="0061006A">
      <w:pPr>
        <w:spacing w:line="360" w:lineRule="auto"/>
        <w:rPr>
          <w:sz w:val="24"/>
          <w:szCs w:val="24"/>
        </w:rPr>
      </w:pPr>
    </w:p>
    <w:p w14:paraId="1B14B4D3" w14:textId="77777777" w:rsidR="0052016A" w:rsidRDefault="0052016A" w:rsidP="0061006A">
      <w:pPr>
        <w:spacing w:line="360" w:lineRule="auto"/>
        <w:rPr>
          <w:sz w:val="24"/>
          <w:szCs w:val="24"/>
        </w:rPr>
      </w:pPr>
    </w:p>
    <w:p w14:paraId="0469D42E" w14:textId="77777777" w:rsidR="0052016A" w:rsidRDefault="0052016A" w:rsidP="0061006A">
      <w:pPr>
        <w:spacing w:line="360" w:lineRule="auto"/>
        <w:rPr>
          <w:sz w:val="24"/>
          <w:szCs w:val="24"/>
        </w:rPr>
      </w:pPr>
    </w:p>
    <w:p w14:paraId="6AFD8DCC" w14:textId="77777777" w:rsidR="0052016A" w:rsidRDefault="0052016A" w:rsidP="0061006A">
      <w:pPr>
        <w:spacing w:line="360" w:lineRule="auto"/>
        <w:rPr>
          <w:sz w:val="24"/>
          <w:szCs w:val="24"/>
        </w:rPr>
      </w:pPr>
    </w:p>
    <w:p w14:paraId="1C35C7F1" w14:textId="77777777" w:rsidR="0052016A" w:rsidRDefault="0052016A" w:rsidP="0061006A">
      <w:pPr>
        <w:spacing w:line="360" w:lineRule="auto"/>
        <w:rPr>
          <w:sz w:val="24"/>
          <w:szCs w:val="24"/>
        </w:rPr>
      </w:pPr>
    </w:p>
    <w:p w14:paraId="5644338E" w14:textId="77777777" w:rsidR="0052016A" w:rsidRDefault="0052016A" w:rsidP="0061006A">
      <w:pPr>
        <w:spacing w:line="360" w:lineRule="auto"/>
        <w:rPr>
          <w:sz w:val="24"/>
          <w:szCs w:val="24"/>
        </w:rPr>
      </w:pPr>
    </w:p>
    <w:p w14:paraId="117AA19C" w14:textId="77777777" w:rsidR="0052016A" w:rsidRDefault="0052016A" w:rsidP="0061006A">
      <w:pPr>
        <w:spacing w:line="360" w:lineRule="auto"/>
        <w:rPr>
          <w:sz w:val="24"/>
          <w:szCs w:val="24"/>
        </w:rPr>
      </w:pPr>
    </w:p>
    <w:p w14:paraId="28969B0A" w14:textId="77777777" w:rsidR="0052016A" w:rsidRDefault="0052016A" w:rsidP="0061006A">
      <w:pPr>
        <w:spacing w:line="360" w:lineRule="auto"/>
        <w:rPr>
          <w:sz w:val="24"/>
          <w:szCs w:val="24"/>
        </w:rPr>
      </w:pPr>
    </w:p>
    <w:p w14:paraId="34C69F68" w14:textId="77777777" w:rsidR="0052016A" w:rsidRDefault="0052016A" w:rsidP="0061006A">
      <w:pPr>
        <w:spacing w:line="360" w:lineRule="auto"/>
        <w:rPr>
          <w:sz w:val="24"/>
          <w:szCs w:val="24"/>
        </w:rPr>
      </w:pPr>
    </w:p>
    <w:p w14:paraId="42DE2B47" w14:textId="77777777" w:rsidR="0052016A" w:rsidRDefault="0052016A" w:rsidP="0061006A">
      <w:pPr>
        <w:spacing w:line="360" w:lineRule="auto"/>
        <w:rPr>
          <w:sz w:val="24"/>
          <w:szCs w:val="24"/>
        </w:rPr>
      </w:pPr>
    </w:p>
    <w:p w14:paraId="602F1C1B" w14:textId="77777777" w:rsidR="0052016A" w:rsidRDefault="0052016A" w:rsidP="0061006A">
      <w:pPr>
        <w:spacing w:line="360" w:lineRule="auto"/>
        <w:rPr>
          <w:sz w:val="24"/>
          <w:szCs w:val="24"/>
        </w:rPr>
      </w:pPr>
    </w:p>
    <w:p w14:paraId="0A56256F" w14:textId="77777777" w:rsidR="0052016A" w:rsidRDefault="0052016A" w:rsidP="0061006A">
      <w:pPr>
        <w:spacing w:line="360" w:lineRule="auto"/>
        <w:rPr>
          <w:sz w:val="24"/>
          <w:szCs w:val="24"/>
        </w:rPr>
      </w:pPr>
    </w:p>
    <w:p w14:paraId="25E6BCD6" w14:textId="77777777" w:rsidR="0052016A" w:rsidRDefault="0052016A" w:rsidP="0061006A">
      <w:pPr>
        <w:spacing w:line="360" w:lineRule="auto"/>
        <w:rPr>
          <w:sz w:val="24"/>
          <w:szCs w:val="24"/>
        </w:rPr>
      </w:pPr>
    </w:p>
    <w:p w14:paraId="1FE72959" w14:textId="77777777" w:rsidR="0052016A" w:rsidRDefault="0052016A" w:rsidP="0061006A">
      <w:pPr>
        <w:spacing w:line="360" w:lineRule="auto"/>
        <w:rPr>
          <w:sz w:val="24"/>
          <w:szCs w:val="24"/>
        </w:rPr>
      </w:pPr>
    </w:p>
    <w:p w14:paraId="0229F960" w14:textId="77777777" w:rsidR="0052016A" w:rsidRDefault="0052016A" w:rsidP="0061006A">
      <w:pPr>
        <w:spacing w:line="360" w:lineRule="auto"/>
        <w:rPr>
          <w:sz w:val="24"/>
          <w:szCs w:val="24"/>
        </w:rPr>
      </w:pPr>
    </w:p>
    <w:p w14:paraId="1F509AA3" w14:textId="77777777" w:rsidR="0052016A" w:rsidRDefault="0052016A" w:rsidP="0061006A">
      <w:pPr>
        <w:spacing w:line="360" w:lineRule="auto"/>
        <w:rPr>
          <w:sz w:val="24"/>
          <w:szCs w:val="24"/>
        </w:rPr>
      </w:pPr>
    </w:p>
    <w:p w14:paraId="1B0ED200" w14:textId="037E6E64" w:rsidR="0052016A" w:rsidRDefault="0052016A" w:rsidP="0052016A">
      <w:pPr>
        <w:spacing w:line="360" w:lineRule="auto"/>
        <w:rPr>
          <w:sz w:val="24"/>
          <w:szCs w:val="24"/>
        </w:rPr>
      </w:pPr>
    </w:p>
    <w:sectPr w:rsidR="0052016A" w:rsidSect="004F4409">
      <w:footerReference w:type="default" r:id="rId14"/>
      <w:endnotePr>
        <w:numFmt w:val="decimal"/>
        <w:numRestart w:val="eachSect"/>
      </w:endnotePr>
      <w:type w:val="continuous"/>
      <w:pgSz w:w="12240" w:h="15840"/>
      <w:pgMar w:top="1440" w:right="1440" w:bottom="1440" w:left="2160" w:header="108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120058" w14:textId="77777777" w:rsidR="008A7A98" w:rsidRDefault="008A7A98">
      <w:r>
        <w:separator/>
      </w:r>
    </w:p>
  </w:endnote>
  <w:endnote w:type="continuationSeparator" w:id="0">
    <w:p w14:paraId="7F8FD01E" w14:textId="77777777" w:rsidR="008A7A98" w:rsidRDefault="008A7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6B9A8" w14:textId="77777777" w:rsidR="00F62258" w:rsidRDefault="00F62258">
    <w:pPr>
      <w:spacing w:line="240" w:lineRule="exact"/>
      <w:rPr>
        <w:sz w:val="24"/>
      </w:rPr>
    </w:pPr>
  </w:p>
  <w:p w14:paraId="729D2131" w14:textId="77777777" w:rsidR="00F62258" w:rsidRDefault="00F62258">
    <w:pPr>
      <w:framePr w:w="8641" w:wrap="notBeside" w:vAnchor="text" w:hAnchor="text" w:x="1" w:y="1"/>
      <w:jc w:val="center"/>
      <w:rPr>
        <w:sz w:val="24"/>
      </w:rPr>
    </w:pPr>
    <w:r>
      <w:rPr>
        <w:sz w:val="24"/>
      </w:rPr>
      <w:fldChar w:fldCharType="begin"/>
    </w:r>
    <w:r>
      <w:rPr>
        <w:sz w:val="24"/>
      </w:rPr>
      <w:instrText>PAGE</w:instrText>
    </w:r>
    <w:r>
      <w:rPr>
        <w:sz w:val="24"/>
      </w:rPr>
      <w:fldChar w:fldCharType="separate"/>
    </w:r>
    <w:r w:rsidR="00F346D8">
      <w:rPr>
        <w:noProof/>
        <w:sz w:val="24"/>
      </w:rPr>
      <w:t>2</w:t>
    </w:r>
    <w:r>
      <w:rPr>
        <w:sz w:val="24"/>
      </w:rPr>
      <w:fldChar w:fldCharType="end"/>
    </w:r>
    <w:bookmarkStart w:id="162" w:name="_Toc398568798"/>
  </w:p>
  <w:p w14:paraId="110F59BA" w14:textId="77777777" w:rsidR="00F62258" w:rsidRDefault="00F62258">
    <w:pPr>
      <w:ind w:left="-720"/>
      <w:rPr>
        <w:sz w:val="24"/>
      </w:rPr>
    </w:pPr>
    <w:bookmarkStart w:id="163" w:name="_Toc429319664"/>
    <w:bookmarkEnd w:id="162"/>
    <w:bookmarkEnd w:id="163"/>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08B21B" w14:textId="77777777" w:rsidR="008A7A98" w:rsidRDefault="008A7A98">
      <w:r>
        <w:separator/>
      </w:r>
    </w:p>
  </w:footnote>
  <w:footnote w:type="continuationSeparator" w:id="0">
    <w:p w14:paraId="4DC89CE3" w14:textId="77777777" w:rsidR="008A7A98" w:rsidRDefault="008A7A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A1F40" w14:textId="77777777" w:rsidR="00F62258" w:rsidRDefault="00F62258" w:rsidP="004F4409">
    <w:pPr>
      <w:pStyle w:val="Header"/>
      <w:tabs>
        <w:tab w:val="clear" w:pos="4680"/>
        <w:tab w:val="clear" w:pos="9360"/>
        <w:tab w:val="left" w:pos="2190"/>
      </w:tabs>
    </w:pPr>
    <w:r>
      <w:t xml:space="preserve"> </w:t>
    </w:r>
    <w:r>
      <w:tab/>
    </w:r>
  </w:p>
  <w:p w14:paraId="34CDA21B" w14:textId="77777777" w:rsidR="00F62258" w:rsidRDefault="00F622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1A82D" w14:textId="77777777" w:rsidR="00F62258" w:rsidRDefault="00F62258">
    <w:pPr>
      <w:pStyle w:val="Header"/>
    </w:pPr>
    <w:r>
      <w:rPr>
        <w:noProof/>
      </w:rPr>
      <w:drawing>
        <wp:anchor distT="0" distB="0" distL="114300" distR="114300" simplePos="0" relativeHeight="251657728" behindDoc="0" locked="0" layoutInCell="1" allowOverlap="1" wp14:anchorId="6E0A3D2C" wp14:editId="19D9BC2B">
          <wp:simplePos x="0" y="0"/>
          <wp:positionH relativeFrom="column">
            <wp:posOffset>992505</wp:posOffset>
          </wp:positionH>
          <wp:positionV relativeFrom="paragraph">
            <wp:posOffset>-276225</wp:posOffset>
          </wp:positionV>
          <wp:extent cx="3166745" cy="986155"/>
          <wp:effectExtent l="19050" t="0" r="0" b="0"/>
          <wp:wrapSquare wrapText="bothSides"/>
          <wp:docPr id="4" name="Picture 4" descr="logo_eng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eng_blk"/>
                  <pic:cNvPicPr>
                    <a:picLocks noChangeAspect="1" noChangeArrowheads="1"/>
                  </pic:cNvPicPr>
                </pic:nvPicPr>
                <pic:blipFill>
                  <a:blip r:embed="rId1"/>
                  <a:srcRect/>
                  <a:stretch>
                    <a:fillRect/>
                  </a:stretch>
                </pic:blipFill>
                <pic:spPr bwMode="auto">
                  <a:xfrm>
                    <a:off x="0" y="0"/>
                    <a:ext cx="3166745" cy="986155"/>
                  </a:xfrm>
                  <a:prstGeom prst="rect">
                    <a:avLst/>
                  </a:prstGeom>
                  <a:noFill/>
                </pic:spPr>
              </pic:pic>
            </a:graphicData>
          </a:graphic>
        </wp:anchor>
      </w:drawing>
    </w:r>
  </w:p>
  <w:p w14:paraId="7E4D8762" w14:textId="77777777" w:rsidR="00F62258" w:rsidRDefault="00F62258">
    <w:pPr>
      <w:pStyle w:val="Header"/>
    </w:pPr>
  </w:p>
  <w:p w14:paraId="7F4FADEA" w14:textId="77777777" w:rsidR="00F62258" w:rsidRDefault="00F62258">
    <w:pPr>
      <w:pStyle w:val="Header"/>
    </w:pPr>
  </w:p>
  <w:p w14:paraId="2ECFD8D4" w14:textId="77777777" w:rsidR="00F62258" w:rsidRDefault="00F62258">
    <w:pPr>
      <w:pStyle w:val="Header"/>
    </w:pPr>
  </w:p>
  <w:p w14:paraId="76BE095D" w14:textId="77777777" w:rsidR="00F62258" w:rsidRDefault="00F622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6327"/>
    <w:multiLevelType w:val="hybridMultilevel"/>
    <w:tmpl w:val="72CECB84"/>
    <w:lvl w:ilvl="0" w:tplc="80E2F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C056BB"/>
    <w:multiLevelType w:val="hybridMultilevel"/>
    <w:tmpl w:val="3196ADD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C4E09"/>
    <w:multiLevelType w:val="hybridMultilevel"/>
    <w:tmpl w:val="FC9208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E0E5A"/>
    <w:multiLevelType w:val="hybridMultilevel"/>
    <w:tmpl w:val="71A0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F4CC1"/>
    <w:multiLevelType w:val="hybridMultilevel"/>
    <w:tmpl w:val="2A149ECE"/>
    <w:lvl w:ilvl="0" w:tplc="0F661E5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FF198B"/>
    <w:multiLevelType w:val="hybridMultilevel"/>
    <w:tmpl w:val="F76C7C84"/>
    <w:lvl w:ilvl="0" w:tplc="6D1C4A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5C39F2"/>
    <w:multiLevelType w:val="hybridMultilevel"/>
    <w:tmpl w:val="62F4B28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987B2F"/>
    <w:multiLevelType w:val="hybridMultilevel"/>
    <w:tmpl w:val="92C2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1A74E7"/>
    <w:multiLevelType w:val="hybridMultilevel"/>
    <w:tmpl w:val="234EB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5576AB"/>
    <w:multiLevelType w:val="singleLevel"/>
    <w:tmpl w:val="A7DE7B58"/>
    <w:lvl w:ilvl="0">
      <w:start w:val="1"/>
      <w:numFmt w:val="decimal"/>
      <w:lvlText w:val="%1."/>
      <w:lvlJc w:val="left"/>
      <w:pPr>
        <w:tabs>
          <w:tab w:val="num" w:pos="792"/>
        </w:tabs>
        <w:ind w:left="792" w:hanging="360"/>
      </w:pPr>
      <w:rPr>
        <w:rFonts w:hint="default"/>
      </w:rPr>
    </w:lvl>
  </w:abstractNum>
  <w:abstractNum w:abstractNumId="10">
    <w:nsid w:val="576D3B4B"/>
    <w:multiLevelType w:val="hybridMultilevel"/>
    <w:tmpl w:val="EEE43D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4575BB"/>
    <w:multiLevelType w:val="hybridMultilevel"/>
    <w:tmpl w:val="ADA8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EB7739"/>
    <w:multiLevelType w:val="hybridMultilevel"/>
    <w:tmpl w:val="2A869A6A"/>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76F72700"/>
    <w:multiLevelType w:val="hybridMultilevel"/>
    <w:tmpl w:val="E19A6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2"/>
  </w:num>
  <w:num w:numId="5">
    <w:abstractNumId w:val="10"/>
  </w:num>
  <w:num w:numId="6">
    <w:abstractNumId w:val="11"/>
  </w:num>
  <w:num w:numId="7">
    <w:abstractNumId w:val="1"/>
  </w:num>
  <w:num w:numId="8">
    <w:abstractNumId w:val="4"/>
  </w:num>
  <w:num w:numId="9">
    <w:abstractNumId w:val="7"/>
  </w:num>
  <w:num w:numId="10">
    <w:abstractNumId w:val="8"/>
  </w:num>
  <w:num w:numId="11">
    <w:abstractNumId w:val="5"/>
  </w:num>
  <w:num w:numId="12">
    <w:abstractNumId w:val="6"/>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numRestart w:val="eachSect"/>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52C"/>
    <w:rsid w:val="000222EC"/>
    <w:rsid w:val="000366F3"/>
    <w:rsid w:val="00045B25"/>
    <w:rsid w:val="00054D18"/>
    <w:rsid w:val="000744F2"/>
    <w:rsid w:val="00077E4E"/>
    <w:rsid w:val="00090D74"/>
    <w:rsid w:val="00097644"/>
    <w:rsid w:val="000D64D4"/>
    <w:rsid w:val="000D7B4E"/>
    <w:rsid w:val="000E4552"/>
    <w:rsid w:val="000F13E1"/>
    <w:rsid w:val="001025ED"/>
    <w:rsid w:val="00105625"/>
    <w:rsid w:val="0011690C"/>
    <w:rsid w:val="00117F28"/>
    <w:rsid w:val="00121764"/>
    <w:rsid w:val="001249F1"/>
    <w:rsid w:val="00141B99"/>
    <w:rsid w:val="00152881"/>
    <w:rsid w:val="001531AE"/>
    <w:rsid w:val="00163DCE"/>
    <w:rsid w:val="001B0DDA"/>
    <w:rsid w:val="001F4E68"/>
    <w:rsid w:val="001F569B"/>
    <w:rsid w:val="001F5E16"/>
    <w:rsid w:val="001F7820"/>
    <w:rsid w:val="00213DB2"/>
    <w:rsid w:val="00267835"/>
    <w:rsid w:val="002800D0"/>
    <w:rsid w:val="00290E38"/>
    <w:rsid w:val="00293395"/>
    <w:rsid w:val="00294E54"/>
    <w:rsid w:val="002A1A01"/>
    <w:rsid w:val="002A4FA6"/>
    <w:rsid w:val="002D104C"/>
    <w:rsid w:val="002D3FEC"/>
    <w:rsid w:val="002F0DCE"/>
    <w:rsid w:val="00307CDA"/>
    <w:rsid w:val="00321992"/>
    <w:rsid w:val="003253C6"/>
    <w:rsid w:val="0033237A"/>
    <w:rsid w:val="0033281D"/>
    <w:rsid w:val="0034150E"/>
    <w:rsid w:val="00343ACF"/>
    <w:rsid w:val="00344A14"/>
    <w:rsid w:val="0035591C"/>
    <w:rsid w:val="003619DC"/>
    <w:rsid w:val="00361D5B"/>
    <w:rsid w:val="00362267"/>
    <w:rsid w:val="0036270A"/>
    <w:rsid w:val="0036321E"/>
    <w:rsid w:val="00374E4F"/>
    <w:rsid w:val="00381CBE"/>
    <w:rsid w:val="003909D7"/>
    <w:rsid w:val="00393B0E"/>
    <w:rsid w:val="0039642B"/>
    <w:rsid w:val="003B4ECC"/>
    <w:rsid w:val="003B67A6"/>
    <w:rsid w:val="003C07BA"/>
    <w:rsid w:val="003E2D0C"/>
    <w:rsid w:val="003E4D9E"/>
    <w:rsid w:val="003E6E3E"/>
    <w:rsid w:val="003F221D"/>
    <w:rsid w:val="003F244F"/>
    <w:rsid w:val="003F24FD"/>
    <w:rsid w:val="00424D45"/>
    <w:rsid w:val="004251DA"/>
    <w:rsid w:val="00431A45"/>
    <w:rsid w:val="0045100F"/>
    <w:rsid w:val="004603B1"/>
    <w:rsid w:val="00471120"/>
    <w:rsid w:val="00480624"/>
    <w:rsid w:val="0048116A"/>
    <w:rsid w:val="00481BF0"/>
    <w:rsid w:val="00492DB1"/>
    <w:rsid w:val="004941BE"/>
    <w:rsid w:val="0049588D"/>
    <w:rsid w:val="004A63BD"/>
    <w:rsid w:val="004F135A"/>
    <w:rsid w:val="004F2C5B"/>
    <w:rsid w:val="004F30E0"/>
    <w:rsid w:val="004F4409"/>
    <w:rsid w:val="0052016A"/>
    <w:rsid w:val="005212D3"/>
    <w:rsid w:val="0053129C"/>
    <w:rsid w:val="0053713A"/>
    <w:rsid w:val="00537C8D"/>
    <w:rsid w:val="0054134C"/>
    <w:rsid w:val="005462A5"/>
    <w:rsid w:val="0056087E"/>
    <w:rsid w:val="00572DBD"/>
    <w:rsid w:val="0057731E"/>
    <w:rsid w:val="00583A71"/>
    <w:rsid w:val="00597B00"/>
    <w:rsid w:val="005B2F73"/>
    <w:rsid w:val="005B6F6F"/>
    <w:rsid w:val="005D1373"/>
    <w:rsid w:val="005D1B82"/>
    <w:rsid w:val="005D28FE"/>
    <w:rsid w:val="00602E07"/>
    <w:rsid w:val="00603B39"/>
    <w:rsid w:val="0061006A"/>
    <w:rsid w:val="00635A82"/>
    <w:rsid w:val="006423E9"/>
    <w:rsid w:val="00656FCF"/>
    <w:rsid w:val="0067252C"/>
    <w:rsid w:val="0067264D"/>
    <w:rsid w:val="006903F6"/>
    <w:rsid w:val="00691D76"/>
    <w:rsid w:val="006924E6"/>
    <w:rsid w:val="006A7D0A"/>
    <w:rsid w:val="006B34FE"/>
    <w:rsid w:val="006C1010"/>
    <w:rsid w:val="006D218D"/>
    <w:rsid w:val="006E21EA"/>
    <w:rsid w:val="006E7D5D"/>
    <w:rsid w:val="006F5159"/>
    <w:rsid w:val="00702DDB"/>
    <w:rsid w:val="00705EA8"/>
    <w:rsid w:val="00716F0A"/>
    <w:rsid w:val="00720130"/>
    <w:rsid w:val="00722585"/>
    <w:rsid w:val="007257CA"/>
    <w:rsid w:val="00742860"/>
    <w:rsid w:val="0074721A"/>
    <w:rsid w:val="00750660"/>
    <w:rsid w:val="0075322C"/>
    <w:rsid w:val="00761750"/>
    <w:rsid w:val="007634CC"/>
    <w:rsid w:val="00770C73"/>
    <w:rsid w:val="00780A6F"/>
    <w:rsid w:val="00785177"/>
    <w:rsid w:val="0078789F"/>
    <w:rsid w:val="00790822"/>
    <w:rsid w:val="00795E4C"/>
    <w:rsid w:val="00797E53"/>
    <w:rsid w:val="007A34CB"/>
    <w:rsid w:val="007B66AF"/>
    <w:rsid w:val="007D4C11"/>
    <w:rsid w:val="007E2503"/>
    <w:rsid w:val="007F0F63"/>
    <w:rsid w:val="008469F5"/>
    <w:rsid w:val="00847A06"/>
    <w:rsid w:val="008657F0"/>
    <w:rsid w:val="00867010"/>
    <w:rsid w:val="00870B39"/>
    <w:rsid w:val="008A1BF5"/>
    <w:rsid w:val="008A7A98"/>
    <w:rsid w:val="008D279B"/>
    <w:rsid w:val="008E47AA"/>
    <w:rsid w:val="008F7D68"/>
    <w:rsid w:val="0090066C"/>
    <w:rsid w:val="009067E0"/>
    <w:rsid w:val="00917780"/>
    <w:rsid w:val="00917AD2"/>
    <w:rsid w:val="00922857"/>
    <w:rsid w:val="00931AEE"/>
    <w:rsid w:val="0093779D"/>
    <w:rsid w:val="00941C11"/>
    <w:rsid w:val="00944932"/>
    <w:rsid w:val="00954923"/>
    <w:rsid w:val="009650F5"/>
    <w:rsid w:val="00973056"/>
    <w:rsid w:val="009818A3"/>
    <w:rsid w:val="00982DC6"/>
    <w:rsid w:val="009A0BAE"/>
    <w:rsid w:val="009A5789"/>
    <w:rsid w:val="009C5BA3"/>
    <w:rsid w:val="009D40BA"/>
    <w:rsid w:val="009D4142"/>
    <w:rsid w:val="009E0AE4"/>
    <w:rsid w:val="009E50D1"/>
    <w:rsid w:val="009F0DC4"/>
    <w:rsid w:val="009F3CC9"/>
    <w:rsid w:val="009F6B61"/>
    <w:rsid w:val="00A05F96"/>
    <w:rsid w:val="00A14F69"/>
    <w:rsid w:val="00A164A7"/>
    <w:rsid w:val="00A576D2"/>
    <w:rsid w:val="00A62DE9"/>
    <w:rsid w:val="00AA3AF6"/>
    <w:rsid w:val="00AA5492"/>
    <w:rsid w:val="00AA7A79"/>
    <w:rsid w:val="00AC1BBF"/>
    <w:rsid w:val="00AE75D0"/>
    <w:rsid w:val="00AF0E54"/>
    <w:rsid w:val="00AF0EAA"/>
    <w:rsid w:val="00B1044A"/>
    <w:rsid w:val="00B334A7"/>
    <w:rsid w:val="00B37363"/>
    <w:rsid w:val="00B77446"/>
    <w:rsid w:val="00B92CB3"/>
    <w:rsid w:val="00BB3119"/>
    <w:rsid w:val="00BC7583"/>
    <w:rsid w:val="00BC79FC"/>
    <w:rsid w:val="00C110DB"/>
    <w:rsid w:val="00C2343A"/>
    <w:rsid w:val="00C272A6"/>
    <w:rsid w:val="00C3264E"/>
    <w:rsid w:val="00C33B6C"/>
    <w:rsid w:val="00C55DB4"/>
    <w:rsid w:val="00C56521"/>
    <w:rsid w:val="00C62FAB"/>
    <w:rsid w:val="00C9567F"/>
    <w:rsid w:val="00CA101E"/>
    <w:rsid w:val="00CA5D8B"/>
    <w:rsid w:val="00CA69D7"/>
    <w:rsid w:val="00CB441E"/>
    <w:rsid w:val="00CB6B95"/>
    <w:rsid w:val="00CB796A"/>
    <w:rsid w:val="00CD6F03"/>
    <w:rsid w:val="00CE6F3B"/>
    <w:rsid w:val="00D201AF"/>
    <w:rsid w:val="00D307C2"/>
    <w:rsid w:val="00D4364B"/>
    <w:rsid w:val="00D51AC1"/>
    <w:rsid w:val="00D56761"/>
    <w:rsid w:val="00D62409"/>
    <w:rsid w:val="00D64F03"/>
    <w:rsid w:val="00D771A1"/>
    <w:rsid w:val="00D77878"/>
    <w:rsid w:val="00D815D6"/>
    <w:rsid w:val="00D8207C"/>
    <w:rsid w:val="00DA06C9"/>
    <w:rsid w:val="00DC176D"/>
    <w:rsid w:val="00DD777B"/>
    <w:rsid w:val="00DE3408"/>
    <w:rsid w:val="00DE5514"/>
    <w:rsid w:val="00DF5B9E"/>
    <w:rsid w:val="00E06146"/>
    <w:rsid w:val="00E06560"/>
    <w:rsid w:val="00E22838"/>
    <w:rsid w:val="00E30DBD"/>
    <w:rsid w:val="00E363AA"/>
    <w:rsid w:val="00E44B59"/>
    <w:rsid w:val="00E61188"/>
    <w:rsid w:val="00E62183"/>
    <w:rsid w:val="00E742E0"/>
    <w:rsid w:val="00E750D5"/>
    <w:rsid w:val="00E77EC6"/>
    <w:rsid w:val="00EA58B6"/>
    <w:rsid w:val="00EB7DD9"/>
    <w:rsid w:val="00ED1DF6"/>
    <w:rsid w:val="00ED3ABA"/>
    <w:rsid w:val="00EF6A22"/>
    <w:rsid w:val="00EF7553"/>
    <w:rsid w:val="00EF75BD"/>
    <w:rsid w:val="00F3252C"/>
    <w:rsid w:val="00F346D8"/>
    <w:rsid w:val="00F4013D"/>
    <w:rsid w:val="00F45CF4"/>
    <w:rsid w:val="00F51575"/>
    <w:rsid w:val="00F62258"/>
    <w:rsid w:val="00F6286F"/>
    <w:rsid w:val="00F7225B"/>
    <w:rsid w:val="00F7465A"/>
    <w:rsid w:val="00F833BB"/>
    <w:rsid w:val="00FA7C6E"/>
    <w:rsid w:val="00FC36FA"/>
    <w:rsid w:val="00FD3830"/>
    <w:rsid w:val="00FE19BF"/>
    <w:rsid w:val="00FF13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83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DBD"/>
    <w:rPr>
      <w:lang w:val="en-US" w:eastAsia="en-US"/>
    </w:rPr>
  </w:style>
  <w:style w:type="paragraph" w:styleId="Heading1">
    <w:name w:val="heading 1"/>
    <w:basedOn w:val="Normal"/>
    <w:next w:val="Normal"/>
    <w:qFormat/>
    <w:rsid w:val="00572DBD"/>
    <w:pPr>
      <w:keepNext/>
      <w:spacing w:before="240" w:after="60"/>
      <w:outlineLvl w:val="0"/>
    </w:pPr>
    <w:rPr>
      <w:rFonts w:ascii="Arial" w:hAnsi="Arial" w:cs="Arial"/>
      <w:b/>
      <w:bCs/>
      <w:kern w:val="28"/>
      <w:sz w:val="28"/>
      <w:szCs w:val="28"/>
    </w:rPr>
  </w:style>
  <w:style w:type="paragraph" w:styleId="Heading2">
    <w:name w:val="heading 2"/>
    <w:basedOn w:val="Normal"/>
    <w:next w:val="Normal"/>
    <w:qFormat/>
    <w:rsid w:val="00572DBD"/>
    <w:pPr>
      <w:keepNext/>
      <w:spacing w:before="240" w:after="60"/>
      <w:outlineLvl w:val="1"/>
    </w:pPr>
    <w:rPr>
      <w:rFonts w:ascii="Arial" w:hAnsi="Arial" w:cs="Arial"/>
      <w:b/>
      <w:bCs/>
      <w:i/>
      <w:iCs/>
      <w:sz w:val="24"/>
      <w:szCs w:val="24"/>
    </w:rPr>
  </w:style>
  <w:style w:type="paragraph" w:styleId="Heading3">
    <w:name w:val="heading 3"/>
    <w:basedOn w:val="Normal"/>
    <w:next w:val="Normal"/>
    <w:link w:val="Heading3Char"/>
    <w:qFormat/>
    <w:rsid w:val="00572DBD"/>
    <w:pPr>
      <w:keepNext/>
      <w:spacing w:before="240" w:after="60"/>
      <w:outlineLvl w:val="2"/>
    </w:pPr>
    <w:rPr>
      <w:rFonts w:ascii="Arial" w:hAnsi="Arial" w:cs="Arial"/>
      <w:sz w:val="24"/>
      <w:szCs w:val="24"/>
    </w:rPr>
  </w:style>
  <w:style w:type="paragraph" w:styleId="Heading4">
    <w:name w:val="heading 4"/>
    <w:basedOn w:val="Normal"/>
    <w:next w:val="Normal"/>
    <w:qFormat/>
    <w:rsid w:val="00572DBD"/>
    <w:pPr>
      <w:keepNext/>
      <w:spacing w:before="240" w:after="60"/>
      <w:outlineLvl w:val="3"/>
    </w:pPr>
    <w:rPr>
      <w:rFonts w:ascii="Arial" w:hAnsi="Arial" w:cs="Arial"/>
      <w:b/>
      <w:bCs/>
      <w:sz w:val="24"/>
      <w:szCs w:val="24"/>
    </w:rPr>
  </w:style>
  <w:style w:type="paragraph" w:styleId="Heading5">
    <w:name w:val="heading 5"/>
    <w:basedOn w:val="Normal"/>
    <w:next w:val="Normal"/>
    <w:qFormat/>
    <w:rsid w:val="00572DBD"/>
    <w:pPr>
      <w:spacing w:before="240" w:after="60"/>
      <w:outlineLvl w:val="4"/>
    </w:pPr>
    <w:rPr>
      <w:sz w:val="22"/>
      <w:szCs w:val="22"/>
    </w:rPr>
  </w:style>
  <w:style w:type="paragraph" w:styleId="Heading6">
    <w:name w:val="heading 6"/>
    <w:basedOn w:val="Normal"/>
    <w:next w:val="Normal"/>
    <w:qFormat/>
    <w:rsid w:val="00572DBD"/>
    <w:pPr>
      <w:spacing w:before="240" w:after="60"/>
      <w:outlineLvl w:val="5"/>
    </w:pPr>
    <w:rPr>
      <w:i/>
      <w:iCs/>
      <w:sz w:val="22"/>
      <w:szCs w:val="22"/>
    </w:rPr>
  </w:style>
  <w:style w:type="paragraph" w:styleId="Heading7">
    <w:name w:val="heading 7"/>
    <w:basedOn w:val="Normal"/>
    <w:next w:val="Normal"/>
    <w:qFormat/>
    <w:rsid w:val="00572DBD"/>
    <w:pPr>
      <w:spacing w:before="240" w:after="60"/>
      <w:outlineLvl w:val="6"/>
    </w:pPr>
    <w:rPr>
      <w:rFonts w:ascii="Arial" w:hAnsi="Arial" w:cs="Arial"/>
    </w:rPr>
  </w:style>
  <w:style w:type="paragraph" w:styleId="Heading8">
    <w:name w:val="heading 8"/>
    <w:basedOn w:val="Normal"/>
    <w:next w:val="Normal"/>
    <w:qFormat/>
    <w:rsid w:val="00572DBD"/>
    <w:pPr>
      <w:spacing w:before="240" w:after="60"/>
      <w:outlineLvl w:val="7"/>
    </w:pPr>
    <w:rPr>
      <w:rFonts w:ascii="Arial" w:hAnsi="Arial" w:cs="Arial"/>
      <w:i/>
      <w:iCs/>
    </w:rPr>
  </w:style>
  <w:style w:type="paragraph" w:styleId="Heading9">
    <w:name w:val="heading 9"/>
    <w:basedOn w:val="Normal"/>
    <w:next w:val="Normal"/>
    <w:qFormat/>
    <w:rsid w:val="00572DBD"/>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572DBD"/>
  </w:style>
  <w:style w:type="paragraph" w:styleId="Footer">
    <w:name w:val="footer"/>
    <w:basedOn w:val="Normal"/>
    <w:semiHidden/>
    <w:rsid w:val="00572DBD"/>
    <w:pPr>
      <w:tabs>
        <w:tab w:val="center" w:pos="4320"/>
        <w:tab w:val="right" w:pos="8640"/>
      </w:tabs>
    </w:pPr>
  </w:style>
  <w:style w:type="paragraph" w:styleId="Caption">
    <w:name w:val="caption"/>
    <w:basedOn w:val="Normal"/>
    <w:next w:val="Normal"/>
    <w:uiPriority w:val="35"/>
    <w:qFormat/>
    <w:rsid w:val="00572DBD"/>
    <w:pPr>
      <w:spacing w:before="120" w:after="120"/>
      <w:jc w:val="center"/>
    </w:pPr>
    <w:rPr>
      <w:b/>
      <w:bCs/>
    </w:rPr>
  </w:style>
  <w:style w:type="paragraph" w:customStyle="1" w:styleId="ReportSub-sectionheading">
    <w:name w:val="Report Sub-section heading"/>
    <w:basedOn w:val="ReportBody"/>
    <w:rsid w:val="00572DBD"/>
    <w:pPr>
      <w:keepNext/>
      <w:tabs>
        <w:tab w:val="clear" w:pos="360"/>
        <w:tab w:val="left" w:pos="540"/>
      </w:tabs>
      <w:ind w:firstLine="0"/>
      <w:outlineLvl w:val="2"/>
    </w:pPr>
    <w:rPr>
      <w:rFonts w:ascii="Arial" w:hAnsi="Arial" w:cs="Arial"/>
      <w:b/>
      <w:bCs/>
      <w:i/>
      <w:iCs/>
    </w:rPr>
  </w:style>
  <w:style w:type="paragraph" w:customStyle="1" w:styleId="ReportBody">
    <w:name w:val="Report Body"/>
    <w:basedOn w:val="Normal"/>
    <w:rsid w:val="00572DBD"/>
    <w:pPr>
      <w:tabs>
        <w:tab w:val="left" w:pos="-1440"/>
        <w:tab w:val="left" w:pos="-720"/>
        <w:tab w:val="left" w:pos="0"/>
        <w:tab w:val="left" w:pos="360"/>
      </w:tabs>
      <w:spacing w:line="360" w:lineRule="auto"/>
      <w:ind w:firstLine="432"/>
    </w:pPr>
    <w:rPr>
      <w:sz w:val="24"/>
      <w:szCs w:val="24"/>
    </w:rPr>
  </w:style>
  <w:style w:type="paragraph" w:customStyle="1" w:styleId="ReportSectionHeading">
    <w:name w:val="Report Section Heading"/>
    <w:basedOn w:val="Normal"/>
    <w:next w:val="ReportBody"/>
    <w:autoRedefine/>
    <w:rsid w:val="00E22838"/>
    <w:pPr>
      <w:keepNext/>
      <w:tabs>
        <w:tab w:val="center" w:pos="4320"/>
      </w:tabs>
      <w:spacing w:line="360" w:lineRule="auto"/>
      <w:jc w:val="center"/>
      <w:outlineLvl w:val="0"/>
    </w:pPr>
    <w:rPr>
      <w:rFonts w:ascii="Arial" w:hAnsi="Arial" w:cs="Arial"/>
      <w:b/>
      <w:bCs/>
      <w:sz w:val="28"/>
      <w:szCs w:val="28"/>
    </w:rPr>
  </w:style>
  <w:style w:type="paragraph" w:styleId="TOC1">
    <w:name w:val="toc 1"/>
    <w:basedOn w:val="ReportSub-sectionheading"/>
    <w:next w:val="ReportBody"/>
    <w:autoRedefine/>
    <w:uiPriority w:val="39"/>
    <w:rsid w:val="00572DBD"/>
    <w:pPr>
      <w:keepNext w:val="0"/>
      <w:tabs>
        <w:tab w:val="clear" w:pos="-1440"/>
        <w:tab w:val="clear" w:pos="-720"/>
        <w:tab w:val="clear" w:pos="0"/>
        <w:tab w:val="clear" w:pos="540"/>
      </w:tabs>
      <w:spacing w:before="120" w:line="240" w:lineRule="auto"/>
      <w:outlineLvl w:val="9"/>
    </w:pPr>
    <w:rPr>
      <w:rFonts w:asciiTheme="minorHAnsi" w:hAnsiTheme="minorHAnsi" w:cs="Times New Roman"/>
      <w:bCs w:val="0"/>
      <w:i w:val="0"/>
      <w:iCs w:val="0"/>
      <w:caps/>
      <w:sz w:val="22"/>
      <w:szCs w:val="22"/>
    </w:rPr>
  </w:style>
  <w:style w:type="paragraph" w:styleId="TOC2">
    <w:name w:val="toc 2"/>
    <w:basedOn w:val="Normal"/>
    <w:next w:val="Normal"/>
    <w:autoRedefine/>
    <w:uiPriority w:val="39"/>
    <w:rsid w:val="00077E4E"/>
    <w:pPr>
      <w:ind w:left="200"/>
    </w:pPr>
    <w:rPr>
      <w:rFonts w:asciiTheme="minorHAnsi" w:hAnsiTheme="minorHAnsi"/>
      <w:smallCaps/>
      <w:sz w:val="22"/>
      <w:szCs w:val="22"/>
    </w:rPr>
  </w:style>
  <w:style w:type="paragraph" w:customStyle="1" w:styleId="ReportTableofContents">
    <w:name w:val="Report Table of Contents"/>
    <w:basedOn w:val="TOC1"/>
    <w:next w:val="ReportBody"/>
    <w:rsid w:val="00572DBD"/>
    <w:pPr>
      <w:tabs>
        <w:tab w:val="right" w:pos="8630"/>
      </w:tabs>
      <w:spacing w:line="480" w:lineRule="auto"/>
    </w:pPr>
    <w:rPr>
      <w:b w:val="0"/>
      <w:bCs/>
    </w:rPr>
  </w:style>
  <w:style w:type="paragraph" w:styleId="TOC3">
    <w:name w:val="toc 3"/>
    <w:basedOn w:val="Normal"/>
    <w:next w:val="Normal"/>
    <w:autoRedefine/>
    <w:uiPriority w:val="39"/>
    <w:rsid w:val="00AE75D0"/>
    <w:pPr>
      <w:ind w:left="400"/>
    </w:pPr>
    <w:rPr>
      <w:rFonts w:asciiTheme="minorHAnsi" w:hAnsiTheme="minorHAnsi"/>
      <w:i/>
      <w:sz w:val="22"/>
      <w:szCs w:val="22"/>
    </w:rPr>
  </w:style>
  <w:style w:type="paragraph" w:styleId="TOC4">
    <w:name w:val="toc 4"/>
    <w:basedOn w:val="Normal"/>
    <w:next w:val="Normal"/>
    <w:autoRedefine/>
    <w:semiHidden/>
    <w:rsid w:val="00572DBD"/>
    <w:pPr>
      <w:ind w:left="600"/>
    </w:pPr>
    <w:rPr>
      <w:rFonts w:asciiTheme="minorHAnsi" w:hAnsiTheme="minorHAnsi"/>
      <w:sz w:val="18"/>
      <w:szCs w:val="18"/>
    </w:rPr>
  </w:style>
  <w:style w:type="paragraph" w:styleId="TOC5">
    <w:name w:val="toc 5"/>
    <w:basedOn w:val="Normal"/>
    <w:next w:val="Normal"/>
    <w:autoRedefine/>
    <w:semiHidden/>
    <w:rsid w:val="00572DBD"/>
    <w:pPr>
      <w:ind w:left="800"/>
    </w:pPr>
    <w:rPr>
      <w:rFonts w:asciiTheme="minorHAnsi" w:hAnsiTheme="minorHAnsi"/>
      <w:sz w:val="18"/>
      <w:szCs w:val="18"/>
    </w:rPr>
  </w:style>
  <w:style w:type="paragraph" w:styleId="TOC6">
    <w:name w:val="toc 6"/>
    <w:basedOn w:val="Normal"/>
    <w:next w:val="Normal"/>
    <w:autoRedefine/>
    <w:semiHidden/>
    <w:rsid w:val="00572DBD"/>
    <w:pPr>
      <w:ind w:left="1000"/>
    </w:pPr>
    <w:rPr>
      <w:rFonts w:asciiTheme="minorHAnsi" w:hAnsiTheme="minorHAnsi"/>
      <w:sz w:val="18"/>
      <w:szCs w:val="18"/>
    </w:rPr>
  </w:style>
  <w:style w:type="paragraph" w:styleId="TOC7">
    <w:name w:val="toc 7"/>
    <w:basedOn w:val="Normal"/>
    <w:next w:val="Normal"/>
    <w:autoRedefine/>
    <w:semiHidden/>
    <w:rsid w:val="00572DBD"/>
    <w:pPr>
      <w:ind w:left="1200"/>
    </w:pPr>
    <w:rPr>
      <w:rFonts w:asciiTheme="minorHAnsi" w:hAnsiTheme="minorHAnsi"/>
      <w:sz w:val="18"/>
      <w:szCs w:val="18"/>
    </w:rPr>
  </w:style>
  <w:style w:type="paragraph" w:styleId="TOC8">
    <w:name w:val="toc 8"/>
    <w:basedOn w:val="Normal"/>
    <w:next w:val="Normal"/>
    <w:autoRedefine/>
    <w:semiHidden/>
    <w:rsid w:val="00572DBD"/>
    <w:pPr>
      <w:ind w:left="1400"/>
    </w:pPr>
    <w:rPr>
      <w:rFonts w:asciiTheme="minorHAnsi" w:hAnsiTheme="minorHAnsi"/>
      <w:sz w:val="18"/>
      <w:szCs w:val="18"/>
    </w:rPr>
  </w:style>
  <w:style w:type="paragraph" w:styleId="TOC9">
    <w:name w:val="toc 9"/>
    <w:basedOn w:val="Normal"/>
    <w:next w:val="Normal"/>
    <w:autoRedefine/>
    <w:semiHidden/>
    <w:rsid w:val="00572DBD"/>
    <w:pPr>
      <w:ind w:left="1600"/>
    </w:pPr>
    <w:rPr>
      <w:rFonts w:asciiTheme="minorHAnsi" w:hAnsiTheme="minorHAnsi"/>
      <w:sz w:val="18"/>
      <w:szCs w:val="18"/>
    </w:rPr>
  </w:style>
  <w:style w:type="paragraph" w:styleId="TableofFigures">
    <w:name w:val="table of figures"/>
    <w:aliases w:val="List of Tables"/>
    <w:basedOn w:val="Normal"/>
    <w:next w:val="Normal"/>
    <w:uiPriority w:val="99"/>
    <w:rsid w:val="00572DBD"/>
    <w:pPr>
      <w:ind w:left="400" w:hanging="400"/>
    </w:pPr>
    <w:rPr>
      <w:sz w:val="24"/>
      <w:szCs w:val="24"/>
    </w:rPr>
  </w:style>
  <w:style w:type="character" w:styleId="Strong">
    <w:name w:val="Strong"/>
    <w:basedOn w:val="DefaultParagraphFont"/>
    <w:qFormat/>
    <w:rsid w:val="00572DBD"/>
    <w:rPr>
      <w:b/>
      <w:bCs/>
    </w:rPr>
  </w:style>
  <w:style w:type="paragraph" w:styleId="BlockText">
    <w:name w:val="Block Text"/>
    <w:basedOn w:val="Normal"/>
    <w:semiHidden/>
    <w:rsid w:val="00572DBD"/>
    <w:pPr>
      <w:spacing w:before="120" w:line="360" w:lineRule="atLeast"/>
    </w:pPr>
    <w:rPr>
      <w:sz w:val="24"/>
      <w:szCs w:val="24"/>
    </w:rPr>
  </w:style>
  <w:style w:type="paragraph" w:styleId="EndnoteText">
    <w:name w:val="endnote text"/>
    <w:basedOn w:val="Normal"/>
    <w:semiHidden/>
    <w:rsid w:val="00572DBD"/>
  </w:style>
  <w:style w:type="character" w:styleId="EndnoteReference">
    <w:name w:val="endnote reference"/>
    <w:basedOn w:val="DefaultParagraphFont"/>
    <w:semiHidden/>
    <w:rsid w:val="00572DBD"/>
    <w:rPr>
      <w:vertAlign w:val="superscript"/>
    </w:rPr>
  </w:style>
  <w:style w:type="paragraph" w:customStyle="1" w:styleId="ReportFigureCaption">
    <w:name w:val="Report Figure Caption"/>
    <w:basedOn w:val="Normal"/>
    <w:autoRedefine/>
    <w:rsid w:val="00572DBD"/>
    <w:pPr>
      <w:spacing w:before="60" w:after="60"/>
      <w:jc w:val="center"/>
    </w:pPr>
    <w:rPr>
      <w:b/>
      <w:bCs/>
      <w:noProof/>
    </w:rPr>
  </w:style>
  <w:style w:type="paragraph" w:styleId="Header">
    <w:name w:val="header"/>
    <w:basedOn w:val="Normal"/>
    <w:link w:val="HeaderChar"/>
    <w:uiPriority w:val="99"/>
    <w:unhideWhenUsed/>
    <w:rsid w:val="00BB3119"/>
    <w:pPr>
      <w:tabs>
        <w:tab w:val="center" w:pos="4680"/>
        <w:tab w:val="right" w:pos="9360"/>
      </w:tabs>
    </w:pPr>
  </w:style>
  <w:style w:type="character" w:customStyle="1" w:styleId="HeaderChar">
    <w:name w:val="Header Char"/>
    <w:basedOn w:val="DefaultParagraphFont"/>
    <w:link w:val="Header"/>
    <w:uiPriority w:val="99"/>
    <w:rsid w:val="00BB3119"/>
  </w:style>
  <w:style w:type="paragraph" w:styleId="BalloonText">
    <w:name w:val="Balloon Text"/>
    <w:basedOn w:val="Normal"/>
    <w:link w:val="BalloonTextChar"/>
    <w:uiPriority w:val="99"/>
    <w:semiHidden/>
    <w:unhideWhenUsed/>
    <w:rsid w:val="00BB3119"/>
    <w:rPr>
      <w:rFonts w:ascii="Tahoma" w:hAnsi="Tahoma" w:cs="Tahoma"/>
      <w:sz w:val="16"/>
      <w:szCs w:val="16"/>
    </w:rPr>
  </w:style>
  <w:style w:type="character" w:customStyle="1" w:styleId="BalloonTextChar">
    <w:name w:val="Balloon Text Char"/>
    <w:basedOn w:val="DefaultParagraphFont"/>
    <w:link w:val="BalloonText"/>
    <w:uiPriority w:val="99"/>
    <w:semiHidden/>
    <w:rsid w:val="00BB3119"/>
    <w:rPr>
      <w:rFonts w:ascii="Tahoma" w:hAnsi="Tahoma" w:cs="Tahoma"/>
      <w:sz w:val="16"/>
      <w:szCs w:val="16"/>
    </w:rPr>
  </w:style>
  <w:style w:type="paragraph" w:styleId="FootnoteText">
    <w:name w:val="footnote text"/>
    <w:basedOn w:val="Normal"/>
    <w:link w:val="FootnoteTextChar"/>
    <w:uiPriority w:val="99"/>
    <w:semiHidden/>
    <w:unhideWhenUsed/>
    <w:rsid w:val="003F24FD"/>
  </w:style>
  <w:style w:type="character" w:customStyle="1" w:styleId="FootnoteTextChar">
    <w:name w:val="Footnote Text Char"/>
    <w:basedOn w:val="DefaultParagraphFont"/>
    <w:link w:val="FootnoteText"/>
    <w:uiPriority w:val="99"/>
    <w:semiHidden/>
    <w:rsid w:val="003F24FD"/>
  </w:style>
  <w:style w:type="character" w:styleId="Hyperlink">
    <w:name w:val="Hyperlink"/>
    <w:basedOn w:val="DefaultParagraphFont"/>
    <w:uiPriority w:val="99"/>
    <w:unhideWhenUsed/>
    <w:rsid w:val="005212D3"/>
    <w:rPr>
      <w:color w:val="0000FF"/>
      <w:u w:val="single"/>
    </w:rPr>
  </w:style>
  <w:style w:type="paragraph" w:styleId="ListParagraph">
    <w:name w:val="List Paragraph"/>
    <w:basedOn w:val="Normal"/>
    <w:uiPriority w:val="34"/>
    <w:qFormat/>
    <w:rsid w:val="006E21EA"/>
    <w:pPr>
      <w:ind w:left="720"/>
      <w:contextualSpacing/>
    </w:pPr>
  </w:style>
  <w:style w:type="table" w:styleId="TableGrid">
    <w:name w:val="Table Grid"/>
    <w:basedOn w:val="TableNormal"/>
    <w:uiPriority w:val="59"/>
    <w:rsid w:val="00C5652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294E54"/>
    <w:pPr>
      <w:spacing w:before="100" w:beforeAutospacing="1" w:after="100" w:afterAutospacing="1"/>
    </w:pPr>
    <w:rPr>
      <w:sz w:val="24"/>
      <w:szCs w:val="24"/>
    </w:rPr>
  </w:style>
  <w:style w:type="character" w:customStyle="1" w:styleId="apple-style-span">
    <w:name w:val="apple-style-span"/>
    <w:basedOn w:val="DefaultParagraphFont"/>
    <w:rsid w:val="00294E54"/>
  </w:style>
  <w:style w:type="character" w:styleId="CommentReference">
    <w:name w:val="annotation reference"/>
    <w:basedOn w:val="DefaultParagraphFont"/>
    <w:uiPriority w:val="99"/>
    <w:semiHidden/>
    <w:unhideWhenUsed/>
    <w:rsid w:val="006B34FE"/>
    <w:rPr>
      <w:sz w:val="16"/>
      <w:szCs w:val="16"/>
    </w:rPr>
  </w:style>
  <w:style w:type="paragraph" w:styleId="CommentText">
    <w:name w:val="annotation text"/>
    <w:basedOn w:val="Normal"/>
    <w:link w:val="CommentTextChar"/>
    <w:uiPriority w:val="99"/>
    <w:semiHidden/>
    <w:unhideWhenUsed/>
    <w:rsid w:val="006B34FE"/>
  </w:style>
  <w:style w:type="character" w:customStyle="1" w:styleId="CommentTextChar">
    <w:name w:val="Comment Text Char"/>
    <w:basedOn w:val="DefaultParagraphFont"/>
    <w:link w:val="CommentText"/>
    <w:uiPriority w:val="99"/>
    <w:semiHidden/>
    <w:rsid w:val="006B34FE"/>
    <w:rPr>
      <w:lang w:val="en-US" w:eastAsia="en-US"/>
    </w:rPr>
  </w:style>
  <w:style w:type="character" w:styleId="FollowedHyperlink">
    <w:name w:val="FollowedHyperlink"/>
    <w:basedOn w:val="DefaultParagraphFont"/>
    <w:uiPriority w:val="99"/>
    <w:semiHidden/>
    <w:unhideWhenUsed/>
    <w:rsid w:val="00374E4F"/>
    <w:rPr>
      <w:color w:val="800080" w:themeColor="followedHyperlink"/>
      <w:u w:val="single"/>
    </w:rPr>
  </w:style>
  <w:style w:type="table" w:customStyle="1" w:styleId="LightShading1">
    <w:name w:val="Light Shading1"/>
    <w:basedOn w:val="TableNormal"/>
    <w:uiPriority w:val="60"/>
    <w:rsid w:val="00374E4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5B2F73"/>
    <w:rPr>
      <w:b/>
      <w:bCs/>
    </w:rPr>
  </w:style>
  <w:style w:type="character" w:customStyle="1" w:styleId="CommentSubjectChar">
    <w:name w:val="Comment Subject Char"/>
    <w:basedOn w:val="CommentTextChar"/>
    <w:link w:val="CommentSubject"/>
    <w:uiPriority w:val="99"/>
    <w:semiHidden/>
    <w:rsid w:val="005B2F73"/>
    <w:rPr>
      <w:b/>
      <w:bCs/>
      <w:lang w:val="en-US" w:eastAsia="en-US"/>
    </w:rPr>
  </w:style>
  <w:style w:type="character" w:styleId="PlaceholderText">
    <w:name w:val="Placeholder Text"/>
    <w:basedOn w:val="DefaultParagraphFont"/>
    <w:uiPriority w:val="99"/>
    <w:semiHidden/>
    <w:rsid w:val="00267835"/>
    <w:rPr>
      <w:color w:val="808080"/>
    </w:rPr>
  </w:style>
  <w:style w:type="character" w:customStyle="1" w:styleId="Heading3Char">
    <w:name w:val="Heading 3 Char"/>
    <w:basedOn w:val="DefaultParagraphFont"/>
    <w:link w:val="Heading3"/>
    <w:rsid w:val="008A1BF5"/>
    <w:rPr>
      <w:rFonts w:ascii="Arial" w:hAnsi="Arial" w:cs="Arial"/>
      <w:sz w:val="24"/>
      <w:szCs w:val="24"/>
      <w:lang w:val="en-US" w:eastAsia="en-US"/>
    </w:rPr>
  </w:style>
  <w:style w:type="table" w:customStyle="1" w:styleId="LightGrid-Accent11">
    <w:name w:val="Light Grid - Accent 11"/>
    <w:basedOn w:val="TableNormal"/>
    <w:uiPriority w:val="62"/>
    <w:rsid w:val="008A1BF5"/>
    <w:rPr>
      <w:rFonts w:asciiTheme="minorHAnsi" w:eastAsiaTheme="minorHAnsi" w:hAnsiTheme="minorHAnsi" w:cstheme="minorBid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3E6E3E"/>
    <w:pPr>
      <w:autoSpaceDE w:val="0"/>
      <w:autoSpaceDN w:val="0"/>
      <w:adjustRightInd w:val="0"/>
    </w:pPr>
    <w:rPr>
      <w:color w:val="000000"/>
      <w:sz w:val="24"/>
      <w:szCs w:val="24"/>
      <w:lang w:val="en-US"/>
    </w:rPr>
  </w:style>
  <w:style w:type="table" w:styleId="MediumGrid3-Accent5">
    <w:name w:val="Medium Grid 3 Accent 5"/>
    <w:basedOn w:val="TableNormal"/>
    <w:uiPriority w:val="69"/>
    <w:rsid w:val="00FE19BF"/>
    <w:rPr>
      <w:rFonts w:ascii="Calibri" w:eastAsia="Calibri" w:hAnsi="Calibri" w:cs="Arial"/>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
    <w:name w:val="Light Grid"/>
    <w:basedOn w:val="TableNormal"/>
    <w:uiPriority w:val="62"/>
    <w:rsid w:val="00DD777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E750D5"/>
    <w:pPr>
      <w:keepLines/>
      <w:spacing w:before="480" w:after="0" w:line="276" w:lineRule="auto"/>
      <w:outlineLvl w:val="9"/>
    </w:pPr>
    <w:rPr>
      <w:rFonts w:asciiTheme="majorHAnsi" w:eastAsiaTheme="majorEastAsia" w:hAnsiTheme="majorHAnsi" w:cstheme="majorBidi"/>
      <w:color w:val="365F91" w:themeColor="accent1" w:themeShade="BF"/>
      <w:kern w:val="0"/>
    </w:rPr>
  </w:style>
  <w:style w:type="table" w:styleId="LightGrid-Accent1">
    <w:name w:val="Light Grid Accent 1"/>
    <w:basedOn w:val="TableNormal"/>
    <w:uiPriority w:val="62"/>
    <w:rsid w:val="00E750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DBD"/>
    <w:rPr>
      <w:lang w:val="en-US" w:eastAsia="en-US"/>
    </w:rPr>
  </w:style>
  <w:style w:type="paragraph" w:styleId="Heading1">
    <w:name w:val="heading 1"/>
    <w:basedOn w:val="Normal"/>
    <w:next w:val="Normal"/>
    <w:qFormat/>
    <w:rsid w:val="00572DBD"/>
    <w:pPr>
      <w:keepNext/>
      <w:spacing w:before="240" w:after="60"/>
      <w:outlineLvl w:val="0"/>
    </w:pPr>
    <w:rPr>
      <w:rFonts w:ascii="Arial" w:hAnsi="Arial" w:cs="Arial"/>
      <w:b/>
      <w:bCs/>
      <w:kern w:val="28"/>
      <w:sz w:val="28"/>
      <w:szCs w:val="28"/>
    </w:rPr>
  </w:style>
  <w:style w:type="paragraph" w:styleId="Heading2">
    <w:name w:val="heading 2"/>
    <w:basedOn w:val="Normal"/>
    <w:next w:val="Normal"/>
    <w:qFormat/>
    <w:rsid w:val="00572DBD"/>
    <w:pPr>
      <w:keepNext/>
      <w:spacing w:before="240" w:after="60"/>
      <w:outlineLvl w:val="1"/>
    </w:pPr>
    <w:rPr>
      <w:rFonts w:ascii="Arial" w:hAnsi="Arial" w:cs="Arial"/>
      <w:b/>
      <w:bCs/>
      <w:i/>
      <w:iCs/>
      <w:sz w:val="24"/>
      <w:szCs w:val="24"/>
    </w:rPr>
  </w:style>
  <w:style w:type="paragraph" w:styleId="Heading3">
    <w:name w:val="heading 3"/>
    <w:basedOn w:val="Normal"/>
    <w:next w:val="Normal"/>
    <w:link w:val="Heading3Char"/>
    <w:qFormat/>
    <w:rsid w:val="00572DBD"/>
    <w:pPr>
      <w:keepNext/>
      <w:spacing w:before="240" w:after="60"/>
      <w:outlineLvl w:val="2"/>
    </w:pPr>
    <w:rPr>
      <w:rFonts w:ascii="Arial" w:hAnsi="Arial" w:cs="Arial"/>
      <w:sz w:val="24"/>
      <w:szCs w:val="24"/>
    </w:rPr>
  </w:style>
  <w:style w:type="paragraph" w:styleId="Heading4">
    <w:name w:val="heading 4"/>
    <w:basedOn w:val="Normal"/>
    <w:next w:val="Normal"/>
    <w:qFormat/>
    <w:rsid w:val="00572DBD"/>
    <w:pPr>
      <w:keepNext/>
      <w:spacing w:before="240" w:after="60"/>
      <w:outlineLvl w:val="3"/>
    </w:pPr>
    <w:rPr>
      <w:rFonts w:ascii="Arial" w:hAnsi="Arial" w:cs="Arial"/>
      <w:b/>
      <w:bCs/>
      <w:sz w:val="24"/>
      <w:szCs w:val="24"/>
    </w:rPr>
  </w:style>
  <w:style w:type="paragraph" w:styleId="Heading5">
    <w:name w:val="heading 5"/>
    <w:basedOn w:val="Normal"/>
    <w:next w:val="Normal"/>
    <w:qFormat/>
    <w:rsid w:val="00572DBD"/>
    <w:pPr>
      <w:spacing w:before="240" w:after="60"/>
      <w:outlineLvl w:val="4"/>
    </w:pPr>
    <w:rPr>
      <w:sz w:val="22"/>
      <w:szCs w:val="22"/>
    </w:rPr>
  </w:style>
  <w:style w:type="paragraph" w:styleId="Heading6">
    <w:name w:val="heading 6"/>
    <w:basedOn w:val="Normal"/>
    <w:next w:val="Normal"/>
    <w:qFormat/>
    <w:rsid w:val="00572DBD"/>
    <w:pPr>
      <w:spacing w:before="240" w:after="60"/>
      <w:outlineLvl w:val="5"/>
    </w:pPr>
    <w:rPr>
      <w:i/>
      <w:iCs/>
      <w:sz w:val="22"/>
      <w:szCs w:val="22"/>
    </w:rPr>
  </w:style>
  <w:style w:type="paragraph" w:styleId="Heading7">
    <w:name w:val="heading 7"/>
    <w:basedOn w:val="Normal"/>
    <w:next w:val="Normal"/>
    <w:qFormat/>
    <w:rsid w:val="00572DBD"/>
    <w:pPr>
      <w:spacing w:before="240" w:after="60"/>
      <w:outlineLvl w:val="6"/>
    </w:pPr>
    <w:rPr>
      <w:rFonts w:ascii="Arial" w:hAnsi="Arial" w:cs="Arial"/>
    </w:rPr>
  </w:style>
  <w:style w:type="paragraph" w:styleId="Heading8">
    <w:name w:val="heading 8"/>
    <w:basedOn w:val="Normal"/>
    <w:next w:val="Normal"/>
    <w:qFormat/>
    <w:rsid w:val="00572DBD"/>
    <w:pPr>
      <w:spacing w:before="240" w:after="60"/>
      <w:outlineLvl w:val="7"/>
    </w:pPr>
    <w:rPr>
      <w:rFonts w:ascii="Arial" w:hAnsi="Arial" w:cs="Arial"/>
      <w:i/>
      <w:iCs/>
    </w:rPr>
  </w:style>
  <w:style w:type="paragraph" w:styleId="Heading9">
    <w:name w:val="heading 9"/>
    <w:basedOn w:val="Normal"/>
    <w:next w:val="Normal"/>
    <w:qFormat/>
    <w:rsid w:val="00572DBD"/>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572DBD"/>
  </w:style>
  <w:style w:type="paragraph" w:styleId="Footer">
    <w:name w:val="footer"/>
    <w:basedOn w:val="Normal"/>
    <w:semiHidden/>
    <w:rsid w:val="00572DBD"/>
    <w:pPr>
      <w:tabs>
        <w:tab w:val="center" w:pos="4320"/>
        <w:tab w:val="right" w:pos="8640"/>
      </w:tabs>
    </w:pPr>
  </w:style>
  <w:style w:type="paragraph" w:styleId="Caption">
    <w:name w:val="caption"/>
    <w:basedOn w:val="Normal"/>
    <w:next w:val="Normal"/>
    <w:uiPriority w:val="35"/>
    <w:qFormat/>
    <w:rsid w:val="00572DBD"/>
    <w:pPr>
      <w:spacing w:before="120" w:after="120"/>
      <w:jc w:val="center"/>
    </w:pPr>
    <w:rPr>
      <w:b/>
      <w:bCs/>
    </w:rPr>
  </w:style>
  <w:style w:type="paragraph" w:customStyle="1" w:styleId="ReportSub-sectionheading">
    <w:name w:val="Report Sub-section heading"/>
    <w:basedOn w:val="ReportBody"/>
    <w:rsid w:val="00572DBD"/>
    <w:pPr>
      <w:keepNext/>
      <w:tabs>
        <w:tab w:val="clear" w:pos="360"/>
        <w:tab w:val="left" w:pos="540"/>
      </w:tabs>
      <w:ind w:firstLine="0"/>
      <w:outlineLvl w:val="2"/>
    </w:pPr>
    <w:rPr>
      <w:rFonts w:ascii="Arial" w:hAnsi="Arial" w:cs="Arial"/>
      <w:b/>
      <w:bCs/>
      <w:i/>
      <w:iCs/>
    </w:rPr>
  </w:style>
  <w:style w:type="paragraph" w:customStyle="1" w:styleId="ReportBody">
    <w:name w:val="Report Body"/>
    <w:basedOn w:val="Normal"/>
    <w:rsid w:val="00572DBD"/>
    <w:pPr>
      <w:tabs>
        <w:tab w:val="left" w:pos="-1440"/>
        <w:tab w:val="left" w:pos="-720"/>
        <w:tab w:val="left" w:pos="0"/>
        <w:tab w:val="left" w:pos="360"/>
      </w:tabs>
      <w:spacing w:line="360" w:lineRule="auto"/>
      <w:ind w:firstLine="432"/>
    </w:pPr>
    <w:rPr>
      <w:sz w:val="24"/>
      <w:szCs w:val="24"/>
    </w:rPr>
  </w:style>
  <w:style w:type="paragraph" w:customStyle="1" w:styleId="ReportSectionHeading">
    <w:name w:val="Report Section Heading"/>
    <w:basedOn w:val="Normal"/>
    <w:next w:val="ReportBody"/>
    <w:autoRedefine/>
    <w:rsid w:val="00E22838"/>
    <w:pPr>
      <w:keepNext/>
      <w:tabs>
        <w:tab w:val="center" w:pos="4320"/>
      </w:tabs>
      <w:spacing w:line="360" w:lineRule="auto"/>
      <w:jc w:val="center"/>
      <w:outlineLvl w:val="0"/>
    </w:pPr>
    <w:rPr>
      <w:rFonts w:ascii="Arial" w:hAnsi="Arial" w:cs="Arial"/>
      <w:b/>
      <w:bCs/>
      <w:sz w:val="28"/>
      <w:szCs w:val="28"/>
    </w:rPr>
  </w:style>
  <w:style w:type="paragraph" w:styleId="TOC1">
    <w:name w:val="toc 1"/>
    <w:basedOn w:val="ReportSub-sectionheading"/>
    <w:next w:val="ReportBody"/>
    <w:autoRedefine/>
    <w:uiPriority w:val="39"/>
    <w:rsid w:val="00572DBD"/>
    <w:pPr>
      <w:keepNext w:val="0"/>
      <w:tabs>
        <w:tab w:val="clear" w:pos="-1440"/>
        <w:tab w:val="clear" w:pos="-720"/>
        <w:tab w:val="clear" w:pos="0"/>
        <w:tab w:val="clear" w:pos="540"/>
      </w:tabs>
      <w:spacing w:before="120" w:line="240" w:lineRule="auto"/>
      <w:outlineLvl w:val="9"/>
    </w:pPr>
    <w:rPr>
      <w:rFonts w:asciiTheme="minorHAnsi" w:hAnsiTheme="minorHAnsi" w:cs="Times New Roman"/>
      <w:bCs w:val="0"/>
      <w:i w:val="0"/>
      <w:iCs w:val="0"/>
      <w:caps/>
      <w:sz w:val="22"/>
      <w:szCs w:val="22"/>
    </w:rPr>
  </w:style>
  <w:style w:type="paragraph" w:styleId="TOC2">
    <w:name w:val="toc 2"/>
    <w:basedOn w:val="Normal"/>
    <w:next w:val="Normal"/>
    <w:autoRedefine/>
    <w:uiPriority w:val="39"/>
    <w:rsid w:val="00077E4E"/>
    <w:pPr>
      <w:ind w:left="200"/>
    </w:pPr>
    <w:rPr>
      <w:rFonts w:asciiTheme="minorHAnsi" w:hAnsiTheme="minorHAnsi"/>
      <w:smallCaps/>
      <w:sz w:val="22"/>
      <w:szCs w:val="22"/>
    </w:rPr>
  </w:style>
  <w:style w:type="paragraph" w:customStyle="1" w:styleId="ReportTableofContents">
    <w:name w:val="Report Table of Contents"/>
    <w:basedOn w:val="TOC1"/>
    <w:next w:val="ReportBody"/>
    <w:rsid w:val="00572DBD"/>
    <w:pPr>
      <w:tabs>
        <w:tab w:val="right" w:pos="8630"/>
      </w:tabs>
      <w:spacing w:line="480" w:lineRule="auto"/>
    </w:pPr>
    <w:rPr>
      <w:b w:val="0"/>
      <w:bCs/>
    </w:rPr>
  </w:style>
  <w:style w:type="paragraph" w:styleId="TOC3">
    <w:name w:val="toc 3"/>
    <w:basedOn w:val="Normal"/>
    <w:next w:val="Normal"/>
    <w:autoRedefine/>
    <w:uiPriority w:val="39"/>
    <w:rsid w:val="00AE75D0"/>
    <w:pPr>
      <w:ind w:left="400"/>
    </w:pPr>
    <w:rPr>
      <w:rFonts w:asciiTheme="minorHAnsi" w:hAnsiTheme="minorHAnsi"/>
      <w:i/>
      <w:sz w:val="22"/>
      <w:szCs w:val="22"/>
    </w:rPr>
  </w:style>
  <w:style w:type="paragraph" w:styleId="TOC4">
    <w:name w:val="toc 4"/>
    <w:basedOn w:val="Normal"/>
    <w:next w:val="Normal"/>
    <w:autoRedefine/>
    <w:semiHidden/>
    <w:rsid w:val="00572DBD"/>
    <w:pPr>
      <w:ind w:left="600"/>
    </w:pPr>
    <w:rPr>
      <w:rFonts w:asciiTheme="minorHAnsi" w:hAnsiTheme="minorHAnsi"/>
      <w:sz w:val="18"/>
      <w:szCs w:val="18"/>
    </w:rPr>
  </w:style>
  <w:style w:type="paragraph" w:styleId="TOC5">
    <w:name w:val="toc 5"/>
    <w:basedOn w:val="Normal"/>
    <w:next w:val="Normal"/>
    <w:autoRedefine/>
    <w:semiHidden/>
    <w:rsid w:val="00572DBD"/>
    <w:pPr>
      <w:ind w:left="800"/>
    </w:pPr>
    <w:rPr>
      <w:rFonts w:asciiTheme="minorHAnsi" w:hAnsiTheme="minorHAnsi"/>
      <w:sz w:val="18"/>
      <w:szCs w:val="18"/>
    </w:rPr>
  </w:style>
  <w:style w:type="paragraph" w:styleId="TOC6">
    <w:name w:val="toc 6"/>
    <w:basedOn w:val="Normal"/>
    <w:next w:val="Normal"/>
    <w:autoRedefine/>
    <w:semiHidden/>
    <w:rsid w:val="00572DBD"/>
    <w:pPr>
      <w:ind w:left="1000"/>
    </w:pPr>
    <w:rPr>
      <w:rFonts w:asciiTheme="minorHAnsi" w:hAnsiTheme="minorHAnsi"/>
      <w:sz w:val="18"/>
      <w:szCs w:val="18"/>
    </w:rPr>
  </w:style>
  <w:style w:type="paragraph" w:styleId="TOC7">
    <w:name w:val="toc 7"/>
    <w:basedOn w:val="Normal"/>
    <w:next w:val="Normal"/>
    <w:autoRedefine/>
    <w:semiHidden/>
    <w:rsid w:val="00572DBD"/>
    <w:pPr>
      <w:ind w:left="1200"/>
    </w:pPr>
    <w:rPr>
      <w:rFonts w:asciiTheme="minorHAnsi" w:hAnsiTheme="minorHAnsi"/>
      <w:sz w:val="18"/>
      <w:szCs w:val="18"/>
    </w:rPr>
  </w:style>
  <w:style w:type="paragraph" w:styleId="TOC8">
    <w:name w:val="toc 8"/>
    <w:basedOn w:val="Normal"/>
    <w:next w:val="Normal"/>
    <w:autoRedefine/>
    <w:semiHidden/>
    <w:rsid w:val="00572DBD"/>
    <w:pPr>
      <w:ind w:left="1400"/>
    </w:pPr>
    <w:rPr>
      <w:rFonts w:asciiTheme="minorHAnsi" w:hAnsiTheme="minorHAnsi"/>
      <w:sz w:val="18"/>
      <w:szCs w:val="18"/>
    </w:rPr>
  </w:style>
  <w:style w:type="paragraph" w:styleId="TOC9">
    <w:name w:val="toc 9"/>
    <w:basedOn w:val="Normal"/>
    <w:next w:val="Normal"/>
    <w:autoRedefine/>
    <w:semiHidden/>
    <w:rsid w:val="00572DBD"/>
    <w:pPr>
      <w:ind w:left="1600"/>
    </w:pPr>
    <w:rPr>
      <w:rFonts w:asciiTheme="minorHAnsi" w:hAnsiTheme="minorHAnsi"/>
      <w:sz w:val="18"/>
      <w:szCs w:val="18"/>
    </w:rPr>
  </w:style>
  <w:style w:type="paragraph" w:styleId="TableofFigures">
    <w:name w:val="table of figures"/>
    <w:aliases w:val="List of Tables"/>
    <w:basedOn w:val="Normal"/>
    <w:next w:val="Normal"/>
    <w:uiPriority w:val="99"/>
    <w:rsid w:val="00572DBD"/>
    <w:pPr>
      <w:ind w:left="400" w:hanging="400"/>
    </w:pPr>
    <w:rPr>
      <w:sz w:val="24"/>
      <w:szCs w:val="24"/>
    </w:rPr>
  </w:style>
  <w:style w:type="character" w:styleId="Strong">
    <w:name w:val="Strong"/>
    <w:basedOn w:val="DefaultParagraphFont"/>
    <w:qFormat/>
    <w:rsid w:val="00572DBD"/>
    <w:rPr>
      <w:b/>
      <w:bCs/>
    </w:rPr>
  </w:style>
  <w:style w:type="paragraph" w:styleId="BlockText">
    <w:name w:val="Block Text"/>
    <w:basedOn w:val="Normal"/>
    <w:semiHidden/>
    <w:rsid w:val="00572DBD"/>
    <w:pPr>
      <w:spacing w:before="120" w:line="360" w:lineRule="atLeast"/>
    </w:pPr>
    <w:rPr>
      <w:sz w:val="24"/>
      <w:szCs w:val="24"/>
    </w:rPr>
  </w:style>
  <w:style w:type="paragraph" w:styleId="EndnoteText">
    <w:name w:val="endnote text"/>
    <w:basedOn w:val="Normal"/>
    <w:semiHidden/>
    <w:rsid w:val="00572DBD"/>
  </w:style>
  <w:style w:type="character" w:styleId="EndnoteReference">
    <w:name w:val="endnote reference"/>
    <w:basedOn w:val="DefaultParagraphFont"/>
    <w:semiHidden/>
    <w:rsid w:val="00572DBD"/>
    <w:rPr>
      <w:vertAlign w:val="superscript"/>
    </w:rPr>
  </w:style>
  <w:style w:type="paragraph" w:customStyle="1" w:styleId="ReportFigureCaption">
    <w:name w:val="Report Figure Caption"/>
    <w:basedOn w:val="Normal"/>
    <w:autoRedefine/>
    <w:rsid w:val="00572DBD"/>
    <w:pPr>
      <w:spacing w:before="60" w:after="60"/>
      <w:jc w:val="center"/>
    </w:pPr>
    <w:rPr>
      <w:b/>
      <w:bCs/>
      <w:noProof/>
    </w:rPr>
  </w:style>
  <w:style w:type="paragraph" w:styleId="Header">
    <w:name w:val="header"/>
    <w:basedOn w:val="Normal"/>
    <w:link w:val="HeaderChar"/>
    <w:uiPriority w:val="99"/>
    <w:unhideWhenUsed/>
    <w:rsid w:val="00BB3119"/>
    <w:pPr>
      <w:tabs>
        <w:tab w:val="center" w:pos="4680"/>
        <w:tab w:val="right" w:pos="9360"/>
      </w:tabs>
    </w:pPr>
  </w:style>
  <w:style w:type="character" w:customStyle="1" w:styleId="HeaderChar">
    <w:name w:val="Header Char"/>
    <w:basedOn w:val="DefaultParagraphFont"/>
    <w:link w:val="Header"/>
    <w:uiPriority w:val="99"/>
    <w:rsid w:val="00BB3119"/>
  </w:style>
  <w:style w:type="paragraph" w:styleId="BalloonText">
    <w:name w:val="Balloon Text"/>
    <w:basedOn w:val="Normal"/>
    <w:link w:val="BalloonTextChar"/>
    <w:uiPriority w:val="99"/>
    <w:semiHidden/>
    <w:unhideWhenUsed/>
    <w:rsid w:val="00BB3119"/>
    <w:rPr>
      <w:rFonts w:ascii="Tahoma" w:hAnsi="Tahoma" w:cs="Tahoma"/>
      <w:sz w:val="16"/>
      <w:szCs w:val="16"/>
    </w:rPr>
  </w:style>
  <w:style w:type="character" w:customStyle="1" w:styleId="BalloonTextChar">
    <w:name w:val="Balloon Text Char"/>
    <w:basedOn w:val="DefaultParagraphFont"/>
    <w:link w:val="BalloonText"/>
    <w:uiPriority w:val="99"/>
    <w:semiHidden/>
    <w:rsid w:val="00BB3119"/>
    <w:rPr>
      <w:rFonts w:ascii="Tahoma" w:hAnsi="Tahoma" w:cs="Tahoma"/>
      <w:sz w:val="16"/>
      <w:szCs w:val="16"/>
    </w:rPr>
  </w:style>
  <w:style w:type="paragraph" w:styleId="FootnoteText">
    <w:name w:val="footnote text"/>
    <w:basedOn w:val="Normal"/>
    <w:link w:val="FootnoteTextChar"/>
    <w:uiPriority w:val="99"/>
    <w:semiHidden/>
    <w:unhideWhenUsed/>
    <w:rsid w:val="003F24FD"/>
  </w:style>
  <w:style w:type="character" w:customStyle="1" w:styleId="FootnoteTextChar">
    <w:name w:val="Footnote Text Char"/>
    <w:basedOn w:val="DefaultParagraphFont"/>
    <w:link w:val="FootnoteText"/>
    <w:uiPriority w:val="99"/>
    <w:semiHidden/>
    <w:rsid w:val="003F24FD"/>
  </w:style>
  <w:style w:type="character" w:styleId="Hyperlink">
    <w:name w:val="Hyperlink"/>
    <w:basedOn w:val="DefaultParagraphFont"/>
    <w:uiPriority w:val="99"/>
    <w:unhideWhenUsed/>
    <w:rsid w:val="005212D3"/>
    <w:rPr>
      <w:color w:val="0000FF"/>
      <w:u w:val="single"/>
    </w:rPr>
  </w:style>
  <w:style w:type="paragraph" w:styleId="ListParagraph">
    <w:name w:val="List Paragraph"/>
    <w:basedOn w:val="Normal"/>
    <w:uiPriority w:val="34"/>
    <w:qFormat/>
    <w:rsid w:val="006E21EA"/>
    <w:pPr>
      <w:ind w:left="720"/>
      <w:contextualSpacing/>
    </w:pPr>
  </w:style>
  <w:style w:type="table" w:styleId="TableGrid">
    <w:name w:val="Table Grid"/>
    <w:basedOn w:val="TableNormal"/>
    <w:uiPriority w:val="59"/>
    <w:rsid w:val="00C5652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294E54"/>
    <w:pPr>
      <w:spacing w:before="100" w:beforeAutospacing="1" w:after="100" w:afterAutospacing="1"/>
    </w:pPr>
    <w:rPr>
      <w:sz w:val="24"/>
      <w:szCs w:val="24"/>
    </w:rPr>
  </w:style>
  <w:style w:type="character" w:customStyle="1" w:styleId="apple-style-span">
    <w:name w:val="apple-style-span"/>
    <w:basedOn w:val="DefaultParagraphFont"/>
    <w:rsid w:val="00294E54"/>
  </w:style>
  <w:style w:type="character" w:styleId="CommentReference">
    <w:name w:val="annotation reference"/>
    <w:basedOn w:val="DefaultParagraphFont"/>
    <w:uiPriority w:val="99"/>
    <w:semiHidden/>
    <w:unhideWhenUsed/>
    <w:rsid w:val="006B34FE"/>
    <w:rPr>
      <w:sz w:val="16"/>
      <w:szCs w:val="16"/>
    </w:rPr>
  </w:style>
  <w:style w:type="paragraph" w:styleId="CommentText">
    <w:name w:val="annotation text"/>
    <w:basedOn w:val="Normal"/>
    <w:link w:val="CommentTextChar"/>
    <w:uiPriority w:val="99"/>
    <w:semiHidden/>
    <w:unhideWhenUsed/>
    <w:rsid w:val="006B34FE"/>
  </w:style>
  <w:style w:type="character" w:customStyle="1" w:styleId="CommentTextChar">
    <w:name w:val="Comment Text Char"/>
    <w:basedOn w:val="DefaultParagraphFont"/>
    <w:link w:val="CommentText"/>
    <w:uiPriority w:val="99"/>
    <w:semiHidden/>
    <w:rsid w:val="006B34FE"/>
    <w:rPr>
      <w:lang w:val="en-US" w:eastAsia="en-US"/>
    </w:rPr>
  </w:style>
  <w:style w:type="character" w:styleId="FollowedHyperlink">
    <w:name w:val="FollowedHyperlink"/>
    <w:basedOn w:val="DefaultParagraphFont"/>
    <w:uiPriority w:val="99"/>
    <w:semiHidden/>
    <w:unhideWhenUsed/>
    <w:rsid w:val="00374E4F"/>
    <w:rPr>
      <w:color w:val="800080" w:themeColor="followedHyperlink"/>
      <w:u w:val="single"/>
    </w:rPr>
  </w:style>
  <w:style w:type="table" w:customStyle="1" w:styleId="LightShading1">
    <w:name w:val="Light Shading1"/>
    <w:basedOn w:val="TableNormal"/>
    <w:uiPriority w:val="60"/>
    <w:rsid w:val="00374E4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5B2F73"/>
    <w:rPr>
      <w:b/>
      <w:bCs/>
    </w:rPr>
  </w:style>
  <w:style w:type="character" w:customStyle="1" w:styleId="CommentSubjectChar">
    <w:name w:val="Comment Subject Char"/>
    <w:basedOn w:val="CommentTextChar"/>
    <w:link w:val="CommentSubject"/>
    <w:uiPriority w:val="99"/>
    <w:semiHidden/>
    <w:rsid w:val="005B2F73"/>
    <w:rPr>
      <w:b/>
      <w:bCs/>
      <w:lang w:val="en-US" w:eastAsia="en-US"/>
    </w:rPr>
  </w:style>
  <w:style w:type="character" w:styleId="PlaceholderText">
    <w:name w:val="Placeholder Text"/>
    <w:basedOn w:val="DefaultParagraphFont"/>
    <w:uiPriority w:val="99"/>
    <w:semiHidden/>
    <w:rsid w:val="00267835"/>
    <w:rPr>
      <w:color w:val="808080"/>
    </w:rPr>
  </w:style>
  <w:style w:type="character" w:customStyle="1" w:styleId="Heading3Char">
    <w:name w:val="Heading 3 Char"/>
    <w:basedOn w:val="DefaultParagraphFont"/>
    <w:link w:val="Heading3"/>
    <w:rsid w:val="008A1BF5"/>
    <w:rPr>
      <w:rFonts w:ascii="Arial" w:hAnsi="Arial" w:cs="Arial"/>
      <w:sz w:val="24"/>
      <w:szCs w:val="24"/>
      <w:lang w:val="en-US" w:eastAsia="en-US"/>
    </w:rPr>
  </w:style>
  <w:style w:type="table" w:customStyle="1" w:styleId="LightGrid-Accent11">
    <w:name w:val="Light Grid - Accent 11"/>
    <w:basedOn w:val="TableNormal"/>
    <w:uiPriority w:val="62"/>
    <w:rsid w:val="008A1BF5"/>
    <w:rPr>
      <w:rFonts w:asciiTheme="minorHAnsi" w:eastAsiaTheme="minorHAnsi" w:hAnsiTheme="minorHAnsi" w:cstheme="minorBid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3E6E3E"/>
    <w:pPr>
      <w:autoSpaceDE w:val="0"/>
      <w:autoSpaceDN w:val="0"/>
      <w:adjustRightInd w:val="0"/>
    </w:pPr>
    <w:rPr>
      <w:color w:val="000000"/>
      <w:sz w:val="24"/>
      <w:szCs w:val="24"/>
      <w:lang w:val="en-US"/>
    </w:rPr>
  </w:style>
  <w:style w:type="table" w:styleId="MediumGrid3-Accent5">
    <w:name w:val="Medium Grid 3 Accent 5"/>
    <w:basedOn w:val="TableNormal"/>
    <w:uiPriority w:val="69"/>
    <w:rsid w:val="00FE19BF"/>
    <w:rPr>
      <w:rFonts w:ascii="Calibri" w:eastAsia="Calibri" w:hAnsi="Calibri" w:cs="Arial"/>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
    <w:name w:val="Light Grid"/>
    <w:basedOn w:val="TableNormal"/>
    <w:uiPriority w:val="62"/>
    <w:rsid w:val="00DD777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E750D5"/>
    <w:pPr>
      <w:keepLines/>
      <w:spacing w:before="480" w:after="0" w:line="276" w:lineRule="auto"/>
      <w:outlineLvl w:val="9"/>
    </w:pPr>
    <w:rPr>
      <w:rFonts w:asciiTheme="majorHAnsi" w:eastAsiaTheme="majorEastAsia" w:hAnsiTheme="majorHAnsi" w:cstheme="majorBidi"/>
      <w:color w:val="365F91" w:themeColor="accent1" w:themeShade="BF"/>
      <w:kern w:val="0"/>
    </w:rPr>
  </w:style>
  <w:style w:type="table" w:styleId="LightGrid-Accent1">
    <w:name w:val="Light Grid Accent 1"/>
    <w:basedOn w:val="TableNormal"/>
    <w:uiPriority w:val="62"/>
    <w:rsid w:val="00E750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76477">
      <w:bodyDiv w:val="1"/>
      <w:marLeft w:val="0"/>
      <w:marRight w:val="0"/>
      <w:marTop w:val="0"/>
      <w:marBottom w:val="0"/>
      <w:divBdr>
        <w:top w:val="none" w:sz="0" w:space="0" w:color="auto"/>
        <w:left w:val="none" w:sz="0" w:space="0" w:color="auto"/>
        <w:bottom w:val="none" w:sz="0" w:space="0" w:color="auto"/>
        <w:right w:val="none" w:sz="0" w:space="0" w:color="auto"/>
      </w:divBdr>
    </w:div>
    <w:div w:id="1325359024">
      <w:bodyDiv w:val="1"/>
      <w:marLeft w:val="0"/>
      <w:marRight w:val="0"/>
      <w:marTop w:val="0"/>
      <w:marBottom w:val="0"/>
      <w:divBdr>
        <w:top w:val="none" w:sz="0" w:space="0" w:color="auto"/>
        <w:left w:val="none" w:sz="0" w:space="0" w:color="auto"/>
        <w:bottom w:val="none" w:sz="0" w:space="0" w:color="auto"/>
        <w:right w:val="none" w:sz="0" w:space="0" w:color="auto"/>
      </w:divBdr>
    </w:div>
    <w:div w:id="1407073841">
      <w:bodyDiv w:val="1"/>
      <w:marLeft w:val="0"/>
      <w:marRight w:val="0"/>
      <w:marTop w:val="0"/>
      <w:marBottom w:val="0"/>
      <w:divBdr>
        <w:top w:val="none" w:sz="0" w:space="0" w:color="auto"/>
        <w:left w:val="none" w:sz="0" w:space="0" w:color="auto"/>
        <w:bottom w:val="none" w:sz="0" w:space="0" w:color="auto"/>
        <w:right w:val="none" w:sz="0" w:space="0" w:color="auto"/>
      </w:divBdr>
    </w:div>
    <w:div w:id="1821657551">
      <w:bodyDiv w:val="1"/>
      <w:marLeft w:val="0"/>
      <w:marRight w:val="0"/>
      <w:marTop w:val="0"/>
      <w:marBottom w:val="0"/>
      <w:divBdr>
        <w:top w:val="none" w:sz="0" w:space="0" w:color="auto"/>
        <w:left w:val="none" w:sz="0" w:space="0" w:color="auto"/>
        <w:bottom w:val="none" w:sz="0" w:space="0" w:color="auto"/>
        <w:right w:val="none" w:sz="0" w:space="0" w:color="auto"/>
      </w:divBdr>
    </w:div>
    <w:div w:id="1877766065">
      <w:bodyDiv w:val="1"/>
      <w:marLeft w:val="0"/>
      <w:marRight w:val="0"/>
      <w:marTop w:val="0"/>
      <w:marBottom w:val="0"/>
      <w:divBdr>
        <w:top w:val="none" w:sz="0" w:space="0" w:color="auto"/>
        <w:left w:val="none" w:sz="0" w:space="0" w:color="auto"/>
        <w:bottom w:val="none" w:sz="0" w:space="0" w:color="auto"/>
        <w:right w:val="none" w:sz="0" w:space="0" w:color="auto"/>
      </w:divBdr>
    </w:div>
    <w:div w:id="1920556569">
      <w:bodyDiv w:val="1"/>
      <w:marLeft w:val="0"/>
      <w:marRight w:val="0"/>
      <w:marTop w:val="0"/>
      <w:marBottom w:val="0"/>
      <w:divBdr>
        <w:top w:val="none" w:sz="0" w:space="0" w:color="auto"/>
        <w:left w:val="none" w:sz="0" w:space="0" w:color="auto"/>
        <w:bottom w:val="none" w:sz="0" w:space="0" w:color="auto"/>
        <w:right w:val="none" w:sz="0" w:space="0" w:color="auto"/>
      </w:divBdr>
    </w:div>
    <w:div w:id="2133549628">
      <w:bodyDiv w:val="1"/>
      <w:marLeft w:val="15"/>
      <w:marRight w:val="0"/>
      <w:marTop w:val="0"/>
      <w:marBottom w:val="0"/>
      <w:divBdr>
        <w:top w:val="none" w:sz="0" w:space="0" w:color="auto"/>
        <w:left w:val="none" w:sz="0" w:space="0" w:color="auto"/>
        <w:bottom w:val="none" w:sz="0" w:space="0" w:color="auto"/>
        <w:right w:val="none" w:sz="0" w:space="0" w:color="auto"/>
      </w:divBdr>
      <w:divsChild>
        <w:div w:id="1099175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ELCE231\Report\Kustar231Report-v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Related_x0020_Class_x0020_Topic xmlns="a1c4832e-38d7-47d5-ac6a-07723ea7b2ba"/>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FB23BC5396824A9FDB0656B0D58704" ma:contentTypeVersion="1" ma:contentTypeDescription="Create a new document." ma:contentTypeScope="" ma:versionID="bd302ced53aaba10e944fae56472ef78">
  <xsd:schema xmlns:xsd="http://www.w3.org/2001/XMLSchema" xmlns:p="http://schemas.microsoft.com/office/2006/metadata/properties" xmlns:ns2="a1c4832e-38d7-47d5-ac6a-07723ea7b2ba" targetNamespace="http://schemas.microsoft.com/office/2006/metadata/properties" ma:root="true" ma:fieldsID="7d6d1f025361cd6182ee66ba8904afd8" ns2:_="">
    <xsd:import namespace="a1c4832e-38d7-47d5-ac6a-07723ea7b2ba"/>
    <xsd:element name="properties">
      <xsd:complexType>
        <xsd:sequence>
          <xsd:element name="documentManagement">
            <xsd:complexType>
              <xsd:all>
                <xsd:element ref="ns2:Related_x0020_Class_x0020_Topic" minOccurs="0"/>
              </xsd:all>
            </xsd:complexType>
          </xsd:element>
        </xsd:sequence>
      </xsd:complexType>
    </xsd:element>
  </xsd:schema>
  <xsd:schema xmlns:xsd="http://www.w3.org/2001/XMLSchema" xmlns:dms="http://schemas.microsoft.com/office/2006/documentManagement/types" targetNamespace="a1c4832e-38d7-47d5-ac6a-07723ea7b2ba" elementFormDefault="qualified">
    <xsd:import namespace="http://schemas.microsoft.com/office/2006/documentManagement/types"/>
    <xsd:element name="Related_x0020_Class_x0020_Topic" ma:index="8" nillable="true" ma:displayName="Related Class Topic" ma:list="{95E15163-C88C-4033-B1E2-4A3C4CCDD56A}" ma:internalName="Related_x0020_Class_x0020_Topic" ma:showField="Titl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FDA80-60CC-4971-BAE2-C4C6404A18F8}">
  <ds:schemaRefs>
    <ds:schemaRef ds:uri="http://schemas.microsoft.com/office/2006/metadata/properties"/>
    <ds:schemaRef ds:uri="a1c4832e-38d7-47d5-ac6a-07723ea7b2ba"/>
  </ds:schemaRefs>
</ds:datastoreItem>
</file>

<file path=customXml/itemProps2.xml><?xml version="1.0" encoding="utf-8"?>
<ds:datastoreItem xmlns:ds="http://schemas.openxmlformats.org/officeDocument/2006/customXml" ds:itemID="{CB66E996-2C7B-4B63-9C98-8A67E2A69850}">
  <ds:schemaRefs>
    <ds:schemaRef ds:uri="http://schemas.microsoft.com/sharepoint/v3/contenttype/forms"/>
  </ds:schemaRefs>
</ds:datastoreItem>
</file>

<file path=customXml/itemProps3.xml><?xml version="1.0" encoding="utf-8"?>
<ds:datastoreItem xmlns:ds="http://schemas.openxmlformats.org/officeDocument/2006/customXml" ds:itemID="{93B7E38C-18C0-4E6D-A3B3-E2ADC3DB0C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4832e-38d7-47d5-ac6a-07723ea7b2b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F5FCCA9-8583-41C0-A5A9-28F84FFB0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Kustar231Report-v4</Template>
  <TotalTime>90</TotalTime>
  <Pages>17</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ELCE231 Lab Report Template</vt:lpstr>
    </vt:vector>
  </TitlesOfParts>
  <Company>University of South Carolina</Company>
  <LinksUpToDate>false</LinksUpToDate>
  <CharactersWithSpaces>10361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ELCE231 Lab Report Template</dc:title>
  <dc:subject>Lab Reports</dc:subject>
  <dc:creator>KUSTAR</dc:creator>
  <cp:lastModifiedBy>Student</cp:lastModifiedBy>
  <cp:revision>23</cp:revision>
  <cp:lastPrinted>1999-10-25T11:48:00Z</cp:lastPrinted>
  <dcterms:created xsi:type="dcterms:W3CDTF">2015-02-18T04:15:00Z</dcterms:created>
  <dcterms:modified xsi:type="dcterms:W3CDTF">2015-02-18T09:52:00Z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udent">
    <vt:lpwstr>Enter student name</vt:lpwstr>
  </property>
  <property fmtid="{D5CDD505-2E9C-101B-9397-08002B2CF9AE}" pid="3" name="ContentTypeId">
    <vt:lpwstr>0x0101004DFB23BC5396824A9FDB0656B0D58704</vt:lpwstr>
  </property>
</Properties>
</file>